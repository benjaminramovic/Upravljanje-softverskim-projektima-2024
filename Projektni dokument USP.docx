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6F9361CC" w14:textId="77777777" w:rsidTr="005147E7">
        <w:tc>
          <w:tcPr>
            <w:tcW w:w="3227" w:type="dxa"/>
            <w:tcBorders>
              <w:top w:val="nil"/>
              <w:left w:val="nil"/>
              <w:bottom w:val="nil"/>
              <w:right w:val="nil"/>
            </w:tcBorders>
            <w:vAlign w:val="center"/>
          </w:tcPr>
          <w:p w14:paraId="0196075D" w14:textId="57DFB3E4" w:rsidR="00435324" w:rsidRPr="006F38CF" w:rsidRDefault="001863F6"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312D1809" wp14:editId="6C6E2072">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24E3F34" w14:textId="77777777" w:rsidR="00AF3DC0" w:rsidRDefault="00AF3DC0" w:rsidP="00435324">
                                  <w:r w:rsidRPr="00681A55">
                                    <w:rPr>
                                      <w:noProof/>
                                      <w:lang w:val="en-US" w:eastAsia="en-US"/>
                                    </w:rPr>
                                    <w:drawing>
                                      <wp:inline distT="0" distB="0" distL="0" distR="0" wp14:anchorId="4E17FD3B" wp14:editId="095AA9D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2D1809"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24E3F34" w14:textId="77777777" w:rsidR="00AF3DC0" w:rsidRDefault="00AF3DC0" w:rsidP="00435324">
                            <w:r w:rsidRPr="00681A55">
                              <w:rPr>
                                <w:noProof/>
                                <w:lang w:val="en-US" w:eastAsia="en-US"/>
                              </w:rPr>
                              <w:drawing>
                                <wp:inline distT="0" distB="0" distL="0" distR="0" wp14:anchorId="4E17FD3B" wp14:editId="095AA9D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73A52438"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216B635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2FCEF4AC"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18D2BD3"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0FD7001E"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462C36CB"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293EF6EB"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1F0519F3" w14:textId="77777777" w:rsidTr="005147E7">
        <w:tc>
          <w:tcPr>
            <w:tcW w:w="3227" w:type="dxa"/>
            <w:tcBorders>
              <w:top w:val="nil"/>
              <w:left w:val="nil"/>
              <w:bottom w:val="nil"/>
              <w:right w:val="nil"/>
            </w:tcBorders>
          </w:tcPr>
          <w:p w14:paraId="041BB371"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35BFB1E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1619633C"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6700A69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1C1403E" w14:textId="77777777" w:rsidR="00435324" w:rsidRPr="006F38CF" w:rsidRDefault="00435324" w:rsidP="00F64B5D">
      <w:pPr>
        <w:jc w:val="center"/>
        <w:rPr>
          <w:b/>
        </w:rPr>
      </w:pPr>
    </w:p>
    <w:p w14:paraId="0DCA5083" w14:textId="77777777" w:rsidR="00435324" w:rsidRPr="006F38CF" w:rsidRDefault="00435324" w:rsidP="00F64B5D">
      <w:pPr>
        <w:jc w:val="center"/>
        <w:rPr>
          <w:b/>
        </w:rPr>
      </w:pPr>
    </w:p>
    <w:p w14:paraId="257F57BB" w14:textId="77777777" w:rsidR="00435324" w:rsidRPr="006F38CF" w:rsidRDefault="00435324" w:rsidP="00F64B5D">
      <w:pPr>
        <w:jc w:val="center"/>
        <w:rPr>
          <w:b/>
          <w:bCs/>
          <w:color w:val="006699"/>
        </w:rPr>
      </w:pPr>
    </w:p>
    <w:p w14:paraId="215565DF" w14:textId="77777777" w:rsidR="00435324" w:rsidRPr="006F38CF" w:rsidRDefault="00435324" w:rsidP="005614DD">
      <w:pPr>
        <w:jc w:val="center"/>
        <w:rPr>
          <w:b/>
          <w:color w:val="006699"/>
        </w:rPr>
      </w:pPr>
    </w:p>
    <w:p w14:paraId="6431D3AE" w14:textId="77777777" w:rsidR="00435324" w:rsidRPr="006F38CF" w:rsidRDefault="00435324" w:rsidP="00F64B5D">
      <w:pPr>
        <w:jc w:val="center"/>
        <w:rPr>
          <w:b/>
          <w:color w:val="006699"/>
        </w:rPr>
      </w:pPr>
    </w:p>
    <w:p w14:paraId="6692B8D6"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25C9E8E6" w14:textId="77777777" w:rsidR="00435324" w:rsidRPr="006F38CF" w:rsidRDefault="00435324" w:rsidP="00F64B5D">
      <w:pPr>
        <w:jc w:val="center"/>
        <w:rPr>
          <w:b/>
        </w:rPr>
      </w:pPr>
    </w:p>
    <w:p w14:paraId="4DF87C65" w14:textId="77777777" w:rsidR="00435324" w:rsidRPr="006F38CF" w:rsidRDefault="00435324" w:rsidP="00F64B5D">
      <w:pPr>
        <w:jc w:val="center"/>
        <w:rPr>
          <w:b/>
        </w:rPr>
      </w:pPr>
    </w:p>
    <w:p w14:paraId="50C91B69" w14:textId="77777777" w:rsidR="00435324" w:rsidRPr="006F38CF" w:rsidRDefault="00435324" w:rsidP="00F64B5D">
      <w:pPr>
        <w:jc w:val="center"/>
        <w:rPr>
          <w:b/>
        </w:rPr>
      </w:pPr>
    </w:p>
    <w:bookmarkStart w:id="0" w:name="Text2"/>
    <w:p w14:paraId="4E2D7A7D" w14:textId="4BEC6342" w:rsidR="00435324" w:rsidRPr="006F38CF" w:rsidRDefault="000A491B"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844A9B">
        <w:rPr>
          <w:rStyle w:val="SelPlus"/>
        </w:rPr>
        <w:t>Blockhain is future</w:t>
      </w:r>
      <w:r w:rsidRPr="006F38CF">
        <w:rPr>
          <w:rStyle w:val="SelPlus"/>
        </w:rPr>
        <w:fldChar w:fldCharType="end"/>
      </w:r>
      <w:bookmarkEnd w:id="0"/>
    </w:p>
    <w:p w14:paraId="41C0E41A" w14:textId="77777777" w:rsidR="00435324" w:rsidRPr="006F38CF" w:rsidRDefault="00435324" w:rsidP="00F64B5D">
      <w:pPr>
        <w:jc w:val="center"/>
        <w:rPr>
          <w:b/>
        </w:rPr>
      </w:pPr>
    </w:p>
    <w:p w14:paraId="1FFB995B" w14:textId="77777777" w:rsidR="00435324" w:rsidRPr="006F38CF" w:rsidRDefault="000A491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1236FEB8" w14:textId="77777777" w:rsidR="00435324" w:rsidRPr="006F38CF" w:rsidRDefault="00435324" w:rsidP="00F64B5D">
      <w:pPr>
        <w:jc w:val="center"/>
        <w:rPr>
          <w:b/>
        </w:rPr>
      </w:pPr>
    </w:p>
    <w:p w14:paraId="62D69755"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5D78847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37E112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46661702"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58D86F6" w14:textId="77777777" w:rsidR="00435324" w:rsidRPr="006F38CF" w:rsidRDefault="00435324" w:rsidP="00DF730D">
      <w:pPr>
        <w:rPr>
          <w:b/>
        </w:rPr>
      </w:pPr>
    </w:p>
    <w:p w14:paraId="317F600A" w14:textId="77777777" w:rsidR="00435324" w:rsidRPr="006F38CF" w:rsidRDefault="00435324" w:rsidP="00DF730D">
      <w:pPr>
        <w:rPr>
          <w:b/>
        </w:rPr>
      </w:pPr>
    </w:p>
    <w:p w14:paraId="7E941CD9"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13239A09" w14:textId="77777777" w:rsidR="00435324" w:rsidRPr="006F38CF" w:rsidRDefault="00435324" w:rsidP="00F64B5D"/>
    <w:p w14:paraId="57D8FFA5" w14:textId="77777777" w:rsidR="00435324" w:rsidRPr="006F38CF" w:rsidRDefault="00435324" w:rsidP="00F64B5D"/>
    <w:p w14:paraId="3AD43582" w14:textId="77777777" w:rsidR="00435324" w:rsidRPr="006F38CF" w:rsidRDefault="00435324" w:rsidP="00F64B5D"/>
    <w:p w14:paraId="7A158A86" w14:textId="77777777" w:rsidR="00435324" w:rsidRPr="006F38CF" w:rsidRDefault="00435324" w:rsidP="00F64B5D"/>
    <w:p w14:paraId="27702FC4" w14:textId="77777777" w:rsidR="004531B0" w:rsidRDefault="003D2102">
      <w:pPr>
        <w:spacing w:after="200" w:line="276" w:lineRule="auto"/>
      </w:pPr>
      <w:r>
        <w:br w:type="page"/>
      </w:r>
    </w:p>
    <w:p w14:paraId="15E53A10" w14:textId="77777777" w:rsidR="004531B0" w:rsidRPr="009671A8" w:rsidRDefault="004531B0" w:rsidP="004531B0">
      <w:pPr>
        <w:rPr>
          <w:b/>
        </w:rPr>
      </w:pPr>
    </w:p>
    <w:p w14:paraId="15F132B6"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61331AC0" w14:textId="77777777" w:rsidR="00AD6135" w:rsidRPr="00AD6135" w:rsidRDefault="00AD6135" w:rsidP="004531B0">
      <w:pPr>
        <w:jc w:val="both"/>
        <w:rPr>
          <w:rFonts w:cs="Calibri"/>
        </w:rPr>
      </w:pPr>
    </w:p>
    <w:p w14:paraId="00961F28"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1A35E81F" w14:textId="77777777" w:rsidR="004531B0" w:rsidRPr="00AD6135" w:rsidRDefault="004531B0" w:rsidP="004531B0">
      <w:pPr>
        <w:jc w:val="both"/>
        <w:rPr>
          <w:rFonts w:cs="Calibri"/>
        </w:rPr>
      </w:pPr>
    </w:p>
    <w:p w14:paraId="2116B5A5"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F434BBF" w14:textId="77777777" w:rsidR="004531B0" w:rsidRDefault="004531B0" w:rsidP="004531B0">
      <w:pPr>
        <w:jc w:val="both"/>
        <w:rPr>
          <w:rFonts w:cs="Calibri"/>
        </w:rPr>
      </w:pPr>
    </w:p>
    <w:p w14:paraId="53BDEDE9"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385CEE1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027D302"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3DB3F194" w14:textId="77777777" w:rsidTr="00CE169E">
        <w:trPr>
          <w:trHeight w:val="567"/>
        </w:trPr>
        <w:tc>
          <w:tcPr>
            <w:tcW w:w="14742" w:type="dxa"/>
          </w:tcPr>
          <w:p w14:paraId="72D6D2F5" w14:textId="36359B8D" w:rsidR="00CE169E" w:rsidRPr="00CE169E" w:rsidRDefault="000A491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r w:rsidR="00844A9B">
              <w:rPr>
                <w:noProof/>
                <w:szCs w:val="22"/>
              </w:rPr>
              <w:t>19.08.2024.</w:t>
            </w:r>
          </w:p>
          <w:p w14:paraId="3667FC09" w14:textId="77777777" w:rsidR="00CE169E" w:rsidRPr="00CE169E" w:rsidRDefault="00CE169E" w:rsidP="00CE169E">
            <w:pPr>
              <w:tabs>
                <w:tab w:val="left" w:pos="3649"/>
                <w:tab w:val="left" w:pos="5349"/>
                <w:tab w:val="left" w:pos="7992"/>
                <w:tab w:val="left" w:pos="9409"/>
                <w:tab w:val="left" w:pos="10778"/>
              </w:tabs>
              <w:rPr>
                <w:noProof/>
                <w:szCs w:val="22"/>
              </w:rPr>
            </w:pPr>
          </w:p>
          <w:p w14:paraId="4E3CC900"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0CF7D5C7" w14:textId="77777777" w:rsidR="00CE169E" w:rsidRDefault="00CE169E" w:rsidP="00CE169E">
            <w:pPr>
              <w:tabs>
                <w:tab w:val="left" w:pos="3649"/>
                <w:tab w:val="left" w:pos="5349"/>
                <w:tab w:val="left" w:pos="7992"/>
                <w:tab w:val="left" w:pos="9409"/>
                <w:tab w:val="left" w:pos="10778"/>
              </w:tabs>
              <w:rPr>
                <w:noProof/>
                <w:szCs w:val="22"/>
              </w:rPr>
            </w:pPr>
          </w:p>
          <w:p w14:paraId="1AD0DF6E" w14:textId="77777777" w:rsidR="00CE169E" w:rsidRDefault="00CE169E" w:rsidP="00CE169E">
            <w:pPr>
              <w:tabs>
                <w:tab w:val="left" w:pos="3649"/>
                <w:tab w:val="left" w:pos="5349"/>
                <w:tab w:val="left" w:pos="7992"/>
                <w:tab w:val="left" w:pos="9409"/>
                <w:tab w:val="left" w:pos="10778"/>
              </w:tabs>
              <w:rPr>
                <w:noProof/>
                <w:szCs w:val="22"/>
              </w:rPr>
            </w:pPr>
          </w:p>
          <w:p w14:paraId="74632614" w14:textId="77777777"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Projekat se fokusira na unapređenje e-learning sistema korišćenjem naprednih tehnologija poput blockchaina, decentralizovanog LMS-a i tokenizovanih sistema. Implementacija ovih tehnologija je ključna za postizanje sigurnog i decentralizovanog sistema izdavanja i verifikacije obrazovnih sertifikata, što će značajno unaprediti poverenje i transparentnost u procesu edukacije. Odlaganje aktivnosti može imati ozbiljne posledice po projekat iz nekoliko razloga:</w:t>
            </w:r>
          </w:p>
          <w:p w14:paraId="1AB8CD52" w14:textId="01A63F46"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1.</w:t>
            </w:r>
            <w:r>
              <w:rPr>
                <w:noProof/>
                <w:szCs w:val="22"/>
              </w:rPr>
              <w:t xml:space="preserve"> </w:t>
            </w:r>
            <w:r w:rsidRPr="00F9467A">
              <w:rPr>
                <w:noProof/>
                <w:szCs w:val="22"/>
              </w:rPr>
              <w:t>Brzi razvoj tehnologije: Tehnologija se brzo menja i unapređuje. Odlaganje bi moglo značiti da tehnologija koju planiramo koristiti postane zastarela, što bi rezultiralo potrebom za dodatnim prilagođavanjem ili čak ponovnim projektovanjem sistema, što bi povećalo troškove i vreme implementacije.</w:t>
            </w:r>
          </w:p>
          <w:p w14:paraId="3EA98699" w14:textId="189C472F"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2.</w:t>
            </w:r>
            <w:r>
              <w:rPr>
                <w:noProof/>
                <w:szCs w:val="22"/>
              </w:rPr>
              <w:t xml:space="preserve"> </w:t>
            </w:r>
            <w:r w:rsidRPr="00F9467A">
              <w:rPr>
                <w:noProof/>
                <w:szCs w:val="22"/>
              </w:rPr>
              <w:t>Konkurentnost na tržištu: E-learning je izuzetno konkurentan sektor. Svako odlaganje u implementaciji projekta može dovesti do toga da druge platforme koje su brže u implementaciji naprednih tehnologija preuzmu tržište, što bi otežalo pozicioniranje projekta kao lidera u inovacijama.</w:t>
            </w:r>
          </w:p>
          <w:p w14:paraId="089D8430" w14:textId="7337CD21"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3.</w:t>
            </w:r>
            <w:r>
              <w:rPr>
                <w:noProof/>
                <w:szCs w:val="22"/>
              </w:rPr>
              <w:t xml:space="preserve"> </w:t>
            </w:r>
            <w:r w:rsidRPr="00F9467A">
              <w:rPr>
                <w:noProof/>
                <w:szCs w:val="22"/>
              </w:rPr>
              <w:t>Poverenje korisnika: Korisnici očekuju brza i efikasna rešenja, posebno kada su u pitanju obrazovni sistemi koji utiču na njihove karijere i životne prilike. Odlaganje može rezultirati gubitkom poverenja korisnika u platformu, što bi negativno uticalo na njen uspeh.</w:t>
            </w:r>
          </w:p>
          <w:p w14:paraId="1DE4C86E" w14:textId="4F36DFE4" w:rsidR="00F9467A" w:rsidRPr="00F9467A" w:rsidRDefault="00F9467A" w:rsidP="00F9467A">
            <w:pPr>
              <w:tabs>
                <w:tab w:val="left" w:pos="3649"/>
                <w:tab w:val="left" w:pos="5349"/>
                <w:tab w:val="left" w:pos="7992"/>
                <w:tab w:val="left" w:pos="9409"/>
                <w:tab w:val="left" w:pos="10778"/>
              </w:tabs>
              <w:rPr>
                <w:noProof/>
                <w:szCs w:val="22"/>
              </w:rPr>
            </w:pPr>
            <w:r w:rsidRPr="00F9467A">
              <w:rPr>
                <w:noProof/>
                <w:szCs w:val="22"/>
              </w:rPr>
              <w:t>4.</w:t>
            </w:r>
            <w:r>
              <w:rPr>
                <w:noProof/>
                <w:szCs w:val="22"/>
              </w:rPr>
              <w:t xml:space="preserve"> </w:t>
            </w:r>
            <w:r w:rsidRPr="00F9467A">
              <w:rPr>
                <w:noProof/>
                <w:szCs w:val="22"/>
              </w:rPr>
              <w:t>Sigurnost podataka: Jedan od glavnih ciljeva projekta je povećanje sigurnosti i smanjenje zavisnosti od centralizovanih servera. Svako odlaganje u implementaciji može ostaviti korisnike izloženim sigurnosnim rizicima duže nego što je potrebno, što bi moglo rezultirati ozbiljnim posledicama po privatnost i integritet podataka.</w:t>
            </w:r>
          </w:p>
          <w:p w14:paraId="5A1831E9" w14:textId="6CE9F721" w:rsidR="00CE169E" w:rsidRDefault="00F9467A" w:rsidP="00F9467A">
            <w:pPr>
              <w:tabs>
                <w:tab w:val="left" w:pos="3649"/>
                <w:tab w:val="left" w:pos="5349"/>
                <w:tab w:val="left" w:pos="7992"/>
                <w:tab w:val="left" w:pos="9409"/>
                <w:tab w:val="left" w:pos="10778"/>
              </w:tabs>
              <w:rPr>
                <w:noProof/>
                <w:szCs w:val="22"/>
              </w:rPr>
            </w:pPr>
            <w:r w:rsidRPr="00F9467A">
              <w:rPr>
                <w:noProof/>
                <w:szCs w:val="22"/>
              </w:rPr>
              <w:t>S obzirom na sve navedeno, aktivnosti i pripadajući troškovi ne smeju biti odloženi kako bi se osigurala pravovremena i uspešna realizacija projekta.</w:t>
            </w:r>
          </w:p>
          <w:p w14:paraId="6D3FA543" w14:textId="77777777" w:rsidR="00CE169E" w:rsidRPr="006F38CF" w:rsidRDefault="000A491B" w:rsidP="00CE169E">
            <w:pPr>
              <w:tabs>
                <w:tab w:val="left" w:pos="3649"/>
                <w:tab w:val="left" w:pos="5349"/>
                <w:tab w:val="left" w:pos="7992"/>
                <w:tab w:val="left" w:pos="9409"/>
                <w:tab w:val="left" w:pos="10778"/>
              </w:tabs>
              <w:rPr>
                <w:szCs w:val="22"/>
              </w:rPr>
            </w:pPr>
            <w:r>
              <w:rPr>
                <w:szCs w:val="22"/>
              </w:rPr>
              <w:fldChar w:fldCharType="end"/>
            </w:r>
          </w:p>
        </w:tc>
      </w:tr>
    </w:tbl>
    <w:p w14:paraId="3B478685" w14:textId="77777777" w:rsidR="004531B0" w:rsidRDefault="004531B0">
      <w:pPr>
        <w:spacing w:after="200" w:line="276" w:lineRule="auto"/>
      </w:pPr>
    </w:p>
    <w:p w14:paraId="4200684B" w14:textId="77777777" w:rsidR="004531B0" w:rsidRDefault="004531B0">
      <w:pPr>
        <w:spacing w:after="200" w:line="276" w:lineRule="auto"/>
      </w:pPr>
      <w:r>
        <w:br w:type="page"/>
      </w:r>
    </w:p>
    <w:p w14:paraId="24ADE621"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E625482" w14:textId="77777777" w:rsidR="00861494" w:rsidRPr="006F38CF" w:rsidRDefault="00861494" w:rsidP="00F64B5D">
      <w:pPr>
        <w:tabs>
          <w:tab w:val="left" w:pos="3649"/>
          <w:tab w:val="left" w:pos="5349"/>
          <w:tab w:val="left" w:pos="7992"/>
          <w:tab w:val="left" w:pos="9409"/>
          <w:tab w:val="left" w:pos="10778"/>
        </w:tabs>
        <w:rPr>
          <w:b/>
        </w:rPr>
      </w:pPr>
    </w:p>
    <w:p w14:paraId="5D50D4DE"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01033A18"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73D85E57"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4EA83594"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7D932A7F"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4C77B4C3" w14:textId="3300A035" w:rsidR="000914CE" w:rsidRDefault="000A491B" w:rsidP="000914CE">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E30A6A">
              <w:rPr>
                <w:szCs w:val="22"/>
              </w:rPr>
              <w:t>Partnerska zemlja: Srbija</w:t>
            </w:r>
          </w:p>
          <w:p w14:paraId="0FC6686B" w14:textId="15C32F12" w:rsidR="000914CE" w:rsidRPr="000914CE" w:rsidRDefault="00E30A6A" w:rsidP="000914CE">
            <w:pPr>
              <w:tabs>
                <w:tab w:val="left" w:pos="3649"/>
                <w:tab w:val="left" w:pos="5349"/>
                <w:tab w:val="left" w:pos="7992"/>
                <w:tab w:val="left" w:pos="9409"/>
                <w:tab w:val="left" w:pos="10778"/>
              </w:tabs>
              <w:rPr>
                <w:szCs w:val="22"/>
              </w:rPr>
            </w:pPr>
            <w:r>
              <w:rPr>
                <w:szCs w:val="22"/>
              </w:rPr>
              <w:t xml:space="preserve">Partnerska institucija 1: </w:t>
            </w:r>
            <w:r w:rsidR="000914CE" w:rsidRPr="000914CE">
              <w:rPr>
                <w:szCs w:val="22"/>
              </w:rPr>
              <w:t>Fakultet organizacionih nauka (FON)</w:t>
            </w:r>
          </w:p>
          <w:p w14:paraId="49A083F9"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1. Integracija blockchain kurseva u nastavni plan:</w:t>
            </w:r>
          </w:p>
          <w:p w14:paraId="2DF3BCA7" w14:textId="2F9CFF47"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Trenutni kurikulum može biti nedovoljno usmeren na blockchain tehnologiju, koja je sve važnija u različitim industrijama.</w:t>
            </w:r>
          </w:p>
          <w:p w14:paraId="7A991A4C" w14:textId="12AB63AB"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Razvoj i integracija kurseva specifičnih za blockchain, uključujući osnovne koncepte, pametne ugovore, decentralizovane aplikacije i njihovu primenu u poslovanju.</w:t>
            </w:r>
          </w:p>
          <w:p w14:paraId="5E92C853"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2. Praktična obuka i laboratorijski rad:</w:t>
            </w:r>
          </w:p>
          <w:p w14:paraId="401BF597" w14:textId="54E3F135"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praktičnih vežbi i laboratorijskih iskustava vezanih za blockchain tehnologiju.</w:t>
            </w:r>
          </w:p>
          <w:p w14:paraId="0BA968BE" w14:textId="70BDA1BE"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Uvođenje laboratorija i praktičnih vežbi koje omogućavaju studentima rad sa blockchain platformama kao što su Ethereum, Binance Smart Chain, ili Hyperledger.</w:t>
            </w:r>
          </w:p>
          <w:p w14:paraId="7D23EE0D"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3. Saradnja sa industrijom:</w:t>
            </w:r>
          </w:p>
          <w:p w14:paraId="66706F4B" w14:textId="6BF4EC71"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Ograničena saradnja sa kompanijama koje se bave blockchain tehnologijama može ograničiti pristup najnovijim trendovima i alatima.</w:t>
            </w:r>
          </w:p>
          <w:p w14:paraId="026A72C8" w14:textId="21F05902"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Uspostavljanje partnerstva sa blockchain kompanijama i organizovanje praksa i projekata u saradnji sa industrijom.</w:t>
            </w:r>
          </w:p>
          <w:p w14:paraId="48C210A9"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4. Istraživački kapaciteti u blockchain tehnologiji:</w:t>
            </w:r>
          </w:p>
          <w:p w14:paraId="58061177" w14:textId="61EEFD74"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resursa za istraživanje i razvoj u specifičnim područjima blockchain tehnologije.</w:t>
            </w:r>
          </w:p>
          <w:p w14:paraId="7BD8EC8D" w14:textId="15E89B92"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Investicije u istraživačku infrastrukturu i sredstva za istraživanje novih blockchain rešenja i tehnologija.</w:t>
            </w:r>
          </w:p>
          <w:p w14:paraId="4BF7D3C2" w14:textId="04C9088D" w:rsidR="000914CE" w:rsidRPr="000914CE" w:rsidRDefault="00E30A6A" w:rsidP="000914CE">
            <w:pPr>
              <w:tabs>
                <w:tab w:val="left" w:pos="3649"/>
                <w:tab w:val="left" w:pos="5349"/>
                <w:tab w:val="left" w:pos="7992"/>
                <w:tab w:val="left" w:pos="9409"/>
                <w:tab w:val="left" w:pos="10778"/>
              </w:tabs>
              <w:rPr>
                <w:szCs w:val="22"/>
              </w:rPr>
            </w:pPr>
            <w:r>
              <w:rPr>
                <w:szCs w:val="22"/>
              </w:rPr>
              <w:t xml:space="preserve">Partnerska institucija 2: </w:t>
            </w:r>
            <w:r w:rsidR="000914CE" w:rsidRPr="000914CE">
              <w:rPr>
                <w:szCs w:val="22"/>
              </w:rPr>
              <w:t>Elektrotehnički fakultet (ETF)</w:t>
            </w:r>
          </w:p>
          <w:p w14:paraId="7D83A119"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1. Razvoj specijalizovanih blockchain kurseva:</w:t>
            </w:r>
          </w:p>
          <w:p w14:paraId="3DC8444D" w14:textId="162BC20D"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specijalizovanih kurseva koji pokrivaju napredne aspekte blockchain tehnologije kao što su konsenzus algoritmi, skalabilnost i sigurnost.</w:t>
            </w:r>
          </w:p>
          <w:p w14:paraId="46F12081" w14:textId="03BC520D"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Kreiranje i implementacija kurseva koji pokrivaju napredne tehnike i tehnologije u blockchainu.</w:t>
            </w:r>
          </w:p>
          <w:p w14:paraId="2B78C93C"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2. Poboljšanje infrastrukture za razvoj blockchain aplikacija:</w:t>
            </w:r>
          </w:p>
          <w:p w14:paraId="53CCCA81" w14:textId="02FA1DA9"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potrebnih alata i infrastrukture za razvoj i testiranje blockchain aplikacija.</w:t>
            </w:r>
          </w:p>
          <w:p w14:paraId="72818A2E" w14:textId="64E9BE0E"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Nabavka i instalacija hardverskih i softverskih resursa za rad sa blockchain tehnologijama, uključujući razvojne platforme i sigurnosne protokole.</w:t>
            </w:r>
          </w:p>
          <w:p w14:paraId="6E9F0650"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3. Podrška za inovacije i istraživanje u blockchain tehnologiji:</w:t>
            </w:r>
          </w:p>
          <w:p w14:paraId="65C211CA" w14:textId="0418AD4F"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Ograničeni resursi za istraživanje novih inovacija i primena u blockchain tehnologiji.</w:t>
            </w:r>
          </w:p>
          <w:p w14:paraId="61314D6B" w14:textId="5B888C8F" w:rsidR="000914CE" w:rsidRPr="000914CE" w:rsidRDefault="000914CE" w:rsidP="000914CE">
            <w:pPr>
              <w:tabs>
                <w:tab w:val="left" w:pos="3649"/>
                <w:tab w:val="left" w:pos="5349"/>
                <w:tab w:val="left" w:pos="7992"/>
                <w:tab w:val="left" w:pos="9409"/>
                <w:tab w:val="left" w:pos="10778"/>
              </w:tabs>
              <w:rPr>
                <w:szCs w:val="22"/>
              </w:rPr>
            </w:pPr>
            <w:r w:rsidRPr="000914CE">
              <w:rPr>
                <w:szCs w:val="22"/>
              </w:rPr>
              <w:t>Podrška koja je potrebna: Finansiranje istraživačkih projekata i razvojnih inicijativa u oblasti blockchaina, uključujući grantove i sponzorstva.</w:t>
            </w:r>
          </w:p>
          <w:p w14:paraId="3B73F64F" w14:textId="77777777" w:rsidR="000914CE" w:rsidRPr="000914CE" w:rsidRDefault="000914CE" w:rsidP="000914CE">
            <w:pPr>
              <w:tabs>
                <w:tab w:val="left" w:pos="3649"/>
                <w:tab w:val="left" w:pos="5349"/>
                <w:tab w:val="left" w:pos="7992"/>
                <w:tab w:val="left" w:pos="9409"/>
                <w:tab w:val="left" w:pos="10778"/>
              </w:tabs>
              <w:rPr>
                <w:szCs w:val="22"/>
              </w:rPr>
            </w:pPr>
            <w:r w:rsidRPr="000914CE">
              <w:rPr>
                <w:szCs w:val="22"/>
              </w:rPr>
              <w:t>4. Obuka i profesionalni razvoj u blockchain tehnologiji:</w:t>
            </w:r>
          </w:p>
          <w:p w14:paraId="6ABD18E0" w14:textId="53FEA03D" w:rsidR="000914CE" w:rsidRPr="000914CE" w:rsidRDefault="000914CE" w:rsidP="000914CE">
            <w:pPr>
              <w:tabs>
                <w:tab w:val="left" w:pos="3649"/>
                <w:tab w:val="left" w:pos="5349"/>
                <w:tab w:val="left" w:pos="7992"/>
                <w:tab w:val="left" w:pos="9409"/>
                <w:tab w:val="left" w:pos="10778"/>
              </w:tabs>
              <w:rPr>
                <w:szCs w:val="22"/>
              </w:rPr>
            </w:pPr>
            <w:r w:rsidRPr="000914CE">
              <w:rPr>
                <w:szCs w:val="22"/>
              </w:rPr>
              <w:t>Potreba: Nedostatak kontinuirane profesionalne obuke za nastavnike i istraživače u vezi sa najnovijim blockchain tehnologijama.</w:t>
            </w:r>
          </w:p>
          <w:p w14:paraId="63C45238" w14:textId="1FC42CA3" w:rsidR="007F357F" w:rsidRPr="006F38CF" w:rsidRDefault="000914CE" w:rsidP="000914CE">
            <w:pPr>
              <w:tabs>
                <w:tab w:val="left" w:pos="3649"/>
                <w:tab w:val="left" w:pos="5349"/>
                <w:tab w:val="left" w:pos="7992"/>
                <w:tab w:val="left" w:pos="9409"/>
                <w:tab w:val="left" w:pos="10778"/>
              </w:tabs>
              <w:rPr>
                <w:szCs w:val="22"/>
              </w:rPr>
            </w:pPr>
            <w:r w:rsidRPr="000914CE">
              <w:rPr>
                <w:szCs w:val="22"/>
              </w:rPr>
              <w:t>Podrška koja je potrebna: Organizacija seminara, radionica i studijskih poseta fokusiranih na blockchain tehnologiju kako bi se obezbedio kontinuirani profesionalni razvoj.</w:t>
            </w:r>
            <w:r w:rsidR="000A491B">
              <w:rPr>
                <w:szCs w:val="22"/>
              </w:rPr>
              <w:fldChar w:fldCharType="end"/>
            </w:r>
          </w:p>
        </w:tc>
      </w:tr>
    </w:tbl>
    <w:p w14:paraId="11D24985"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B5B1EB3" w14:textId="77777777" w:rsidR="000F51E0" w:rsidRPr="006F38CF" w:rsidRDefault="000F51E0" w:rsidP="00F64B5D">
      <w:pPr>
        <w:tabs>
          <w:tab w:val="left" w:pos="3649"/>
          <w:tab w:val="left" w:pos="5349"/>
          <w:tab w:val="left" w:pos="7992"/>
          <w:tab w:val="left" w:pos="9639"/>
          <w:tab w:val="left" w:pos="10778"/>
        </w:tabs>
        <w:jc w:val="both"/>
        <w:rPr>
          <w:i/>
        </w:rPr>
      </w:pPr>
    </w:p>
    <w:p w14:paraId="01B59964"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 xml:space="preserve">(limit </w:t>
      </w:r>
      <w:r w:rsidR="00F32ED6" w:rsidRPr="000E5EAD">
        <w:rPr>
          <w:i/>
        </w:rPr>
        <w:t>8.</w:t>
      </w:r>
      <w:r w:rsidR="006F38CF" w:rsidRPr="000E5EAD">
        <w:rPr>
          <w:i/>
        </w:rPr>
        <w:t>000 characters)</w:t>
      </w:r>
    </w:p>
    <w:p w14:paraId="2ECA3512"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099C7EF" w14:textId="77777777" w:rsidTr="00C97D5E">
        <w:trPr>
          <w:trHeight w:val="567"/>
        </w:trPr>
        <w:tc>
          <w:tcPr>
            <w:tcW w:w="9639" w:type="dxa"/>
            <w:tcBorders>
              <w:top w:val="single" w:sz="4" w:space="0" w:color="808080"/>
              <w:bottom w:val="single" w:sz="4" w:space="0" w:color="808080"/>
            </w:tcBorders>
          </w:tcPr>
          <w:p w14:paraId="271BCD2D" w14:textId="77777777" w:rsidR="00D27DC0" w:rsidRDefault="000A491B" w:rsidP="00D27DC0">
            <w:pPr>
              <w:rPr>
                <w:szCs w:val="22"/>
              </w:rPr>
            </w:pPr>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D27DC0">
              <w:rPr>
                <w:szCs w:val="22"/>
              </w:rPr>
              <w:t>Partnerska zemlja: Srbija</w:t>
            </w:r>
          </w:p>
          <w:p w14:paraId="69E38CBA" w14:textId="77777777" w:rsidR="00D27DC0" w:rsidRPr="00D27DC0" w:rsidRDefault="00D27DC0" w:rsidP="00D27DC0">
            <w:pPr>
              <w:rPr>
                <w:szCs w:val="22"/>
              </w:rPr>
            </w:pPr>
            <w:r w:rsidRPr="00D27DC0">
              <w:rPr>
                <w:szCs w:val="22"/>
              </w:rPr>
              <w:t>Fakultet organizacionih nauka (FON)</w:t>
            </w:r>
          </w:p>
          <w:p w14:paraId="599A9B2D" w14:textId="77777777" w:rsidR="00D27DC0" w:rsidRPr="00D27DC0" w:rsidRDefault="00D27DC0" w:rsidP="00D27DC0">
            <w:pPr>
              <w:rPr>
                <w:szCs w:val="22"/>
              </w:rPr>
            </w:pPr>
            <w:r w:rsidRPr="00D27DC0">
              <w:rPr>
                <w:szCs w:val="22"/>
              </w:rPr>
              <w:t>1. Studenti</w:t>
            </w:r>
          </w:p>
          <w:p w14:paraId="1B4004DC" w14:textId="43E4665B" w:rsidR="00D27DC0" w:rsidRPr="00D27DC0" w:rsidRDefault="00D27DC0" w:rsidP="00D27DC0">
            <w:pPr>
              <w:rPr>
                <w:szCs w:val="22"/>
              </w:rPr>
            </w:pPr>
            <w:r w:rsidRPr="00D27DC0">
              <w:rPr>
                <w:szCs w:val="22"/>
              </w:rPr>
              <w:t>Potrebe:</w:t>
            </w:r>
          </w:p>
          <w:p w14:paraId="02073AE7" w14:textId="0CC68DB4" w:rsidR="00D27DC0" w:rsidRPr="00D27DC0" w:rsidRDefault="00D27DC0" w:rsidP="00D27DC0">
            <w:pPr>
              <w:rPr>
                <w:szCs w:val="22"/>
              </w:rPr>
            </w:pPr>
            <w:r w:rsidRPr="00D27DC0">
              <w:rPr>
                <w:szCs w:val="22"/>
              </w:rPr>
              <w:t>Obuka u Blockchain Tehnologiji:</w:t>
            </w:r>
          </w:p>
          <w:p w14:paraId="6A6B4E43" w14:textId="2D20AF69" w:rsidR="00D27DC0" w:rsidRPr="00D27DC0" w:rsidRDefault="00D27DC0" w:rsidP="00D27DC0">
            <w:pPr>
              <w:rPr>
                <w:szCs w:val="22"/>
              </w:rPr>
            </w:pPr>
            <w:r w:rsidRPr="00D27DC0">
              <w:rPr>
                <w:szCs w:val="22"/>
              </w:rPr>
              <w:t>Sticanje osnovnog i naprednog znanja o blockchain tehnologiji, uključujući razumevanje koncepta, pametnih ugovora, i decentralizovanih aplikacija.</w:t>
            </w:r>
          </w:p>
          <w:p w14:paraId="31A64FD6" w14:textId="16231DAF" w:rsidR="00D27DC0" w:rsidRPr="00D27DC0" w:rsidRDefault="00D27DC0" w:rsidP="00D27DC0">
            <w:pPr>
              <w:rPr>
                <w:szCs w:val="22"/>
              </w:rPr>
            </w:pPr>
            <w:r w:rsidRPr="00D27DC0">
              <w:rPr>
                <w:szCs w:val="22"/>
              </w:rPr>
              <w:t>Praktična Iskustva:</w:t>
            </w:r>
          </w:p>
          <w:p w14:paraId="54519A02" w14:textId="0342E9B1" w:rsidR="00D27DC0" w:rsidRPr="00D27DC0" w:rsidRDefault="00D27DC0" w:rsidP="00D27DC0">
            <w:pPr>
              <w:rPr>
                <w:szCs w:val="22"/>
              </w:rPr>
            </w:pPr>
            <w:r w:rsidRPr="00D27DC0">
              <w:rPr>
                <w:szCs w:val="22"/>
              </w:rPr>
              <w:t>Praktično iskustvo kroz laboratorije i projekte koji koriste blockchain tehnologiju.</w:t>
            </w:r>
          </w:p>
          <w:p w14:paraId="598E33B0" w14:textId="52F12230" w:rsidR="00D27DC0" w:rsidRPr="00D27DC0" w:rsidRDefault="00D27DC0" w:rsidP="00D27DC0">
            <w:pPr>
              <w:rPr>
                <w:szCs w:val="22"/>
              </w:rPr>
            </w:pPr>
            <w:r w:rsidRPr="00D27DC0">
              <w:rPr>
                <w:szCs w:val="22"/>
              </w:rPr>
              <w:t>Pristup Resursima:</w:t>
            </w:r>
          </w:p>
          <w:p w14:paraId="3F61D588" w14:textId="483AD019" w:rsidR="00D27DC0" w:rsidRPr="00D27DC0" w:rsidRDefault="00D27DC0" w:rsidP="00D27DC0">
            <w:pPr>
              <w:rPr>
                <w:szCs w:val="22"/>
              </w:rPr>
            </w:pPr>
            <w:r w:rsidRPr="00D27DC0">
              <w:rPr>
                <w:szCs w:val="22"/>
              </w:rPr>
              <w:t>Pristup modernim alatima i resursima za rad sa blockchain platformama.</w:t>
            </w:r>
          </w:p>
          <w:p w14:paraId="2749A025" w14:textId="77777777" w:rsidR="00D27DC0" w:rsidRPr="00D27DC0" w:rsidRDefault="00D27DC0" w:rsidP="00D27DC0">
            <w:pPr>
              <w:rPr>
                <w:szCs w:val="22"/>
              </w:rPr>
            </w:pPr>
            <w:r w:rsidRPr="00D27DC0">
              <w:rPr>
                <w:szCs w:val="22"/>
              </w:rPr>
              <w:t>2. Nastavno Osoblje</w:t>
            </w:r>
          </w:p>
          <w:p w14:paraId="4E9167D5" w14:textId="2AD4CBC8" w:rsidR="00D27DC0" w:rsidRPr="00D27DC0" w:rsidRDefault="00D27DC0" w:rsidP="00D27DC0">
            <w:pPr>
              <w:rPr>
                <w:szCs w:val="22"/>
              </w:rPr>
            </w:pPr>
            <w:r w:rsidRPr="00D27DC0">
              <w:rPr>
                <w:szCs w:val="22"/>
              </w:rPr>
              <w:t>Potrebe:</w:t>
            </w:r>
          </w:p>
          <w:p w14:paraId="3B493FA7" w14:textId="64C02C8C" w:rsidR="00D27DC0" w:rsidRPr="00D27DC0" w:rsidRDefault="00D27DC0" w:rsidP="00D27DC0">
            <w:pPr>
              <w:rPr>
                <w:szCs w:val="22"/>
              </w:rPr>
            </w:pPr>
            <w:r w:rsidRPr="00D27DC0">
              <w:rPr>
                <w:szCs w:val="22"/>
              </w:rPr>
              <w:t>Obuka i Profesionalni Razvoj:</w:t>
            </w:r>
          </w:p>
          <w:p w14:paraId="041BCB61" w14:textId="6DFEB187" w:rsidR="00D27DC0" w:rsidRPr="00D27DC0" w:rsidRDefault="00D27DC0" w:rsidP="00D27DC0">
            <w:pPr>
              <w:rPr>
                <w:szCs w:val="22"/>
              </w:rPr>
            </w:pPr>
            <w:r w:rsidRPr="00D27DC0">
              <w:rPr>
                <w:szCs w:val="22"/>
              </w:rPr>
              <w:t>Kontinuirana obuka o najnovijim blockchain tehnologijama i alatima.</w:t>
            </w:r>
          </w:p>
          <w:p w14:paraId="3955F652" w14:textId="7B14456F" w:rsidR="00D27DC0" w:rsidRPr="00D27DC0" w:rsidRDefault="00D27DC0" w:rsidP="00D27DC0">
            <w:pPr>
              <w:rPr>
                <w:szCs w:val="22"/>
              </w:rPr>
            </w:pPr>
            <w:r w:rsidRPr="00D27DC0">
              <w:rPr>
                <w:szCs w:val="22"/>
              </w:rPr>
              <w:t>Razvoj Kurikuluma:</w:t>
            </w:r>
          </w:p>
          <w:p w14:paraId="31D77677" w14:textId="32111BBD" w:rsidR="00D27DC0" w:rsidRPr="00D27DC0" w:rsidRDefault="00D27DC0" w:rsidP="00D27DC0">
            <w:pPr>
              <w:rPr>
                <w:szCs w:val="22"/>
              </w:rPr>
            </w:pPr>
            <w:r w:rsidRPr="00D27DC0">
              <w:rPr>
                <w:szCs w:val="22"/>
              </w:rPr>
              <w:t>Pomoć u razvijanju i integraciji kurseva koji pokrivaju blockchain i njegove primene u poslovanju.</w:t>
            </w:r>
          </w:p>
          <w:p w14:paraId="31E8826E" w14:textId="29A68F86" w:rsidR="00D27DC0" w:rsidRPr="00D27DC0" w:rsidRDefault="00D27DC0" w:rsidP="00D27DC0">
            <w:pPr>
              <w:rPr>
                <w:szCs w:val="22"/>
              </w:rPr>
            </w:pPr>
            <w:r w:rsidRPr="00D27DC0">
              <w:rPr>
                <w:szCs w:val="22"/>
              </w:rPr>
              <w:t>Saradnja sa Industrijom:</w:t>
            </w:r>
          </w:p>
          <w:p w14:paraId="3FE08F93" w14:textId="3CC5465A" w:rsidR="00D27DC0" w:rsidRPr="00D27DC0" w:rsidRDefault="00D27DC0" w:rsidP="00D27DC0">
            <w:pPr>
              <w:rPr>
                <w:szCs w:val="22"/>
              </w:rPr>
            </w:pPr>
            <w:r w:rsidRPr="00D27DC0">
              <w:rPr>
                <w:szCs w:val="22"/>
              </w:rPr>
              <w:t>Povezivanje sa IT kompanijama koje se bave blockchain tehnologijom kako bi se omogućila praksa i istraživanje.</w:t>
            </w:r>
          </w:p>
          <w:p w14:paraId="24F0DD89" w14:textId="77777777" w:rsidR="00D27DC0" w:rsidRPr="00D27DC0" w:rsidRDefault="00D27DC0" w:rsidP="00D27DC0">
            <w:pPr>
              <w:rPr>
                <w:szCs w:val="22"/>
              </w:rPr>
            </w:pPr>
            <w:r w:rsidRPr="00D27DC0">
              <w:rPr>
                <w:szCs w:val="22"/>
              </w:rPr>
              <w:t>Elektrotehnički fakultet (ETF)</w:t>
            </w:r>
          </w:p>
          <w:p w14:paraId="476F9029" w14:textId="77777777" w:rsidR="00D27DC0" w:rsidRPr="00D27DC0" w:rsidRDefault="00D27DC0" w:rsidP="00D27DC0">
            <w:pPr>
              <w:rPr>
                <w:szCs w:val="22"/>
              </w:rPr>
            </w:pPr>
            <w:r w:rsidRPr="00D27DC0">
              <w:rPr>
                <w:szCs w:val="22"/>
              </w:rPr>
              <w:t>1. Studenti</w:t>
            </w:r>
          </w:p>
          <w:p w14:paraId="1DFA4200" w14:textId="08257543" w:rsidR="00D27DC0" w:rsidRPr="00D27DC0" w:rsidRDefault="00D27DC0" w:rsidP="00D27DC0">
            <w:pPr>
              <w:rPr>
                <w:szCs w:val="22"/>
              </w:rPr>
            </w:pPr>
            <w:r w:rsidRPr="00D27DC0">
              <w:rPr>
                <w:szCs w:val="22"/>
              </w:rPr>
              <w:t>Potrebe:</w:t>
            </w:r>
          </w:p>
          <w:p w14:paraId="24C2A9F5" w14:textId="7CE60325" w:rsidR="00D27DC0" w:rsidRPr="00D27DC0" w:rsidRDefault="00D27DC0" w:rsidP="00D27DC0">
            <w:pPr>
              <w:rPr>
                <w:szCs w:val="22"/>
              </w:rPr>
            </w:pPr>
            <w:r w:rsidRPr="00D27DC0">
              <w:rPr>
                <w:szCs w:val="22"/>
              </w:rPr>
              <w:t>Specijalizovani Kursevi:</w:t>
            </w:r>
          </w:p>
          <w:p w14:paraId="5AFED912" w14:textId="51BCC289" w:rsidR="00D27DC0" w:rsidRPr="00D27DC0" w:rsidRDefault="00D27DC0" w:rsidP="00D27DC0">
            <w:pPr>
              <w:rPr>
                <w:szCs w:val="22"/>
              </w:rPr>
            </w:pPr>
            <w:r w:rsidRPr="00D27DC0">
              <w:rPr>
                <w:szCs w:val="22"/>
              </w:rPr>
              <w:t>Specijalizovani kursevi koji pokrivaju napredne aspekte blockchain tehnologije, kao što su konsenzus algoritmi i sigurnost.</w:t>
            </w:r>
          </w:p>
          <w:p w14:paraId="7DDA62CC" w14:textId="12D0B882" w:rsidR="00D27DC0" w:rsidRPr="00D27DC0" w:rsidRDefault="00D27DC0" w:rsidP="00D27DC0">
            <w:pPr>
              <w:rPr>
                <w:szCs w:val="22"/>
              </w:rPr>
            </w:pPr>
            <w:r w:rsidRPr="00D27DC0">
              <w:rPr>
                <w:szCs w:val="22"/>
              </w:rPr>
              <w:t>Infrastruktura za Razvoj:</w:t>
            </w:r>
          </w:p>
          <w:p w14:paraId="3E0D3574" w14:textId="303BB190" w:rsidR="00D27DC0" w:rsidRPr="00D27DC0" w:rsidRDefault="00D27DC0" w:rsidP="00D27DC0">
            <w:pPr>
              <w:rPr>
                <w:szCs w:val="22"/>
              </w:rPr>
            </w:pPr>
            <w:r w:rsidRPr="00D27DC0">
              <w:rPr>
                <w:szCs w:val="22"/>
              </w:rPr>
              <w:t>Savremena infrastruktura za razvoj i testiranje blockchain aplikacija.</w:t>
            </w:r>
          </w:p>
          <w:p w14:paraId="1BC87B09" w14:textId="5281946B" w:rsidR="00D27DC0" w:rsidRPr="00D27DC0" w:rsidRDefault="00D27DC0" w:rsidP="00D27DC0">
            <w:pPr>
              <w:rPr>
                <w:szCs w:val="22"/>
              </w:rPr>
            </w:pPr>
            <w:r w:rsidRPr="00D27DC0">
              <w:rPr>
                <w:szCs w:val="22"/>
              </w:rPr>
              <w:t>Podrška za Inovacije:</w:t>
            </w:r>
          </w:p>
          <w:p w14:paraId="7524BE37" w14:textId="68418A65" w:rsidR="00D27DC0" w:rsidRPr="00D27DC0" w:rsidRDefault="00D27DC0" w:rsidP="00D27DC0">
            <w:pPr>
              <w:rPr>
                <w:szCs w:val="22"/>
              </w:rPr>
            </w:pPr>
            <w:r w:rsidRPr="00D27DC0">
              <w:rPr>
                <w:szCs w:val="22"/>
              </w:rPr>
              <w:t>Podrška u istraživačkim projektima vezanim za blockchain tehnologiju.</w:t>
            </w:r>
          </w:p>
          <w:p w14:paraId="1DA23BCB" w14:textId="77777777" w:rsidR="00D27DC0" w:rsidRPr="00D27DC0" w:rsidRDefault="00D27DC0" w:rsidP="00D27DC0">
            <w:pPr>
              <w:rPr>
                <w:szCs w:val="22"/>
              </w:rPr>
            </w:pPr>
            <w:r w:rsidRPr="00D27DC0">
              <w:rPr>
                <w:szCs w:val="22"/>
              </w:rPr>
              <w:t>2. Nastavno Osoblje</w:t>
            </w:r>
          </w:p>
          <w:p w14:paraId="73DC9F4D" w14:textId="6AD8BFDB" w:rsidR="00D27DC0" w:rsidRPr="00D27DC0" w:rsidRDefault="00D27DC0" w:rsidP="00D27DC0">
            <w:pPr>
              <w:rPr>
                <w:szCs w:val="22"/>
              </w:rPr>
            </w:pPr>
            <w:r w:rsidRPr="00D27DC0">
              <w:rPr>
                <w:szCs w:val="22"/>
              </w:rPr>
              <w:t>Potrebe:</w:t>
            </w:r>
          </w:p>
          <w:p w14:paraId="71D854E4" w14:textId="64E63295" w:rsidR="00D27DC0" w:rsidRPr="00D27DC0" w:rsidRDefault="00D27DC0" w:rsidP="00D27DC0">
            <w:pPr>
              <w:rPr>
                <w:szCs w:val="22"/>
              </w:rPr>
            </w:pPr>
            <w:r w:rsidRPr="00D27DC0">
              <w:rPr>
                <w:szCs w:val="22"/>
              </w:rPr>
              <w:t>Obuka u Naprednim Tehnologijama:</w:t>
            </w:r>
          </w:p>
          <w:p w14:paraId="133D9BDA" w14:textId="462FE122" w:rsidR="00D27DC0" w:rsidRPr="00D27DC0" w:rsidRDefault="00D27DC0" w:rsidP="00D27DC0">
            <w:pPr>
              <w:rPr>
                <w:szCs w:val="22"/>
              </w:rPr>
            </w:pPr>
            <w:r w:rsidRPr="00D27DC0">
              <w:rPr>
                <w:szCs w:val="22"/>
              </w:rPr>
              <w:t>Obuka o najnovijim istraživanjima i tehnologijama u oblasti blockchaina.</w:t>
            </w:r>
          </w:p>
          <w:p w14:paraId="3D90B8C3" w14:textId="2D79A35A" w:rsidR="00D27DC0" w:rsidRPr="00D27DC0" w:rsidRDefault="00D27DC0" w:rsidP="00D27DC0">
            <w:pPr>
              <w:rPr>
                <w:szCs w:val="22"/>
              </w:rPr>
            </w:pPr>
            <w:r w:rsidRPr="00D27DC0">
              <w:rPr>
                <w:szCs w:val="22"/>
              </w:rPr>
              <w:t>Podrška za Istraživanje:</w:t>
            </w:r>
          </w:p>
          <w:p w14:paraId="3F281F7D" w14:textId="77777777" w:rsidR="008748CE" w:rsidRDefault="00D27DC0" w:rsidP="00D27DC0">
            <w:pPr>
              <w:rPr>
                <w:szCs w:val="22"/>
              </w:rPr>
            </w:pPr>
            <w:r w:rsidRPr="00D27DC0">
              <w:rPr>
                <w:szCs w:val="22"/>
              </w:rPr>
              <w:t>Finansijska podrška i resursi za istraživačke projekte u blockchain tehnologiji.</w:t>
            </w:r>
            <w:r w:rsidRPr="00D27DC0">
              <w:rPr>
                <w:szCs w:val="22"/>
              </w:rPr>
              <w:tab/>
            </w:r>
          </w:p>
          <w:p w14:paraId="4089C6BB" w14:textId="16D331BF" w:rsidR="00CB5498" w:rsidRPr="006F38CF" w:rsidRDefault="00D27DC0" w:rsidP="00D27DC0">
            <w:pPr>
              <w:rPr>
                <w:szCs w:val="22"/>
              </w:rPr>
            </w:pPr>
            <w:r w:rsidRPr="00D27DC0">
              <w:rPr>
                <w:szCs w:val="22"/>
              </w:rPr>
              <w:t>Obuka u Razvoju Blockchain Aplikacija:</w:t>
            </w:r>
            <w:r w:rsidRPr="00D27DC0">
              <w:rPr>
                <w:szCs w:val="22"/>
              </w:rPr>
              <w:tab/>
              <w:t>Obuka o razvoju blockchain aplikacija i alatima koji se koriste u industriji.</w:t>
            </w:r>
            <w:r w:rsidR="000A491B">
              <w:rPr>
                <w:szCs w:val="22"/>
              </w:rPr>
              <w:fldChar w:fldCharType="end"/>
            </w:r>
          </w:p>
        </w:tc>
      </w:tr>
    </w:tbl>
    <w:p w14:paraId="2697C0B1" w14:textId="77777777" w:rsidR="00113792" w:rsidRPr="006F38CF" w:rsidRDefault="00113792" w:rsidP="00F64B5D">
      <w:r w:rsidRPr="006F38CF">
        <w:rPr>
          <w:szCs w:val="22"/>
        </w:rPr>
        <w:t>(</w:t>
      </w:r>
      <w:r w:rsidRPr="006F38CF">
        <w:rPr>
          <w:i/>
          <w:sz w:val="18"/>
          <w:szCs w:val="18"/>
        </w:rPr>
        <w:t>Please add partner countries/partners as appropriate)</w:t>
      </w:r>
    </w:p>
    <w:p w14:paraId="26C807DE" w14:textId="77777777" w:rsidR="00113792" w:rsidRPr="006F38CF" w:rsidRDefault="00113792" w:rsidP="00F64B5D">
      <w:pPr>
        <w:tabs>
          <w:tab w:val="left" w:pos="3649"/>
          <w:tab w:val="left" w:pos="5349"/>
          <w:tab w:val="left" w:pos="7992"/>
          <w:tab w:val="left" w:pos="9639"/>
          <w:tab w:val="left" w:pos="10778"/>
        </w:tabs>
        <w:jc w:val="both"/>
      </w:pPr>
    </w:p>
    <w:p w14:paraId="62E28C27"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282794B7"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56E37FF5" w14:textId="77777777" w:rsidTr="00C97D5E">
        <w:trPr>
          <w:trHeight w:val="567"/>
        </w:trPr>
        <w:tc>
          <w:tcPr>
            <w:tcW w:w="9639" w:type="dxa"/>
            <w:tcBorders>
              <w:top w:val="single" w:sz="4" w:space="0" w:color="808080"/>
              <w:bottom w:val="single" w:sz="4" w:space="0" w:color="808080"/>
            </w:tcBorders>
          </w:tcPr>
          <w:p w14:paraId="687A2233" w14:textId="77777777" w:rsidR="007252D9" w:rsidRDefault="000A491B" w:rsidP="007252D9">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7252D9">
              <w:t>1. Obrazovna Modernizacija i Razvoj Kurikuluma</w:t>
            </w:r>
          </w:p>
          <w:p w14:paraId="307EF4B6" w14:textId="77777777" w:rsidR="007252D9" w:rsidRDefault="007252D9" w:rsidP="007252D9">
            <w:r>
              <w:t>Tematski Prioritet: Modernizacija obrazovnih programa u skladu sa potrebama tržišta rada i integracija savremenih tehnologija.</w:t>
            </w:r>
          </w:p>
          <w:p w14:paraId="117EA6E3" w14:textId="77777777" w:rsidR="007252D9" w:rsidRDefault="007252D9" w:rsidP="007252D9">
            <w:r>
              <w:t>Kako Projekat Odgovara:</w:t>
            </w:r>
          </w:p>
          <w:p w14:paraId="42D511DB" w14:textId="75C30165" w:rsidR="007252D9" w:rsidRDefault="007252D9" w:rsidP="007252D9">
            <w:r>
              <w:t>Razvoj Inovativnih Kurseva: Projekat će razviti i implementirati kurseve o blockchain tehnologiji na Fakultetu organizacionih nauka (FON) i Elektrotehničkom fakultetu (ETF), u skladu sa najnovijim industrijskim standardima i potrebama tržišta rada. Ovo će osigurati da obrazovni programi budu ažurirani i relevantni za trenutne i buduće potrebe u industriji.</w:t>
            </w:r>
          </w:p>
          <w:p w14:paraId="031ACBAA" w14:textId="4C18527D" w:rsidR="007252D9" w:rsidRDefault="007252D9" w:rsidP="007252D9">
            <w:r>
              <w:lastRenderedPageBreak/>
              <w:t>Uključivanje Savremenih Tehnologija: Kursevi će obuhvatiti napredne tehnologije kao što su pametni ugovori, decentralizovane aplikacije, i sigurnost blockchain mreža. Integracija ovih tehnologija u kurikulume odgovoriti će na potrebu za obrazovanjem koje je u skladu sa trenutnim tehnološkim dostignućima.</w:t>
            </w:r>
          </w:p>
          <w:p w14:paraId="3603E8B6" w14:textId="77777777" w:rsidR="007252D9" w:rsidRDefault="007252D9" w:rsidP="007252D9">
            <w:r>
              <w:t>2. Povećanje Praktičnih Iskustava Studenata</w:t>
            </w:r>
          </w:p>
          <w:p w14:paraId="4F03718C" w14:textId="77777777" w:rsidR="007252D9" w:rsidRDefault="007252D9" w:rsidP="007252D9">
            <w:r>
              <w:t>Tematski Prioritet: Povećanje mogućnosti za sticanje praktičnih iskustava kroz saradnju sa industrijom.</w:t>
            </w:r>
          </w:p>
          <w:p w14:paraId="5227FA20" w14:textId="77777777" w:rsidR="007252D9" w:rsidRDefault="007252D9" w:rsidP="007252D9">
            <w:r>
              <w:t>Kako Projekat Odgovara:</w:t>
            </w:r>
          </w:p>
          <w:p w14:paraId="62B3778A" w14:textId="1487949A" w:rsidR="007252D9" w:rsidRDefault="007252D9" w:rsidP="007252D9">
            <w:r>
              <w:t>Saradnja sa IT Kompanijama: Projekat će uspostaviti partnerstva sa lokalnim i međunarodnim IT kompanijama koje se bave blockchain tehnologijama. Ovo će omogućiti studentima FON-a i ETF-a da učestvuju u praksama, stažiranjima i zajedničkim istraživačkim projektima, pružajući im priliku da primene teorijska znanja u realnim uslovima.</w:t>
            </w:r>
          </w:p>
          <w:p w14:paraId="19FDC1C7" w14:textId="5519FA04" w:rsidR="007252D9" w:rsidRDefault="007252D9" w:rsidP="007252D9">
            <w:r>
              <w:t>Centar za Blockchain Istraživanje: Osnivanje centra za istraživanje blockchain tehnologije na FON-u i ETF-u će omogućiti studentima i istraživačima da se angažuju u inovativnim projektima i istraživanjima, pružajući im dodatne praktične iskustva.</w:t>
            </w:r>
          </w:p>
          <w:p w14:paraId="36FF9E33" w14:textId="77777777" w:rsidR="007252D9" w:rsidRDefault="007252D9" w:rsidP="007252D9">
            <w:r>
              <w:t>3. Jačanje Saradnje između Akademske Zajednice i Industrije</w:t>
            </w:r>
          </w:p>
          <w:p w14:paraId="0764D922" w14:textId="77777777" w:rsidR="007252D9" w:rsidRDefault="007252D9" w:rsidP="007252D9">
            <w:r>
              <w:t>Tematski Prioritet: Poboljšanje veze između obrazovnih institucija i industrije radi unapređenja kvaliteta obrazovanja i istraživanja.</w:t>
            </w:r>
          </w:p>
          <w:p w14:paraId="42EA8F38" w14:textId="77777777" w:rsidR="007252D9" w:rsidRDefault="007252D9" w:rsidP="007252D9">
            <w:r>
              <w:t>Kako Projekat Odgovara:</w:t>
            </w:r>
          </w:p>
          <w:p w14:paraId="3B853514" w14:textId="1A790C35" w:rsidR="007252D9" w:rsidRDefault="007252D9" w:rsidP="007252D9">
            <w:r>
              <w:t>Uspostavljanje Partnerstava: Projekat će raditi na jačanju postojećih i uspostavljanju novih partnerstava sa IT kompanijama i organizacijama koje se bave blockchain tehnologijama. Ova saradnja će omogućiti bolju integraciju industrijskih potreba u obrazovne programe i istraživačke aktivnosti.</w:t>
            </w:r>
          </w:p>
          <w:p w14:paraId="00522306" w14:textId="5B103FB0" w:rsidR="007252D9" w:rsidRDefault="007252D9" w:rsidP="007252D9">
            <w:r>
              <w:t>Programi za Profesionalni Razvoj: Projekat će organizovati obuke i seminare za nastavno osoblje kako bi stekli najnovije znanje o blockchain tehnologiji. Ovo će osigurati da obrazovni materijali i metode budu u skladu sa industrijskim standardima i trendovima.</w:t>
            </w:r>
          </w:p>
          <w:p w14:paraId="6A166017" w14:textId="77777777" w:rsidR="007252D9" w:rsidRDefault="007252D9" w:rsidP="007252D9">
            <w:r>
              <w:t>4. Podrška Istraživačkom Razvoju i Inovacijama</w:t>
            </w:r>
          </w:p>
          <w:p w14:paraId="7771340F" w14:textId="77777777" w:rsidR="007252D9" w:rsidRDefault="007252D9" w:rsidP="007252D9">
            <w:r>
              <w:t>Tematski Prioritet: Promocija istraživanja i inovacija u ključnim tehnološkim oblastima.</w:t>
            </w:r>
          </w:p>
          <w:p w14:paraId="4CE72CA4" w14:textId="77777777" w:rsidR="007252D9" w:rsidRDefault="007252D9" w:rsidP="007252D9">
            <w:r>
              <w:t>Kako Projekat Odgovara:</w:t>
            </w:r>
          </w:p>
          <w:p w14:paraId="5BA87FE5" w14:textId="4C276017" w:rsidR="007252D9" w:rsidRDefault="007252D9" w:rsidP="007252D9">
            <w:r>
              <w:t>Investicije u Istraživačku Infrastrukturu: Projekat će osigurati potrebne resurse za unapređenje istraživačke infrastrukture na FON-u i ETF-u, uključujući nabavku moderne opreme i alata za istraživanje blockchain tehnologije. Ovo će omogućiti istraživačima da razvijaju nove tehnologije i rešenja u oblasti blockchaina.</w:t>
            </w:r>
          </w:p>
          <w:p w14:paraId="6A3F58BE" w14:textId="5204F769" w:rsidR="007252D9" w:rsidRDefault="007252D9" w:rsidP="007252D9">
            <w:r>
              <w:t>Finansijska Podrška za Istraživanje: Projekat će pružiti finansijsku podršku za istraživačke projekte i inicijative vezane za blockchain, što će pomoći u razvoju novih inovacija i aplikacija u ovoj oblasti.</w:t>
            </w:r>
          </w:p>
          <w:p w14:paraId="1B3C6816" w14:textId="77777777" w:rsidR="007252D9" w:rsidRDefault="007252D9" w:rsidP="007252D9">
            <w:r>
              <w:t>5. Unapređenje Karijernog Savetovanja i Podrške Studentima</w:t>
            </w:r>
          </w:p>
          <w:p w14:paraId="7771DF84" w14:textId="77777777" w:rsidR="007252D9" w:rsidRDefault="007252D9" w:rsidP="007252D9">
            <w:r>
              <w:t>Tematski Prioritet: Poboljšanje karijernog savetovanja i podrške studentima kako bi se olakšao prelazak sa obrazovanja na tržište rada.</w:t>
            </w:r>
          </w:p>
          <w:p w14:paraId="6698CEC0" w14:textId="77777777" w:rsidR="007252D9" w:rsidRDefault="007252D9" w:rsidP="007252D9">
            <w:r>
              <w:t>Kako Projekat Odgovara:</w:t>
            </w:r>
          </w:p>
          <w:p w14:paraId="0F408913" w14:textId="21134D6F" w:rsidR="007252D9" w:rsidRDefault="007252D9" w:rsidP="007252D9">
            <w:r>
              <w:t>Razvoj Centra za Karijerno Savetovanje: Projekat će pomoći u razvoju centara za karijerno savetovanje na FON-u i ETF-u, koji će pružati podršku studentima u vezi sa karijernim planiranjem i pripremom za tržište rada. Ovi centri će pružati informacije o mogućnostima zapošljavanja, obukama i prilikama za stažiranje.</w:t>
            </w:r>
          </w:p>
          <w:p w14:paraId="47DBD0BB" w14:textId="340147A7" w:rsidR="009B1F4E" w:rsidRPr="006F38CF" w:rsidRDefault="007252D9" w:rsidP="007252D9">
            <w:pPr>
              <w:rPr>
                <w:szCs w:val="22"/>
              </w:rPr>
            </w:pPr>
            <w:r>
              <w:t>Finansijska Podrška Studentima: Projekat će obezbediti stipendije i grantove za studente, što će pomoći u smanjenju finansijskog opterećenja i omogućiti im da se fokusiraju na obrazovanje i sticanje praktičnih iskustava.</w:t>
            </w:r>
            <w:r w:rsidR="000A491B">
              <w:rPr>
                <w:szCs w:val="22"/>
              </w:rPr>
              <w:fldChar w:fldCharType="end"/>
            </w:r>
          </w:p>
        </w:tc>
      </w:tr>
    </w:tbl>
    <w:p w14:paraId="70B0B4AA" w14:textId="77777777"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460FD5B8" w14:textId="77777777" w:rsidR="009B1F4E" w:rsidRPr="006F38CF" w:rsidRDefault="009B1F4E" w:rsidP="00F64B5D"/>
    <w:p w14:paraId="6886C656"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573D0EC" w14:textId="77777777" w:rsidR="00956081" w:rsidRPr="006F38CF" w:rsidRDefault="00956081" w:rsidP="00F64B5D"/>
    <w:p w14:paraId="1722B4FE"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2986442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1EF1316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2601473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7E1759A" w14:textId="77777777" w:rsidTr="00C97D5E">
        <w:trPr>
          <w:trHeight w:val="567"/>
        </w:trPr>
        <w:tc>
          <w:tcPr>
            <w:tcW w:w="9639" w:type="dxa"/>
            <w:tcBorders>
              <w:top w:val="single" w:sz="4" w:space="0" w:color="808080"/>
              <w:bottom w:val="single" w:sz="4" w:space="0" w:color="808080"/>
            </w:tcBorders>
          </w:tcPr>
          <w:p w14:paraId="71A5E4EE" w14:textId="77777777" w:rsidR="00F21F3D" w:rsidRPr="00F21F3D" w:rsidRDefault="000A491B" w:rsidP="00F21F3D">
            <w:pPr>
              <w:rPr>
                <w:szCs w:val="22"/>
              </w:rPr>
            </w:pPr>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21F3D" w:rsidRPr="00F21F3D">
              <w:rPr>
                <w:szCs w:val="22"/>
              </w:rPr>
              <w:t>Opšti Ciljevi Projekta</w:t>
            </w:r>
          </w:p>
          <w:p w14:paraId="044C711B" w14:textId="61D56A9A" w:rsidR="00F21F3D" w:rsidRPr="00F21F3D" w:rsidRDefault="00F21F3D" w:rsidP="00F21F3D">
            <w:pPr>
              <w:rPr>
                <w:szCs w:val="22"/>
              </w:rPr>
            </w:pPr>
            <w:r w:rsidRPr="00F21F3D">
              <w:rPr>
                <w:szCs w:val="22"/>
              </w:rPr>
              <w:t>1.Modernizacija Obrazovnih Programa:</w:t>
            </w:r>
          </w:p>
          <w:p w14:paraId="039BC8FE" w14:textId="41ADB04E" w:rsidR="00F21F3D" w:rsidRPr="00F21F3D" w:rsidRDefault="00F21F3D" w:rsidP="00F21F3D">
            <w:pPr>
              <w:rPr>
                <w:szCs w:val="22"/>
              </w:rPr>
            </w:pPr>
            <w:r w:rsidRPr="00F21F3D">
              <w:rPr>
                <w:szCs w:val="22"/>
              </w:rPr>
              <w:t>Cilj: Unaprediti obrazovne programe na Fakultetu organizacionih nauka (FON) i Elektrotehničkom fakultetu (ETF) kako bi se uskladili sa najnovijim tehnologijama i trendovima u industriji, posebno u oblasti blockchain tehnologije. Ovo uključuje reviziju i unapređenje kurikuluma kako bi se uključili aktuelni koncepti i tehnologije.</w:t>
            </w:r>
          </w:p>
          <w:p w14:paraId="0A7A63E3" w14:textId="118F25BE" w:rsidR="00F21F3D" w:rsidRPr="00F21F3D" w:rsidRDefault="00F21F3D" w:rsidP="00F21F3D">
            <w:pPr>
              <w:rPr>
                <w:szCs w:val="22"/>
              </w:rPr>
            </w:pPr>
            <w:r w:rsidRPr="00F21F3D">
              <w:rPr>
                <w:szCs w:val="22"/>
              </w:rPr>
              <w:t>2.Povećanje Praktičnih Iskustava Studenata:</w:t>
            </w:r>
          </w:p>
          <w:p w14:paraId="1456A401" w14:textId="5E3DA458" w:rsidR="00F21F3D" w:rsidRPr="00F21F3D" w:rsidRDefault="00F21F3D" w:rsidP="00F21F3D">
            <w:pPr>
              <w:rPr>
                <w:szCs w:val="22"/>
              </w:rPr>
            </w:pPr>
            <w:r w:rsidRPr="00F21F3D">
              <w:rPr>
                <w:szCs w:val="22"/>
              </w:rPr>
              <w:t>Cilj: Obezbediti studentima prilike za sticanje praktičnih iskustava kroz projekte i prakse u industriji. Cilj je povećati konkurentnost studenata na tržištu rada i omogućiti im da primene teorijska znanja u realnim uslovima.</w:t>
            </w:r>
          </w:p>
          <w:p w14:paraId="5ADE781A" w14:textId="6DC38A8F" w:rsidR="00F21F3D" w:rsidRPr="00F21F3D" w:rsidRDefault="00F21F3D" w:rsidP="00F21F3D">
            <w:pPr>
              <w:rPr>
                <w:szCs w:val="22"/>
              </w:rPr>
            </w:pPr>
            <w:r w:rsidRPr="00F21F3D">
              <w:rPr>
                <w:szCs w:val="22"/>
              </w:rPr>
              <w:t>3.Jačanje Saradnje sa Industrijom:</w:t>
            </w:r>
          </w:p>
          <w:p w14:paraId="23B27110" w14:textId="65F84D8A" w:rsidR="00F21F3D" w:rsidRPr="00F21F3D" w:rsidRDefault="00F21F3D" w:rsidP="00F21F3D">
            <w:pPr>
              <w:rPr>
                <w:szCs w:val="22"/>
              </w:rPr>
            </w:pPr>
            <w:r w:rsidRPr="00F21F3D">
              <w:rPr>
                <w:szCs w:val="22"/>
              </w:rPr>
              <w:t>Cilj: Uspostaviti i poboljšati saradnju sa lokalnim i međunarodnim IT kompanijama koje se bave blockchain tehnologijama. Cilj je omogućiti studentima i istraživačima pristup praksi, stažiranju i zajedničkim istraživačkim projektima.</w:t>
            </w:r>
          </w:p>
          <w:p w14:paraId="0FA830B5" w14:textId="74C88923" w:rsidR="00F21F3D" w:rsidRPr="00F21F3D" w:rsidRDefault="00F21F3D" w:rsidP="00F21F3D">
            <w:pPr>
              <w:rPr>
                <w:szCs w:val="22"/>
              </w:rPr>
            </w:pPr>
            <w:r w:rsidRPr="00F21F3D">
              <w:rPr>
                <w:szCs w:val="22"/>
              </w:rPr>
              <w:t>4.Podrška Istraživačkom Razvoju:</w:t>
            </w:r>
          </w:p>
          <w:p w14:paraId="42614494" w14:textId="7411E666" w:rsidR="00F21F3D" w:rsidRPr="00F21F3D" w:rsidRDefault="00F21F3D" w:rsidP="00F21F3D">
            <w:pPr>
              <w:rPr>
                <w:szCs w:val="22"/>
              </w:rPr>
            </w:pPr>
            <w:r w:rsidRPr="00F21F3D">
              <w:rPr>
                <w:szCs w:val="22"/>
              </w:rPr>
              <w:t>Cilj:</w:t>
            </w:r>
            <w:r w:rsidR="00DA70B0">
              <w:rPr>
                <w:szCs w:val="22"/>
              </w:rPr>
              <w:t xml:space="preserve"> </w:t>
            </w:r>
            <w:r w:rsidRPr="00F21F3D">
              <w:rPr>
                <w:szCs w:val="22"/>
              </w:rPr>
              <w:t>Poboljšati kapacitet istraživačkih aktivnosti u oblasti blockchain tehnologije kroz investicije u infrastrukturu, opremu i obuku osoblja. Ovo uključuje pružanje resursa za istraživanje novih blockchain rešenja i tehnologija.</w:t>
            </w:r>
          </w:p>
          <w:p w14:paraId="2890BDC8" w14:textId="77777777" w:rsidR="00F21F3D" w:rsidRPr="00F21F3D" w:rsidRDefault="00F21F3D" w:rsidP="00F21F3D">
            <w:pPr>
              <w:rPr>
                <w:szCs w:val="22"/>
              </w:rPr>
            </w:pPr>
            <w:r w:rsidRPr="00F21F3D">
              <w:rPr>
                <w:szCs w:val="22"/>
              </w:rPr>
              <w:t>Specifični Ciljevi Projekta</w:t>
            </w:r>
          </w:p>
          <w:p w14:paraId="53CD573B" w14:textId="77777777" w:rsidR="00F21F3D" w:rsidRPr="00F21F3D" w:rsidRDefault="00F21F3D" w:rsidP="00F21F3D">
            <w:pPr>
              <w:rPr>
                <w:szCs w:val="22"/>
              </w:rPr>
            </w:pPr>
            <w:r w:rsidRPr="00F21F3D">
              <w:rPr>
                <w:szCs w:val="22"/>
              </w:rPr>
              <w:t>Fakultet organizacionih nauka (FON)</w:t>
            </w:r>
          </w:p>
          <w:p w14:paraId="77F81381" w14:textId="76CB6780" w:rsidR="00F21F3D" w:rsidRPr="00F21F3D" w:rsidRDefault="00F21F3D" w:rsidP="00F21F3D">
            <w:pPr>
              <w:rPr>
                <w:szCs w:val="22"/>
              </w:rPr>
            </w:pPr>
            <w:r w:rsidRPr="00F21F3D">
              <w:rPr>
                <w:szCs w:val="22"/>
              </w:rPr>
              <w:t>1.Razvoj i Implementacija Blockchain Kurseva:</w:t>
            </w:r>
            <w:r w:rsidRPr="00F21F3D">
              <w:rPr>
                <w:szCs w:val="22"/>
              </w:rPr>
              <w:tab/>
              <w:t>Cilj: Razviti i implementirati kurseve koji pokrivaju osnovne i napredne aspekte blockchain tehnologije, uključujući pametne ugovore, decentralizovane aplikacije i sigurnost blockchain mreža. Ovi kursevi treba da budu u skladu sa industrijskim standardima i potrebama tržišta.</w:t>
            </w:r>
          </w:p>
          <w:p w14:paraId="03113AF2" w14:textId="774698E4" w:rsidR="00F21F3D" w:rsidRPr="00F21F3D" w:rsidRDefault="00F21F3D" w:rsidP="00F21F3D">
            <w:pPr>
              <w:rPr>
                <w:szCs w:val="22"/>
              </w:rPr>
            </w:pPr>
            <w:r w:rsidRPr="00F21F3D">
              <w:rPr>
                <w:szCs w:val="22"/>
              </w:rPr>
              <w:t>2.Obuka Nastavnog Osoblja u Blockchain Tehnologijama:</w:t>
            </w:r>
          </w:p>
          <w:p w14:paraId="470F0BCA" w14:textId="7E611EB4" w:rsidR="00F21F3D" w:rsidRPr="00F21F3D" w:rsidRDefault="00F21F3D" w:rsidP="00F21F3D">
            <w:pPr>
              <w:rPr>
                <w:szCs w:val="22"/>
              </w:rPr>
            </w:pPr>
            <w:r w:rsidRPr="00F21F3D">
              <w:rPr>
                <w:szCs w:val="22"/>
              </w:rPr>
              <w:t>Cilj: Organizovati obuke za nastavno osoblje kako bi stekli napredno znanje o blockchain tehnologiji i njenim primenama. Obuka će uključivati seminare, radionice i studijske posete vodećim institucijama i kompanijama.</w:t>
            </w:r>
          </w:p>
          <w:p w14:paraId="27440EDE" w14:textId="42278C92" w:rsidR="00F21F3D" w:rsidRPr="00F21F3D" w:rsidRDefault="00F21F3D" w:rsidP="00F21F3D">
            <w:pPr>
              <w:rPr>
                <w:szCs w:val="22"/>
              </w:rPr>
            </w:pPr>
            <w:r w:rsidRPr="00F21F3D">
              <w:rPr>
                <w:szCs w:val="22"/>
              </w:rPr>
              <w:t>3.Osnivanje Centra za Blockchain Istraživanje:</w:t>
            </w:r>
          </w:p>
          <w:p w14:paraId="78FB13E4" w14:textId="19981FAD" w:rsidR="00F21F3D" w:rsidRPr="00F21F3D" w:rsidRDefault="00F21F3D" w:rsidP="00F21F3D">
            <w:pPr>
              <w:rPr>
                <w:szCs w:val="22"/>
              </w:rPr>
            </w:pPr>
            <w:r w:rsidRPr="00F21F3D">
              <w:rPr>
                <w:szCs w:val="22"/>
              </w:rPr>
              <w:t>Cilj: Uspostaviti istraživački centar posvećen blockchain tehnologiji koji će pružati resurse i podršku za istraživanje i razvoj novih blockchain rešenja i aplikacija. Centar će služiti kao hub za inovacije i saradnju sa industrijom.</w:t>
            </w:r>
          </w:p>
          <w:p w14:paraId="53370957" w14:textId="62EF0D18" w:rsidR="00F21F3D" w:rsidRPr="00F21F3D" w:rsidRDefault="00F21F3D" w:rsidP="00F21F3D">
            <w:pPr>
              <w:rPr>
                <w:szCs w:val="22"/>
              </w:rPr>
            </w:pPr>
            <w:r w:rsidRPr="00F21F3D">
              <w:rPr>
                <w:szCs w:val="22"/>
              </w:rPr>
              <w:t>4.Saradnja sa IT Kompanijama:</w:t>
            </w:r>
          </w:p>
          <w:p w14:paraId="016E1DA9" w14:textId="4FE4796E" w:rsidR="00F21F3D" w:rsidRPr="00F21F3D" w:rsidRDefault="00F21F3D" w:rsidP="00F21F3D">
            <w:pPr>
              <w:rPr>
                <w:szCs w:val="22"/>
              </w:rPr>
            </w:pPr>
            <w:r w:rsidRPr="00F21F3D">
              <w:rPr>
                <w:szCs w:val="22"/>
              </w:rPr>
              <w:t>Cilj: Uspostaviti partnerstva sa IT kompanijama koje se bave blockchain tehnologijama kako bi se omogućile prakse, stažiranje i zajednički istraživački projekti za studente. Ova saradnja će obezbediti studentima realne iskustva i povećati njihovu zapošljivost.</w:t>
            </w:r>
          </w:p>
          <w:p w14:paraId="787481B5" w14:textId="77777777" w:rsidR="00F21F3D" w:rsidRPr="00F21F3D" w:rsidRDefault="00F21F3D" w:rsidP="00F21F3D">
            <w:pPr>
              <w:rPr>
                <w:szCs w:val="22"/>
              </w:rPr>
            </w:pPr>
            <w:r w:rsidRPr="00F21F3D">
              <w:rPr>
                <w:szCs w:val="22"/>
              </w:rPr>
              <w:t>Elektrotehnički fakultet (ETF)</w:t>
            </w:r>
          </w:p>
          <w:p w14:paraId="28A0E821" w14:textId="254F0360" w:rsidR="00F21F3D" w:rsidRPr="00F21F3D" w:rsidRDefault="00F21F3D" w:rsidP="00F21F3D">
            <w:pPr>
              <w:rPr>
                <w:szCs w:val="22"/>
              </w:rPr>
            </w:pPr>
            <w:r w:rsidRPr="00F21F3D">
              <w:rPr>
                <w:szCs w:val="22"/>
              </w:rPr>
              <w:t>1.Uvođenje Naprednih Blockchain Kurseva:</w:t>
            </w:r>
          </w:p>
          <w:p w14:paraId="3FF6043E" w14:textId="186B8492" w:rsidR="00F21F3D" w:rsidRPr="00F21F3D" w:rsidRDefault="00F21F3D" w:rsidP="00F21F3D">
            <w:pPr>
              <w:rPr>
                <w:szCs w:val="22"/>
              </w:rPr>
            </w:pPr>
            <w:r w:rsidRPr="00F21F3D">
              <w:rPr>
                <w:szCs w:val="22"/>
              </w:rPr>
              <w:t>Cilj: Razviti i implementirati specijalizovane kurseve u oblasti blockchain tehnologije, fokusirajući se na napredne aspekte kao što su konsenzus algoritmi, sigurnost i razvoj blockchain aplikacija. Ovi kursevi će obuhvatiti najnovije tehnologije i metodologije.</w:t>
            </w:r>
          </w:p>
          <w:p w14:paraId="5C0D9896" w14:textId="6D585B88" w:rsidR="00F21F3D" w:rsidRPr="00F21F3D" w:rsidRDefault="00F21F3D" w:rsidP="00F21F3D">
            <w:pPr>
              <w:rPr>
                <w:szCs w:val="22"/>
              </w:rPr>
            </w:pPr>
            <w:r w:rsidRPr="00F21F3D">
              <w:rPr>
                <w:szCs w:val="22"/>
              </w:rPr>
              <w:t>2.Povećanje Infrastrukture za Blockchain Razvoj:</w:t>
            </w:r>
          </w:p>
          <w:p w14:paraId="10A39912" w14:textId="634A73BF" w:rsidR="00F21F3D" w:rsidRPr="00F21F3D" w:rsidRDefault="00F21F3D" w:rsidP="00F21F3D">
            <w:pPr>
              <w:rPr>
                <w:szCs w:val="22"/>
              </w:rPr>
            </w:pPr>
            <w:r w:rsidRPr="00F21F3D">
              <w:rPr>
                <w:szCs w:val="22"/>
              </w:rPr>
              <w:t>Cilj: Nabaviti i instalirati modernu opremu i alate za razvoj i testiranje blockchain aplikacija. Ovo uključuje hardver i softver koji su potrebni za izvođenje laboratorijskih vežbi i istraživačkih projekata.</w:t>
            </w:r>
          </w:p>
          <w:p w14:paraId="6F341490" w14:textId="38D62F2D" w:rsidR="00F21F3D" w:rsidRPr="00F21F3D" w:rsidRDefault="00F21F3D" w:rsidP="00F21F3D">
            <w:pPr>
              <w:rPr>
                <w:szCs w:val="22"/>
              </w:rPr>
            </w:pPr>
            <w:r w:rsidRPr="00F21F3D">
              <w:rPr>
                <w:szCs w:val="22"/>
              </w:rPr>
              <w:t>3.Podrška za Istraživačke Projekte:</w:t>
            </w:r>
          </w:p>
          <w:p w14:paraId="3C05CE07" w14:textId="7574FFB3" w:rsidR="00F21F3D" w:rsidRPr="00F21F3D" w:rsidRDefault="00F21F3D" w:rsidP="00F21F3D">
            <w:pPr>
              <w:rPr>
                <w:szCs w:val="22"/>
              </w:rPr>
            </w:pPr>
            <w:r w:rsidRPr="00F21F3D">
              <w:rPr>
                <w:szCs w:val="22"/>
              </w:rPr>
              <w:t>Cilj: Pružiti finansijsku i logističku podršku za istraživačke projekte koji se bave blockchain tehnologijom. Ovo uključuje obezbeđivanje grantova, sredstava za istraživanje i podršku u vođenju istraživačkih aktivnosti.</w:t>
            </w:r>
          </w:p>
          <w:p w14:paraId="45BDA3CE" w14:textId="26AC2B95" w:rsidR="00F21F3D" w:rsidRPr="00F21F3D" w:rsidRDefault="00F21F3D" w:rsidP="00F21F3D">
            <w:pPr>
              <w:rPr>
                <w:szCs w:val="22"/>
              </w:rPr>
            </w:pPr>
            <w:r w:rsidRPr="00F21F3D">
              <w:rPr>
                <w:szCs w:val="22"/>
              </w:rPr>
              <w:t>4.Obuka Nastavnog Osoblja za Napredne Tehnologije:</w:t>
            </w:r>
          </w:p>
          <w:p w14:paraId="603BF98D" w14:textId="32FD9025" w:rsidR="00CB5498" w:rsidRPr="006F38CF" w:rsidRDefault="00F21F3D" w:rsidP="00F21F3D">
            <w:pPr>
              <w:rPr>
                <w:szCs w:val="22"/>
              </w:rPr>
            </w:pPr>
            <w:r w:rsidRPr="00F21F3D">
              <w:rPr>
                <w:szCs w:val="22"/>
              </w:rPr>
              <w:t>Cilj: Organizovati specijalizovane obuke za nastavno osoblje o najnovijim istraživanjima i tehnologijama u blockchainu. Cilj je unaprediti njihove sposobnosti za podučavanje i istraživanje u ovoj oblasti.</w:t>
            </w:r>
            <w:r>
              <w:rPr>
                <w:szCs w:val="22"/>
              </w:rPr>
              <w:t> </w:t>
            </w:r>
            <w:r>
              <w:rPr>
                <w:szCs w:val="22"/>
              </w:rPr>
              <w:t> </w:t>
            </w:r>
            <w:r>
              <w:rPr>
                <w:szCs w:val="22"/>
              </w:rPr>
              <w:t> </w:t>
            </w:r>
            <w:r>
              <w:rPr>
                <w:szCs w:val="22"/>
              </w:rPr>
              <w:t> </w:t>
            </w:r>
            <w:r>
              <w:rPr>
                <w:szCs w:val="22"/>
              </w:rPr>
              <w:t> </w:t>
            </w:r>
            <w:r w:rsidR="000A491B">
              <w:rPr>
                <w:szCs w:val="22"/>
              </w:rPr>
              <w:fldChar w:fldCharType="end"/>
            </w:r>
          </w:p>
        </w:tc>
      </w:tr>
    </w:tbl>
    <w:p w14:paraId="1F699DEB"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31DBF559" w14:textId="77777777" w:rsidR="00CB0B80" w:rsidRPr="006F38CF" w:rsidRDefault="00CB0B80" w:rsidP="00F64B5D"/>
    <w:p w14:paraId="5E601AEA"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lastRenderedPageBreak/>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27F57D11"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79CA2B86" w14:textId="77777777" w:rsidTr="00C97D5E">
        <w:trPr>
          <w:trHeight w:val="567"/>
        </w:trPr>
        <w:tc>
          <w:tcPr>
            <w:tcW w:w="9639" w:type="dxa"/>
          </w:tcPr>
          <w:p w14:paraId="7BA79826" w14:textId="77777777" w:rsidR="001A0B16" w:rsidRDefault="000A491B" w:rsidP="001A0B16">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1A0B16">
              <w:t>Partner Country [Srbija]:</w:t>
            </w:r>
          </w:p>
          <w:p w14:paraId="6784D28D" w14:textId="77777777" w:rsidR="001A0B16" w:rsidRDefault="001A0B16" w:rsidP="001A0B16">
            <w:r>
              <w:t>Kako će projekat doprineti ciljevima akcije izgradnje kapaciteta:</w:t>
            </w:r>
          </w:p>
          <w:p w14:paraId="6D8E6906" w14:textId="77777777" w:rsidR="001A0B16" w:rsidRDefault="001A0B16" w:rsidP="001A0B16">
            <w:r>
              <w:t>1. Modernizacija nastavnog plana i programa:</w:t>
            </w:r>
          </w:p>
          <w:p w14:paraId="0B600A69" w14:textId="6363B449" w:rsidR="001A0B16" w:rsidRDefault="001A0B16" w:rsidP="001A0B16">
            <w:r>
              <w:t>•Opis: Projekat će unaprediti postojeće kurikulume i obrazovne programe uključivanjem blockchain tehnologija i najnovijih IT praksi. Ovo će omogućiti visokoškolskim institucijama da pruže obrazovanje koje je usklađeno sa najnovijim industrijskim standardima i tehnologijama.</w:t>
            </w:r>
          </w:p>
          <w:p w14:paraId="7E7C221A" w14:textId="27832228" w:rsidR="001A0B16" w:rsidRDefault="001A0B16" w:rsidP="001A0B16">
            <w:r>
              <w:t>•Doprinos: Povećanjem relevantnosti obrazovnih sadržaja, projekat će ojačati kapacitete visokoškolskih institucija da obučavaju studente u skladu sa trenutnim i budućim potrebama tržišta rada.</w:t>
            </w:r>
          </w:p>
          <w:p w14:paraId="7B3535FB" w14:textId="77777777" w:rsidR="001A0B16" w:rsidRDefault="001A0B16" w:rsidP="001A0B16">
            <w:r>
              <w:t>2. Povećana saradnja sa industrijom:</w:t>
            </w:r>
          </w:p>
          <w:p w14:paraId="4364C5CF" w14:textId="462B22A9" w:rsidR="001A0B16" w:rsidRDefault="001A0B16" w:rsidP="001A0B16">
            <w:r>
              <w:t>•Opis: Projekat će uspostaviti i ojačati partnerstva sa firmama specijalizovanim za blockchain tehnologije i IT sektor, omogućavajući studentima prakse, stažiranja i saradnju na istraživačkim projektima.</w:t>
            </w:r>
          </w:p>
          <w:p w14:paraId="0C057822" w14:textId="48F077AE" w:rsidR="001A0B16" w:rsidRDefault="001A0B16" w:rsidP="001A0B16">
            <w:r>
              <w:t>•Doprinos: Ova saradnja će pomoći institucijama da razviju efikasne veze sa industrijom, omogućavajući im da bolje razumeju potrebe tržišta rada i prilagode svoje obrazovne programe u skladu sa tim potrebama.</w:t>
            </w:r>
          </w:p>
          <w:p w14:paraId="48DE7356" w14:textId="77777777" w:rsidR="001A0B16" w:rsidRDefault="001A0B16" w:rsidP="001A0B16">
            <w:r>
              <w:t>3. Unapređenje kvaliteta obrazovnog procesa:</w:t>
            </w:r>
          </w:p>
          <w:p w14:paraId="18FB92EB" w14:textId="6EDDC976" w:rsidR="001A0B16" w:rsidRDefault="001A0B16" w:rsidP="001A0B16">
            <w:r>
              <w:t>•Opis: Kroz obuke za nastavno osoblje, uvođenje novih nastavno-istraživačkih metoda, i implementaciju savremenih obrazovnih tehnologija, projekat će poboljšati kvalitet obrazovnog procesa.</w:t>
            </w:r>
          </w:p>
          <w:p w14:paraId="064011B3" w14:textId="2E281843" w:rsidR="001A0B16" w:rsidRDefault="001A0B16" w:rsidP="001A0B16">
            <w:r>
              <w:t>•Doprinos: Ove aktivnosti će omogućiti visokoškolskim institucijama da stalno unapređuju svoje obrazovne metode i materijale, što će direktno poboljšati kvalitet obrazovanja koje nude.</w:t>
            </w:r>
          </w:p>
          <w:p w14:paraId="62F3A8B6" w14:textId="77777777" w:rsidR="001A0B16" w:rsidRDefault="001A0B16" w:rsidP="001A0B16">
            <w:r>
              <w:t>4. Povećana zapošljivost studenata:</w:t>
            </w:r>
          </w:p>
          <w:p w14:paraId="389C4029" w14:textId="57A16325" w:rsidR="001A0B16" w:rsidRDefault="001A0B16" w:rsidP="001A0B16">
            <w:r>
              <w:t>•Opis: Projekat će pružiti studentima praktično iskustvo i karijerno savetovanje, uključujući usmeravanje ka specifičnim veštinama potrebnim u blockchain sektoru.</w:t>
            </w:r>
          </w:p>
          <w:p w14:paraId="5D5629E7" w14:textId="5B610A6B" w:rsidR="001A0B16" w:rsidRDefault="001A0B16" w:rsidP="001A0B16">
            <w:r>
              <w:t>•Doprinos: Ove aktivnosti će omogućiti studentima da steknu relevantne veštine i iskustvo koje će im pomoći da postanu konkurentniji na tržištu rada, povećavajući njihove šanse za zapošljavanje.</w:t>
            </w:r>
          </w:p>
          <w:p w14:paraId="4D9267EC" w14:textId="77777777" w:rsidR="001A0B16" w:rsidRDefault="001A0B16" w:rsidP="001A0B16">
            <w:r>
              <w:t>Očekivani doprinos ciljevima akcije:</w:t>
            </w:r>
          </w:p>
          <w:p w14:paraId="04A99CE2" w14:textId="77777777" w:rsidR="001A0B16" w:rsidRDefault="001A0B16" w:rsidP="001A0B16">
            <w:r>
              <w:t>1. Jačanje veza između obrazovanja i tržišta rada:</w:t>
            </w:r>
          </w:p>
          <w:p w14:paraId="79F43CE6" w14:textId="1ADB68B8" w:rsidR="001A0B16" w:rsidRDefault="001A0B16" w:rsidP="001A0B16">
            <w:r>
              <w:t>•Očekivanja: Projekat će poboljšati saradnju između visokoškolskih institucija i industrije, posebno u oblasti blockchain tehnologija, što će doprineti boljem usklađivanju obrazovanja sa potrebama tržišta rada. Očekuje se da će ove veze omogućiti institucijama da bolje odgovore na specifične zahteve industrije i tržišta rada.</w:t>
            </w:r>
          </w:p>
          <w:p w14:paraId="29D1499A" w14:textId="77777777" w:rsidR="001A0B16" w:rsidRDefault="001A0B16" w:rsidP="001A0B16">
            <w:r>
              <w:t>2. Unapređenje kvaliteta visokog obrazovanja:</w:t>
            </w:r>
          </w:p>
          <w:p w14:paraId="5D017122" w14:textId="6ADD0D25" w:rsidR="001A0B16" w:rsidRDefault="001A0B16" w:rsidP="001A0B16">
            <w:r>
              <w:t>•Očekivanja: Modernizacija obrazovnih programa i unapređenje obrazovnih metoda će doprineti većem kvalitetu obrazovanja i većem zadovoljstvu studenata. Projekat će omogućiti institucijama da primene najbolje prakse u obrazovanju, što će poboljšati ukupni kvalitet nastave i istraživanja.</w:t>
            </w:r>
          </w:p>
          <w:p w14:paraId="1B5E1D8A" w14:textId="77777777" w:rsidR="001A0B16" w:rsidRDefault="001A0B16" w:rsidP="001A0B16">
            <w:r>
              <w:t>3. Povećanje zapošljivosti studenata:</w:t>
            </w:r>
          </w:p>
          <w:p w14:paraId="0B8B4B08" w14:textId="44918A3A" w:rsidR="00430E5E" w:rsidRPr="006F38CF" w:rsidRDefault="001A0B16" w:rsidP="001A0B16">
            <w:pPr>
              <w:rPr>
                <w:szCs w:val="22"/>
              </w:rPr>
            </w:pPr>
            <w:r>
              <w:t>•Očekivanja: Očekuje se da će pružanje praktičnog iskustva i karijernih saveta direktno uticati na povećanje zapošljivosti studenata. Implementacija praksi u realnim projektima i saradnja sa industrijom će omogućiti studentima da steknu veštine koje su visoko cenjene na tržištu rada, čime će se poboljšati njihova sposobnost da pronađu relevantan posao u svojoj oblasti.</w:t>
            </w:r>
            <w:r w:rsidR="000A491B" w:rsidRPr="00AF7989">
              <w:fldChar w:fldCharType="end"/>
            </w:r>
          </w:p>
        </w:tc>
      </w:tr>
    </w:tbl>
    <w:p w14:paraId="5BF4A7AB" w14:textId="77777777" w:rsidR="004E4BA7" w:rsidRPr="00AF7989" w:rsidRDefault="004E4BA7" w:rsidP="004E4BA7">
      <w:r w:rsidRPr="00AF7989">
        <w:rPr>
          <w:szCs w:val="22"/>
        </w:rPr>
        <w:t>(</w:t>
      </w:r>
      <w:r w:rsidRPr="00AF7989">
        <w:rPr>
          <w:i/>
          <w:sz w:val="18"/>
          <w:szCs w:val="18"/>
        </w:rPr>
        <w:t>Please add Partner Countries as appropriate)</w:t>
      </w:r>
    </w:p>
    <w:p w14:paraId="53D12BDA" w14:textId="77777777" w:rsidR="004E4BA7" w:rsidRPr="006F38CF" w:rsidRDefault="004E4BA7" w:rsidP="00F64B5D"/>
    <w:p w14:paraId="1A8C372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102C3DF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408A927B" w14:textId="77777777" w:rsidTr="00C97D5E">
        <w:trPr>
          <w:trHeight w:val="567"/>
        </w:trPr>
        <w:tc>
          <w:tcPr>
            <w:tcW w:w="9639" w:type="dxa"/>
            <w:tcBorders>
              <w:top w:val="single" w:sz="4" w:space="0" w:color="808080"/>
              <w:bottom w:val="single" w:sz="4" w:space="0" w:color="808080"/>
            </w:tcBorders>
          </w:tcPr>
          <w:p w14:paraId="129F7149" w14:textId="77777777" w:rsidR="00FD31C6" w:rsidRDefault="000A491B" w:rsidP="00FD31C6">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FD31C6">
              <w:t>Partner Country [Srbija]:</w:t>
            </w:r>
          </w:p>
          <w:p w14:paraId="09C9CB26" w14:textId="77777777" w:rsidR="00FD31C6" w:rsidRDefault="00FD31C6" w:rsidP="00FD31C6">
            <w:r>
              <w:t>Kako će projekat doprineti ciljevima akcije izgradnje kapaciteta:</w:t>
            </w:r>
          </w:p>
          <w:p w14:paraId="1D832B2D" w14:textId="77777777" w:rsidR="00FD31C6" w:rsidRDefault="00FD31C6" w:rsidP="00FD31C6">
            <w:r>
              <w:t>1. Modernizacija nastavnog plana i programa:</w:t>
            </w:r>
          </w:p>
          <w:p w14:paraId="4C1C23EE" w14:textId="306BDC68" w:rsidR="00FD31C6" w:rsidRDefault="00FD31C6" w:rsidP="00FD31C6">
            <w:r>
              <w:t xml:space="preserve">•Opis: Projekat će značajno doprineti modernizaciji nastavnih planova i programa integracijom blockchain tehnologija u kurikulum visokoškolskih institucija u Srbiji. Ove promene će omogućiti obrazovnim institucijama da pružaju obrazovanje koje je usklađeno sa najnovijim tehnološkim dostignućima i trendovima u industriji blockchain-a. Povećanjem relevantnosti obrazovnih programa, </w:t>
            </w:r>
            <w:r>
              <w:lastRenderedPageBreak/>
              <w:t>institucije će se bolje prilagoditi potrebama tržišta rada i društvenim izazovima, što će osnažiti njihove kapacitete za obuku visoko kvalifikovanih stručnjaka.</w:t>
            </w:r>
          </w:p>
          <w:p w14:paraId="6E9B3F58" w14:textId="77777777" w:rsidR="00FD31C6" w:rsidRDefault="00FD31C6" w:rsidP="00FD31C6">
            <w:r>
              <w:t>2. Povećana saradnja sa industrijom:</w:t>
            </w:r>
          </w:p>
          <w:p w14:paraId="54DA03A9" w14:textId="16E442C8" w:rsidR="00FD31C6" w:rsidRDefault="00FD31C6" w:rsidP="00FD31C6">
            <w:r>
              <w:t>•Opis: Projekat će uspostaviti i učvrstiti partnerstva sa vodećim globalnim i lokalnim blockchain kompanijama. Ovo će omogućiti visokoškolskim institucijama da razviju snažnije veze sa industrijom, što je ključno za pružanje studentima praktičnog iskustva i uvida u realne potrebe i izazove u oblasti blockchain-a. Dugoročna saradnja sa industrijom će pomoći institucijama da se usklade sa tržištem rada, što će unaprediti kvalitet obrazovnih programa i pripremiti studente za uspešne karijere u ovoj brzo rastućoj oblasti.</w:t>
            </w:r>
          </w:p>
          <w:p w14:paraId="4ACB4B6D" w14:textId="77777777" w:rsidR="00FD31C6" w:rsidRDefault="00FD31C6" w:rsidP="00FD31C6">
            <w:r>
              <w:t>3. Unapređenje kvaliteta obrazovnog procesa:</w:t>
            </w:r>
          </w:p>
          <w:p w14:paraId="7419770D" w14:textId="0379E816" w:rsidR="00FD31C6" w:rsidRDefault="00FD31C6" w:rsidP="00FD31C6">
            <w:r>
              <w:t>•Opis: Kroz obuke nastavnog osoblja, razmenu iskustava i implementaciju novih obrazovnih praksi, projekat će doprineti unapređenju kvaliteta obrazovnog procesa. Nastavnici će biti obučeni za korišćenje blockchain tehnologija u nastavi, što će omogućiti primenu inovativnih metoda i tehnika u obrazovanju. Ovaj pristup će osigurati da obrazovni proces bude u skladu sa najnovijim dostignućima u oblasti blockchain-a, čime će se poboljšati kvalitet obrazovanja i zadovoljstvo studenata.</w:t>
            </w:r>
          </w:p>
          <w:p w14:paraId="0FF9217D" w14:textId="77777777" w:rsidR="00FD31C6" w:rsidRDefault="00FD31C6" w:rsidP="00FD31C6">
            <w:r>
              <w:t>4. Povećana zapošljivost studenata:</w:t>
            </w:r>
          </w:p>
          <w:p w14:paraId="63868450" w14:textId="2BD74D22" w:rsidR="00FD31C6" w:rsidRDefault="00FD31C6" w:rsidP="00FD31C6">
            <w:r>
              <w:t>•Opis: Projekat će pružiti podršku studentima kroz praktične projekte, stažiranja i obuke u blockchain tehnologijama. Ova iskustva će povećati njihove šanse za zapošljavanje na globalnom tržištu rada, jer će studenti steći veštine koje su vrlo cenjene u industriji. Pored toga, projekat će pomoći u razvoju karijernih veština i pružiti smernice za uspešno zapošljavanje, što će doprineti povećanju zapošljivosti studenata.</w:t>
            </w:r>
          </w:p>
          <w:p w14:paraId="3A8ECAFA" w14:textId="77777777" w:rsidR="00FD31C6" w:rsidRDefault="00FD31C6" w:rsidP="00FD31C6">
            <w:r>
              <w:t>Očekivani doprinos ciljevima akcije:</w:t>
            </w:r>
          </w:p>
          <w:p w14:paraId="130DB177" w14:textId="77777777" w:rsidR="00FD31C6" w:rsidRDefault="00FD31C6" w:rsidP="00FD31C6">
            <w:r>
              <w:t>1. Jačanje veza između obrazovanja i tržišta rada:</w:t>
            </w:r>
          </w:p>
          <w:p w14:paraId="0F5DD124" w14:textId="6A87FAEC" w:rsidR="00FD31C6" w:rsidRDefault="00FD31C6" w:rsidP="00FD31C6">
            <w:r>
              <w:t>•Opis: Projekat će unaprediti saradnju između visokoškolskih institucija i blockchain industrije, što će omogućiti bolje usklađivanje obrazovnih programa sa potrebama tržišta rada. Očekuje se da će ovo povećati relevantnost obrazovnih sadržaja i poboljšati pripremljenost studenata za izazove u profesionalnom svetu.</w:t>
            </w:r>
          </w:p>
          <w:p w14:paraId="1D2CFA51" w14:textId="77777777" w:rsidR="00FD31C6" w:rsidRDefault="00FD31C6" w:rsidP="00FD31C6">
            <w:r>
              <w:t>2. Unapređenje kvaliteta visokog obrazovanja:</w:t>
            </w:r>
          </w:p>
          <w:p w14:paraId="618BBDA8" w14:textId="25C65A80" w:rsidR="00FD31C6" w:rsidRDefault="00FD31C6" w:rsidP="00FD31C6">
            <w:r>
              <w:t>•Opis: Modernizacijom obrazovnih programa i obukom nastavnog osoblja, projekat će doprineti poboljšanju kvaliteta obrazovanja u visokoškolskim institucijama. Implementacija savremenih tehnologija i obrazovnih praksi osiguraće da obrazovni programi budu u skladu sa najnovijim trendovima u oblasti blockchain-a, čime će se poboljšati iskustvo studenata i kvalitet obrazovanja.</w:t>
            </w:r>
          </w:p>
          <w:p w14:paraId="48F7B3C4" w14:textId="77777777" w:rsidR="00FD31C6" w:rsidRDefault="00FD31C6" w:rsidP="00FD31C6">
            <w:r>
              <w:t>3. Povećanje zapošljivosti studenata:</w:t>
            </w:r>
          </w:p>
          <w:p w14:paraId="2713E024" w14:textId="6E8E7FC6" w:rsidR="00CB5498" w:rsidRPr="00AF7989" w:rsidRDefault="00FD31C6" w:rsidP="00FD31C6">
            <w:r>
              <w:t>•Opis: Projekat će direktno doprineti povećanju zapošljivosti studenata kroz obezbeđivanje praktičnih iskustava i karijernih saveta. Očekuje se da će studenti steći veštine koje su visoko cenjene u industriji blockchain-a, što će im omogućiti da lakše pronađu poslove i uspešno započnu svoje karijere.</w:t>
            </w:r>
            <w:r w:rsidR="000A491B" w:rsidRPr="00AF7989">
              <w:fldChar w:fldCharType="end"/>
            </w:r>
          </w:p>
        </w:tc>
      </w:tr>
    </w:tbl>
    <w:p w14:paraId="1F224483"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00AB288A" w14:textId="77777777" w:rsidR="004E4BA7" w:rsidRPr="00AF7989" w:rsidRDefault="004E4BA7" w:rsidP="00F64B5D"/>
    <w:p w14:paraId="413EEC8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604F24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C60EACD" w14:textId="77777777" w:rsidTr="00C97D5E">
        <w:trPr>
          <w:trHeight w:val="567"/>
        </w:trPr>
        <w:tc>
          <w:tcPr>
            <w:tcW w:w="9639" w:type="dxa"/>
            <w:tcBorders>
              <w:top w:val="single" w:sz="4" w:space="0" w:color="808080"/>
              <w:bottom w:val="single" w:sz="4" w:space="0" w:color="808080"/>
            </w:tcBorders>
          </w:tcPr>
          <w:p w14:paraId="2CA456FA" w14:textId="77777777" w:rsidR="00295E3E" w:rsidRPr="00295E3E" w:rsidRDefault="000A491B" w:rsidP="00295E3E">
            <w:pPr>
              <w:rPr>
                <w:szCs w:val="22"/>
              </w:rPr>
            </w:pPr>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295E3E" w:rsidRPr="00295E3E">
              <w:rPr>
                <w:szCs w:val="22"/>
              </w:rPr>
              <w:t>Partner Country [Srbija]:</w:t>
            </w:r>
          </w:p>
          <w:p w14:paraId="37A98C90" w14:textId="77777777" w:rsidR="00295E3E" w:rsidRPr="00295E3E" w:rsidRDefault="00295E3E" w:rsidP="00295E3E">
            <w:pPr>
              <w:rPr>
                <w:szCs w:val="22"/>
              </w:rPr>
            </w:pPr>
            <w:r w:rsidRPr="00295E3E">
              <w:rPr>
                <w:szCs w:val="22"/>
              </w:rPr>
              <w:t>Kako se ciljevi projekta uklapaju u agendu modernizacije i internacionalizacije:</w:t>
            </w:r>
          </w:p>
          <w:p w14:paraId="7E823EAF" w14:textId="77777777" w:rsidR="00295E3E" w:rsidRPr="00295E3E" w:rsidRDefault="00295E3E" w:rsidP="00295E3E">
            <w:pPr>
              <w:rPr>
                <w:szCs w:val="22"/>
              </w:rPr>
            </w:pPr>
            <w:r w:rsidRPr="00295E3E">
              <w:rPr>
                <w:szCs w:val="22"/>
              </w:rPr>
              <w:t>1. Modernizacija nastavnog plana i programa:</w:t>
            </w:r>
          </w:p>
          <w:p w14:paraId="65ABBFA0" w14:textId="2624342C" w:rsidR="00295E3E" w:rsidRPr="00295E3E" w:rsidRDefault="00295E3E" w:rsidP="00295E3E">
            <w:pPr>
              <w:rPr>
                <w:szCs w:val="22"/>
              </w:rPr>
            </w:pPr>
            <w:r w:rsidRPr="00295E3E">
              <w:rPr>
                <w:szCs w:val="22"/>
              </w:rPr>
              <w:t>•Usklađivanje sa agendom: Projekat cilja na modernizaciju obrazovnih programa kroz uključivanje blockchain tehnologija, što je u skladu sa globalnim trendovima u obrazovanju koji zahtevaju integraciju novih tehnologija i metoda u kurikulum. Ovaj pristup će pomoći institucijama u Srbiji da unaprede kvalitet obrazovanja, povećaju svoju konkurentnost na međunarodnom nivou i postanu relevantnije u globalnom obrazovnom pejzažu.</w:t>
            </w:r>
          </w:p>
          <w:p w14:paraId="08E3474D" w14:textId="77777777" w:rsidR="00295E3E" w:rsidRPr="00295E3E" w:rsidRDefault="00295E3E" w:rsidP="00295E3E">
            <w:pPr>
              <w:rPr>
                <w:szCs w:val="22"/>
              </w:rPr>
            </w:pPr>
            <w:r w:rsidRPr="00295E3E">
              <w:rPr>
                <w:szCs w:val="22"/>
              </w:rPr>
              <w:t>2. Povećana saradnja sa industrijom:</w:t>
            </w:r>
          </w:p>
          <w:p w14:paraId="12331736" w14:textId="0ACB75F4" w:rsidR="00295E3E" w:rsidRPr="00295E3E" w:rsidRDefault="00295E3E" w:rsidP="00295E3E">
            <w:pPr>
              <w:rPr>
                <w:szCs w:val="22"/>
              </w:rPr>
            </w:pPr>
            <w:r w:rsidRPr="00295E3E">
              <w:rPr>
                <w:szCs w:val="22"/>
              </w:rPr>
              <w:t>•Usklađivanje sa agendom: Razvijanje partnerstava sa IT i blockchain kompanijama ne samo da poboljšava obrazovne programe, već i podržava internacionalizaciju visokoškolskih institucija. Ova saradnja omogućava razmenu znanja, praksi i resursa sa međunarodnim partnerima, što doprinosi jačanju globalne mreže institucija i unapređenju kvaliteta obrazovanja i istraživanja.</w:t>
            </w:r>
          </w:p>
          <w:p w14:paraId="4D0E3BF9" w14:textId="77777777" w:rsidR="00295E3E" w:rsidRPr="00295E3E" w:rsidRDefault="00295E3E" w:rsidP="00295E3E">
            <w:pPr>
              <w:rPr>
                <w:szCs w:val="22"/>
              </w:rPr>
            </w:pPr>
            <w:r w:rsidRPr="00295E3E">
              <w:rPr>
                <w:szCs w:val="22"/>
              </w:rPr>
              <w:lastRenderedPageBreak/>
              <w:t>3. Unapređenje kvaliteta obrazovnog procesa:</w:t>
            </w:r>
          </w:p>
          <w:p w14:paraId="361F92A1" w14:textId="49F49DCC" w:rsidR="00295E3E" w:rsidRPr="00295E3E" w:rsidRDefault="00295E3E" w:rsidP="00295E3E">
            <w:pPr>
              <w:rPr>
                <w:szCs w:val="22"/>
              </w:rPr>
            </w:pPr>
            <w:r w:rsidRPr="00295E3E">
              <w:rPr>
                <w:szCs w:val="22"/>
              </w:rPr>
              <w:t>•Usklađivanje sa agendom: Projekat će doprineti unapređenju kvaliteta obrazovnog procesa kroz uvođenje savremenih tehnologija i obrazovnih praksi u oblasti blockchain-a. Ovo će učiniti visokoškolske institucije privlačnijima za domaće i međunarodne studente, čime će se ojačati internacionalizacija i konkurentnost u visokom obrazovanju.</w:t>
            </w:r>
          </w:p>
          <w:p w14:paraId="7448F5CA" w14:textId="77777777" w:rsidR="00295E3E" w:rsidRPr="00295E3E" w:rsidRDefault="00295E3E" w:rsidP="00295E3E">
            <w:pPr>
              <w:rPr>
                <w:szCs w:val="22"/>
              </w:rPr>
            </w:pPr>
            <w:r w:rsidRPr="00295E3E">
              <w:rPr>
                <w:szCs w:val="22"/>
              </w:rPr>
              <w:t>4. Povećana zapošljivost studenata:</w:t>
            </w:r>
          </w:p>
          <w:p w14:paraId="2E0A3547" w14:textId="183F48C1" w:rsidR="00295E3E" w:rsidRPr="00295E3E" w:rsidRDefault="00295E3E" w:rsidP="00295E3E">
            <w:pPr>
              <w:rPr>
                <w:szCs w:val="22"/>
              </w:rPr>
            </w:pPr>
            <w:r w:rsidRPr="00295E3E">
              <w:rPr>
                <w:szCs w:val="22"/>
              </w:rPr>
              <w:t>•Usklađivanje sa agendom: Fokusiranje na karijerni razvoj i sticanje praktičnog iskustva u blockchain tehnologijama odgovara strategijama za povećanje zapošljivosti studenata. Ove aktivnosti će pomoći studentima da se bolje pripreme za globalno tržište rada, što doprinosi dugoročnim ciljevima visokoškolskih institucija da postanu lideri u obrazovanju i obuci na međunarodnom nivou.</w:t>
            </w:r>
          </w:p>
          <w:p w14:paraId="58AAB80A" w14:textId="77777777" w:rsidR="00295E3E" w:rsidRPr="00295E3E" w:rsidRDefault="00295E3E" w:rsidP="00295E3E">
            <w:pPr>
              <w:rPr>
                <w:szCs w:val="22"/>
              </w:rPr>
            </w:pPr>
            <w:r w:rsidRPr="00295E3E">
              <w:rPr>
                <w:szCs w:val="22"/>
              </w:rPr>
              <w:t>Uklapanje sa strategijama razvoja visokog obrazovanja:</w:t>
            </w:r>
          </w:p>
          <w:p w14:paraId="286329E8" w14:textId="77777777" w:rsidR="00295E3E" w:rsidRPr="00295E3E" w:rsidRDefault="00295E3E" w:rsidP="00295E3E">
            <w:pPr>
              <w:rPr>
                <w:szCs w:val="22"/>
              </w:rPr>
            </w:pPr>
            <w:r w:rsidRPr="00295E3E">
              <w:rPr>
                <w:szCs w:val="22"/>
              </w:rPr>
              <w:t>1. Usklađenost sa strategijama razvoja:</w:t>
            </w:r>
          </w:p>
          <w:p w14:paraId="7F4B6DB0" w14:textId="768BBF6E" w:rsidR="00295E3E" w:rsidRPr="00295E3E" w:rsidRDefault="00295E3E" w:rsidP="00295E3E">
            <w:pPr>
              <w:rPr>
                <w:szCs w:val="22"/>
              </w:rPr>
            </w:pPr>
            <w:r w:rsidRPr="00295E3E">
              <w:rPr>
                <w:szCs w:val="22"/>
              </w:rPr>
              <w:t>•Opis: Ciljevi projekta su u skladu sa strategijama razvoja visokog obrazovanja u Srbiji jer se fokusiraju na unapređenje kvaliteta obrazovanja, internacionalizaciju institucija i pripremu studenata za globalne izazove. Modernizacija kurikuluma i jačanje veza sa industrijom su ključni za postizanje ovih ciljeva i doprinose dugoročnim strategijama razvoja visokog obrazovanja u zemlji.</w:t>
            </w:r>
          </w:p>
          <w:p w14:paraId="0BBBF2ED" w14:textId="77777777" w:rsidR="00295E3E" w:rsidRPr="00295E3E" w:rsidRDefault="00295E3E" w:rsidP="00295E3E">
            <w:pPr>
              <w:rPr>
                <w:szCs w:val="22"/>
              </w:rPr>
            </w:pPr>
            <w:r w:rsidRPr="00295E3E">
              <w:rPr>
                <w:szCs w:val="22"/>
              </w:rPr>
              <w:t>2. Doprinos dugoročnim ciljevima:</w:t>
            </w:r>
          </w:p>
          <w:p w14:paraId="40C4E3B8" w14:textId="23452344" w:rsidR="00CB5498" w:rsidRPr="00AF7989" w:rsidRDefault="00295E3E" w:rsidP="00295E3E">
            <w:pPr>
              <w:rPr>
                <w:szCs w:val="22"/>
              </w:rPr>
            </w:pPr>
            <w:r w:rsidRPr="00295E3E">
              <w:rPr>
                <w:szCs w:val="22"/>
              </w:rPr>
              <w:t>•Opis: Projekat podržava prioritete modernizacije i internacionalizacije visokoškolskih institucija u Srbiji, omogućavajući im da se usklade sa globalnim trendovima i potrebama tržišta rada. Kroz unapređenje obrazovnih programa, jačanje međunarodnih veza i povećanje zapošljivosti studenata, projekat doprinosi ostvarenju dugoročnih ciljeva partnerskih zemalja u oblasti visokog obrazovanja i poboljšava njihov položaj na globalnom nivou.</w:t>
            </w:r>
            <w:r>
              <w:rPr>
                <w:szCs w:val="22"/>
              </w:rPr>
              <w:t> </w:t>
            </w:r>
            <w:r>
              <w:rPr>
                <w:szCs w:val="22"/>
              </w:rPr>
              <w:t> </w:t>
            </w:r>
            <w:r>
              <w:rPr>
                <w:szCs w:val="22"/>
              </w:rPr>
              <w:t> </w:t>
            </w:r>
            <w:r>
              <w:rPr>
                <w:szCs w:val="22"/>
              </w:rPr>
              <w:t> </w:t>
            </w:r>
            <w:r>
              <w:rPr>
                <w:szCs w:val="22"/>
              </w:rPr>
              <w:t> </w:t>
            </w:r>
            <w:r w:rsidR="000A491B" w:rsidRPr="00AF7989">
              <w:rPr>
                <w:szCs w:val="22"/>
              </w:rPr>
              <w:fldChar w:fldCharType="end"/>
            </w:r>
          </w:p>
        </w:tc>
      </w:tr>
    </w:tbl>
    <w:p w14:paraId="0D1C95F7"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1CB1CFE4" w14:textId="77777777" w:rsidR="00CB5498" w:rsidRPr="00AF7989" w:rsidRDefault="00CB5498" w:rsidP="00F64B5D"/>
    <w:p w14:paraId="6C812947"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321985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54EB82C0" w14:textId="77777777" w:rsidTr="00C97D5E">
        <w:trPr>
          <w:trHeight w:val="567"/>
        </w:trPr>
        <w:tc>
          <w:tcPr>
            <w:tcW w:w="9639" w:type="dxa"/>
          </w:tcPr>
          <w:p w14:paraId="14EF2379" w14:textId="77777777" w:rsidR="00D40AE2" w:rsidRPr="00D40AE2" w:rsidRDefault="000A491B" w:rsidP="00D40AE2">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D40AE2" w:rsidRPr="00D40AE2">
              <w:rPr>
                <w:szCs w:val="22"/>
              </w:rPr>
              <w:t>Uključivanje, Raznolikost i Socio-ekonomski Nepovoljni Učesnici:</w:t>
            </w:r>
          </w:p>
          <w:p w14:paraId="35309B0B" w14:textId="070B6851" w:rsidR="00D40AE2" w:rsidRPr="00D40AE2" w:rsidRDefault="00D40AE2" w:rsidP="00D40AE2">
            <w:pPr>
              <w:tabs>
                <w:tab w:val="left" w:pos="3649"/>
                <w:tab w:val="left" w:pos="5349"/>
                <w:tab w:val="left" w:pos="7992"/>
                <w:tab w:val="left" w:pos="9409"/>
                <w:tab w:val="left" w:pos="10778"/>
              </w:tabs>
              <w:rPr>
                <w:szCs w:val="22"/>
              </w:rPr>
            </w:pPr>
            <w:r w:rsidRPr="00D40AE2">
              <w:rPr>
                <w:szCs w:val="22"/>
              </w:rPr>
              <w:t>1.Inkluzivni Kurikulum: Projekat će razviti kurikulum koji uključuje različite perspektive i bude dostupan studentima iz socio-ekonomski nepovoljnih sredina.</w:t>
            </w:r>
          </w:p>
          <w:p w14:paraId="24B8D6C8" w14:textId="5C61C96A" w:rsidR="00D40AE2" w:rsidRPr="00D40AE2" w:rsidRDefault="00D40AE2" w:rsidP="00D40AE2">
            <w:pPr>
              <w:tabs>
                <w:tab w:val="left" w:pos="3649"/>
                <w:tab w:val="left" w:pos="5349"/>
                <w:tab w:val="left" w:pos="7992"/>
                <w:tab w:val="left" w:pos="9409"/>
                <w:tab w:val="left" w:pos="10778"/>
              </w:tabs>
              <w:rPr>
                <w:szCs w:val="22"/>
              </w:rPr>
            </w:pPr>
            <w:r w:rsidRPr="00D40AE2">
              <w:rPr>
                <w:szCs w:val="22"/>
              </w:rPr>
              <w:t>2.Podrška Nepovoljno Pozicioniranim Studentima: Biće obezbeđene stipendije i finansijska pomoć studentima iz nepovoljnih sredina kako bi im se omogućio pristup obrazovnim resursima i obukama.</w:t>
            </w:r>
          </w:p>
          <w:p w14:paraId="62146BB4" w14:textId="3CA208D5" w:rsidR="00D40AE2" w:rsidRPr="00D40AE2" w:rsidRDefault="00D40AE2" w:rsidP="00D40AE2">
            <w:pPr>
              <w:tabs>
                <w:tab w:val="left" w:pos="3649"/>
                <w:tab w:val="left" w:pos="5349"/>
                <w:tab w:val="left" w:pos="7992"/>
                <w:tab w:val="left" w:pos="9409"/>
                <w:tab w:val="left" w:pos="10778"/>
              </w:tabs>
              <w:rPr>
                <w:szCs w:val="22"/>
              </w:rPr>
            </w:pPr>
            <w:r w:rsidRPr="00D40AE2">
              <w:rPr>
                <w:szCs w:val="22"/>
              </w:rPr>
              <w:t>3.Raznolika Rekrutacija: Obuke će aktivno tražiti učesnike iz različitih socio-ekonomskih i kulturnih pozadina, sa posebnim naglaskom na nedovoljno zastupljene grupe.</w:t>
            </w:r>
          </w:p>
          <w:p w14:paraId="4474C94F" w14:textId="24F7EE2D" w:rsidR="00D40AE2" w:rsidRPr="00D40AE2" w:rsidRDefault="00D40AE2" w:rsidP="00D40AE2">
            <w:pPr>
              <w:tabs>
                <w:tab w:val="left" w:pos="3649"/>
                <w:tab w:val="left" w:pos="5349"/>
                <w:tab w:val="left" w:pos="7992"/>
                <w:tab w:val="left" w:pos="9409"/>
                <w:tab w:val="left" w:pos="10778"/>
              </w:tabs>
              <w:rPr>
                <w:szCs w:val="22"/>
              </w:rPr>
            </w:pPr>
            <w:r w:rsidRPr="00D40AE2">
              <w:rPr>
                <w:szCs w:val="22"/>
              </w:rPr>
              <w:t>4.Pristupačnost i Fleksibilnost: Projekat će nuditi fleksibilne opcije učenja, uključujući online kurseve, kako bi se prilagodio potrebama studenata sa različitim rasporedima.</w:t>
            </w:r>
          </w:p>
          <w:p w14:paraId="18281648" w14:textId="2F5C22D7" w:rsidR="00CB5498" w:rsidRPr="00AF7989" w:rsidRDefault="00D40AE2" w:rsidP="00D40AE2">
            <w:pPr>
              <w:tabs>
                <w:tab w:val="left" w:pos="3649"/>
                <w:tab w:val="left" w:pos="5349"/>
                <w:tab w:val="left" w:pos="7992"/>
                <w:tab w:val="left" w:pos="9409"/>
                <w:tab w:val="left" w:pos="10778"/>
              </w:tabs>
              <w:rPr>
                <w:szCs w:val="22"/>
              </w:rPr>
            </w:pPr>
            <w:r w:rsidRPr="00D40AE2">
              <w:rPr>
                <w:szCs w:val="22"/>
              </w:rPr>
              <w:t>5.Partnerstva sa Organizacijama: Biće uspostavljena partnerstva sa organizacijama koje podržavaju socio-ekonomski nepovoljno pozicionirane grupe, radi bolje identifikacije i podrške učesnicima.</w:t>
            </w:r>
            <w:r>
              <w:rPr>
                <w:szCs w:val="22"/>
              </w:rPr>
              <w:t> </w:t>
            </w:r>
            <w:r>
              <w:rPr>
                <w:szCs w:val="22"/>
              </w:rPr>
              <w:t> </w:t>
            </w:r>
            <w:r>
              <w:rPr>
                <w:szCs w:val="22"/>
              </w:rPr>
              <w:t> </w:t>
            </w:r>
            <w:r>
              <w:rPr>
                <w:szCs w:val="22"/>
              </w:rPr>
              <w:t> </w:t>
            </w:r>
            <w:r>
              <w:rPr>
                <w:szCs w:val="22"/>
              </w:rPr>
              <w:t> </w:t>
            </w:r>
            <w:r w:rsidR="000A491B" w:rsidRPr="00AF7989">
              <w:rPr>
                <w:szCs w:val="22"/>
              </w:rPr>
              <w:fldChar w:fldCharType="end"/>
            </w:r>
          </w:p>
        </w:tc>
      </w:tr>
    </w:tbl>
    <w:p w14:paraId="6A03DB3C" w14:textId="77777777" w:rsidR="00CB5498" w:rsidRDefault="00CB5498" w:rsidP="00F64B5D">
      <w:pPr>
        <w:rPr>
          <w:b/>
        </w:rPr>
      </w:pPr>
    </w:p>
    <w:p w14:paraId="30FE84AF" w14:textId="77777777" w:rsidR="00F64A7D" w:rsidRPr="00AF7989" w:rsidRDefault="00F64A7D" w:rsidP="00F64B5D">
      <w:pPr>
        <w:rPr>
          <w:b/>
        </w:rPr>
      </w:pPr>
    </w:p>
    <w:p w14:paraId="2F34F90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1E425803" w14:textId="77777777" w:rsidR="00113792" w:rsidRPr="00AF7989" w:rsidRDefault="00113792" w:rsidP="00F64B5D"/>
    <w:p w14:paraId="72373617"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4B2309B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1A397B6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088C3F1" w14:textId="77777777" w:rsidTr="00C97D5E">
        <w:trPr>
          <w:trHeight w:val="567"/>
        </w:trPr>
        <w:tc>
          <w:tcPr>
            <w:tcW w:w="9639" w:type="dxa"/>
          </w:tcPr>
          <w:p w14:paraId="7BC31656" w14:textId="77777777" w:rsidR="004E7E14" w:rsidRPr="004E7E14" w:rsidRDefault="000A491B" w:rsidP="004E7E1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4E7E14" w:rsidRPr="004E7E14">
              <w:rPr>
                <w:szCs w:val="22"/>
              </w:rPr>
              <w:t>Inovativni Karakter Projekta:</w:t>
            </w:r>
          </w:p>
          <w:p w14:paraId="063CD3F6" w14:textId="77777777" w:rsidR="004E7E14" w:rsidRPr="004E7E14" w:rsidRDefault="004E7E14" w:rsidP="004E7E14">
            <w:pPr>
              <w:tabs>
                <w:tab w:val="left" w:pos="3649"/>
                <w:tab w:val="left" w:pos="5349"/>
                <w:tab w:val="left" w:pos="7992"/>
                <w:tab w:val="left" w:pos="9409"/>
                <w:tab w:val="left" w:pos="10778"/>
              </w:tabs>
              <w:rPr>
                <w:szCs w:val="22"/>
              </w:rPr>
            </w:pPr>
            <w:r w:rsidRPr="004E7E14">
              <w:rPr>
                <w:szCs w:val="22"/>
              </w:rPr>
              <w:t>Projekat je inovativan jer koristi blockchain tehnologiju za modernizaciju obrazovnih procesa u visokom obrazovanju. Integracija blockchaina omogućava stvaranje nepogrešivih zapisa o postignućima studenata, transparentnost u vezi sa akademskim performansama, i povećava bezbednost podataka. Ovaj pristup pruža neviđene mogućnosti za verifikaciju diploma i akademskih postignuća, čime se doprinosi globalnoj priznatosti i mobilnosti studenata.</w:t>
            </w:r>
          </w:p>
          <w:p w14:paraId="669C3B70" w14:textId="77777777" w:rsidR="004E7E14" w:rsidRPr="004E7E14" w:rsidRDefault="004E7E14" w:rsidP="004E7E14">
            <w:pPr>
              <w:tabs>
                <w:tab w:val="left" w:pos="3649"/>
                <w:tab w:val="left" w:pos="5349"/>
                <w:tab w:val="left" w:pos="7992"/>
                <w:tab w:val="left" w:pos="9409"/>
                <w:tab w:val="left" w:pos="10778"/>
              </w:tabs>
              <w:rPr>
                <w:szCs w:val="22"/>
              </w:rPr>
            </w:pPr>
            <w:r w:rsidRPr="004E7E14">
              <w:rPr>
                <w:szCs w:val="22"/>
              </w:rPr>
              <w:t>Komplementarnost i Dodata Vrednost:</w:t>
            </w:r>
          </w:p>
          <w:p w14:paraId="12A124F0" w14:textId="77777777" w:rsidR="004E7E14" w:rsidRPr="004E7E14" w:rsidRDefault="004E7E14" w:rsidP="004E7E14">
            <w:pPr>
              <w:tabs>
                <w:tab w:val="left" w:pos="3649"/>
                <w:tab w:val="left" w:pos="5349"/>
                <w:tab w:val="left" w:pos="7992"/>
                <w:tab w:val="left" w:pos="9409"/>
                <w:tab w:val="left" w:pos="10778"/>
              </w:tabs>
              <w:rPr>
                <w:szCs w:val="22"/>
              </w:rPr>
            </w:pPr>
            <w:r w:rsidRPr="004E7E14">
              <w:rPr>
                <w:szCs w:val="22"/>
              </w:rPr>
              <w:lastRenderedPageBreak/>
              <w:t>Projekat nadograđuje prethodne inicijative koje su se fokusirale na digitalizaciju obrazovanja, ali bez primene blockchain tehnologije. Dok su prethodni projekti unapredili digitalne platforme i resurse, ovaj projekat uvodi specifičnu tehnologiju koja omogućava novi nivo bezbednosti i verifikacije. Na primer, dok su ranije inicijative možda koristile digitalne zapise, naš projekat koristi blockchain za kreiranje trajnih i nepromenljivih zapisa, što smanjuje mogućnost prevara i grešaka.</w:t>
            </w:r>
          </w:p>
          <w:p w14:paraId="4B12B838" w14:textId="77777777" w:rsidR="004E7E14" w:rsidRPr="004E7E14" w:rsidRDefault="004E7E14" w:rsidP="004E7E14">
            <w:pPr>
              <w:tabs>
                <w:tab w:val="left" w:pos="3649"/>
                <w:tab w:val="left" w:pos="5349"/>
                <w:tab w:val="left" w:pos="7992"/>
                <w:tab w:val="left" w:pos="9409"/>
                <w:tab w:val="left" w:pos="10778"/>
              </w:tabs>
              <w:rPr>
                <w:szCs w:val="22"/>
              </w:rPr>
            </w:pPr>
            <w:r w:rsidRPr="004E7E14">
              <w:rPr>
                <w:szCs w:val="22"/>
              </w:rPr>
              <w:t>Dodana Vrednost:</w:t>
            </w:r>
          </w:p>
          <w:p w14:paraId="2A3F7C1A" w14:textId="28321C8E" w:rsidR="00CB5498" w:rsidRPr="00AF7989" w:rsidRDefault="004E7E14" w:rsidP="004E7E14">
            <w:pPr>
              <w:tabs>
                <w:tab w:val="left" w:pos="3649"/>
                <w:tab w:val="left" w:pos="5349"/>
                <w:tab w:val="left" w:pos="7992"/>
                <w:tab w:val="left" w:pos="9409"/>
                <w:tab w:val="left" w:pos="10778"/>
              </w:tabs>
              <w:rPr>
                <w:szCs w:val="22"/>
              </w:rPr>
            </w:pPr>
            <w:r w:rsidRPr="004E7E14">
              <w:rPr>
                <w:szCs w:val="22"/>
              </w:rPr>
              <w:t>Dodata vrednost leži u sposobnosti blockchaina da obezbedi transparentnost i integritet podataka u obrazovanju, što je ključ za poboljšanje poverenja u akademske kvalifikacije. Takođe, projekat omogućava internacionalnu interoperabilnost akademskih zapisa, što olakšava mobilnost studenata i priznavanje kvalifikacija širom sveta. Ovaj inovativni pristup ne samo da unapređuje obrazovne procese, već i postavlja temelje za buduće tehnološke integracije u obrazovanju, što predstavlja značajan korak napred u odnosu na prethodne projekte.</w:t>
            </w:r>
            <w:r>
              <w:rPr>
                <w:szCs w:val="22"/>
              </w:rPr>
              <w:t> </w:t>
            </w:r>
            <w:r>
              <w:rPr>
                <w:szCs w:val="22"/>
              </w:rPr>
              <w:t> </w:t>
            </w:r>
            <w:r>
              <w:rPr>
                <w:szCs w:val="22"/>
              </w:rPr>
              <w:t> </w:t>
            </w:r>
            <w:r>
              <w:rPr>
                <w:szCs w:val="22"/>
              </w:rPr>
              <w:t> </w:t>
            </w:r>
            <w:r>
              <w:rPr>
                <w:szCs w:val="22"/>
              </w:rPr>
              <w:t> </w:t>
            </w:r>
            <w:r w:rsidR="000A491B" w:rsidRPr="00AF7989">
              <w:rPr>
                <w:szCs w:val="22"/>
              </w:rPr>
              <w:fldChar w:fldCharType="end"/>
            </w:r>
          </w:p>
        </w:tc>
      </w:tr>
    </w:tbl>
    <w:p w14:paraId="79D1CDDD" w14:textId="77777777" w:rsidR="00741C69" w:rsidRPr="00AF7989" w:rsidRDefault="00741C69" w:rsidP="00F64B5D">
      <w:pPr>
        <w:rPr>
          <w:i/>
        </w:rPr>
      </w:pPr>
    </w:p>
    <w:p w14:paraId="00D384E9"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4D9E883B" w14:textId="77777777" w:rsidR="006F38CF" w:rsidRPr="00741C69" w:rsidRDefault="00000000"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14:paraId="55DD1201"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41A4F93" w14:textId="77777777" w:rsidTr="000D5A9F">
        <w:trPr>
          <w:trHeight w:val="493"/>
        </w:trPr>
        <w:tc>
          <w:tcPr>
            <w:tcW w:w="3120" w:type="dxa"/>
            <w:vAlign w:val="center"/>
          </w:tcPr>
          <w:p w14:paraId="1D089C1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E59BFA7" w14:textId="090715B1" w:rsidR="000224D7" w:rsidRPr="006F38CF" w:rsidRDefault="00A75AF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123456789</w:t>
            </w:r>
          </w:p>
        </w:tc>
      </w:tr>
      <w:tr w:rsidR="000224D7" w:rsidRPr="006F38CF" w14:paraId="1B0B2718" w14:textId="77777777" w:rsidTr="000D5A9F">
        <w:trPr>
          <w:trHeight w:val="493"/>
        </w:trPr>
        <w:tc>
          <w:tcPr>
            <w:tcW w:w="3120" w:type="dxa"/>
            <w:vAlign w:val="center"/>
          </w:tcPr>
          <w:p w14:paraId="006B6F1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349120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3E928DC9" w14:textId="63A8C358" w:rsidR="000224D7" w:rsidRPr="006F38CF" w:rsidRDefault="00683742"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2024</w:t>
            </w:r>
          </w:p>
        </w:tc>
        <w:tc>
          <w:tcPr>
            <w:tcW w:w="2655" w:type="dxa"/>
            <w:vAlign w:val="center"/>
          </w:tcPr>
          <w:p w14:paraId="175637BE"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61A53C67" w14:textId="0F92AFC4" w:rsidR="000224D7" w:rsidRPr="006F38CF" w:rsidRDefault="00A75AF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Erasmus+</w:t>
            </w:r>
          </w:p>
        </w:tc>
      </w:tr>
      <w:tr w:rsidR="000224D7" w:rsidRPr="006F38CF" w14:paraId="3458C626" w14:textId="77777777" w:rsidTr="000D5A9F">
        <w:trPr>
          <w:trHeight w:val="493"/>
        </w:trPr>
        <w:tc>
          <w:tcPr>
            <w:tcW w:w="3120" w:type="dxa"/>
            <w:vAlign w:val="center"/>
          </w:tcPr>
          <w:p w14:paraId="15E777D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6BEE69AB" w14:textId="06E99D7A" w:rsidR="000224D7" w:rsidRPr="006F38CF" w:rsidRDefault="00A75AF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European Union</w:t>
            </w:r>
          </w:p>
        </w:tc>
      </w:tr>
      <w:tr w:rsidR="000224D7" w:rsidRPr="006F38CF" w14:paraId="3E4F343C" w14:textId="77777777" w:rsidTr="000D5A9F">
        <w:trPr>
          <w:trHeight w:val="493"/>
        </w:trPr>
        <w:tc>
          <w:tcPr>
            <w:tcW w:w="3120" w:type="dxa"/>
            <w:vAlign w:val="center"/>
          </w:tcPr>
          <w:p w14:paraId="4CB6718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EF0FF51" w14:textId="77777777" w:rsidR="00E15AD5" w:rsidRPr="00E15AD5" w:rsidRDefault="00E15AD5" w:rsidP="00E15AD5">
            <w:pPr>
              <w:pStyle w:val="BulletBox"/>
              <w:numPr>
                <w:ilvl w:val="0"/>
                <w:numId w:val="0"/>
              </w:numPr>
              <w:rPr>
                <w:noProof/>
                <w:lang w:val="en-TT"/>
              </w:rPr>
            </w:pPr>
            <w:r w:rsidRPr="00E15AD5">
              <w:rPr>
                <w:noProof/>
                <w:lang w:val="en-TT"/>
              </w:rPr>
              <w:t>Razvoj blockchain platformi</w:t>
            </w:r>
          </w:p>
          <w:p w14:paraId="0E2F0E9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BA184EF" w14:textId="77777777" w:rsidTr="000D5A9F">
        <w:trPr>
          <w:trHeight w:val="493"/>
        </w:trPr>
        <w:tc>
          <w:tcPr>
            <w:tcW w:w="3120" w:type="dxa"/>
            <w:vAlign w:val="center"/>
          </w:tcPr>
          <w:p w14:paraId="7F93ADE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5F84258D" w14:textId="7C3080B4" w:rsidR="000224D7" w:rsidRPr="006F38CF" w:rsidRDefault="00331929"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ABC institute</w:t>
            </w:r>
          </w:p>
        </w:tc>
      </w:tr>
      <w:tr w:rsidR="0072363E" w:rsidRPr="006F38CF" w14:paraId="24EE9AF9" w14:textId="77777777" w:rsidTr="000D5A9F">
        <w:trPr>
          <w:trHeight w:val="493"/>
        </w:trPr>
        <w:tc>
          <w:tcPr>
            <w:tcW w:w="3120" w:type="dxa"/>
            <w:vAlign w:val="center"/>
          </w:tcPr>
          <w:p w14:paraId="2E75C88D"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79B8949" w14:textId="2A20500A" w:rsidR="0072363E" w:rsidRPr="006F38CF" w:rsidRDefault="00331929"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Srbija</w:t>
            </w:r>
          </w:p>
        </w:tc>
      </w:tr>
      <w:tr w:rsidR="000224D7" w:rsidRPr="006F38CF" w14:paraId="436B4BC2" w14:textId="77777777" w:rsidTr="000D5A9F">
        <w:trPr>
          <w:trHeight w:val="493"/>
        </w:trPr>
        <w:tc>
          <w:tcPr>
            <w:tcW w:w="3120" w:type="dxa"/>
            <w:vAlign w:val="center"/>
          </w:tcPr>
          <w:p w14:paraId="70BC1A32"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7B45E4E6" w14:textId="77777777" w:rsidR="000224D7" w:rsidRPr="006F38CF" w:rsidRDefault="000224D7" w:rsidP="00F64B5D">
            <w:pPr>
              <w:ind w:left="35" w:hanging="35"/>
              <w:rPr>
                <w:szCs w:val="22"/>
              </w:rPr>
            </w:pPr>
            <w:r w:rsidRPr="006F38CF">
              <w:rPr>
                <w:szCs w:val="22"/>
              </w:rPr>
              <w:t xml:space="preserve">http:// </w:t>
            </w:r>
          </w:p>
        </w:tc>
      </w:tr>
      <w:tr w:rsidR="000224D7" w:rsidRPr="006F38CF" w14:paraId="71A1B047" w14:textId="77777777" w:rsidTr="000D5A9F">
        <w:trPr>
          <w:trHeight w:val="493"/>
        </w:trPr>
        <w:tc>
          <w:tcPr>
            <w:tcW w:w="4680" w:type="dxa"/>
            <w:gridSpan w:val="2"/>
            <w:vAlign w:val="center"/>
          </w:tcPr>
          <w:p w14:paraId="0646233A"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BC22210"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59D066F9" w14:textId="77777777" w:rsidTr="000D5A9F">
        <w:trPr>
          <w:trHeight w:val="493"/>
        </w:trPr>
        <w:tc>
          <w:tcPr>
            <w:tcW w:w="9639" w:type="dxa"/>
            <w:gridSpan w:val="5"/>
            <w:vAlign w:val="center"/>
          </w:tcPr>
          <w:p w14:paraId="62F4864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6C330279" w14:textId="77777777" w:rsidTr="000D5A9F">
        <w:trPr>
          <w:trHeight w:val="567"/>
        </w:trPr>
        <w:tc>
          <w:tcPr>
            <w:tcW w:w="9639" w:type="dxa"/>
            <w:gridSpan w:val="5"/>
          </w:tcPr>
          <w:p w14:paraId="79CE1A58" w14:textId="689D2E3F" w:rsidR="00AA64E8" w:rsidRPr="00AA64E8" w:rsidRDefault="00FD5FB1" w:rsidP="00AA64E8">
            <w:pPr>
              <w:pStyle w:val="NormalWeb"/>
              <w:spacing w:before="0" w:beforeAutospacing="0" w:after="0" w:afterAutospacing="0"/>
              <w:rPr>
                <w:rFonts w:asciiTheme="minorHAnsi" w:hAnsiTheme="minorHAnsi"/>
                <w:bCs/>
                <w:sz w:val="22"/>
                <w:szCs w:val="22"/>
                <w:lang w:val="en-US"/>
              </w:rPr>
            </w:pPr>
            <w:r>
              <w:rPr>
                <w:rFonts w:asciiTheme="minorHAnsi" w:hAnsiTheme="minorHAnsi"/>
                <w:bCs/>
                <w:sz w:val="22"/>
                <w:szCs w:val="22"/>
              </w:rPr>
              <w:t>a)</w:t>
            </w:r>
            <w:r w:rsidR="00AA64E8" w:rsidRPr="00AA64E8">
              <w:rPr>
                <w:rFonts w:asciiTheme="minorHAnsi" w:eastAsia="Calibri" w:hAnsiTheme="minorHAnsi"/>
                <w:noProof w:val="0"/>
                <w:sz w:val="22"/>
                <w:szCs w:val="20"/>
              </w:rPr>
              <w:t xml:space="preserve"> </w:t>
            </w:r>
            <w:r w:rsidR="00AA64E8" w:rsidRPr="00AA64E8">
              <w:rPr>
                <w:rFonts w:asciiTheme="minorHAnsi" w:hAnsiTheme="minorHAnsi"/>
                <w:bCs/>
                <w:sz w:val="22"/>
                <w:szCs w:val="22"/>
              </w:rPr>
              <w:t>Cilj projekta je da razvije i implementira inovativnu blockchain platformu koja će unaprediti sigurnost, transparentnost i efikasnost u sektoru [navedite specifičnu oblast, npr. finansijski sektor, zdravstvo, logistika]. Projekat će omogućiti kreiranje decentralizovanih rešenja za [opis specifičnih problema koje platforma rešava], kao što su pametni ugovori, digitalni identiteti i sigurnosni protokoli. Takođe, cilj je razviti korisnički pristupačnu platformu koja će integrisati napredne funkcionalnosti, kao što su automatizovana verifikacija transakcija i enkripcija podataka, kako bi se povećala poverenja i efikasnost u upravljanju podacima. Očekuje se da će projekat doprineti razvoju blockchain ekosistema kroz obuku stručnjaka i stvaranje standarda za primenu blockchain tehnologija.</w:t>
            </w:r>
            <w:r w:rsidR="00AA64E8">
              <w:rPr>
                <w:rFonts w:asciiTheme="minorHAnsi" w:hAnsiTheme="minorHAnsi"/>
                <w:bCs/>
                <w:sz w:val="22"/>
                <w:szCs w:val="22"/>
              </w:rPr>
              <w:t xml:space="preserve"> b) </w:t>
            </w:r>
            <w:r w:rsidR="00AA64E8" w:rsidRPr="00AA64E8">
              <w:rPr>
                <w:rFonts w:asciiTheme="minorHAnsi" w:hAnsiTheme="minorHAnsi"/>
                <w:bCs/>
                <w:sz w:val="22"/>
                <w:szCs w:val="22"/>
                <w:lang w:val="en-US"/>
              </w:rPr>
              <w:t>Da bismo se efikasno nosili sa pitanjima vlasništva i copyright problema, biće uspostavljeni jasni pravni okvir i sporazumi između svih partnera. Ugovori će obuhvatiti:</w:t>
            </w:r>
          </w:p>
          <w:p w14:paraId="72D59608" w14:textId="77777777" w:rsidR="00AA64E8" w:rsidRPr="00AA64E8" w:rsidRDefault="00AA64E8" w:rsidP="00AA64E8">
            <w:pPr>
              <w:pStyle w:val="NormalWeb"/>
              <w:numPr>
                <w:ilvl w:val="0"/>
                <w:numId w:val="24"/>
              </w:numPr>
              <w:spacing w:before="0" w:beforeAutospacing="0" w:after="0" w:afterAutospacing="0"/>
              <w:rPr>
                <w:bCs/>
                <w:szCs w:val="22"/>
                <w:lang w:val="en-US"/>
              </w:rPr>
            </w:pPr>
            <w:r w:rsidRPr="00AA64E8">
              <w:rPr>
                <w:b/>
                <w:bCs/>
                <w:szCs w:val="22"/>
                <w:lang w:val="en-US"/>
              </w:rPr>
              <w:t>Prava intelektualne svojine</w:t>
            </w:r>
            <w:r w:rsidRPr="00AA64E8">
              <w:rPr>
                <w:bCs/>
                <w:szCs w:val="22"/>
                <w:lang w:val="en-US"/>
              </w:rPr>
              <w:t>: Definišući ko ima prava na rezultate istraživanja i razvoj platforme, uključujući kod, dokumentaciju i patente.</w:t>
            </w:r>
          </w:p>
          <w:p w14:paraId="06E998B0" w14:textId="77777777" w:rsidR="00AA64E8" w:rsidRPr="00AA64E8" w:rsidRDefault="00AA64E8" w:rsidP="00AA64E8">
            <w:pPr>
              <w:pStyle w:val="NormalWeb"/>
              <w:numPr>
                <w:ilvl w:val="0"/>
                <w:numId w:val="24"/>
              </w:numPr>
              <w:spacing w:before="0" w:beforeAutospacing="0" w:after="0" w:afterAutospacing="0"/>
              <w:rPr>
                <w:bCs/>
                <w:szCs w:val="22"/>
                <w:lang w:val="en-US"/>
              </w:rPr>
            </w:pPr>
            <w:r w:rsidRPr="00AA64E8">
              <w:rPr>
                <w:b/>
                <w:bCs/>
                <w:szCs w:val="22"/>
                <w:lang w:val="en-US"/>
              </w:rPr>
              <w:t>Licenciranje i upotreba</w:t>
            </w:r>
            <w:r w:rsidRPr="00AA64E8">
              <w:rPr>
                <w:bCs/>
                <w:szCs w:val="22"/>
                <w:lang w:val="en-US"/>
              </w:rPr>
              <w:t>: Razvijaćemo i primenjivati standardizovane licencne ugovore koji će omogućiti partnerima da koriste rezultate projekta uz poštovanje svih pravila o intelektualnoj svojini.</w:t>
            </w:r>
          </w:p>
          <w:p w14:paraId="4A933B14" w14:textId="77777777" w:rsidR="00AA64E8" w:rsidRPr="00AA64E8" w:rsidRDefault="00AA64E8" w:rsidP="00AA64E8">
            <w:pPr>
              <w:pStyle w:val="NormalWeb"/>
              <w:numPr>
                <w:ilvl w:val="0"/>
                <w:numId w:val="24"/>
              </w:numPr>
              <w:spacing w:before="0" w:beforeAutospacing="0" w:after="0" w:afterAutospacing="0"/>
              <w:rPr>
                <w:bCs/>
                <w:szCs w:val="22"/>
                <w:lang w:val="en-US"/>
              </w:rPr>
            </w:pPr>
            <w:r w:rsidRPr="00AA64E8">
              <w:rPr>
                <w:b/>
                <w:bCs/>
                <w:szCs w:val="22"/>
                <w:lang w:val="en-US"/>
              </w:rPr>
              <w:t>Zaštita prava</w:t>
            </w:r>
            <w:r w:rsidRPr="00AA64E8">
              <w:rPr>
                <w:bCs/>
                <w:szCs w:val="22"/>
                <w:lang w:val="en-US"/>
              </w:rPr>
              <w:t>: Registracija svih značajnih intelektualnih svojina (patenti, autorska prava) kako bi se osigurala zaštita od neovlašćenog korišćenja i kopiranja.</w:t>
            </w:r>
          </w:p>
          <w:p w14:paraId="0D4E4F60" w14:textId="77777777" w:rsidR="00AA64E8" w:rsidRPr="00AA64E8" w:rsidRDefault="00AA64E8" w:rsidP="00AA64E8">
            <w:pPr>
              <w:pStyle w:val="NormalWeb"/>
              <w:numPr>
                <w:ilvl w:val="0"/>
                <w:numId w:val="24"/>
              </w:numPr>
              <w:spacing w:before="0" w:beforeAutospacing="0" w:after="0" w:afterAutospacing="0"/>
              <w:rPr>
                <w:bCs/>
                <w:szCs w:val="22"/>
                <w:lang w:val="en-US"/>
              </w:rPr>
            </w:pPr>
            <w:r w:rsidRPr="00AA64E8">
              <w:rPr>
                <w:b/>
                <w:bCs/>
                <w:szCs w:val="22"/>
                <w:lang w:val="en-US"/>
              </w:rPr>
              <w:t>Rješavanje sporova</w:t>
            </w:r>
            <w:r w:rsidRPr="00AA64E8">
              <w:rPr>
                <w:bCs/>
                <w:szCs w:val="22"/>
                <w:lang w:val="en-US"/>
              </w:rPr>
              <w:t>: Ugovori će sadržavati klauzule za rešavanje sporova u vezi sa intelektualnom svojinom, uključujući medijaciju i arbitražu kao alternative za pravne postupke.</w:t>
            </w:r>
          </w:p>
          <w:p w14:paraId="2B0B5119" w14:textId="1047D8F0"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7BF2C65A" w14:textId="77777777" w:rsidR="000224D7" w:rsidRPr="003F3762" w:rsidRDefault="00A02454" w:rsidP="00F64B5D">
      <w:pPr>
        <w:rPr>
          <w:i/>
          <w:color w:val="FF0000"/>
          <w:sz w:val="20"/>
        </w:rPr>
      </w:pPr>
      <w:r w:rsidRPr="003F3762">
        <w:rPr>
          <w:i/>
          <w:color w:val="FF0000"/>
          <w:sz w:val="20"/>
        </w:rPr>
        <w:lastRenderedPageBreak/>
        <w:t>Please copy and paste tables as necessary</w:t>
      </w:r>
    </w:p>
    <w:p w14:paraId="2BB06834" w14:textId="77777777" w:rsidR="00741C69" w:rsidRPr="00AF7989" w:rsidRDefault="00741C69" w:rsidP="00F64B5D"/>
    <w:p w14:paraId="299A4FF5"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1FFA4545" w14:textId="77777777" w:rsidR="000224D7" w:rsidRPr="00AF7989" w:rsidRDefault="000224D7" w:rsidP="00F64B5D"/>
    <w:p w14:paraId="5F4024AF"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3ACC2564" w14:textId="77777777" w:rsidR="00687291" w:rsidRPr="00AF7989" w:rsidRDefault="00687291" w:rsidP="00F64B5D"/>
    <w:p w14:paraId="44C342AC"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11E1960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4256B47" w14:textId="77777777" w:rsidTr="00C97D5E">
        <w:trPr>
          <w:trHeight w:val="567"/>
        </w:trPr>
        <w:tc>
          <w:tcPr>
            <w:tcW w:w="9639" w:type="dxa"/>
          </w:tcPr>
          <w:p w14:paraId="4D89E742" w14:textId="2BE6E2A7" w:rsidR="00AB7336" w:rsidRPr="00AB7336" w:rsidRDefault="000A491B" w:rsidP="00AB733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AB7336" w:rsidRPr="00AB7336">
              <w:rPr>
                <w:noProof/>
                <w:szCs w:val="22"/>
              </w:rPr>
              <w:t>Saradnja sa zemljama programa i finansiranje putem Erasmus+ programa su od suštinskog značaja za razvoj blockchain platformi iz sledećih razloga:</w:t>
            </w:r>
          </w:p>
          <w:p w14:paraId="3E79A78B"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Širenje dobrih praksi: Erasmus+ omogućava razmenu znanja i iskustava između različitih zemalja, što je ključno za unapređenje primene blockchain tehnologije. Kroz ovaj program, mogu se identifikovati i primeniti najbolje prakse u razvoju blockchain rešenja, što doprinosi jačanju kapaciteta visokoškolskih institucija i industrije za upravljanje i implementaciju blockchain tehnologije.</w:t>
            </w:r>
          </w:p>
          <w:p w14:paraId="5C1D4DCB"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Jačanje internacionalne saradnje: Saradnja sa institucijama iz drugih zemalja omogućava izgradnju međunarodnih partnerstava koja su neophodna za razvoj i implementaciju blockchain rešenja. Ova saradnja može doneti nove mogućnosti za zajedničke projekte, razmenu eksperata i istraživača, kao i pristup globalnoj mreži inovatora u oblasti blockchain tehnologije.</w:t>
            </w:r>
          </w:p>
          <w:p w14:paraId="6B3E5DD4"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Pristup dodatnim resursima: Erasmus+ pruža dodatna finansijska sredstva koja su ključna za sprovođenje složenih projekata kao što je razvoj blockchain platformi. Ova sredstva omogućavaju pokrivanje troškova istraživanja, razvoja i implementacije novih tehnologija, što može značajno poboljšati rezultate projekta i proširiti njegove mogućnosti.</w:t>
            </w:r>
          </w:p>
          <w:p w14:paraId="52A27C3C"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Podsticanje inovacija: Program Erasmus+ podržava inovacije u obrazovanju i istraživanju, što je ključno za razvoj naprednih blockchain rešenja. Kroz podršku novim idejama i pristupima, ovaj program može pomoći u stvaranju inovativnih modela i metoda u oblasti blockchain tehnologije, što može doprineti napretku u ovoj oblasti.</w:t>
            </w:r>
          </w:p>
          <w:p w14:paraId="3E84EB21" w14:textId="77777777" w:rsidR="00AB7336" w:rsidRPr="00AB7336" w:rsidRDefault="00AB7336" w:rsidP="00AB7336">
            <w:pPr>
              <w:tabs>
                <w:tab w:val="left" w:pos="3649"/>
                <w:tab w:val="left" w:pos="5349"/>
                <w:tab w:val="left" w:pos="7992"/>
                <w:tab w:val="left" w:pos="9409"/>
                <w:tab w:val="left" w:pos="10778"/>
              </w:tabs>
              <w:rPr>
                <w:noProof/>
                <w:szCs w:val="22"/>
              </w:rPr>
            </w:pPr>
            <w:r w:rsidRPr="00AB7336">
              <w:rPr>
                <w:noProof/>
                <w:szCs w:val="22"/>
              </w:rPr>
              <w:t>Jačanje konkurentnosti: Korišćenje resursa i sredstava iz Erasmus+ programa može povećati konkurentnost visokoškolskih institucija i istraživačkih timova na međunarodnom nivou. To je posebno važno u brzo rastućem polju kao što je blockchain tehnologija, gde globalna konkurencija igra značajnu ulogu u razvoju i implementaciji novih rešenja.</w:t>
            </w:r>
          </w:p>
          <w:p w14:paraId="16465B33" w14:textId="0C3D28F5" w:rsidR="00CB5498" w:rsidRPr="00AF7989" w:rsidRDefault="00AB7336" w:rsidP="00AB7336">
            <w:pPr>
              <w:tabs>
                <w:tab w:val="left" w:pos="3649"/>
                <w:tab w:val="left" w:pos="5349"/>
                <w:tab w:val="left" w:pos="7992"/>
                <w:tab w:val="left" w:pos="9409"/>
                <w:tab w:val="left" w:pos="10778"/>
              </w:tabs>
              <w:rPr>
                <w:szCs w:val="22"/>
              </w:rPr>
            </w:pPr>
            <w:r w:rsidRPr="00AB7336">
              <w:rPr>
                <w:noProof/>
                <w:szCs w:val="22"/>
              </w:rPr>
              <w:t>S obzirom na ove faktore, saradnja sa programskim zemljama i finansiranje putem Erasmus+ programa pružaju ključnu podršku za ostvarivanje ciljeva i rezultata projekta razvoja blockchain platformi, omogućavajući bolju implementaciju i širenje inovativnih tehnologija u visokom obrazovanju.</w:t>
            </w:r>
            <w:r w:rsidR="000A491B" w:rsidRPr="00AF7989">
              <w:rPr>
                <w:szCs w:val="22"/>
              </w:rPr>
              <w:fldChar w:fldCharType="end"/>
            </w:r>
          </w:p>
        </w:tc>
      </w:tr>
    </w:tbl>
    <w:p w14:paraId="4A913BAA" w14:textId="77777777" w:rsidR="00CB5498" w:rsidRPr="00AF7989" w:rsidRDefault="00CB5498" w:rsidP="00F64B5D">
      <w:pPr>
        <w:rPr>
          <w:b/>
        </w:rPr>
      </w:pPr>
    </w:p>
    <w:p w14:paraId="40AABD6D"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7131E22D" w14:textId="77777777" w:rsidR="00F238D0" w:rsidRPr="00AF7989" w:rsidRDefault="00F238D0" w:rsidP="00F64B5D">
      <w:pPr>
        <w:rPr>
          <w:b/>
        </w:rPr>
      </w:pPr>
    </w:p>
    <w:p w14:paraId="21BEC18D"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2E13F29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3BC8701B" w14:textId="77777777" w:rsidTr="00C97D5E">
        <w:trPr>
          <w:trHeight w:val="567"/>
        </w:trPr>
        <w:tc>
          <w:tcPr>
            <w:tcW w:w="9639" w:type="dxa"/>
          </w:tcPr>
          <w:p w14:paraId="449DA92E" w14:textId="77777777" w:rsidR="00140E69" w:rsidRPr="00140E69" w:rsidRDefault="000A491B" w:rsidP="00140E69">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140E69" w:rsidRPr="00140E69">
              <w:rPr>
                <w:szCs w:val="22"/>
              </w:rPr>
              <w:t>Ako je projekat usmeren samo na teritoriju Srbije, međuregionalna saradnja može doneti značajne prednosti i doprinose razvoju blockchain sektora u zemlji:</w:t>
            </w:r>
          </w:p>
          <w:p w14:paraId="6F702652" w14:textId="3D051390" w:rsidR="00140E69" w:rsidRPr="00140E69" w:rsidRDefault="00140E69" w:rsidP="00140E69">
            <w:pPr>
              <w:tabs>
                <w:tab w:val="left" w:pos="3649"/>
                <w:tab w:val="left" w:pos="5349"/>
                <w:tab w:val="left" w:pos="7992"/>
                <w:tab w:val="left" w:pos="9409"/>
                <w:tab w:val="left" w:pos="10778"/>
              </w:tabs>
              <w:rPr>
                <w:szCs w:val="22"/>
              </w:rPr>
            </w:pPr>
            <w:r w:rsidRPr="00140E69">
              <w:rPr>
                <w:szCs w:val="22"/>
              </w:rPr>
              <w:t>1.Razmena najboljih praksi: Saradnja sa institucijama i organizacijama iz različitih regiona Srbije omogućava prenos i primenu najboljih praksi u oblasti blockchain tehnologije. Kroz razmenu iskustava i metodologija, projekat može usvojiti uspešne pristupe iz drugih regiona, što može unaprediti razvoj i implementaciju blockchain platformi u Srbiji.</w:t>
            </w:r>
          </w:p>
          <w:p w14:paraId="3C7B051C" w14:textId="3573199E" w:rsidR="00140E69" w:rsidRPr="00140E69" w:rsidRDefault="00140E69" w:rsidP="00140E69">
            <w:pPr>
              <w:tabs>
                <w:tab w:val="left" w:pos="3649"/>
                <w:tab w:val="left" w:pos="5349"/>
                <w:tab w:val="left" w:pos="7992"/>
                <w:tab w:val="left" w:pos="9409"/>
                <w:tab w:val="left" w:pos="10778"/>
              </w:tabs>
              <w:rPr>
                <w:szCs w:val="22"/>
              </w:rPr>
            </w:pPr>
            <w:r w:rsidRPr="00140E69">
              <w:rPr>
                <w:szCs w:val="22"/>
              </w:rPr>
              <w:t>2.Diversifikacija perspektiva: Rad sa partnerima iz različitih regiona donosi raznolike perspektive i pristupe u rešavanju izazova u oblasti blockchain tehnologije. Ova raznolikost može doprineti boljem razumevanju specifičnih potreba i izazova u različitim delovima Srbije, kao i pružiti inovativne ideje za unapređenje blockchain rešenja.</w:t>
            </w:r>
          </w:p>
          <w:p w14:paraId="567FDD9C" w14:textId="1871EB41" w:rsidR="00140E69" w:rsidRPr="00140E69" w:rsidRDefault="00140E69" w:rsidP="00140E69">
            <w:pPr>
              <w:tabs>
                <w:tab w:val="left" w:pos="3649"/>
                <w:tab w:val="left" w:pos="5349"/>
                <w:tab w:val="left" w:pos="7992"/>
                <w:tab w:val="left" w:pos="9409"/>
                <w:tab w:val="left" w:pos="10778"/>
              </w:tabs>
              <w:rPr>
                <w:szCs w:val="22"/>
              </w:rPr>
            </w:pPr>
            <w:r w:rsidRPr="00140E69">
              <w:rPr>
                <w:szCs w:val="22"/>
              </w:rPr>
              <w:t xml:space="preserve">3.Jačanje međunarodne vidljivosti: Kroz međuregionalnu saradnju, institucije u Srbiji mogu poboljšati svoju vidljivost u međunarodnom blockchain ekosistemu. Ovo može otvoriti vrata za nove prilike u </w:t>
            </w:r>
            <w:r w:rsidRPr="00140E69">
              <w:rPr>
                <w:szCs w:val="22"/>
              </w:rPr>
              <w:lastRenderedPageBreak/>
              <w:t>oblasti internacionalne saradnje, kao i pristup međunarodnim projektima i finansiranju, što je ključno za dalji razvoj i implementaciju blockchain tehnologije.</w:t>
            </w:r>
          </w:p>
          <w:p w14:paraId="4E4EB026" w14:textId="3C451411" w:rsidR="00CB5498" w:rsidRPr="006F38CF" w:rsidRDefault="00140E69" w:rsidP="00140E69">
            <w:pPr>
              <w:tabs>
                <w:tab w:val="left" w:pos="3649"/>
                <w:tab w:val="left" w:pos="5349"/>
                <w:tab w:val="left" w:pos="7992"/>
                <w:tab w:val="left" w:pos="9409"/>
                <w:tab w:val="left" w:pos="10778"/>
              </w:tabs>
              <w:rPr>
                <w:szCs w:val="22"/>
              </w:rPr>
            </w:pPr>
            <w:r w:rsidRPr="00140E69">
              <w:rPr>
                <w:szCs w:val="22"/>
              </w:rPr>
              <w:t>4.Otvorenost za inovacije: Kroz saradnju sa različitim regionima, projekat može usvojiti nove ideje, pristupe i tehnologije koje su se pokazale uspešnim u drugim delovima Srbije. Ova otvorenost za inovacije može unaprediti konkurentnost blockchain sektora u zemlji i doprineti stvaranju naprednijih i efikasnijih blockchain rešenja.</w:t>
            </w:r>
            <w:r>
              <w:rPr>
                <w:szCs w:val="22"/>
              </w:rPr>
              <w:t> </w:t>
            </w:r>
            <w:r>
              <w:rPr>
                <w:szCs w:val="22"/>
              </w:rPr>
              <w:t> </w:t>
            </w:r>
            <w:r>
              <w:rPr>
                <w:szCs w:val="22"/>
              </w:rPr>
              <w:t> </w:t>
            </w:r>
            <w:r>
              <w:rPr>
                <w:szCs w:val="22"/>
              </w:rPr>
              <w:t> </w:t>
            </w:r>
            <w:r>
              <w:rPr>
                <w:szCs w:val="22"/>
              </w:rPr>
              <w:t> </w:t>
            </w:r>
            <w:r w:rsidR="000A491B" w:rsidRPr="00AF7989">
              <w:rPr>
                <w:szCs w:val="22"/>
              </w:rPr>
              <w:fldChar w:fldCharType="end"/>
            </w:r>
          </w:p>
        </w:tc>
      </w:tr>
    </w:tbl>
    <w:p w14:paraId="13818E88" w14:textId="77777777" w:rsidR="006F38CF" w:rsidRPr="006F38CF" w:rsidRDefault="006F38CF" w:rsidP="00F64B5D">
      <w:pPr>
        <w:rPr>
          <w:b/>
        </w:rPr>
      </w:pPr>
    </w:p>
    <w:p w14:paraId="6C45BF4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4AC74E99"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5B1F14BA" w14:textId="77777777" w:rsidR="008923D2" w:rsidRPr="006F38CF" w:rsidRDefault="008923D2" w:rsidP="00F64B5D"/>
    <w:p w14:paraId="526B18E8"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71A7675A"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E34D73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FD730D8" w14:textId="77777777" w:rsidTr="00C97D5E">
        <w:trPr>
          <w:trHeight w:val="567"/>
        </w:trPr>
        <w:tc>
          <w:tcPr>
            <w:tcW w:w="9639" w:type="dxa"/>
          </w:tcPr>
          <w:p w14:paraId="116977FC" w14:textId="5871CA4F" w:rsidR="00317E57" w:rsidRPr="00317E57" w:rsidRDefault="000A491B" w:rsidP="00317E57">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317E57" w:rsidRPr="00317E57">
              <w:rPr>
                <w:noProof/>
                <w:szCs w:val="22"/>
              </w:rPr>
              <w:t>1.</w:t>
            </w:r>
            <w:r w:rsidR="00317E57">
              <w:rPr>
                <w:noProof/>
                <w:szCs w:val="22"/>
              </w:rPr>
              <w:t xml:space="preserve"> </w:t>
            </w:r>
            <w:r w:rsidR="00317E57" w:rsidRPr="00317E57">
              <w:rPr>
                <w:noProof/>
                <w:szCs w:val="22"/>
              </w:rPr>
              <w:t>Razvoj blockchain platformi: U okviru ove aktivnosti, prvo će se istražiti postojeće blockchain platforme kroz posete i intervjue sa stručnjacima kako bi se prikupili podaci o praksi i tehnologijama. Sledi izrada studije izvodljivosti koja će uključivati tehničke zahteve, procenu različitih platformi, i izbor najbolje platforme. Nakon toga, pristupiće se tehničkom projektovanju za integraciju blockchain rešenja u institucijama partnera.</w:t>
            </w:r>
          </w:p>
          <w:p w14:paraId="162CAD15" w14:textId="2177B079"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2.</w:t>
            </w:r>
            <w:r>
              <w:rPr>
                <w:noProof/>
                <w:szCs w:val="22"/>
              </w:rPr>
              <w:t xml:space="preserve"> </w:t>
            </w:r>
            <w:r w:rsidRPr="00317E57">
              <w:rPr>
                <w:noProof/>
                <w:szCs w:val="22"/>
              </w:rPr>
              <w:t>Razvoj aplikacije po modelu vodopada: Aktivnosti uključuju fazu planiranja, gde će se definisati zahtevi i specifikacije sistema, zatim dizajn sistema sa arhitekturom aplikacije i tehničkim dokumentima. Implementacija će se baviti razvojem koda i implementacijom funkcionalnosti, dok će verifikacija i testiranje obuhvatiti funkcionalne, integracione, i testove performansi. Nakon deployovanja aplikacije, uslediće održavanje sistema i redovno ažuriranje.</w:t>
            </w:r>
          </w:p>
          <w:p w14:paraId="4AF8AA63" w14:textId="59380297"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3.</w:t>
            </w:r>
            <w:r>
              <w:rPr>
                <w:noProof/>
                <w:szCs w:val="22"/>
              </w:rPr>
              <w:t xml:space="preserve"> </w:t>
            </w:r>
            <w:r w:rsidRPr="00317E57">
              <w:rPr>
                <w:noProof/>
                <w:szCs w:val="22"/>
              </w:rPr>
              <w:t>Razvoj digitalnih sertifikata: Aktivnosti obuhvataju razvoj pametnih ugovora za izdavanje i verifikaciju sertifikata, definisanje strukture podataka za čuvanje informacija, i razvoj dodatka za Moodle koji omogućava interakciju sa blockchain-om. Sistem će biti testiran u razvojnom okruženju pre nego što se implementira u produkciju, a osoblje će biti obučeno za korišćenje novog sistema.</w:t>
            </w:r>
          </w:p>
          <w:p w14:paraId="40AD74CD" w14:textId="6902076E"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4.</w:t>
            </w:r>
            <w:r>
              <w:rPr>
                <w:noProof/>
                <w:szCs w:val="22"/>
              </w:rPr>
              <w:t xml:space="preserve"> </w:t>
            </w:r>
            <w:r w:rsidRPr="00317E57">
              <w:rPr>
                <w:noProof/>
                <w:szCs w:val="22"/>
              </w:rPr>
              <w:t>Integracija sertifikata sa postojećim e-learning platformama: Ova aktivnost uključuje procenu i planiranje prelaska na decentralizovanu infrastrukturu, izbor rešenja za skladištenje, i razvoj dodataka za Moodle radi integracije sa decentralizovanim skladištem. Migracija postojećeg sadržaja biće pažljivo sprovedena kako bi se osigurao integritet podataka, a sistem će biti testiran i implementiran u produkciono okruženje.</w:t>
            </w:r>
          </w:p>
          <w:p w14:paraId="5966B855" w14:textId="6D86604F"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5.</w:t>
            </w:r>
            <w:r>
              <w:rPr>
                <w:noProof/>
                <w:szCs w:val="22"/>
              </w:rPr>
              <w:t xml:space="preserve"> </w:t>
            </w:r>
            <w:r w:rsidRPr="00317E57">
              <w:rPr>
                <w:noProof/>
                <w:szCs w:val="22"/>
              </w:rPr>
              <w:t>Implementacija sistema nagrađivanja (validacije): Definišu se aktivnosti koje će biti nagrađene, odabira se blockchain platforma za tokene, i razvijaju se pametni ugovori za upravljanje tokenima. Moodle dodaci će omogućiti praćenje i upravljanje tokenima, a sistem će biti testiran i implementiran u produkciono okruženje. Studenti i edukatori će biti edukovani o funkcionalnostima sistema.</w:t>
            </w:r>
          </w:p>
          <w:p w14:paraId="54BA893E" w14:textId="34C5EA9D" w:rsidR="00317E57" w:rsidRPr="00317E57" w:rsidRDefault="00317E57" w:rsidP="00317E57">
            <w:pPr>
              <w:tabs>
                <w:tab w:val="left" w:pos="3649"/>
                <w:tab w:val="left" w:pos="5349"/>
                <w:tab w:val="left" w:pos="7992"/>
                <w:tab w:val="left" w:pos="9409"/>
                <w:tab w:val="left" w:pos="10778"/>
              </w:tabs>
              <w:rPr>
                <w:noProof/>
                <w:szCs w:val="22"/>
              </w:rPr>
            </w:pPr>
            <w:r w:rsidRPr="00317E57">
              <w:rPr>
                <w:noProof/>
                <w:szCs w:val="22"/>
              </w:rPr>
              <w:t>6.</w:t>
            </w:r>
            <w:r>
              <w:rPr>
                <w:noProof/>
                <w:szCs w:val="22"/>
              </w:rPr>
              <w:t xml:space="preserve"> </w:t>
            </w:r>
            <w:r w:rsidRPr="00317E57">
              <w:rPr>
                <w:noProof/>
                <w:szCs w:val="22"/>
              </w:rPr>
              <w:t>Implementacija blockchain-a u kurseve: Aktivnosti uključuju kreiranje kurseva koji koriste decentralizovano skladištenje, saradnju sa IT kompanijama na sadržaju kurseva, i omogućavanje saradnje između studenata i industrijskih stručnjaka. Virtuelne laboratorije i predavanja će biti snimljeni i sačuvani na decentralizovanom skladištu kako bi se studentima pružili trajni resursi za učenje.</w:t>
            </w:r>
          </w:p>
          <w:p w14:paraId="0C303112" w14:textId="132FECBD" w:rsidR="00CB5498" w:rsidRPr="00AF7989" w:rsidRDefault="00317E57" w:rsidP="00317E57">
            <w:pPr>
              <w:tabs>
                <w:tab w:val="left" w:pos="3649"/>
                <w:tab w:val="left" w:pos="5349"/>
                <w:tab w:val="left" w:pos="7992"/>
                <w:tab w:val="left" w:pos="9409"/>
                <w:tab w:val="left" w:pos="10778"/>
              </w:tabs>
              <w:rPr>
                <w:szCs w:val="22"/>
              </w:rPr>
            </w:pPr>
            <w:r w:rsidRPr="00317E57">
              <w:rPr>
                <w:noProof/>
                <w:szCs w:val="22"/>
              </w:rPr>
              <w:t>4o</w:t>
            </w:r>
            <w:r w:rsidR="000A491B" w:rsidRPr="00AF7989">
              <w:rPr>
                <w:szCs w:val="22"/>
              </w:rPr>
              <w:fldChar w:fldCharType="end"/>
            </w:r>
          </w:p>
        </w:tc>
      </w:tr>
    </w:tbl>
    <w:p w14:paraId="6D7995DF" w14:textId="77777777" w:rsidR="00CB5498" w:rsidRPr="00AF7989" w:rsidRDefault="00CB5498" w:rsidP="00F64B5D">
      <w:pPr>
        <w:rPr>
          <w:b/>
        </w:rPr>
      </w:pPr>
    </w:p>
    <w:p w14:paraId="6C77902F"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41E344C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E326B4B" w14:textId="77777777" w:rsidTr="00C97D5E">
        <w:trPr>
          <w:trHeight w:val="567"/>
        </w:trPr>
        <w:tc>
          <w:tcPr>
            <w:tcW w:w="9639" w:type="dxa"/>
          </w:tcPr>
          <w:p w14:paraId="06D14B17" w14:textId="77777777" w:rsidR="00317E57" w:rsidRPr="00317E57" w:rsidRDefault="000A491B" w:rsidP="00317E57">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317E57" w:rsidRPr="00317E57">
              <w:rPr>
                <w:szCs w:val="22"/>
              </w:rPr>
              <w:t>Da bi se postigli očekivani rezultati projekta, predložene aktivnosti i metodologija su pažljivo osmišljeni kako bi omogućili efikasno i efektivno sprovođenje blockchain tehnologije u e-learning sistemima. Razvoj blockchain platforme započinje istraživanjem postojećih rešenja, što omogućava identifikaciju najboljih praksi i tehnoloških mogućnosti. Ova faza obuhvata tehničku analizu sigurnosti, skalabilnosti i interoperabilnosti, čime se osigurava da se izabere najpogodnija platforma za integraciju.</w:t>
            </w:r>
          </w:p>
          <w:p w14:paraId="263A57CC" w14:textId="77777777" w:rsidR="00317E57" w:rsidRPr="00317E57" w:rsidRDefault="00317E57" w:rsidP="00317E57">
            <w:pPr>
              <w:tabs>
                <w:tab w:val="left" w:pos="3649"/>
                <w:tab w:val="left" w:pos="5349"/>
                <w:tab w:val="left" w:pos="7992"/>
                <w:tab w:val="left" w:pos="9409"/>
                <w:tab w:val="left" w:pos="10778"/>
              </w:tabs>
              <w:rPr>
                <w:szCs w:val="22"/>
              </w:rPr>
            </w:pPr>
            <w:r w:rsidRPr="00317E57">
              <w:rPr>
                <w:szCs w:val="22"/>
              </w:rPr>
              <w:t>Sledeća faza, razvoj aplikacije po modelu vodopada, osigurava sistematičan pristup implementaciji, počevši od definisanja zahteva i dizajna sistema, pa sve do testiranja i deployovanja aplikacije. Ovaj metod osigurava da su svi funkcionalni i nefunkcionalni zahtevi jasno definisani, što minimizira rizik od nepredviđenih problema tokom razvoja.</w:t>
            </w:r>
          </w:p>
          <w:p w14:paraId="2746E78E" w14:textId="77777777" w:rsidR="00317E57" w:rsidRPr="00317E57" w:rsidRDefault="00317E57" w:rsidP="00317E57">
            <w:pPr>
              <w:tabs>
                <w:tab w:val="left" w:pos="3649"/>
                <w:tab w:val="left" w:pos="5349"/>
                <w:tab w:val="left" w:pos="7992"/>
                <w:tab w:val="left" w:pos="9409"/>
                <w:tab w:val="left" w:pos="10778"/>
              </w:tabs>
              <w:rPr>
                <w:szCs w:val="22"/>
              </w:rPr>
            </w:pPr>
            <w:r w:rsidRPr="00317E57">
              <w:rPr>
                <w:szCs w:val="22"/>
              </w:rPr>
              <w:t>Razvoj digitalnih sertifikata uz korišćenje pametnih ugovora omogućava sigurnu i transparentnu verifikaciju sertifikata, što je ključni aspekt za pouzdanost sistema. Implementacija sistema nagrađivanja, kroz tokene na blockchain platformi, dodatno podstiče angažovanje korisnika i dodaje novu dimenziju vrednosti e-learning iskustvu. Ovaj sistem ne samo da motiviše korisnike, već obezbeđuje transparentnost i sigurnost u distribuciji nagrada.</w:t>
            </w:r>
          </w:p>
          <w:p w14:paraId="46D32B56" w14:textId="662E0022" w:rsidR="00CB5498" w:rsidRPr="00AF7989" w:rsidRDefault="00317E57" w:rsidP="00317E57">
            <w:pPr>
              <w:tabs>
                <w:tab w:val="left" w:pos="3649"/>
                <w:tab w:val="left" w:pos="5349"/>
                <w:tab w:val="left" w:pos="7992"/>
                <w:tab w:val="left" w:pos="9409"/>
                <w:tab w:val="left" w:pos="10778"/>
              </w:tabs>
              <w:rPr>
                <w:szCs w:val="22"/>
              </w:rPr>
            </w:pPr>
            <w:r w:rsidRPr="00317E57">
              <w:rPr>
                <w:szCs w:val="22"/>
              </w:rPr>
              <w:lastRenderedPageBreak/>
              <w:t>Integracija blockchain sertifikata sa postojećim e-learning platformama, poput Moodle-a, omogućava besprekornu integraciju novih funkcionalnosti bez narušavanja postojećih procesa, dok implementacija blockchain-a u kurseve stvara inovativne načine učenja, omogućavajući studentima da rade na realnim projektima uz podršku industrijskih stručnjaka. Ova metodologija je najprimerenija jer obuhvata sve ključne aspekte tehnološke i pedagoške integracije blockchain-a, čime se obezbeđuje da svi ciljevi projekta budu ostvareni na optimalan način. Fezibilnost aktivnosti je osigurana kroz jasno definisane korake i uključivanje relevantnih stručnjaka i resursa tokom celokupnog trajanja projekta.</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0A491B" w:rsidRPr="00AF7989">
              <w:rPr>
                <w:szCs w:val="22"/>
              </w:rPr>
              <w:fldChar w:fldCharType="end"/>
            </w:r>
          </w:p>
        </w:tc>
      </w:tr>
    </w:tbl>
    <w:p w14:paraId="5F4AE90C" w14:textId="77777777" w:rsidR="008923D2" w:rsidRPr="00AF7989" w:rsidRDefault="008923D2" w:rsidP="00F64B5D"/>
    <w:p w14:paraId="57DB522A"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13EC092D"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95F9E97" w14:textId="77777777" w:rsidTr="00576E6B">
        <w:trPr>
          <w:trHeight w:val="567"/>
        </w:trPr>
        <w:tc>
          <w:tcPr>
            <w:tcW w:w="9639" w:type="dxa"/>
            <w:tcBorders>
              <w:top w:val="single" w:sz="4" w:space="0" w:color="808080"/>
              <w:bottom w:val="single" w:sz="4" w:space="0" w:color="808080"/>
            </w:tcBorders>
          </w:tcPr>
          <w:p w14:paraId="2A8E5604" w14:textId="77777777" w:rsidR="00F50D8F" w:rsidRDefault="000A491B" w:rsidP="00F50D8F">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50D8F">
              <w:t>Na kraju projektnog ciklusa, očekuje se postizanje nekoliko konkretnih i opipljivih rezultata u svakoj od ciljnih partnerskih zemalja. Ovi rezultati su direktno povezani s ključnim aktivnostima projekta i služe kao pokazatelji uspešnosti u postizanju projektnih ciljeva.</w:t>
            </w:r>
          </w:p>
          <w:p w14:paraId="3186A1C8" w14:textId="77777777" w:rsidR="00F50D8F" w:rsidRDefault="00F50D8F" w:rsidP="00F50D8F">
            <w:r>
              <w:t>1. Implementacija blockchain tehnologije u e-learning sistemima:</w:t>
            </w:r>
          </w:p>
          <w:p w14:paraId="14F956B1" w14:textId="77777777" w:rsidR="00F50D8F" w:rsidRDefault="00F50D8F" w:rsidP="00F50D8F">
            <w:r>
              <w:t>•</w:t>
            </w:r>
            <w:r>
              <w:tab/>
              <w:t>Uspostavljanje blockchain platforme koja će omogućiti bezbedno, transparentno i decentralizovano upravljanje obrazovnim podacima i sertifikatima u partnerskim univerzitetima.</w:t>
            </w:r>
          </w:p>
          <w:p w14:paraId="3C7F8065" w14:textId="77777777" w:rsidR="00F50D8F" w:rsidRDefault="00F50D8F" w:rsidP="00F50D8F">
            <w:r>
              <w:t>•</w:t>
            </w:r>
            <w:r>
              <w:tab/>
              <w:t>Digitalni sertifikati: Studenti i nastavnici u partnerskim zemljama će na kraju projekta imati pristup digitalnim sertifikatima koji su verifikovani putem blockchain-a. Ovi sertifikati će biti široko prihvaćeni i priznati na nacionalnom i međunarodnom nivou.</w:t>
            </w:r>
          </w:p>
          <w:p w14:paraId="026D7019" w14:textId="77777777" w:rsidR="00F50D8F" w:rsidRDefault="00F50D8F" w:rsidP="00F50D8F">
            <w:r>
              <w:t>2. Razvoj i integracija inovativnih e-learning rešenja:</w:t>
            </w:r>
          </w:p>
          <w:p w14:paraId="3B72148C" w14:textId="77777777" w:rsidR="00F50D8F" w:rsidRDefault="00F50D8F" w:rsidP="00F50D8F">
            <w:r>
              <w:t>•</w:t>
            </w:r>
            <w:r>
              <w:tab/>
              <w:t>Tokenizovani sistemi nagrađivanja: Uspostavljanje sistema koji će nagrađivati studente za njihove akademske uspehe i angažman kroz tokene koji se mogu koristiti unutar akademske zajednice ili šire.</w:t>
            </w:r>
          </w:p>
          <w:p w14:paraId="228B11CF" w14:textId="77777777" w:rsidR="00F50D8F" w:rsidRDefault="00F50D8F" w:rsidP="00F50D8F">
            <w:r>
              <w:t>•</w:t>
            </w:r>
            <w:r>
              <w:tab/>
              <w:t>Poboljšani e-learning kursevi: Uvođenje kurseva zasnovanih na blockchain tehnologiji, koji uključuju projekte iz stvarnog sveta, čime će studenti imati priliku da se uključe u praktične zadatke relevantne za industriju.</w:t>
            </w:r>
          </w:p>
          <w:p w14:paraId="4C36FF9A" w14:textId="77777777" w:rsidR="00F50D8F" w:rsidRDefault="00F50D8F" w:rsidP="00F50D8F">
            <w:r>
              <w:t>3. Jačanje kapaciteta i povećanje stručnosti:</w:t>
            </w:r>
          </w:p>
          <w:p w14:paraId="74F882C5" w14:textId="77777777" w:rsidR="00F50D8F" w:rsidRDefault="00F50D8F" w:rsidP="00F50D8F">
            <w:r>
              <w:t>•</w:t>
            </w:r>
            <w:r>
              <w:tab/>
              <w:t>Obuka nastavnog osoblja i IT osoblja: Obučavanje kadrova u partnerskim univerzitetima za korišćenje i održavanje blockchain sistema, kao i za razvoj novih kurseva koji koriste ovu tehnologiju.</w:t>
            </w:r>
          </w:p>
          <w:p w14:paraId="7CBDB8DF" w14:textId="77777777" w:rsidR="00F50D8F" w:rsidRDefault="00F50D8F" w:rsidP="00F50D8F">
            <w:r>
              <w:t>•</w:t>
            </w:r>
            <w:r>
              <w:tab/>
              <w:t>Povećana digitalna pismenost: Studenti i nastavno osoblje će na kraju projekta imati poboljšane digitalne veštine, posebno u pogledu korišćenja novih tehnologija kao što su blockchain i pametni ugovori.</w:t>
            </w:r>
          </w:p>
          <w:p w14:paraId="156A4637" w14:textId="77777777" w:rsidR="00F50D8F" w:rsidRDefault="00F50D8F" w:rsidP="00F50D8F">
            <w:r>
              <w:t>4. Usaglašavanje sa regulatornim okvirima i standardima:</w:t>
            </w:r>
          </w:p>
          <w:p w14:paraId="2914618E" w14:textId="77777777" w:rsidR="00F50D8F" w:rsidRDefault="00F50D8F" w:rsidP="00F50D8F">
            <w:r>
              <w:t>•</w:t>
            </w:r>
            <w:r>
              <w:tab/>
              <w:t>Pravno priznavanje digitalnih sertifikata: U saradnji s nadležnim organima, partnerske zemlje će razviti ili prilagoditi postojeće regulatorne okvire kako bi priznali i prihvatili digitalne sertifikate zasnovane na blockchain tehnologiji.</w:t>
            </w:r>
          </w:p>
          <w:p w14:paraId="0DEF598F" w14:textId="77777777" w:rsidR="00F50D8F" w:rsidRDefault="00F50D8F" w:rsidP="00F50D8F">
            <w:r>
              <w:t>5. Održivost i širenje rezultata projekta:</w:t>
            </w:r>
          </w:p>
          <w:p w14:paraId="324B75AD" w14:textId="77777777" w:rsidR="00F50D8F" w:rsidRDefault="00F50D8F" w:rsidP="00F50D8F">
            <w:r>
              <w:t>•</w:t>
            </w:r>
            <w:r>
              <w:tab/>
              <w:t>Izrada priručnika i vodiča: Na kraju projekta, biće izrađeni priručnici i vodiči koji će omogućiti ostalim obrazovnim institucijama i zemljama da usvoje i primene slična rešenja.</w:t>
            </w:r>
          </w:p>
          <w:p w14:paraId="13EE4691" w14:textId="77777777" w:rsidR="00F50D8F" w:rsidRDefault="00F50D8F" w:rsidP="00F50D8F">
            <w:r>
              <w:t>•</w:t>
            </w:r>
            <w:r>
              <w:tab/>
              <w:t>Usvajanje tehnologije na nacionalnom nivou: Partnerske zemlje će biti u mogućnosti da prošire implementaciju blockchain tehnologije u druge oblasti obrazovanja, što će doprineti dugoročnoj održivosti i širenju inovacija na nacionalnom nivou.</w:t>
            </w:r>
          </w:p>
          <w:p w14:paraId="3715DE8D" w14:textId="77777777" w:rsidR="00F50D8F" w:rsidRDefault="00F50D8F" w:rsidP="00F50D8F">
            <w:r>
              <w:t>6. Umrežavanje i međunarodna saradnja:</w:t>
            </w:r>
          </w:p>
          <w:p w14:paraId="5D0791B3" w14:textId="77777777" w:rsidR="00F50D8F" w:rsidRDefault="00F50D8F" w:rsidP="00F50D8F">
            <w:r>
              <w:t>•</w:t>
            </w:r>
            <w:r>
              <w:tab/>
              <w:t>Razvijeni kanali saradnje između partnerskih univerziteta i drugih obrazovnih institucija na međunarodnom nivou, omogućavajući razmenu znanja, resursa i najboljih praksi.</w:t>
            </w:r>
          </w:p>
          <w:p w14:paraId="066D6F00" w14:textId="77777777" w:rsidR="00F50D8F" w:rsidRDefault="00F50D8F" w:rsidP="00F50D8F">
            <w:r>
              <w:t>•</w:t>
            </w:r>
            <w:r>
              <w:tab/>
              <w:t>Povećanje međunarodnog ugleda partnerskih univerziteta: Zahvaljujući implementaciji naprednih tehnologija, partnerski univerziteti će poboljšati svoj ugled na međunarodnom planu, što će privući više međunarodnih studenata i omogućiti lakšu saradnju s drugim prestižnim univerzitetima.</w:t>
            </w:r>
          </w:p>
          <w:p w14:paraId="2F4806DA" w14:textId="77777777" w:rsidR="00F50D8F" w:rsidRDefault="00F50D8F" w:rsidP="00F50D8F">
            <w:r>
              <w:t>7. Podrška inovacijama u obrazovanju:</w:t>
            </w:r>
          </w:p>
          <w:p w14:paraId="793BA758" w14:textId="77777777" w:rsidR="00F50D8F" w:rsidRDefault="00F50D8F" w:rsidP="00F50D8F">
            <w:r>
              <w:t>•</w:t>
            </w:r>
            <w:r>
              <w:tab/>
              <w:t>Inkubator inovacija: Kreiranje okruženja u kojem studenti, nastavnici i istraživači mogu zajedno raditi na razvoju novih rešenja i aplikacija zasnovanih na blockchain tehnologiji.</w:t>
            </w:r>
          </w:p>
          <w:p w14:paraId="45EC75A7" w14:textId="008FC61F" w:rsidR="000D5268" w:rsidRDefault="00F50D8F" w:rsidP="00F50D8F">
            <w:r>
              <w:t>Svi ovi rezultati će značajno unaprediti obrazovni sistem u partnerskim zemljama, povećavajući njegovu relevantnost, fleksibilnost i otpornost na promene u globalnom obrazovnom pejzažu.</w:t>
            </w:r>
            <w:r>
              <w:t> </w:t>
            </w:r>
            <w:r>
              <w:t> </w:t>
            </w:r>
            <w:r>
              <w:t> </w:t>
            </w:r>
            <w:r>
              <w:t> </w:t>
            </w:r>
            <w:r>
              <w:t> </w:t>
            </w:r>
            <w:r w:rsidR="000A491B" w:rsidRPr="00AF7989">
              <w:fldChar w:fldCharType="end"/>
            </w:r>
          </w:p>
          <w:p w14:paraId="1B6A5585" w14:textId="77777777" w:rsidR="000D5268" w:rsidRPr="00AF7989" w:rsidRDefault="000D5268" w:rsidP="00576E6B">
            <w:pPr>
              <w:tabs>
                <w:tab w:val="left" w:pos="3649"/>
                <w:tab w:val="left" w:pos="5349"/>
                <w:tab w:val="left" w:pos="7992"/>
                <w:tab w:val="left" w:pos="9409"/>
                <w:tab w:val="left" w:pos="10778"/>
              </w:tabs>
              <w:rPr>
                <w:szCs w:val="22"/>
              </w:rPr>
            </w:pPr>
          </w:p>
        </w:tc>
      </w:tr>
    </w:tbl>
    <w:p w14:paraId="4453E770"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61E292B2" w14:textId="77777777" w:rsidR="000D5268" w:rsidRDefault="000D5268" w:rsidP="000D5268"/>
    <w:p w14:paraId="4C229CCA"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66E5E153" w14:textId="77777777" w:rsidR="00C74BCC" w:rsidRDefault="00C74BCC" w:rsidP="00F64B5D"/>
    <w:p w14:paraId="1C02153B"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16F53760" w14:textId="77777777" w:rsidR="00C74BCC" w:rsidRPr="00AF7989" w:rsidRDefault="00C74BCC" w:rsidP="00F64B5D"/>
    <w:p w14:paraId="585A2787"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15AB551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2E89E61" w14:textId="77777777" w:rsidTr="00C97D5E">
        <w:trPr>
          <w:trHeight w:val="567"/>
        </w:trPr>
        <w:tc>
          <w:tcPr>
            <w:tcW w:w="9639" w:type="dxa"/>
          </w:tcPr>
          <w:p w14:paraId="4AB88820" w14:textId="77777777" w:rsidR="00F50D8F" w:rsidRPr="00F50D8F" w:rsidRDefault="000A491B" w:rsidP="00F50D8F">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50D8F" w:rsidRPr="00F50D8F">
              <w:rPr>
                <w:noProof/>
                <w:szCs w:val="22"/>
              </w:rPr>
              <w:t>Da bi se osigurao uspeh projekta i postizanje predviđenih rezultata, ključno je uspostaviti robustan sistem kontrole kvaliteta i praćenja. Ovaj sistem će omogućiti kontinuiranu evaluaciju svih projektnih aktivnosti, identifikaciju potencijalnih rizika, i pravovremeno preduzimanje korektivnih mera. Sistem će biti baziran na sledećim ključnim komponentama:</w:t>
            </w:r>
          </w:p>
          <w:p w14:paraId="244B11E3"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1. Uspostavljanje jasnih pokazatelja uspeha:</w:t>
            </w:r>
          </w:p>
          <w:p w14:paraId="6EF9F845" w14:textId="7B6C19E0"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•Definisanje KPI-jeva (Key Performance Indicators): Na početku projekta, definisaće se ključni indikatori performansi koji će biti merljivi, specifični, ostvarivi, relevantni i vremenski ograničeni (SMART). Ovi indikatori će biti osnova za praćenje napretka projekta i ocenu postignutih rezultata.</w:t>
            </w:r>
          </w:p>
          <w:p w14:paraId="06B661DC" w14:textId="724CAEC3"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•Kvartalne revizije: Sprovođenje redovnih revizija i ocena performansi kako bi se obezbedilo da se projektne aktivnosti odvijaju prema planu i da rezultati ispunjavaju postavljene standarde.</w:t>
            </w:r>
          </w:p>
          <w:p w14:paraId="1DD4F2E4"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2. Kontinuirano praćenje aktivnosti:</w:t>
            </w:r>
          </w:p>
          <w:p w14:paraId="0D76D0A0" w14:textId="05DDBF09"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•Redovni sastanci projektnih timova: Organizacija redovnih mesečnih sastanaka svih uključenih timova i partnera kako bi se pratila realizacija aktivnosti, analizirale prepreke, i delile povratne informacije.</w:t>
            </w:r>
          </w:p>
          <w:p w14:paraId="222E3BA8" w14:textId="0AC5EE11"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•Online praćenje: Korišćenje specijalizovanih softverskih alata za online praćenje napretka projektnih aktivnosti u realnom vremenu, što će omogućiti brz i jednostavan uvid u status svih komponenti projekta.</w:t>
            </w:r>
          </w:p>
          <w:p w14:paraId="62B351FA"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3. Unutrašnja i spoljašnja evaluacija:</w:t>
            </w:r>
          </w:p>
          <w:p w14:paraId="145CDBA2" w14:textId="6774938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•Interna evaluacija: Formiranje internog tima za evaluaciju koji će redovno analizirati napredak prema postavljenim KPI-jevima i kvalitetu izvedenih aktivnosti. Ovaj tim će uključivati članove iz različitih partnerskih organizacija kako bi se obezbedio sveobuhvatan pregled.</w:t>
            </w:r>
          </w:p>
          <w:p w14:paraId="49629A56" w14:textId="1D961356"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•Eksterna evaluacija: U angažovanju nezavisnih stručnjaka ili agencija za sprovođenje eksterne evaluacije na sredini i kraju projekta. Ova evaluacija će obuhvatiti pregled svih aspekata projekta, uključujući ispunjenje ciljeva, kvalitet postignutih rezultata i održivost.</w:t>
            </w:r>
          </w:p>
          <w:p w14:paraId="66C7AFD4"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4. Upravljanje rizicima:</w:t>
            </w:r>
          </w:p>
          <w:p w14:paraId="15B14903" w14:textId="2BCD7E1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•Identifikacija i analiza rizika: Na početku projekta, biće sprovedena detaljna analiza rizika kako bi se identifikovali potencijalni problemi koji mogu uticati na realizaciju projekta. Ovo uključuje tehničke, finansijske, operativne, i eksterne rizike.</w:t>
            </w:r>
          </w:p>
          <w:p w14:paraId="4D4AA845" w14:textId="478DB0B8"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•Planiranje odgovora na rizike: Razvijanje strategija i akcionih planova za ublažavanje identifikovanih rizika, kao i definisanje odgovornosti za implementaciju ovih strategija.</w:t>
            </w:r>
          </w:p>
          <w:p w14:paraId="4426310A" w14:textId="2E16305A"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•Kontinuirana procena rizika: Redovna procena i ažuriranje rizika tokom trajanja projekta kako bi se prepoznali novi rizici ili promene u postojećim.</w:t>
            </w:r>
          </w:p>
          <w:p w14:paraId="08341B89"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5. Povratne informacije i prilagođavanje:</w:t>
            </w:r>
          </w:p>
          <w:p w14:paraId="52111482" w14:textId="03C367DC"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•Sistem za povratne informacije: Uspostavljanje mehanizama za prikupljanje povratnih informacija od svih učesnika u projektu, uključujući studente, nastavnike, partnere i druge zainteresovane strane. Ove informacije će biti ključne za prilagođavanje aktivnosti i poboljšanje projektnih procesa.</w:t>
            </w:r>
          </w:p>
          <w:p w14:paraId="744CB2D7" w14:textId="106E8A35"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•Fleksibilnost u implementaciji: Prilagođavanje projektnih aktivnosti na osnovu povratnih informacija i rezultata evaluacija kako bi se obezbedila uspešna realizacija i postizanje ciljeva.</w:t>
            </w:r>
          </w:p>
          <w:p w14:paraId="3D75C65C"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6. Završna evaluacija i izveštavanje:</w:t>
            </w:r>
          </w:p>
          <w:p w14:paraId="68EC0E2C" w14:textId="3C629628" w:rsidR="00C15C9E" w:rsidRPr="00AF7989" w:rsidRDefault="00F50D8F" w:rsidP="00F50D8F">
            <w:pPr>
              <w:tabs>
                <w:tab w:val="left" w:pos="3649"/>
                <w:tab w:val="left" w:pos="5349"/>
                <w:tab w:val="left" w:pos="7992"/>
                <w:tab w:val="left" w:pos="9409"/>
                <w:tab w:val="left" w:pos="10778"/>
              </w:tabs>
              <w:rPr>
                <w:szCs w:val="22"/>
              </w:rPr>
            </w:pPr>
            <w:r w:rsidRPr="00F50D8F">
              <w:rPr>
                <w:noProof/>
                <w:szCs w:val="22"/>
              </w:rPr>
              <w:t>•Završni izveštaj: Priprema detaljnog završnog izveštaja koji će sumirati sve aktivnosti, postignute rezultate, naučene lekcije, i preporuke za buduće projekte. Ovaj izveštaj će biti pred</w:t>
            </w:r>
            <w:r w:rsidR="000A491B" w:rsidRPr="00AF7989">
              <w:rPr>
                <w:szCs w:val="22"/>
              </w:rPr>
              <w:fldChar w:fldCharType="end"/>
            </w:r>
          </w:p>
        </w:tc>
      </w:tr>
    </w:tbl>
    <w:p w14:paraId="7110B465" w14:textId="77777777" w:rsidR="00C15C9E" w:rsidRPr="00AF7989" w:rsidRDefault="00C15C9E" w:rsidP="00F64B5D"/>
    <w:p w14:paraId="28E579A2"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067807E8" w14:textId="77777777" w:rsidR="00C15C9E" w:rsidRPr="00AF7989" w:rsidRDefault="00C15C9E" w:rsidP="00F64B5D">
      <w:pPr>
        <w:tabs>
          <w:tab w:val="left" w:pos="3649"/>
          <w:tab w:val="left" w:pos="5349"/>
          <w:tab w:val="left" w:pos="7992"/>
          <w:tab w:val="left" w:pos="9639"/>
          <w:tab w:val="left" w:pos="10778"/>
        </w:tabs>
        <w:jc w:val="both"/>
      </w:pPr>
    </w:p>
    <w:p w14:paraId="45D410C5"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739425F6"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C1D6F4F" w14:textId="77777777" w:rsidTr="00C97D5E">
        <w:trPr>
          <w:trHeight w:val="567"/>
        </w:trPr>
        <w:tc>
          <w:tcPr>
            <w:tcW w:w="9639" w:type="dxa"/>
          </w:tcPr>
          <w:p w14:paraId="2A633E09" w14:textId="77777777" w:rsidR="00F50D8F" w:rsidRPr="00F50D8F" w:rsidRDefault="000A491B" w:rsidP="00F50D8F">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50D8F" w:rsidRPr="00F50D8F">
              <w:rPr>
                <w:noProof/>
                <w:szCs w:val="22"/>
              </w:rPr>
              <w:t>Projektni budžet je pažljivo planiran kako bi se osigurala maksimalna efikasnost u alokaciji resursa, uz optimalno korišćenje dostupnih sredstava za postizanje predviđenih ciljeva. Budžet se zasniva na principima racionalnog upravljanja troškovima, transparentnosti i odgovornosti, a svaka stavka budžeta direktno doprinosi ostvarenju specifičnih aktivnosti i rezultata projekta.</w:t>
            </w:r>
          </w:p>
          <w:p w14:paraId="3C4F9FEF"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1. Alokacija sredstava po ključnim aktivnostima:</w:t>
            </w:r>
          </w:p>
          <w:p w14:paraId="55B7644C" w14:textId="6C026A5B"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•Personalni troškovi: Ova stavka uključuje plate i naknade za projektni tim, stručnjake, instruktore i druge angažovane profesionalce. Pri planiranju personalnih troškova uzeti su u obzir kompetencije, iskustvo i očekivano trajanje angažovanja svakog člana tima kako bi se obezbedila njihova adekvatna nadoknada i motivacija za postizanje rezultata.</w:t>
            </w:r>
          </w:p>
          <w:p w14:paraId="778F9498" w14:textId="295660F4"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•Troškovi obuke i edukacije: Značajan deo budžeta izdvojen je za obuke, radionice i seminare koji su ključni za osposobljavanje svih učesnika projekta, uključujući nastavnike, studente i partnere. Ovi troškovi obuhvataju angažovanje trenera, zakup prostora, potrebne materijale i tehnološke resurse.</w:t>
            </w:r>
          </w:p>
          <w:p w14:paraId="5A447504" w14:textId="34F9F96C"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•Opremanje i tehnološka podrška: Nabavka opreme, softvera i drugih tehničkih sredstava je planirana kako bi se obezbedili potrebni uslovi za realizaciju svih aktivnosti. Ova stavka uključuje i troškove održavanja i tehničke podrške tokom trajanja projekta.</w:t>
            </w:r>
          </w:p>
          <w:p w14:paraId="0F4A0694" w14:textId="0A726B3D"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•Administrativni troškovi: Ova kategorija uključuje sve neophodne administrativne troškove, kao što su kancelarijski materijal, putni troškovi, osiguranje, kao i troškovi za organizaciju sastanaka i komunikaciju među partnerima.</w:t>
            </w:r>
          </w:p>
          <w:p w14:paraId="25EB135D" w14:textId="0B5DD302"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•Promocija i diseminacija: Predviđeni su troškovi za aktivnosti diseminacije rezultata projekta, uključujući organizaciju događaja, izradu promotivnih materijala, kao i digitalne kampanje za podizanje svesti o postignućima projekta.</w:t>
            </w:r>
          </w:p>
          <w:p w14:paraId="4652A815"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2. Efikasnost korišćenja resursa:</w:t>
            </w:r>
          </w:p>
          <w:p w14:paraId="6C070A8A" w14:textId="145741F4"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•Racionalizacija troškova: Projekat je dizajniran tako da optimizuje troškove kroz zajedničko korišćenje resursa među partnerima, uključujući zajedničko korišćenje prostora, opreme i drugih sredstava. Na taj način smanjiće se nepotrebni troškovi i obezbediti maksimalna efikasnost u realizaciji aktivnosti.</w:t>
            </w:r>
          </w:p>
          <w:p w14:paraId="652C32F6" w14:textId="09D4A442"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•Iskorišćenost kapaciteta: Aktivnosti su planirane tako da optimalno koriste ljudske i materijalne resurse, čime se smanjuje mogućnost rasipanja sredstava i vremena. Time se obezbeđuje da svaki uloženi euro donosi maksimalnu vrednost.</w:t>
            </w:r>
          </w:p>
          <w:p w14:paraId="6BABF7AF" w14:textId="150404F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•Praćenje i kontrola budžeta: Tokom celog projekta, biće sprovođeno detaljno praćenje troškova i poređenje sa planiranim budžetom. Svaka devijacija od plana biće analizirana i, ukoliko je potrebno, biće preduzete mere za korekciju budžeta.</w:t>
            </w:r>
          </w:p>
          <w:p w14:paraId="3F49D921" w14:textId="77777777"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3. Očekivana efektivnost:</w:t>
            </w:r>
          </w:p>
          <w:p w14:paraId="0F1B97D7" w14:textId="15358AA2"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•Povećanje kapaciteta: Kroz efikasnu upotrebu sredstava i dobro planirane aktivnosti, projekat će značajno povećati kapacitete svih učesnika, omogućavajući im da primene stečena znanja i veštine i nakon završetka projekta.</w:t>
            </w:r>
          </w:p>
          <w:p w14:paraId="309CC635" w14:textId="27E78FEC" w:rsidR="00F50D8F" w:rsidRPr="00F50D8F" w:rsidRDefault="00F50D8F" w:rsidP="00F50D8F">
            <w:pPr>
              <w:tabs>
                <w:tab w:val="left" w:pos="3649"/>
                <w:tab w:val="left" w:pos="5349"/>
                <w:tab w:val="left" w:pos="7992"/>
                <w:tab w:val="left" w:pos="9409"/>
                <w:tab w:val="left" w:pos="10778"/>
              </w:tabs>
              <w:rPr>
                <w:noProof/>
                <w:szCs w:val="22"/>
              </w:rPr>
            </w:pPr>
            <w:r w:rsidRPr="00F50D8F">
              <w:rPr>
                <w:noProof/>
                <w:szCs w:val="22"/>
              </w:rPr>
              <w:t>•Održivost postignutih rezultata: Efektivnost budžeta je takođe osigurana kroz planiranje održivih aktivnosti koje će imati dugoročne koristi. Obezbeđivanje resursa za nastavak korišćenja razvijenih tehnologija i metodologija nakon završetka projekta garantuje dugotrajan uticaj.</w:t>
            </w:r>
          </w:p>
          <w:p w14:paraId="15814AC0" w14:textId="798BA0B8" w:rsidR="00C15C9E" w:rsidRPr="00AF7989" w:rsidRDefault="00F50D8F" w:rsidP="00F50D8F">
            <w:pPr>
              <w:tabs>
                <w:tab w:val="left" w:pos="3649"/>
                <w:tab w:val="left" w:pos="5349"/>
                <w:tab w:val="left" w:pos="7992"/>
                <w:tab w:val="left" w:pos="9409"/>
                <w:tab w:val="left" w:pos="10778"/>
              </w:tabs>
              <w:rPr>
                <w:szCs w:val="22"/>
              </w:rPr>
            </w:pPr>
            <w:r w:rsidRPr="00F50D8F">
              <w:rPr>
                <w:noProof/>
                <w:szCs w:val="22"/>
              </w:rPr>
              <w:t>•Transparentnost i odgovornost: Svi troškovi će biti transparentno praćeni i dokumentovani, što osigurava odgovornost prema donatorima i partnerim</w:t>
            </w:r>
            <w:r w:rsidR="000A491B" w:rsidRPr="00AF7989">
              <w:rPr>
                <w:szCs w:val="22"/>
              </w:rPr>
              <w:fldChar w:fldCharType="end"/>
            </w:r>
          </w:p>
        </w:tc>
      </w:tr>
    </w:tbl>
    <w:p w14:paraId="3043EF16" w14:textId="77777777" w:rsidR="00C15C9E" w:rsidRPr="00AF7989" w:rsidRDefault="00C15C9E" w:rsidP="00F64B5D"/>
    <w:p w14:paraId="3937DA1D"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2EB74A1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A020C9F" w14:textId="77777777" w:rsidTr="00C97D5E">
        <w:trPr>
          <w:trHeight w:val="567"/>
        </w:trPr>
        <w:tc>
          <w:tcPr>
            <w:tcW w:w="9639" w:type="dxa"/>
          </w:tcPr>
          <w:p w14:paraId="48A195F1" w14:textId="254A5166"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50D8F">
              <w:rPr>
                <w:szCs w:val="22"/>
              </w:rPr>
              <w:t> </w:t>
            </w:r>
            <w:r w:rsidR="00F50D8F">
              <w:rPr>
                <w:szCs w:val="22"/>
              </w:rPr>
              <w:t> </w:t>
            </w:r>
            <w:r w:rsidR="00F50D8F">
              <w:rPr>
                <w:szCs w:val="22"/>
              </w:rPr>
              <w:t> </w:t>
            </w:r>
            <w:r w:rsidR="00F50D8F">
              <w:rPr>
                <w:szCs w:val="22"/>
              </w:rPr>
              <w:t> </w:t>
            </w:r>
            <w:r w:rsidR="00F50D8F">
              <w:rPr>
                <w:szCs w:val="22"/>
              </w:rPr>
              <w:t> </w:t>
            </w:r>
            <w:r w:rsidRPr="00AF7989">
              <w:rPr>
                <w:szCs w:val="22"/>
              </w:rPr>
              <w:fldChar w:fldCharType="end"/>
            </w:r>
          </w:p>
        </w:tc>
      </w:tr>
    </w:tbl>
    <w:p w14:paraId="3BAB3A4E" w14:textId="77777777" w:rsidR="00C15C9E" w:rsidRPr="00AF7989" w:rsidRDefault="00C15C9E" w:rsidP="00F64B5D"/>
    <w:p w14:paraId="32E896A2" w14:textId="77777777" w:rsidR="00A61446" w:rsidRDefault="00687291" w:rsidP="00F64B5D">
      <w:pPr>
        <w:tabs>
          <w:tab w:val="left" w:pos="3649"/>
          <w:tab w:val="left" w:pos="5349"/>
          <w:tab w:val="left" w:pos="7992"/>
          <w:tab w:val="left" w:pos="9639"/>
          <w:tab w:val="left" w:pos="10778"/>
        </w:tabs>
        <w:jc w:val="both"/>
        <w:rPr>
          <w:i/>
        </w:rPr>
      </w:pPr>
      <w:r w:rsidRPr="00AF7989">
        <w:rPr>
          <w:i/>
        </w:rPr>
        <w:lastRenderedPageBreak/>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FE78598"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0FFCC94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6FC34179"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30B3A922"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6D31D7E3" w14:textId="77777777" w:rsidTr="00C97D5E">
        <w:trPr>
          <w:trHeight w:val="567"/>
        </w:trPr>
        <w:tc>
          <w:tcPr>
            <w:tcW w:w="9639" w:type="dxa"/>
            <w:tcBorders>
              <w:top w:val="single" w:sz="4" w:space="0" w:color="808080"/>
              <w:bottom w:val="single" w:sz="4" w:space="0" w:color="808080"/>
            </w:tcBorders>
          </w:tcPr>
          <w:p w14:paraId="776C3FA9" w14:textId="77777777" w:rsidR="006B48E1" w:rsidRPr="00AF7989" w:rsidRDefault="000A491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0ED32D16" w14:textId="77777777" w:rsidR="006B48E1" w:rsidRPr="00AF7989" w:rsidRDefault="006B48E1" w:rsidP="006B48E1"/>
          <w:p w14:paraId="56754DAD"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2C340AD7" w14:textId="77777777" w:rsidR="00B921E9" w:rsidRPr="00AF7989" w:rsidRDefault="00B921E9" w:rsidP="00B921E9">
      <w:r w:rsidRPr="00AF7989">
        <w:rPr>
          <w:szCs w:val="22"/>
        </w:rPr>
        <w:t>(</w:t>
      </w:r>
      <w:r w:rsidRPr="00AF7989">
        <w:rPr>
          <w:i/>
          <w:sz w:val="18"/>
          <w:szCs w:val="18"/>
        </w:rPr>
        <w:t>Please add Partner Countries as appropriate)</w:t>
      </w:r>
    </w:p>
    <w:p w14:paraId="639098D2" w14:textId="77777777" w:rsidR="008F4054" w:rsidRPr="006F38CF" w:rsidRDefault="008F4054" w:rsidP="00F64B5D"/>
    <w:p w14:paraId="3D438B67"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6347C376"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532265ED" w14:textId="77777777" w:rsidR="00690CED" w:rsidRPr="001456C2" w:rsidRDefault="00000000"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14:paraId="69AD09B1"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6567F22F" w14:textId="77777777" w:rsidTr="00822523">
        <w:trPr>
          <w:trHeight w:val="1217"/>
        </w:trPr>
        <w:tc>
          <w:tcPr>
            <w:tcW w:w="2552" w:type="dxa"/>
          </w:tcPr>
          <w:p w14:paraId="2E59A7EA" w14:textId="77777777"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Content>
                <w:r w:rsidR="00F64B5D">
                  <w:rPr>
                    <w:rFonts w:ascii="MS Gothic" w:eastAsia="MS Gothic" w:hAnsi="MS Gothic" w:hint="eastAsia"/>
                    <w:color w:val="FFFFFF" w:themeColor="background1"/>
                  </w:rPr>
                  <w:t>☒</w:t>
                </w:r>
              </w:sdtContent>
            </w:sdt>
          </w:p>
          <w:p w14:paraId="408B82F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432C1818" w14:textId="1E00C544"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Poboljšanje e-learning sistema kroz implementaciju naprednih tehnologija kao što su blockchain, decentralizovani LMS (Learning Menagement System) i tokenizovani sistemi, kako bi se obezbedio siguran, verifikovan i decentralizovan način izdavanja i verifikacije obrazovnih sertifikata, povećala bezbednost i smanjila zavisnost od centralizovanih servera, te podstakla participacija i postignuća učenika i edukatora.</w:t>
            </w:r>
            <w:r w:rsidRPr="006F38CF">
              <w:rPr>
                <w:rFonts w:asciiTheme="minorHAnsi" w:hAnsiTheme="minorHAnsi"/>
                <w:sz w:val="22"/>
              </w:rPr>
              <w:fldChar w:fldCharType="end"/>
            </w:r>
            <w:bookmarkEnd w:id="1"/>
          </w:p>
        </w:tc>
        <w:tc>
          <w:tcPr>
            <w:tcW w:w="2693" w:type="dxa"/>
          </w:tcPr>
          <w:p w14:paraId="0DA52CCF"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4B4BDBF" w14:textId="77777777" w:rsidR="00860449" w:rsidRPr="006F38CF" w:rsidRDefault="00860449" w:rsidP="00F64B5D">
            <w:pPr>
              <w:rPr>
                <w:i/>
                <w:iCs/>
                <w:sz w:val="16"/>
              </w:rPr>
            </w:pPr>
            <w:r w:rsidRPr="006F38CF">
              <w:rPr>
                <w:i/>
                <w:iCs/>
                <w:sz w:val="16"/>
              </w:rPr>
              <w:t>What are the key indicators related to the wider objective?</w:t>
            </w:r>
          </w:p>
          <w:p w14:paraId="45A82552"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w:t>
            </w:r>
            <w:r w:rsidR="00F9467A" w:rsidRPr="00F9467A">
              <w:rPr>
                <w:rFonts w:asciiTheme="minorHAnsi" w:hAnsiTheme="minorHAnsi"/>
                <w:sz w:val="22"/>
              </w:rPr>
              <w:tab/>
              <w:t>Procenat obrazovnih institucija ili kurseva koji koriste blockchain ili decentralizovane LMS tehnologije.</w:t>
            </w:r>
          </w:p>
          <w:p w14:paraId="5EACA07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Prosečno vreme potrebno za verifikaciju autentičnosti obrazovnog sertifikata.</w:t>
            </w:r>
          </w:p>
          <w:p w14:paraId="1F94E1B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Stepen aktivnog učešća učenika i edukatora u sistemu.</w:t>
            </w:r>
          </w:p>
          <w:p w14:paraId="74DFF2DE" w14:textId="2DA47703" w:rsidR="00860449" w:rsidRPr="006F38CF" w:rsidRDefault="00F9467A" w:rsidP="00F9467A">
            <w:pPr>
              <w:pStyle w:val="ListBullet"/>
              <w:numPr>
                <w:ilvl w:val="0"/>
                <w:numId w:val="0"/>
              </w:numPr>
              <w:rPr>
                <w:rFonts w:asciiTheme="minorHAnsi" w:hAnsiTheme="minorHAnsi"/>
              </w:rPr>
            </w:pPr>
            <w:r w:rsidRPr="00F9467A">
              <w:rPr>
                <w:rFonts w:asciiTheme="minorHAnsi" w:hAnsiTheme="minorHAnsi"/>
                <w:sz w:val="22"/>
              </w:rPr>
              <w:t>•</w:t>
            </w:r>
            <w:r w:rsidRPr="00F9467A">
              <w:rPr>
                <w:rFonts w:asciiTheme="minorHAnsi" w:hAnsiTheme="minorHAnsi"/>
                <w:sz w:val="22"/>
              </w:rPr>
              <w:tab/>
              <w:t>Obim sertifikata obrađenih i verifikovanih tokom vremena.</w:t>
            </w:r>
            <w:r w:rsidR="000A491B" w:rsidRPr="006F38CF">
              <w:rPr>
                <w:rFonts w:asciiTheme="minorHAnsi" w:hAnsiTheme="minorHAnsi"/>
                <w:sz w:val="22"/>
              </w:rPr>
              <w:fldChar w:fldCharType="end"/>
            </w:r>
          </w:p>
        </w:tc>
        <w:tc>
          <w:tcPr>
            <w:tcW w:w="2977" w:type="dxa"/>
          </w:tcPr>
          <w:p w14:paraId="4E752E7A"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084D3AB"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73473A92"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w:t>
            </w:r>
            <w:r w:rsidR="00F9467A" w:rsidRPr="00F9467A">
              <w:rPr>
                <w:rFonts w:asciiTheme="minorHAnsi" w:hAnsiTheme="minorHAnsi"/>
                <w:sz w:val="22"/>
              </w:rPr>
              <w:tab/>
              <w:t>Broj institucija ili kurseva koji koriste ove tehnologije u odnosu na ukupan broj institucija ili kurseva.</w:t>
            </w:r>
          </w:p>
          <w:p w14:paraId="0E9EEDB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Vreme od izdavanja sertifikata do njegove verifikacije.</w:t>
            </w:r>
          </w:p>
          <w:p w14:paraId="0211ACD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Broj aktivnih korisnika, učestalost prijavljivanja i učešće u obrazovnim aktivnostima.</w:t>
            </w:r>
          </w:p>
          <w:p w14:paraId="02B8F654" w14:textId="7B209283" w:rsidR="00860449" w:rsidRPr="006F38CF" w:rsidRDefault="00F9467A" w:rsidP="00F9467A">
            <w:pPr>
              <w:pStyle w:val="ListBullet"/>
              <w:numPr>
                <w:ilvl w:val="0"/>
                <w:numId w:val="0"/>
              </w:numPr>
              <w:rPr>
                <w:rFonts w:asciiTheme="minorHAnsi" w:hAnsiTheme="minorHAnsi"/>
              </w:rPr>
            </w:pPr>
            <w:r w:rsidRPr="00F9467A">
              <w:rPr>
                <w:rFonts w:asciiTheme="minorHAnsi" w:hAnsiTheme="minorHAnsi"/>
                <w:sz w:val="22"/>
              </w:rPr>
              <w:t>•</w:t>
            </w:r>
            <w:r w:rsidRPr="00F9467A">
              <w:rPr>
                <w:rFonts w:asciiTheme="minorHAnsi" w:hAnsiTheme="minorHAnsi"/>
                <w:sz w:val="22"/>
              </w:rPr>
              <w:tab/>
              <w:t>Broj sertifikata koji su izdati i verifikovani u određenom vremenskom okviru.</w:t>
            </w:r>
            <w:r w:rsidR="000A491B" w:rsidRPr="006F38CF">
              <w:rPr>
                <w:rFonts w:asciiTheme="minorHAnsi" w:hAnsiTheme="minorHAnsi"/>
                <w:sz w:val="22"/>
              </w:rPr>
              <w:fldChar w:fldCharType="end"/>
            </w:r>
          </w:p>
        </w:tc>
        <w:tc>
          <w:tcPr>
            <w:tcW w:w="3118" w:type="dxa"/>
          </w:tcPr>
          <w:p w14:paraId="0CCEB8A1"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718DBBBB"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14:paraId="4359C7F8" w14:textId="77777777" w:rsidTr="00822523">
        <w:trPr>
          <w:trHeight w:val="1218"/>
        </w:trPr>
        <w:tc>
          <w:tcPr>
            <w:tcW w:w="2552" w:type="dxa"/>
          </w:tcPr>
          <w:p w14:paraId="5FC2E28B" w14:textId="77777777" w:rsidR="00860449" w:rsidRPr="006F38CF" w:rsidRDefault="00860449" w:rsidP="00F64B5D">
            <w:pPr>
              <w:numPr>
                <w:ilvl w:val="12"/>
                <w:numId w:val="0"/>
              </w:numPr>
              <w:rPr>
                <w:b/>
                <w:color w:val="000000"/>
              </w:rPr>
            </w:pPr>
            <w:r w:rsidRPr="006F38CF">
              <w:rPr>
                <w:b/>
                <w:color w:val="000000"/>
              </w:rPr>
              <w:t>Specific Project Objective/s:</w:t>
            </w:r>
          </w:p>
          <w:p w14:paraId="5279D6CC"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1F81B092"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ab/>
              <w:t>Specific Project Objective/s:</w:t>
            </w:r>
          </w:p>
          <w:p w14:paraId="4D5F91A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ab/>
              <w:t xml:space="preserve">What are the specific objectives, </w:t>
            </w:r>
            <w:r w:rsidRPr="00F9467A">
              <w:rPr>
                <w:rFonts w:asciiTheme="minorHAnsi" w:hAnsiTheme="minorHAnsi"/>
                <w:sz w:val="22"/>
              </w:rPr>
              <w:lastRenderedPageBreak/>
              <w:t>which the project shall achieve?</w:t>
            </w:r>
          </w:p>
          <w:p w14:paraId="666296F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ab/>
            </w:r>
          </w:p>
          <w:p w14:paraId="6F476F6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Implementacija blockchain tehnologije za sertifikaciju i akreditaciju:</w:t>
            </w:r>
          </w:p>
          <w:p w14:paraId="2288C5A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Istražiti i izabrati odgovarajuće blockchain platforme za obrazovne sertifikate.</w:t>
            </w:r>
          </w:p>
          <w:p w14:paraId="7413D41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Razviti i testirati pametne ugovore za izdavanje i verifikaciju sertifikata.</w:t>
            </w:r>
          </w:p>
          <w:p w14:paraId="37BD2FB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Integrisati blockchain sa postojećim LMS (Moodle) putem plugin-a.</w:t>
            </w:r>
          </w:p>
          <w:p w14:paraId="6FDBFE3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Obučiti osoblje i osigurati održavanje i ažuriranje sistema.</w:t>
            </w:r>
          </w:p>
          <w:p w14:paraId="65B40DB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Prelazak na decentralizovani LMS:</w:t>
            </w:r>
          </w:p>
          <w:p w14:paraId="477F3D5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Procena i identifikacija komponenti trenutnog </w:t>
            </w:r>
            <w:r w:rsidRPr="00F9467A">
              <w:rPr>
                <w:rFonts w:asciiTheme="minorHAnsi" w:hAnsiTheme="minorHAnsi"/>
                <w:sz w:val="22"/>
              </w:rPr>
              <w:lastRenderedPageBreak/>
              <w:t>Moodle sistema koje se mogu decentralizovati.</w:t>
            </w:r>
          </w:p>
          <w:p w14:paraId="7761D36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Istražiti i izabrati decentralizovana rešenja za skladištenje podataka.</w:t>
            </w:r>
          </w:p>
          <w:p w14:paraId="7EF70BB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Razviti i integrisati plugin-ove za Moodle koji omogućavaju korišćenje decentralizovanog skladištenja i autentifikacije korisnika.</w:t>
            </w:r>
          </w:p>
          <w:p w14:paraId="6689B02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Obučiti tehničko osoblje i edukatore za korišćenje novih funkcionalnosti.</w:t>
            </w:r>
          </w:p>
          <w:p w14:paraId="4B38341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Uvođenje tokenizovanog sistema podsticaja:</w:t>
            </w:r>
          </w:p>
          <w:p w14:paraId="46343C3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Definisati aktivnosti koje će biti nagrađivane tokenima (završetak kurseva, visoke ocene, recenzije).</w:t>
            </w:r>
          </w:p>
          <w:p w14:paraId="5CF6D13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Razviti pametne ugovore za izdavanje, </w:t>
            </w:r>
            <w:r w:rsidRPr="00F9467A">
              <w:rPr>
                <w:rFonts w:asciiTheme="minorHAnsi" w:hAnsiTheme="minorHAnsi"/>
                <w:sz w:val="22"/>
              </w:rPr>
              <w:lastRenderedPageBreak/>
              <w:t>transfer i korišćenje tokena.</w:t>
            </w:r>
          </w:p>
          <w:p w14:paraId="03C5E10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Integrisati sistem tokena sa Moodle platformom i omogućiti praćenje i prikaz stanja tokena.</w:t>
            </w:r>
          </w:p>
          <w:p w14:paraId="5956E1D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Obučiti korisnike za korišćenje token sistema i osigurati podršku i održavanje.</w:t>
            </w:r>
          </w:p>
          <w:p w14:paraId="75240C6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Saradnja sa IT kompanijama:</w:t>
            </w:r>
          </w:p>
          <w:p w14:paraId="02FD27A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Izdavanje blockchain sertifikata za završenih kurseva i projekata, te priznavanje od strane IT kompanija.</w:t>
            </w:r>
          </w:p>
          <w:p w14:paraId="44E645B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Korišćenje decentralizovanog LMS-a za real-time kolaboraciju na projektima i obuku studenata putem gostujućih predavanja i radionica.</w:t>
            </w:r>
          </w:p>
          <w:p w14:paraId="510CA15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Implementacija tokenizovanih podsticaja za angažman studenata i saradnju sa </w:t>
            </w:r>
            <w:r w:rsidRPr="00F9467A">
              <w:rPr>
                <w:rFonts w:asciiTheme="minorHAnsi" w:hAnsiTheme="minorHAnsi"/>
                <w:sz w:val="22"/>
              </w:rPr>
              <w:lastRenderedPageBreak/>
              <w:t>IT kompanijama kroz izazove i hackathon-e.</w:t>
            </w:r>
          </w:p>
          <w:p w14:paraId="273223F5" w14:textId="6C95A798" w:rsidR="00860449" w:rsidRPr="006F38CF" w:rsidRDefault="00F9467A" w:rsidP="00F9467A">
            <w:pPr>
              <w:pStyle w:val="ListBullet"/>
              <w:numPr>
                <w:ilvl w:val="0"/>
                <w:numId w:val="0"/>
              </w:numPr>
              <w:rPr>
                <w:rFonts w:asciiTheme="minorHAnsi" w:hAnsiTheme="minorHAnsi"/>
                <w:bCs/>
                <w:color w:val="000000"/>
              </w:rPr>
            </w:pPr>
            <w:r w:rsidRPr="00F9467A">
              <w:rPr>
                <w:rFonts w:asciiTheme="minorHAnsi" w:hAnsiTheme="minorHAnsi"/>
                <w:sz w:val="22"/>
              </w:rPr>
              <w:t>Uspostavljanje Memoranduma o razumevanju (MoU) sa IT kompanijama i formiranje zajedničkih savetodavnih odbora za razvoj kurikuluma.</w:t>
            </w:r>
            <w:r w:rsidR="000A491B" w:rsidRPr="006F38CF">
              <w:rPr>
                <w:rFonts w:asciiTheme="minorHAnsi" w:hAnsiTheme="minorHAnsi"/>
                <w:sz w:val="22"/>
              </w:rPr>
              <w:fldChar w:fldCharType="end"/>
            </w:r>
          </w:p>
        </w:tc>
        <w:tc>
          <w:tcPr>
            <w:tcW w:w="2693" w:type="dxa"/>
          </w:tcPr>
          <w:p w14:paraId="499A2B4C"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3A7BCC6A"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7C99791"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Indicators of progress:</w:t>
            </w:r>
          </w:p>
          <w:p w14:paraId="3BC8868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What are the quantitative and qualitative indicators </w:t>
            </w:r>
            <w:r w:rsidRPr="00F9467A">
              <w:rPr>
                <w:rFonts w:asciiTheme="minorHAnsi" w:hAnsiTheme="minorHAnsi"/>
                <w:sz w:val="22"/>
              </w:rPr>
              <w:lastRenderedPageBreak/>
              <w:t>showing whether and to what extent the project’s specific objectives are achieved?</w:t>
            </w:r>
          </w:p>
          <w:p w14:paraId="16DD64E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Implementacija blockchain tehnologije za sertifikaciju i akreditaciju</w:t>
            </w:r>
          </w:p>
          <w:p w14:paraId="46758BF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Razvijeni pametni ugovori za izdavanje i verifikaciju sertifikata (10 pametnih ugovora testirano i primenjeno u 5 projektnih kurseva).</w:t>
            </w:r>
          </w:p>
          <w:p w14:paraId="2686B76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Integracija blockchain tehnologije sa postojećim LMS (Moodle) putem plugin-a (1 razvijen i integrisan plugin).</w:t>
            </w:r>
          </w:p>
          <w:p w14:paraId="1937BBB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Obučeno osoblje za rad sa blockchain tehnologijom (30 nastavnika i administratora obučeno).</w:t>
            </w:r>
          </w:p>
          <w:p w14:paraId="0A2A5E7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Prelazak na decentralizovani LMS</w:t>
            </w:r>
          </w:p>
          <w:p w14:paraId="16779B8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xml:space="preserve">Identifikacija i decentralizacija ključnih komponenti trenutnog Moodle sistema (5 </w:t>
            </w:r>
            <w:r w:rsidRPr="00F9467A">
              <w:rPr>
                <w:rFonts w:asciiTheme="minorHAnsi" w:hAnsiTheme="minorHAnsi"/>
                <w:sz w:val="22"/>
              </w:rPr>
              <w:lastRenderedPageBreak/>
              <w:t>decentralizovanih komponenti uključujući skladištenje podataka i autentifikaciju).</w:t>
            </w:r>
          </w:p>
          <w:p w14:paraId="05976EA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Razvijeni i integrisani plugin-ovi za decentralizovano skladištenje i autentifikaciju korisnika (3 plugin-a razvijena i integrisana).</w:t>
            </w:r>
          </w:p>
          <w:p w14:paraId="1D7BDA6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Obučeno tehničko osoblje i edukatori za korišćenje novih funkcionalnosti (20 tehničara i edukatora obučeno).</w:t>
            </w:r>
          </w:p>
          <w:p w14:paraId="33755E1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Uvođenje tokenizovanog sistema podsticaja</w:t>
            </w:r>
          </w:p>
          <w:p w14:paraId="38A710D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Definisane i nagrađene aktivnosti tokenima (završetak 10 kurseva, postizanje visokih ocena u 5 kurseva, i pisanje 20 recenzija).</w:t>
            </w:r>
          </w:p>
          <w:p w14:paraId="7C3EC1D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xml:space="preserve">Razvijeni pametni ugovori za izdavanje, transfer i korišćenje </w:t>
            </w:r>
            <w:r w:rsidRPr="00F9467A">
              <w:rPr>
                <w:rFonts w:asciiTheme="minorHAnsi" w:hAnsiTheme="minorHAnsi"/>
                <w:sz w:val="22"/>
              </w:rPr>
              <w:lastRenderedPageBreak/>
              <w:t>tokena (5 pametnih ugovora za tokenizaciju).</w:t>
            </w:r>
          </w:p>
          <w:p w14:paraId="0E9ED02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Integracija sistema tokena sa Moodle platformom (1 sistem tokena integrisan i funkcionalan).</w:t>
            </w:r>
          </w:p>
          <w:p w14:paraId="7DA48F5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  Saradnja sa IT kompanijama</w:t>
            </w:r>
          </w:p>
          <w:p w14:paraId="2D1B92F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Izdate blockchain sertifikate za završenih kurseva i projekata, priznate od strane IT kompanija (15 sertifikata priznatih od strane 5 IT kompanija).</w:t>
            </w:r>
          </w:p>
          <w:p w14:paraId="15E0B9C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Organizovane gostujuće predavanja i radionice putem decentralizovanog LMS-a (10 predavanja i 5 radionica).</w:t>
            </w:r>
          </w:p>
          <w:p w14:paraId="3A5DD520" w14:textId="694326A2" w:rsidR="00860449" w:rsidRPr="006F38CF" w:rsidRDefault="00F9467A" w:rsidP="00F9467A">
            <w:pPr>
              <w:pStyle w:val="ListBullet"/>
              <w:numPr>
                <w:ilvl w:val="0"/>
                <w:numId w:val="0"/>
              </w:numPr>
              <w:rPr>
                <w:rFonts w:asciiTheme="minorHAnsi" w:hAnsiTheme="minorHAnsi"/>
              </w:rPr>
            </w:pPr>
            <w:r w:rsidRPr="00F9467A">
              <w:rPr>
                <w:rFonts w:asciiTheme="minorHAnsi" w:hAnsiTheme="minorHAnsi"/>
                <w:sz w:val="22"/>
              </w:rPr>
              <w:t>•</w:t>
            </w:r>
            <w:r w:rsidRPr="00F9467A">
              <w:rPr>
                <w:rFonts w:asciiTheme="minorHAnsi" w:hAnsiTheme="minorHAnsi"/>
                <w:sz w:val="22"/>
              </w:rPr>
              <w:tab/>
              <w:t>Implementacija tokenizovanih podsticaja za angažman studenata i saradnju sa IT kompanijama kroz izazove i hackathon-e (3 izazova i 2 hackathon-a organizovana).</w:t>
            </w:r>
            <w:r w:rsidR="000A491B" w:rsidRPr="006F38CF">
              <w:rPr>
                <w:rFonts w:asciiTheme="minorHAnsi" w:hAnsiTheme="minorHAnsi"/>
                <w:sz w:val="22"/>
              </w:rPr>
              <w:fldChar w:fldCharType="end"/>
            </w:r>
          </w:p>
        </w:tc>
        <w:tc>
          <w:tcPr>
            <w:tcW w:w="2977" w:type="dxa"/>
          </w:tcPr>
          <w:p w14:paraId="3CC6059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13D05675"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023BE1B2"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Broj razvijenih pametnih ugovora za izdavanje i verifikaciju sertifikata:</w:t>
            </w:r>
          </w:p>
          <w:p w14:paraId="4E4E19B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Izvor informacija: Tehnička dokumentacija i izvještaji o razvoju ugovora.</w:t>
            </w:r>
          </w:p>
          <w:p w14:paraId="253C85B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Interna evaluacija i testiranje pametnih ugovora.</w:t>
            </w:r>
          </w:p>
          <w:p w14:paraId="1DE2122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integrisanih plugin-ova za blockchain u LMS:</w:t>
            </w:r>
          </w:p>
          <w:p w14:paraId="04DFFC4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LMS platforma (Moodle) i tehnička dokumentacija.</w:t>
            </w:r>
          </w:p>
          <w:p w14:paraId="1FDDDE8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Praćenje implementacije i integracije plugin-ova.</w:t>
            </w:r>
          </w:p>
          <w:p w14:paraId="1DAF87E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obučene osoblja za rad sa blockchain tehnologijom:</w:t>
            </w:r>
          </w:p>
          <w:p w14:paraId="71FCDFE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Evidencija o obukama i sertifikacijama.</w:t>
            </w:r>
          </w:p>
          <w:p w14:paraId="0D27D72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Anketiranje učesnika i analiza prisustva na obukama.</w:t>
            </w:r>
          </w:p>
          <w:p w14:paraId="4C769CD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decentralizovanih komponenti Moodle sistema:</w:t>
            </w:r>
          </w:p>
          <w:p w14:paraId="7D6C70A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Izvor informacija: Tehnička dokumentacija i izvještaji o migraciji komponenti.</w:t>
            </w:r>
          </w:p>
          <w:p w14:paraId="442A6A2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Interna evaluacija i verifikacija decentralizacije.</w:t>
            </w:r>
          </w:p>
          <w:p w14:paraId="2A36DF3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razvijenih i integrisanih plugin-ova za decentralizovano skladištenje i autentifikaciju korisnika:</w:t>
            </w:r>
          </w:p>
          <w:p w14:paraId="161D14C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LMS platforma (Moodle) i tehnička dokumentacija.</w:t>
            </w:r>
          </w:p>
          <w:p w14:paraId="74B3A03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Praćenje razvoja i implementacije plugin-ova.</w:t>
            </w:r>
          </w:p>
          <w:p w14:paraId="2A162A1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obučene tehničkog osoblja i edukatora za korišćenje novih funkcionalnosti:</w:t>
            </w:r>
          </w:p>
          <w:p w14:paraId="2F5A3CA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Evidencija o obukama i sertifikacijama.</w:t>
            </w:r>
          </w:p>
          <w:p w14:paraId="33D4B8C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Anketiranje učesnika i analiza prisustva na obukama.</w:t>
            </w:r>
          </w:p>
          <w:p w14:paraId="02C10D9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ab/>
            </w:r>
          </w:p>
          <w:p w14:paraId="43336A9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korisnika koji koriste tokenizovani sistem podsticaja:</w:t>
            </w:r>
          </w:p>
          <w:p w14:paraId="268E068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LMS platforma (Moodle) i tokenizovani sistem.</w:t>
            </w:r>
          </w:p>
          <w:p w14:paraId="319DD67E" w14:textId="77777777" w:rsidR="00F9467A" w:rsidRPr="00F9467A" w:rsidRDefault="00F9467A" w:rsidP="00F9467A">
            <w:pPr>
              <w:pStyle w:val="ListBullet"/>
              <w:rPr>
                <w:rFonts w:asciiTheme="minorHAnsi" w:hAnsiTheme="minorHAnsi"/>
                <w:sz w:val="22"/>
              </w:rPr>
            </w:pPr>
          </w:p>
          <w:p w14:paraId="0F3A6B0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izdatih, transferisanih i korišćenih tokena:</w:t>
            </w:r>
          </w:p>
          <w:p w14:paraId="4F27C6E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definisanih i nagrađenih aktivnosti tokenima:</w:t>
            </w:r>
          </w:p>
          <w:p w14:paraId="44074977" w14:textId="77777777" w:rsidR="00F9467A" w:rsidRPr="00F9467A" w:rsidRDefault="00F9467A" w:rsidP="00F9467A">
            <w:pPr>
              <w:pStyle w:val="ListBullet"/>
              <w:rPr>
                <w:rFonts w:asciiTheme="minorHAnsi" w:hAnsiTheme="minorHAnsi"/>
                <w:sz w:val="22"/>
              </w:rPr>
            </w:pPr>
          </w:p>
          <w:p w14:paraId="669A2C2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Broj izdatih blockchain sertifikata priznatih od strane IT kompanija:</w:t>
            </w:r>
          </w:p>
          <w:p w14:paraId="439BB5E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Evidencija o izdatim sertifikatima i povratne informacije IT kompanija.</w:t>
            </w:r>
          </w:p>
          <w:p w14:paraId="479EE09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Metode prikupljanja informacija: Anketiranje IT kompanija i analiza priznatih sertifikata.</w:t>
            </w:r>
          </w:p>
          <w:p w14:paraId="351B1A7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 xml:space="preserve">Broj organizovanih gostujućih predavanja i </w:t>
            </w:r>
            <w:r w:rsidRPr="00F9467A">
              <w:rPr>
                <w:rFonts w:asciiTheme="minorHAnsi" w:hAnsiTheme="minorHAnsi"/>
                <w:sz w:val="22"/>
              </w:rPr>
              <w:lastRenderedPageBreak/>
              <w:t>radionica putem decentralizovanog LMS-a:</w:t>
            </w:r>
          </w:p>
          <w:p w14:paraId="6BD2E24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Izvor informacija: LMS platforma i evidencija o događajima.</w:t>
            </w:r>
          </w:p>
          <w:p w14:paraId="3A91849F" w14:textId="143FAD97" w:rsidR="00860449" w:rsidRPr="006F38CF" w:rsidRDefault="00F9467A" w:rsidP="00F9467A">
            <w:pPr>
              <w:pStyle w:val="ListBullet"/>
              <w:numPr>
                <w:ilvl w:val="0"/>
                <w:numId w:val="0"/>
              </w:numPr>
              <w:rPr>
                <w:rFonts w:asciiTheme="minorHAnsi" w:hAnsiTheme="minorHAnsi"/>
                <w:iCs/>
                <w:color w:val="000000"/>
              </w:rPr>
            </w:pPr>
            <w:r w:rsidRPr="00F9467A">
              <w:rPr>
                <w:rFonts w:asciiTheme="minorHAnsi" w:hAnsiTheme="minorHAnsi"/>
                <w:sz w:val="22"/>
              </w:rPr>
              <w:t xml:space="preserve">Metode prikupljanja informacija: Praćenje događaja </w:t>
            </w:r>
            <w:r w:rsidR="000A491B" w:rsidRPr="006F38CF">
              <w:rPr>
                <w:rFonts w:asciiTheme="minorHAnsi" w:hAnsiTheme="minorHAnsi"/>
                <w:sz w:val="22"/>
              </w:rPr>
              <w:fldChar w:fldCharType="end"/>
            </w:r>
          </w:p>
        </w:tc>
        <w:tc>
          <w:tcPr>
            <w:tcW w:w="3118" w:type="dxa"/>
          </w:tcPr>
          <w:p w14:paraId="7B99917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D6F5E6C"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14:paraId="4486325F"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6B4737E2" w14:textId="77777777" w:rsidR="00C74BCC" w:rsidRPr="006F38CF" w:rsidRDefault="00822523" w:rsidP="00F64B5D">
            <w:pPr>
              <w:numPr>
                <w:ilvl w:val="12"/>
                <w:numId w:val="0"/>
              </w:numPr>
              <w:tabs>
                <w:tab w:val="left" w:pos="170"/>
              </w:tabs>
            </w:pPr>
            <w:r w:rsidRPr="006F38CF">
              <w:rPr>
                <w:b/>
                <w:bCs/>
                <w:iCs/>
                <w:color w:val="000000"/>
              </w:rPr>
              <w:t>How the risks will be mitigated:</w:t>
            </w:r>
          </w:p>
          <w:p w14:paraId="2637BCFC" w14:textId="77777777" w:rsidR="00C74BCC"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14:paraId="4E0F7CBD" w14:textId="77777777" w:rsidTr="00822523">
        <w:trPr>
          <w:trHeight w:val="1715"/>
        </w:trPr>
        <w:tc>
          <w:tcPr>
            <w:tcW w:w="2552" w:type="dxa"/>
          </w:tcPr>
          <w:p w14:paraId="66594650"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09EB675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52BAA036"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ab/>
              <w:t>Outputs (tangible) and Outcomes (intangible):</w:t>
            </w:r>
          </w:p>
          <w:p w14:paraId="5CA10EA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Please provide the list of concrete DELIVERABLES - outputs/outcomes (grouped in Workpackages), leading to the specific objective/s.:</w:t>
            </w:r>
          </w:p>
          <w:p w14:paraId="29BD2BF6" w14:textId="77777777" w:rsidR="00F9467A" w:rsidRPr="00F9467A" w:rsidRDefault="00F9467A" w:rsidP="00F9467A">
            <w:pPr>
              <w:pStyle w:val="ListBullet"/>
              <w:rPr>
                <w:rFonts w:asciiTheme="minorHAnsi" w:hAnsiTheme="minorHAnsi"/>
                <w:sz w:val="22"/>
              </w:rPr>
            </w:pPr>
          </w:p>
          <w:p w14:paraId="594C54C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 Razvoj blockchain platformi</w:t>
            </w:r>
          </w:p>
          <w:p w14:paraId="605D636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1.1. Istraživanje postojećih blockchain platformi</w:t>
            </w:r>
          </w:p>
          <w:p w14:paraId="79BA819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1.1.1. Organizovanje i sprovođenje poseta partnera:</w:t>
            </w:r>
          </w:p>
          <w:p w14:paraId="03095EC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Izveštaji sa poseta, uključujući detalje o praksama i tehnologijama korišćenim od strane partnera.</w:t>
            </w:r>
          </w:p>
          <w:p w14:paraId="1986070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1.1.2. Vođenje intervjua sa stručnjacima:</w:t>
            </w:r>
          </w:p>
          <w:p w14:paraId="45C898B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Zbirka transkripata intervjua i analiza prikupljenih kvalitativnih podataka.</w:t>
            </w:r>
          </w:p>
          <w:p w14:paraId="3B97C16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1.1.3. Tehnički pregled postojećih blockchain rešenja:</w:t>
            </w:r>
          </w:p>
          <w:p w14:paraId="47E28DB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Tehnički izveštaj o arhitekturi, sigurnosti, skalabilnosti i interoperabilnosti analiziranih platformi.</w:t>
            </w:r>
          </w:p>
          <w:p w14:paraId="5963796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1.2. Studija izvodljivosti</w:t>
            </w:r>
          </w:p>
          <w:p w14:paraId="583528A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1.2.1. Utvrđivanje tehničkih zahteva i izvodljivosti:</w:t>
            </w:r>
          </w:p>
          <w:p w14:paraId="0A6660E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Dokument sa definisanim tehničkim zahtevima i procenom izvodljivosti.</w:t>
            </w:r>
          </w:p>
          <w:p w14:paraId="14A0083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1.2.2. Definisanje obima i ciljeva integracije blockchain-a:</w:t>
            </w:r>
          </w:p>
          <w:p w14:paraId="5A66C87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Specifikacija obima projekta i jasno definisani ciljevi integracije.</w:t>
            </w:r>
          </w:p>
          <w:p w14:paraId="3426665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1.2.3. Procena blockchain platformi:</w:t>
            </w:r>
          </w:p>
          <w:p w14:paraId="402FCB0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Komparativni izveštaj sa procenom sigurnosti, troškova, lakote integracije i podrške zajednice.</w:t>
            </w:r>
          </w:p>
          <w:p w14:paraId="048D903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1.2.4. Izbor najprikladnije platforme:</w:t>
            </w:r>
          </w:p>
          <w:p w14:paraId="45E21CF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o</w:t>
            </w:r>
            <w:r w:rsidRPr="00F9467A">
              <w:rPr>
                <w:rFonts w:asciiTheme="minorHAnsi" w:hAnsiTheme="minorHAnsi"/>
                <w:sz w:val="22"/>
              </w:rPr>
              <w:tab/>
              <w:t>Output: Završni izveštaj sa odabranom blockchain platformom i obrazloženjem izbora.</w:t>
            </w:r>
          </w:p>
          <w:p w14:paraId="0E7E162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 Tehnički projekat</w:t>
            </w:r>
          </w:p>
          <w:p w14:paraId="1624E1F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1.3.1. Sprovođenje tehničkog projekta za Fakultet organizacionih nauka:</w:t>
            </w:r>
          </w:p>
          <w:p w14:paraId="1FFE582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Prototip poslovno orijentisanog blockchain sistema, sa izveštajima o analizi zahteva i optimizaciji sistema.</w:t>
            </w:r>
          </w:p>
          <w:p w14:paraId="7B881D8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1.3.2. Sprovođenje tehničkog projekta za Elektrotehnički fakultet:</w:t>
            </w:r>
          </w:p>
          <w:p w14:paraId="2FE132E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Output: Prototip sigurne blockchain mreže, uključujući rezultate testiranja sigurnosti i performansi.</w:t>
            </w:r>
          </w:p>
          <w:p w14:paraId="6D69F18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1.3.3. Sprovođenje tehničkog projekta za Matematički fakultet:</w:t>
            </w:r>
          </w:p>
          <w:p w14:paraId="1463915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o</w:t>
            </w:r>
            <w:r w:rsidRPr="00F9467A">
              <w:rPr>
                <w:rFonts w:asciiTheme="minorHAnsi" w:hAnsiTheme="minorHAnsi"/>
                <w:sz w:val="22"/>
              </w:rPr>
              <w:tab/>
              <w:t xml:space="preserve">Output: Kriptografski prototipi blockchain rešenja </w:t>
            </w:r>
            <w:r w:rsidRPr="00F9467A">
              <w:rPr>
                <w:rFonts w:asciiTheme="minorHAnsi" w:hAnsiTheme="minorHAnsi"/>
                <w:sz w:val="22"/>
              </w:rPr>
              <w:lastRenderedPageBreak/>
              <w:t>zasnovani na matematičkim analizama i modelima.</w:t>
            </w:r>
          </w:p>
          <w:p w14:paraId="4ACAE98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w:t>
            </w:r>
            <w:r w:rsidRPr="00F9467A">
              <w:rPr>
                <w:rFonts w:asciiTheme="minorHAnsi" w:hAnsiTheme="minorHAnsi"/>
                <w:sz w:val="22"/>
              </w:rPr>
              <w:tab/>
              <w:t>1.3.4. Sprovođenje tehničkog projekta za Fakultet tehničkih nauka:</w:t>
            </w:r>
          </w:p>
          <w:p w14:paraId="26E9681A" w14:textId="656CD739" w:rsidR="00860449" w:rsidRPr="006F38CF" w:rsidRDefault="00F9467A" w:rsidP="00F9467A">
            <w:pPr>
              <w:pStyle w:val="ListBullet"/>
              <w:numPr>
                <w:ilvl w:val="0"/>
                <w:numId w:val="0"/>
              </w:numPr>
              <w:rPr>
                <w:rFonts w:asciiTheme="minorHAnsi" w:hAnsiTheme="minorHAnsi"/>
                <w:bCs/>
                <w:color w:val="000000"/>
                <w:szCs w:val="22"/>
              </w:rPr>
            </w:pPr>
            <w:r w:rsidRPr="00F9467A">
              <w:rPr>
                <w:rFonts w:asciiTheme="minorHAnsi" w:hAnsiTheme="minorHAnsi"/>
                <w:sz w:val="22"/>
              </w:rPr>
              <w:t>o</w:t>
            </w:r>
            <w:r w:rsidRPr="00F9467A">
              <w:rPr>
                <w:rFonts w:asciiTheme="minorHAnsi" w:hAnsiTheme="minorHAnsi"/>
                <w:sz w:val="22"/>
              </w:rPr>
              <w:tab/>
              <w:t>Output: Funkcionalni prototip industrijskih blockchain rešenja sa ev</w:t>
            </w:r>
            <w:r w:rsidR="000A491B" w:rsidRPr="006F38CF">
              <w:rPr>
                <w:rFonts w:asciiTheme="minorHAnsi" w:hAnsiTheme="minorHAnsi"/>
                <w:sz w:val="22"/>
              </w:rPr>
              <w:fldChar w:fldCharType="end"/>
            </w:r>
          </w:p>
        </w:tc>
        <w:tc>
          <w:tcPr>
            <w:tcW w:w="2693" w:type="dxa"/>
          </w:tcPr>
          <w:p w14:paraId="634B76F3"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611F2962"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6A86BB13"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 Razvoj blockchain platformi</w:t>
            </w:r>
          </w:p>
          <w:p w14:paraId="4DC3C05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 Istraživanje postojećih blockchain platformi</w:t>
            </w:r>
          </w:p>
          <w:p w14:paraId="69B592E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1.1.1. Broj završenih izveštaja sa poseta.</w:t>
            </w:r>
          </w:p>
          <w:p w14:paraId="75D2947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1.1.2. Broj transkripata i analiziranih podataka.</w:t>
            </w:r>
          </w:p>
          <w:p w14:paraId="2A95A70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1.1.3. Završeni tehnički izveštaj.</w:t>
            </w:r>
          </w:p>
          <w:p w14:paraId="4A360B5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 Studija izvodljivosti</w:t>
            </w:r>
          </w:p>
          <w:p w14:paraId="165EDBB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1.2.1. Broj definisanih tehničkih zahteva.</w:t>
            </w:r>
          </w:p>
          <w:p w14:paraId="502072D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1.2.2. Završena specifikacija obima i ciljeva.</w:t>
            </w:r>
          </w:p>
          <w:p w14:paraId="07E1AC9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1.2.3. Broj procenjenih platformi.</w:t>
            </w:r>
          </w:p>
          <w:p w14:paraId="77A80A6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1.2.4. Odabrana blockchain platforma.</w:t>
            </w:r>
          </w:p>
          <w:p w14:paraId="04A5006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 Tehnički projekat</w:t>
            </w:r>
          </w:p>
          <w:p w14:paraId="490DD66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1.3.1. Završeni prototip poslovno orijentisanog blockchain sistema.</w:t>
            </w:r>
          </w:p>
          <w:p w14:paraId="32E7C70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1.3.2. Završeni prototip sigurne blockchain mreže.</w:t>
            </w:r>
          </w:p>
          <w:p w14:paraId="00CA15B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1.3.3. Završeni kriptografski prototipi.</w:t>
            </w:r>
          </w:p>
          <w:p w14:paraId="63AF77E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1.3.4. Završeni industrijski prototip.</w:t>
            </w:r>
          </w:p>
          <w:p w14:paraId="5D97A6C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1.3.5. Završeni fintech prototip.</w:t>
            </w:r>
          </w:p>
          <w:p w14:paraId="1DE5AE4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 Razvoj digitalnih sertifikata</w:t>
            </w:r>
          </w:p>
          <w:p w14:paraId="0F5CBEE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2.1. Broj završenih pametnih ugovora.</w:t>
            </w:r>
          </w:p>
          <w:p w14:paraId="7414723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2.2. Završena dokumentacija strukture podataka.</w:t>
            </w:r>
          </w:p>
          <w:p w14:paraId="4F6EA11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2.3. Završeni Moodle dodatak.</w:t>
            </w:r>
          </w:p>
          <w:p w14:paraId="6225D10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2.4. Implementiran sigurnosni sistem.</w:t>
            </w:r>
          </w:p>
          <w:p w14:paraId="5FD1012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2.5. Broj uspešno završenih testova.</w:t>
            </w:r>
          </w:p>
          <w:p w14:paraId="7026794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2.6. Broj testiranih procesa.</w:t>
            </w:r>
          </w:p>
          <w:p w14:paraId="0F069A0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2.7. Broj implementiranih funkcionalnosti.</w:t>
            </w:r>
          </w:p>
          <w:p w14:paraId="0B4F586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2.8. Broj obuka i obuhvaćenih zaposlenih.</w:t>
            </w:r>
          </w:p>
          <w:p w14:paraId="7DFF562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2.9. Broj izveštaja o performansama.</w:t>
            </w:r>
          </w:p>
          <w:p w14:paraId="47994E9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 Integracija sertifikata sa postojećim e-learning platformama</w:t>
            </w:r>
          </w:p>
          <w:p w14:paraId="5F67EB4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3.1. Završeni izveštaj sa identifikovanim komponentama.</w:t>
            </w:r>
          </w:p>
          <w:p w14:paraId="30B95A5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3.2. Završeni plan prelaska.</w:t>
            </w:r>
          </w:p>
          <w:p w14:paraId="51CB456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3.3. Broj analiziranih rešenja.</w:t>
            </w:r>
          </w:p>
          <w:p w14:paraId="7E33123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3.4. Završeni Moodle dodaci.</w:t>
            </w:r>
          </w:p>
          <w:p w14:paraId="084E4A2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3.5. Završena migracija sadržaja.</w:t>
            </w:r>
          </w:p>
          <w:p w14:paraId="3E7F9E5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3.6. Implementiran sistem za upravljanje identitetom.</w:t>
            </w:r>
          </w:p>
          <w:p w14:paraId="40EA908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3.7. Broj implementiranih komponenti.</w:t>
            </w:r>
          </w:p>
          <w:p w14:paraId="01B8515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3.8. Broj obuka i obučenih tehničara.</w:t>
            </w:r>
          </w:p>
          <w:p w14:paraId="1715EBA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 Implementacija sistema nagrađivanja (validacije)</w:t>
            </w:r>
          </w:p>
          <w:p w14:paraId="3EFD0B4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4.1. Završena lista aktivnosti i vrednosti.</w:t>
            </w:r>
          </w:p>
          <w:p w14:paraId="0CA59AF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4.2. Izbor blockchain platforme.</w:t>
            </w:r>
          </w:p>
          <w:p w14:paraId="48362A0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4.3. Broj završenih pametnih ugovora.</w:t>
            </w:r>
          </w:p>
          <w:p w14:paraId="60F8236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4.4. Broj implementiranih funkcionalnosti.</w:t>
            </w:r>
          </w:p>
          <w:p w14:paraId="2A72980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4.5. Broj završenih testova.</w:t>
            </w:r>
          </w:p>
          <w:p w14:paraId="093F498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4.6. Broj implementiranih funkcionalnosti.</w:t>
            </w:r>
          </w:p>
          <w:p w14:paraId="5BF51CC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4.7. Broj obuka i izrađene dokumentacije.</w:t>
            </w:r>
          </w:p>
          <w:p w14:paraId="655E02D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 Implementacija blockchain-a u kurseve</w:t>
            </w:r>
          </w:p>
          <w:p w14:paraId="629FD84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5.1. Broj kreiranih i implementiranih kurseva.</w:t>
            </w:r>
          </w:p>
          <w:p w14:paraId="293A1F4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5.2. Broj kurseva razvijenih sa IT kompanijama.</w:t>
            </w:r>
          </w:p>
          <w:p w14:paraId="35CD97D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5.3. Broj kreiranih laboratorija.</w:t>
            </w:r>
          </w:p>
          <w:p w14:paraId="2B46F8C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5.4. Broj održanih radionica i predavanja.</w:t>
            </w:r>
          </w:p>
          <w:p w14:paraId="03837E08" w14:textId="5CC2FD27" w:rsidR="00860449" w:rsidRPr="006F38CF" w:rsidRDefault="00F9467A" w:rsidP="00F9467A">
            <w:pPr>
              <w:pStyle w:val="ListBullet"/>
              <w:numPr>
                <w:ilvl w:val="0"/>
                <w:numId w:val="0"/>
              </w:numPr>
              <w:rPr>
                <w:rFonts w:asciiTheme="minorHAnsi" w:hAnsiTheme="minorHAnsi"/>
                <w:b/>
                <w:bCs/>
                <w:iCs/>
                <w:color w:val="000000"/>
              </w:rPr>
            </w:pPr>
            <w:r w:rsidRPr="00F9467A">
              <w:rPr>
                <w:rFonts w:asciiTheme="minorHAnsi" w:hAnsiTheme="minorHAnsi"/>
                <w:sz w:val="22"/>
              </w:rPr>
              <w:t>5.5. Broj studenata koji koriste sistem tokena.</w:t>
            </w:r>
            <w:r w:rsidR="000A491B" w:rsidRPr="006F38CF">
              <w:rPr>
                <w:rFonts w:asciiTheme="minorHAnsi" w:hAnsiTheme="minorHAnsi"/>
                <w:sz w:val="22"/>
              </w:rPr>
              <w:fldChar w:fldCharType="end"/>
            </w:r>
          </w:p>
        </w:tc>
        <w:tc>
          <w:tcPr>
            <w:tcW w:w="2977" w:type="dxa"/>
          </w:tcPr>
          <w:p w14:paraId="66869BD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5514B9DA"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4174E9C1" w14:textId="77777777" w:rsidR="00F9467A" w:rsidRPr="00F9467A" w:rsidRDefault="000A491B" w:rsidP="00F9467A">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9467A" w:rsidRPr="00F9467A">
              <w:rPr>
                <w:rFonts w:asciiTheme="minorHAnsi" w:hAnsiTheme="minorHAnsi"/>
                <w:sz w:val="22"/>
              </w:rPr>
              <w:tab/>
              <w:t>How indicators will be measured:</w:t>
            </w:r>
          </w:p>
          <w:p w14:paraId="3D38662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ab/>
              <w:t>What are the sources of information on these indicators?</w:t>
            </w:r>
          </w:p>
          <w:p w14:paraId="37B3EC97" w14:textId="77777777" w:rsidR="00F9467A" w:rsidRPr="00F9467A" w:rsidRDefault="00F9467A" w:rsidP="00F9467A">
            <w:pPr>
              <w:pStyle w:val="ListBullet"/>
              <w:rPr>
                <w:rFonts w:asciiTheme="minorHAnsi" w:hAnsiTheme="minorHAnsi"/>
                <w:sz w:val="22"/>
              </w:rPr>
            </w:pPr>
          </w:p>
          <w:p w14:paraId="0C883174" w14:textId="77777777" w:rsidR="00F9467A" w:rsidRPr="00F9467A" w:rsidRDefault="00F9467A" w:rsidP="00F9467A">
            <w:pPr>
              <w:pStyle w:val="ListBullet"/>
              <w:rPr>
                <w:rFonts w:asciiTheme="minorHAnsi" w:hAnsiTheme="minorHAnsi"/>
                <w:sz w:val="22"/>
              </w:rPr>
            </w:pPr>
          </w:p>
          <w:p w14:paraId="5FDDE563" w14:textId="77777777" w:rsidR="00F9467A" w:rsidRPr="00F9467A" w:rsidRDefault="00F9467A" w:rsidP="00F9467A">
            <w:pPr>
              <w:pStyle w:val="ListBullet"/>
              <w:rPr>
                <w:rFonts w:asciiTheme="minorHAnsi" w:hAnsiTheme="minorHAnsi"/>
                <w:sz w:val="22"/>
              </w:rPr>
            </w:pPr>
          </w:p>
          <w:p w14:paraId="5EB5F44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 Razvoj blockchain platformi</w:t>
            </w:r>
          </w:p>
          <w:p w14:paraId="05696EE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1.1.1. Brojanje i pregled izveštaja dostavljenih na kraju svake posete.</w:t>
            </w:r>
          </w:p>
          <w:p w14:paraId="38CFB030"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1.1.2. Provera broja i kvaliteta transkripata, kao i analiza podataka u odnosu na plan.</w:t>
            </w:r>
          </w:p>
          <w:p w14:paraId="12A7045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1.1.3. Ocena kompletiranosti i tačnosti tehničkog izveštaja od strane stručnog tima.</w:t>
            </w:r>
          </w:p>
          <w:p w14:paraId="2C5E74D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1.2.1. Brojanje i verifikacija zahteva u dokumentu.</w:t>
            </w:r>
          </w:p>
          <w:p w14:paraId="3EB44F6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1.2.2. Pregled i validacija dokumenta sa ključnim akterima.</w:t>
            </w:r>
          </w:p>
          <w:p w14:paraId="26568486"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1.2.3. Brojanje analiziranih platformi u izveštaju.</w:t>
            </w:r>
          </w:p>
          <w:p w14:paraId="6026D04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1.2.4. Pregled i validacija izbora od strane odbora.</w:t>
            </w:r>
          </w:p>
          <w:p w14:paraId="4C12596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1.3.1. Testiranje funkcionalnosti i usklađenosti sa poslovnim zahtevima.</w:t>
            </w:r>
          </w:p>
          <w:p w14:paraId="76FD14DE"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1.3.2. Evaluacija sigurnosnih i performansnih testova.</w:t>
            </w:r>
          </w:p>
          <w:p w14:paraId="66166EEC"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1.3.3. Verifikacija ispravnosti implementiranih kriptografskih algoritama.</w:t>
            </w:r>
          </w:p>
          <w:p w14:paraId="05AA51B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1.3.4. Evaluacija performansi u simuliranim uslovima.</w:t>
            </w:r>
          </w:p>
          <w:p w14:paraId="720CB3BD"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1.3.5. Testiranje korisničke funkcionalnosti i sigurnosti.</w:t>
            </w:r>
          </w:p>
          <w:p w14:paraId="6C583B9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 Razvoj digitalnih sertifikata</w:t>
            </w:r>
          </w:p>
          <w:p w14:paraId="0FF2F94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2.1. Pregled i testiranje funkcionalnosti pametnih ugovora.</w:t>
            </w:r>
          </w:p>
          <w:p w14:paraId="7752088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2.2. Verifikacija sa tehničkim timom.</w:t>
            </w:r>
          </w:p>
          <w:p w14:paraId="211D5CC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2.3. Testiranje kompatibilnosti i funkcionalnosti dodatka.</w:t>
            </w:r>
          </w:p>
          <w:p w14:paraId="7E7C704A"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2.4. Testiranje autentifikacije i autorizacije.</w:t>
            </w:r>
          </w:p>
          <w:p w14:paraId="06ECC3B8"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2.5. Pregled rezultata testiranja.</w:t>
            </w:r>
          </w:p>
          <w:p w14:paraId="441D0EA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2.6. Verifikacija rezultata za svaki testirani proces.</w:t>
            </w:r>
          </w:p>
          <w:p w14:paraId="29C73DC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2.7. Pregled i verifikacija implementiranih rešenja.</w:t>
            </w:r>
          </w:p>
          <w:p w14:paraId="5B9B09A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2.8. Brojanje učesnika obuke i pregled dokumentacije.</w:t>
            </w:r>
          </w:p>
          <w:p w14:paraId="65CF767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2.9. Brojanje i analiza izveštaja.</w:t>
            </w:r>
          </w:p>
          <w:p w14:paraId="63005851"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 Integracija sertifikata sa postojećim e-learning platformama</w:t>
            </w:r>
          </w:p>
          <w:p w14:paraId="1F49184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3.1. Pregled izveštaja od strane tehničkog tima.</w:t>
            </w:r>
          </w:p>
          <w:p w14:paraId="523466FB"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3.2. Validacija plana sa ključnim akterima.</w:t>
            </w:r>
          </w:p>
          <w:p w14:paraId="3F5F7E34"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3.3. Brojanje analiziranih opcija.</w:t>
            </w:r>
          </w:p>
          <w:p w14:paraId="4D79749F"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3.4. Testiranje i validacija dodataka.</w:t>
            </w:r>
          </w:p>
          <w:p w14:paraId="477BC88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3.5. Pregled integriteta podataka nakon migracije.</w:t>
            </w:r>
          </w:p>
          <w:p w14:paraId="72C90243"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3.6. Testiranje kompatibilnosti sa Moodle-om.</w:t>
            </w:r>
          </w:p>
          <w:p w14:paraId="2468C40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3.7. Pregled performansi sistema nakon implementacije.</w:t>
            </w:r>
          </w:p>
          <w:p w14:paraId="6234BB12"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3.8. Brojanje učesnika i evaluacija obuke.</w:t>
            </w:r>
          </w:p>
          <w:p w14:paraId="1BF997C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 Implementacija sistema nagrađivanja (validacije)</w:t>
            </w:r>
          </w:p>
          <w:p w14:paraId="514078E5"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lastRenderedPageBreak/>
              <w:t>4.1. Pregled i validacija liste.</w:t>
            </w:r>
          </w:p>
          <w:p w14:paraId="316ACD99"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4.2. Validacija izbora od strane tehničkog tima.</w:t>
            </w:r>
          </w:p>
          <w:p w14:paraId="695E2957" w14:textId="77777777" w:rsidR="00F9467A" w:rsidRPr="00F9467A" w:rsidRDefault="00F9467A" w:rsidP="00F9467A">
            <w:pPr>
              <w:pStyle w:val="ListBullet"/>
              <w:rPr>
                <w:rFonts w:asciiTheme="minorHAnsi" w:hAnsiTheme="minorHAnsi"/>
                <w:sz w:val="22"/>
              </w:rPr>
            </w:pPr>
            <w:r w:rsidRPr="00F9467A">
              <w:rPr>
                <w:rFonts w:asciiTheme="minorHAnsi" w:hAnsiTheme="minorHAnsi"/>
                <w:sz w:val="22"/>
              </w:rPr>
              <w:t>4.3. Testiranje i validacija funkcionalnosti ugovora.</w:t>
            </w:r>
          </w:p>
          <w:p w14:paraId="172AD5FC" w14:textId="5C64E8BD" w:rsidR="00860449" w:rsidRPr="006F38CF" w:rsidRDefault="00F9467A" w:rsidP="00F9467A">
            <w:pPr>
              <w:pStyle w:val="ListBullet"/>
              <w:numPr>
                <w:ilvl w:val="0"/>
                <w:numId w:val="0"/>
              </w:numPr>
              <w:rPr>
                <w:rFonts w:asciiTheme="minorHAnsi" w:hAnsiTheme="minorHAnsi"/>
                <w:color w:val="000000"/>
              </w:rPr>
            </w:pPr>
            <w:r w:rsidRPr="00F9467A">
              <w:rPr>
                <w:rFonts w:asciiTheme="minorHAnsi" w:hAnsiTheme="minorHAnsi"/>
                <w:sz w:val="22"/>
              </w:rPr>
              <w:t>4.4. Testira</w:t>
            </w:r>
            <w:r w:rsidR="000A491B" w:rsidRPr="006F38CF">
              <w:rPr>
                <w:rFonts w:asciiTheme="minorHAnsi" w:hAnsiTheme="minorHAnsi"/>
                <w:sz w:val="22"/>
              </w:rPr>
              <w:fldChar w:fldCharType="end"/>
            </w:r>
          </w:p>
        </w:tc>
        <w:tc>
          <w:tcPr>
            <w:tcW w:w="3118" w:type="dxa"/>
          </w:tcPr>
          <w:p w14:paraId="615FECB3"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Assumptions &amp; risks</w:t>
            </w:r>
          </w:p>
          <w:p w14:paraId="38088C29"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3AF5C169"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01099BAF" w14:textId="77777777" w:rsidR="005109B9" w:rsidRPr="006F38CF" w:rsidRDefault="00C74BCC" w:rsidP="00F64B5D">
            <w:pPr>
              <w:numPr>
                <w:ilvl w:val="12"/>
                <w:numId w:val="0"/>
              </w:numPr>
              <w:tabs>
                <w:tab w:val="left" w:pos="170"/>
              </w:tabs>
            </w:pPr>
            <w:r w:rsidRPr="006F38CF">
              <w:rPr>
                <w:b/>
                <w:bCs/>
                <w:iCs/>
                <w:color w:val="000000"/>
              </w:rPr>
              <w:t>How the risks will be mitigated:</w:t>
            </w:r>
          </w:p>
          <w:p w14:paraId="68A64770"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14:paraId="5AD9F1F7" w14:textId="77777777" w:rsidTr="00822523">
        <w:trPr>
          <w:trHeight w:val="2815"/>
        </w:trPr>
        <w:tc>
          <w:tcPr>
            <w:tcW w:w="2552" w:type="dxa"/>
          </w:tcPr>
          <w:p w14:paraId="433136ED" w14:textId="77777777" w:rsidR="00860449" w:rsidRPr="006F38CF" w:rsidRDefault="00860449" w:rsidP="00F64B5D">
            <w:pPr>
              <w:rPr>
                <w:b/>
                <w:color w:val="000000"/>
              </w:rPr>
            </w:pPr>
            <w:r w:rsidRPr="006F38CF">
              <w:rPr>
                <w:b/>
                <w:color w:val="000000"/>
              </w:rPr>
              <w:lastRenderedPageBreak/>
              <w:t>Activities:</w:t>
            </w:r>
          </w:p>
          <w:p w14:paraId="5214FAE3"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5074B4C9" w14:textId="77777777" w:rsidR="00F50D8F" w:rsidRPr="00F50D8F" w:rsidRDefault="000A491B" w:rsidP="00F50D8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50D8F" w:rsidRPr="00F50D8F">
              <w:rPr>
                <w:rFonts w:asciiTheme="minorHAnsi" w:hAnsiTheme="minorHAnsi"/>
                <w:sz w:val="22"/>
              </w:rPr>
              <w:t>Activities:</w:t>
            </w:r>
          </w:p>
          <w:p w14:paraId="28485C43"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What are the key activities to be carried out (grouped in Workpackages) and in what sequence in order to produce the expected results?</w:t>
            </w:r>
          </w:p>
          <w:p w14:paraId="7B0836A0"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w:t>
            </w:r>
            <w:r w:rsidRPr="00F50D8F">
              <w:rPr>
                <w:rFonts w:asciiTheme="minorHAnsi" w:hAnsiTheme="minorHAnsi"/>
                <w:sz w:val="22"/>
              </w:rPr>
              <w:tab/>
              <w:t>Razvoj blockchain platformi</w:t>
            </w:r>
          </w:p>
          <w:p w14:paraId="0524927D"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1.1.</w:t>
            </w:r>
            <w:r w:rsidRPr="00F50D8F">
              <w:rPr>
                <w:rFonts w:asciiTheme="minorHAnsi" w:hAnsiTheme="minorHAnsi"/>
                <w:sz w:val="22"/>
              </w:rPr>
              <w:tab/>
              <w:t xml:space="preserve">Istrazivanje postojecih blockchain platformi </w:t>
            </w:r>
          </w:p>
          <w:p w14:paraId="67146A59"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1.1.1.</w:t>
            </w:r>
            <w:r w:rsidRPr="00F50D8F">
              <w:rPr>
                <w:rFonts w:asciiTheme="minorHAnsi" w:hAnsiTheme="minorHAnsi"/>
                <w:sz w:val="22"/>
              </w:rPr>
              <w:tab/>
              <w:t xml:space="preserve">Organizovanje i sprovođenje poseta partnera koji koriste blockchain tehnologiju kako bi se stekao uvid u njihove prakse i tehnologije (Fakultet organizacionih nauka u Beogradu, Elektrotehnicki fakultet Univerziteta u Beogradu, Matematicki fakultet univerziteta u </w:t>
            </w:r>
            <w:r w:rsidRPr="00F50D8F">
              <w:rPr>
                <w:rFonts w:asciiTheme="minorHAnsi" w:hAnsiTheme="minorHAnsi"/>
                <w:sz w:val="22"/>
              </w:rPr>
              <w:lastRenderedPageBreak/>
              <w:t>Beogradu, Fakultet tehnickih nauka univerziteta u Novom Sadu, Fakultet informacionih tehnologija univerziteta Singidunum, Beograd).</w:t>
            </w:r>
          </w:p>
          <w:p w14:paraId="1540C73B"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1.1.2.</w:t>
            </w:r>
            <w:r w:rsidRPr="00F50D8F">
              <w:rPr>
                <w:rFonts w:asciiTheme="minorHAnsi" w:hAnsiTheme="minorHAnsi"/>
                <w:sz w:val="22"/>
              </w:rPr>
              <w:tab/>
              <w:t xml:space="preserve">Intervjui sa ključnim stručnjacima i korisnicima blockchain platformi radi prikupljanja kvalitativnih podataka o upotrebi i prednostima tehnologije.  </w:t>
            </w:r>
          </w:p>
          <w:p w14:paraId="7127CF50"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1.1.3.</w:t>
            </w:r>
            <w:r w:rsidRPr="00F50D8F">
              <w:rPr>
                <w:rFonts w:asciiTheme="minorHAnsi" w:hAnsiTheme="minorHAnsi"/>
                <w:sz w:val="22"/>
              </w:rPr>
              <w:tab/>
              <w:t>Sprovođenje tehničkog pregleda postojećih blockchain rešenja, uključujući analizu arhitekture, sigurnosti, skalabilnosti i interoperabilnosti platformi.</w:t>
            </w:r>
          </w:p>
          <w:p w14:paraId="1F4928B3" w14:textId="77777777" w:rsidR="00F50D8F" w:rsidRPr="00F50D8F" w:rsidRDefault="00F50D8F" w:rsidP="00F50D8F">
            <w:pPr>
              <w:pStyle w:val="ListBullet"/>
              <w:rPr>
                <w:rFonts w:asciiTheme="minorHAnsi" w:hAnsiTheme="minorHAnsi"/>
                <w:sz w:val="22"/>
              </w:rPr>
            </w:pPr>
          </w:p>
          <w:p w14:paraId="54AB1F96"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1.2.</w:t>
            </w:r>
            <w:r w:rsidRPr="00F50D8F">
              <w:rPr>
                <w:rFonts w:asciiTheme="minorHAnsi" w:hAnsiTheme="minorHAnsi"/>
                <w:sz w:val="22"/>
              </w:rPr>
              <w:tab/>
              <w:t xml:space="preserve">Studija izvodljivosti </w:t>
            </w:r>
          </w:p>
          <w:p w14:paraId="43E79F0D"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1.2.1. Utvrditi tehničke zahteve i izvodljivost</w:t>
            </w:r>
          </w:p>
          <w:p w14:paraId="27CD7C3B"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lastRenderedPageBreak/>
              <w:t>1.2.2. Definisati obim i ciljeve integracije blockchain-a.</w:t>
            </w:r>
          </w:p>
          <w:p w14:paraId="1123BA5B"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1.2.3. Proceniti različite blockchain platforme na osnovu sigurnosti, troškova, lakote integracije i podrške zajednice.</w:t>
            </w:r>
          </w:p>
          <w:p w14:paraId="22B0DD26"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1.2.4. Izabrati platformu koja najbolje odgovara zahtevima.</w:t>
            </w:r>
          </w:p>
          <w:p w14:paraId="7620B519"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   1.3. Tehnicki projekat </w:t>
            </w:r>
          </w:p>
          <w:p w14:paraId="5FD0660F"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 1.3.1.  Sprovodjenje tehnickog projekta za Fakultet organizacionih nauka,, Elektrotehnicki fakultet, Matematicki fakultet, Fakultet tehnickih nauka I Fakultet informacionih tehnologija.</w:t>
            </w:r>
          </w:p>
          <w:p w14:paraId="58E82F87" w14:textId="77777777" w:rsidR="00F50D8F" w:rsidRPr="00F50D8F" w:rsidRDefault="00F50D8F" w:rsidP="00F50D8F">
            <w:pPr>
              <w:pStyle w:val="ListBullet"/>
              <w:rPr>
                <w:rFonts w:asciiTheme="minorHAnsi" w:hAnsiTheme="minorHAnsi"/>
                <w:sz w:val="22"/>
              </w:rPr>
            </w:pPr>
          </w:p>
          <w:p w14:paraId="5E744554"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2.</w:t>
            </w:r>
            <w:r w:rsidRPr="00F50D8F">
              <w:rPr>
                <w:rFonts w:asciiTheme="minorHAnsi" w:hAnsiTheme="minorHAnsi"/>
                <w:sz w:val="22"/>
              </w:rPr>
              <w:tab/>
              <w:t>Razvoj aplikacije po modelu vodopada</w:t>
            </w:r>
          </w:p>
          <w:p w14:paraId="2D9487F3"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2.1. Faza planiranja </w:t>
            </w:r>
          </w:p>
          <w:p w14:paraId="3630465A"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2.1.1. Definisanje zahteva sistema i </w:t>
            </w:r>
            <w:r w:rsidRPr="00F50D8F">
              <w:rPr>
                <w:rFonts w:asciiTheme="minorHAnsi" w:hAnsiTheme="minorHAnsi"/>
                <w:sz w:val="22"/>
              </w:rPr>
              <w:lastRenderedPageBreak/>
              <w:t xml:space="preserve">funkcionalnosti aplikacije. </w:t>
            </w:r>
          </w:p>
          <w:p w14:paraId="7507B2B3"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2.1.2. Razrada specifikacija zahteva uz detaljan opis svih funkcionalnih i nefunkcionalnih zahteva.</w:t>
            </w:r>
          </w:p>
          <w:p w14:paraId="435F6C39"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2.2. Sistem dizajn </w:t>
            </w:r>
          </w:p>
          <w:p w14:paraId="3EC78F76"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2.2.1. Razvijanje arhitektonskog dizajna aplikacije, uključujući bazu podataka, aplikacioni sloj, korisnički interfejs i integracije. 2.2.2. Kreiranje detaljnih tehničkih specifikacija i projektnih dokumenata.</w:t>
            </w:r>
          </w:p>
          <w:p w14:paraId="08D78A05" w14:textId="77777777" w:rsidR="00F50D8F" w:rsidRPr="00F50D8F" w:rsidRDefault="00F50D8F" w:rsidP="00F50D8F">
            <w:pPr>
              <w:pStyle w:val="ListBullet"/>
              <w:rPr>
                <w:rFonts w:asciiTheme="minorHAnsi" w:hAnsiTheme="minorHAnsi"/>
                <w:sz w:val="22"/>
              </w:rPr>
            </w:pPr>
            <w:r w:rsidRPr="00F50D8F">
              <w:rPr>
                <w:rFonts w:asciiTheme="minorHAnsi" w:hAnsiTheme="minorHAnsi"/>
                <w:sz w:val="22"/>
              </w:rPr>
              <w:t xml:space="preserve">2.3. Implementacija </w:t>
            </w:r>
          </w:p>
          <w:p w14:paraId="09E9B9AC" w14:textId="4FD6A7B9" w:rsidR="00860449" w:rsidRPr="006F38CF" w:rsidRDefault="00F50D8F" w:rsidP="00F50D8F">
            <w:pPr>
              <w:pStyle w:val="ListBullet"/>
              <w:numPr>
                <w:ilvl w:val="0"/>
                <w:numId w:val="0"/>
              </w:numPr>
              <w:rPr>
                <w:rFonts w:asciiTheme="minorHAnsi" w:hAnsiTheme="minorHAnsi"/>
                <w:bCs/>
                <w:color w:val="000000"/>
                <w:szCs w:val="22"/>
              </w:rPr>
            </w:pPr>
            <w:r w:rsidRPr="00F50D8F">
              <w:rPr>
                <w:rFonts w:asciiTheme="minorHAnsi" w:hAnsiTheme="minorHAnsi"/>
                <w:sz w:val="22"/>
              </w:rPr>
              <w:t>2.3.1. Razvijanje koda aplikacije prema d</w:t>
            </w:r>
            <w:r w:rsidR="000A491B" w:rsidRPr="006F38CF">
              <w:rPr>
                <w:rFonts w:asciiTheme="minorHAnsi" w:hAnsiTheme="minorHAnsi"/>
                <w:sz w:val="22"/>
              </w:rPr>
              <w:fldChar w:fldCharType="end"/>
            </w:r>
          </w:p>
        </w:tc>
        <w:tc>
          <w:tcPr>
            <w:tcW w:w="2693" w:type="dxa"/>
          </w:tcPr>
          <w:p w14:paraId="6684C1D7"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0E0D4474"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E07C679"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7B55C980" w14:textId="77777777" w:rsidR="00860449" w:rsidRPr="006F38CF" w:rsidRDefault="00860449" w:rsidP="00F64B5D">
            <w:pPr>
              <w:numPr>
                <w:ilvl w:val="12"/>
                <w:numId w:val="0"/>
              </w:numPr>
              <w:ind w:left="170"/>
              <w:rPr>
                <w:i/>
                <w:color w:val="000000"/>
              </w:rPr>
            </w:pPr>
          </w:p>
        </w:tc>
        <w:tc>
          <w:tcPr>
            <w:tcW w:w="3118" w:type="dxa"/>
          </w:tcPr>
          <w:p w14:paraId="25202086"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5C8C733E"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132E0511" w14:textId="77777777" w:rsidR="00860449" w:rsidRPr="006F38CF" w:rsidRDefault="000A491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67851419" w14:textId="77777777" w:rsidR="00C74BCC" w:rsidRPr="006F38CF" w:rsidRDefault="00C74BCC" w:rsidP="00F64B5D">
            <w:pPr>
              <w:numPr>
                <w:ilvl w:val="12"/>
                <w:numId w:val="0"/>
              </w:numPr>
              <w:tabs>
                <w:tab w:val="left" w:pos="170"/>
              </w:tabs>
            </w:pPr>
            <w:r w:rsidRPr="006F38CF">
              <w:rPr>
                <w:b/>
                <w:bCs/>
                <w:iCs/>
                <w:color w:val="000000"/>
              </w:rPr>
              <w:t>How the risks will be mitigated:</w:t>
            </w:r>
          </w:p>
          <w:p w14:paraId="7760E263"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14:paraId="76247043" w14:textId="77777777" w:rsidR="004A3C5A" w:rsidRDefault="004A3C5A" w:rsidP="00F64B5D"/>
    <w:p w14:paraId="6EF3AAE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14EF735A"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14:paraId="4128EFAE"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A7FB196" w14:textId="77777777" w:rsidR="005147E7" w:rsidRPr="006F38CF" w:rsidRDefault="005147E7" w:rsidP="00F64B5D">
      <w:pPr>
        <w:rPr>
          <w:b/>
        </w:rPr>
      </w:pPr>
    </w:p>
    <w:p w14:paraId="6FCCBD5A" w14:textId="77777777" w:rsidR="009671A8" w:rsidRPr="009671A8" w:rsidRDefault="004D7CBF" w:rsidP="00450A49">
      <w:pPr>
        <w:keepNext/>
        <w:spacing w:after="120"/>
        <w:rPr>
          <w:b/>
        </w:rPr>
      </w:pPr>
      <w:r>
        <w:rPr>
          <w:b/>
        </w:rPr>
        <w:t>On the following pages, please provide your work plan for each year of the proposed project</w:t>
      </w:r>
    </w:p>
    <w:p w14:paraId="1C891B2F"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52E4ACB8"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29C2F619"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3767DC19"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26737BB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375D9350"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1BE9459F"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5F20AB4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3574CFD" w14:textId="77777777" w:rsidR="009671A8" w:rsidRDefault="009671A8" w:rsidP="009F43B9">
      <w:pPr>
        <w:rPr>
          <w:color w:val="000000"/>
          <w:sz w:val="18"/>
        </w:rPr>
      </w:pPr>
    </w:p>
    <w:p w14:paraId="47312DFF" w14:textId="77777777" w:rsidR="009671A8" w:rsidRDefault="009671A8">
      <w:pPr>
        <w:spacing w:after="200" w:line="276" w:lineRule="auto"/>
        <w:rPr>
          <w:color w:val="000000"/>
          <w:sz w:val="18"/>
        </w:rPr>
      </w:pPr>
      <w:r>
        <w:rPr>
          <w:color w:val="000000"/>
          <w:sz w:val="18"/>
        </w:rPr>
        <w:br w:type="page"/>
      </w:r>
    </w:p>
    <w:p w14:paraId="44BE704B"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14:paraId="58E6D339" w14:textId="77777777" w:rsidR="00C97D5E" w:rsidRDefault="00C97D5E" w:rsidP="00F64B5D">
      <w:pPr>
        <w:numPr>
          <w:ilvl w:val="12"/>
          <w:numId w:val="0"/>
        </w:numPr>
        <w:outlineLvl w:val="0"/>
        <w:rPr>
          <w:b/>
        </w:rPr>
      </w:pPr>
    </w:p>
    <w:p w14:paraId="2A4213B7"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1498A178" w14:textId="77777777" w:rsidTr="007A50D9">
        <w:trPr>
          <w:cantSplit/>
          <w:trHeight w:val="243"/>
          <w:jc w:val="center"/>
        </w:trPr>
        <w:tc>
          <w:tcPr>
            <w:tcW w:w="5649" w:type="dxa"/>
            <w:gridSpan w:val="2"/>
            <w:shd w:val="clear" w:color="auto" w:fill="DBE5F1" w:themeFill="accent1" w:themeFillTint="33"/>
            <w:vAlign w:val="center"/>
          </w:tcPr>
          <w:p w14:paraId="43FB1D6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3A50FE2"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3E5EFB7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CE0C33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5ADF26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D39B9C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5A97F482"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28BFF83"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FD607B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0F33AD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3E24525F"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278D67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40C83F70"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D368BF8"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0A49299"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ED1F5D9" w14:textId="77777777" w:rsidTr="005147E7">
        <w:trPr>
          <w:cantSplit/>
          <w:trHeight w:val="243"/>
          <w:jc w:val="center"/>
        </w:trPr>
        <w:tc>
          <w:tcPr>
            <w:tcW w:w="830" w:type="dxa"/>
            <w:vAlign w:val="center"/>
          </w:tcPr>
          <w:p w14:paraId="3E7740A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7FF8FCA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E0130F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EBF4FB6"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6C61E1DD" w14:textId="77777777" w:rsidR="005147E7" w:rsidRPr="006F38CF" w:rsidRDefault="005147E7" w:rsidP="00F64B5D">
            <w:pPr>
              <w:jc w:val="center"/>
              <w:rPr>
                <w:b/>
                <w:color w:val="000000"/>
                <w:sz w:val="18"/>
                <w:szCs w:val="18"/>
              </w:rPr>
            </w:pPr>
          </w:p>
        </w:tc>
        <w:tc>
          <w:tcPr>
            <w:tcW w:w="669" w:type="dxa"/>
            <w:vMerge/>
            <w:vAlign w:val="center"/>
          </w:tcPr>
          <w:p w14:paraId="0222D8F2" w14:textId="77777777" w:rsidR="005147E7" w:rsidRPr="006F38CF" w:rsidRDefault="005147E7" w:rsidP="00F64B5D">
            <w:pPr>
              <w:jc w:val="center"/>
              <w:rPr>
                <w:b/>
                <w:color w:val="000000"/>
                <w:sz w:val="18"/>
                <w:szCs w:val="18"/>
              </w:rPr>
            </w:pPr>
          </w:p>
        </w:tc>
        <w:tc>
          <w:tcPr>
            <w:tcW w:w="670" w:type="dxa"/>
            <w:vMerge/>
            <w:vAlign w:val="center"/>
          </w:tcPr>
          <w:p w14:paraId="0DE9608F" w14:textId="77777777" w:rsidR="005147E7" w:rsidRPr="006F38CF" w:rsidRDefault="005147E7" w:rsidP="00F64B5D">
            <w:pPr>
              <w:jc w:val="center"/>
              <w:rPr>
                <w:b/>
                <w:color w:val="000000"/>
                <w:sz w:val="18"/>
                <w:szCs w:val="18"/>
              </w:rPr>
            </w:pPr>
          </w:p>
        </w:tc>
        <w:tc>
          <w:tcPr>
            <w:tcW w:w="669" w:type="dxa"/>
            <w:vMerge/>
            <w:vAlign w:val="center"/>
          </w:tcPr>
          <w:p w14:paraId="4D29FA9C" w14:textId="77777777" w:rsidR="005147E7" w:rsidRPr="006F38CF" w:rsidRDefault="005147E7" w:rsidP="00F64B5D">
            <w:pPr>
              <w:jc w:val="center"/>
              <w:rPr>
                <w:b/>
                <w:color w:val="000000"/>
                <w:sz w:val="18"/>
                <w:szCs w:val="18"/>
              </w:rPr>
            </w:pPr>
          </w:p>
        </w:tc>
        <w:tc>
          <w:tcPr>
            <w:tcW w:w="670" w:type="dxa"/>
            <w:vMerge/>
            <w:vAlign w:val="center"/>
          </w:tcPr>
          <w:p w14:paraId="5E80070A" w14:textId="77777777" w:rsidR="005147E7" w:rsidRPr="006F38CF" w:rsidRDefault="005147E7" w:rsidP="00F64B5D">
            <w:pPr>
              <w:jc w:val="center"/>
              <w:rPr>
                <w:b/>
                <w:color w:val="000000"/>
                <w:sz w:val="18"/>
                <w:szCs w:val="18"/>
              </w:rPr>
            </w:pPr>
          </w:p>
        </w:tc>
        <w:tc>
          <w:tcPr>
            <w:tcW w:w="669" w:type="dxa"/>
            <w:vMerge/>
            <w:vAlign w:val="center"/>
          </w:tcPr>
          <w:p w14:paraId="709AF8B3" w14:textId="77777777" w:rsidR="005147E7" w:rsidRPr="006F38CF" w:rsidRDefault="005147E7" w:rsidP="00F64B5D">
            <w:pPr>
              <w:jc w:val="center"/>
              <w:rPr>
                <w:b/>
                <w:color w:val="000000"/>
                <w:sz w:val="18"/>
                <w:szCs w:val="18"/>
              </w:rPr>
            </w:pPr>
          </w:p>
        </w:tc>
        <w:tc>
          <w:tcPr>
            <w:tcW w:w="670" w:type="dxa"/>
            <w:vMerge/>
            <w:vAlign w:val="center"/>
          </w:tcPr>
          <w:p w14:paraId="0443E4B7" w14:textId="77777777" w:rsidR="005147E7" w:rsidRPr="006F38CF" w:rsidRDefault="005147E7" w:rsidP="00F64B5D">
            <w:pPr>
              <w:jc w:val="center"/>
              <w:rPr>
                <w:b/>
                <w:color w:val="000000"/>
                <w:sz w:val="18"/>
                <w:szCs w:val="18"/>
              </w:rPr>
            </w:pPr>
          </w:p>
        </w:tc>
        <w:tc>
          <w:tcPr>
            <w:tcW w:w="669" w:type="dxa"/>
            <w:vMerge/>
            <w:vAlign w:val="center"/>
          </w:tcPr>
          <w:p w14:paraId="3BA9F35B" w14:textId="77777777" w:rsidR="005147E7" w:rsidRPr="006F38CF" w:rsidRDefault="005147E7" w:rsidP="00F64B5D">
            <w:pPr>
              <w:jc w:val="center"/>
              <w:rPr>
                <w:b/>
                <w:color w:val="000000"/>
                <w:sz w:val="18"/>
                <w:szCs w:val="18"/>
              </w:rPr>
            </w:pPr>
          </w:p>
        </w:tc>
        <w:tc>
          <w:tcPr>
            <w:tcW w:w="670" w:type="dxa"/>
            <w:vMerge/>
            <w:vAlign w:val="center"/>
          </w:tcPr>
          <w:p w14:paraId="01E9D0B7" w14:textId="77777777" w:rsidR="005147E7" w:rsidRPr="006F38CF" w:rsidRDefault="005147E7" w:rsidP="00F64B5D">
            <w:pPr>
              <w:jc w:val="center"/>
              <w:rPr>
                <w:b/>
                <w:color w:val="000000"/>
                <w:sz w:val="18"/>
                <w:szCs w:val="18"/>
              </w:rPr>
            </w:pPr>
          </w:p>
        </w:tc>
        <w:tc>
          <w:tcPr>
            <w:tcW w:w="669" w:type="dxa"/>
            <w:vMerge/>
            <w:vAlign w:val="center"/>
          </w:tcPr>
          <w:p w14:paraId="01F8AA1E" w14:textId="77777777" w:rsidR="005147E7" w:rsidRPr="006F38CF" w:rsidRDefault="005147E7" w:rsidP="00F64B5D">
            <w:pPr>
              <w:jc w:val="center"/>
              <w:rPr>
                <w:b/>
                <w:color w:val="000000"/>
                <w:sz w:val="18"/>
                <w:szCs w:val="18"/>
              </w:rPr>
            </w:pPr>
          </w:p>
        </w:tc>
        <w:tc>
          <w:tcPr>
            <w:tcW w:w="670" w:type="dxa"/>
            <w:vMerge/>
            <w:vAlign w:val="center"/>
          </w:tcPr>
          <w:p w14:paraId="3BA2E5C4" w14:textId="77777777" w:rsidR="005147E7" w:rsidRPr="006F38CF" w:rsidRDefault="005147E7" w:rsidP="00F64B5D">
            <w:pPr>
              <w:jc w:val="center"/>
              <w:rPr>
                <w:b/>
                <w:color w:val="000000"/>
                <w:sz w:val="18"/>
                <w:szCs w:val="18"/>
              </w:rPr>
            </w:pPr>
          </w:p>
        </w:tc>
        <w:tc>
          <w:tcPr>
            <w:tcW w:w="669" w:type="dxa"/>
            <w:vMerge/>
            <w:vAlign w:val="center"/>
          </w:tcPr>
          <w:p w14:paraId="735568C3" w14:textId="77777777" w:rsidR="005147E7" w:rsidRPr="006F38CF" w:rsidRDefault="005147E7" w:rsidP="00F64B5D">
            <w:pPr>
              <w:jc w:val="center"/>
              <w:rPr>
                <w:b/>
                <w:color w:val="000000"/>
                <w:sz w:val="18"/>
                <w:szCs w:val="18"/>
              </w:rPr>
            </w:pPr>
          </w:p>
        </w:tc>
        <w:tc>
          <w:tcPr>
            <w:tcW w:w="670" w:type="dxa"/>
            <w:vMerge/>
            <w:vAlign w:val="center"/>
          </w:tcPr>
          <w:p w14:paraId="2EA0EDDD" w14:textId="77777777" w:rsidR="005147E7" w:rsidRPr="006F38CF" w:rsidRDefault="005147E7" w:rsidP="00F64B5D">
            <w:pPr>
              <w:jc w:val="center"/>
              <w:rPr>
                <w:b/>
                <w:color w:val="000000"/>
                <w:sz w:val="18"/>
                <w:szCs w:val="18"/>
              </w:rPr>
            </w:pPr>
          </w:p>
        </w:tc>
      </w:tr>
      <w:tr w:rsidR="005147E7" w:rsidRPr="006F38CF" w14:paraId="46241C0F" w14:textId="77777777" w:rsidTr="005147E7">
        <w:trPr>
          <w:cantSplit/>
          <w:trHeight w:val="289"/>
          <w:jc w:val="center"/>
        </w:trPr>
        <w:tc>
          <w:tcPr>
            <w:tcW w:w="830" w:type="dxa"/>
            <w:vAlign w:val="center"/>
          </w:tcPr>
          <w:p w14:paraId="07D17960" w14:textId="375C5880" w:rsidR="005147E7" w:rsidRPr="006F38CF" w:rsidRDefault="008D1EEB" w:rsidP="00F64B5D">
            <w:pPr>
              <w:tabs>
                <w:tab w:val="left" w:pos="397"/>
              </w:tabs>
              <w:ind w:left="397" w:hanging="397"/>
              <w:jc w:val="center"/>
              <w:rPr>
                <w:color w:val="000000"/>
                <w:szCs w:val="22"/>
              </w:rPr>
            </w:pPr>
            <w:r>
              <w:rPr>
                <w:color w:val="000000"/>
                <w:szCs w:val="22"/>
              </w:rPr>
              <w:t>A1</w:t>
            </w:r>
          </w:p>
        </w:tc>
        <w:tc>
          <w:tcPr>
            <w:tcW w:w="4819" w:type="dxa"/>
            <w:vAlign w:val="center"/>
          </w:tcPr>
          <w:p w14:paraId="0A2A0EF3" w14:textId="4C8D3590" w:rsidR="008D1EEB" w:rsidRPr="006F38CF" w:rsidRDefault="008D1EEB" w:rsidP="008D1EEB">
            <w:pPr>
              <w:tabs>
                <w:tab w:val="left" w:pos="397"/>
              </w:tabs>
              <w:ind w:left="397" w:hanging="397"/>
              <w:rPr>
                <w:color w:val="000000"/>
                <w:szCs w:val="22"/>
              </w:rPr>
            </w:pPr>
            <w:r>
              <w:rPr>
                <w:color w:val="000000"/>
                <w:szCs w:val="22"/>
              </w:rPr>
              <w:t>Razvoj blockchain platformi</w:t>
            </w:r>
          </w:p>
        </w:tc>
        <w:tc>
          <w:tcPr>
            <w:tcW w:w="953" w:type="dxa"/>
            <w:vAlign w:val="center"/>
          </w:tcPr>
          <w:p w14:paraId="0A8C472A" w14:textId="6155A28C" w:rsidR="005147E7" w:rsidRPr="006F38CF" w:rsidRDefault="00570BDA" w:rsidP="00F64B5D">
            <w:pPr>
              <w:jc w:val="center"/>
              <w:rPr>
                <w:b/>
                <w:color w:val="000000"/>
                <w:szCs w:val="22"/>
              </w:rPr>
            </w:pPr>
            <w:r>
              <w:rPr>
                <w:b/>
                <w:color w:val="000000"/>
                <w:szCs w:val="22"/>
              </w:rPr>
              <w:t>1week</w:t>
            </w:r>
          </w:p>
        </w:tc>
        <w:tc>
          <w:tcPr>
            <w:tcW w:w="669" w:type="dxa"/>
            <w:vAlign w:val="center"/>
          </w:tcPr>
          <w:p w14:paraId="4292C34A" w14:textId="77777777" w:rsidR="005147E7" w:rsidRPr="006F38CF" w:rsidRDefault="005147E7" w:rsidP="00F64B5D">
            <w:pPr>
              <w:jc w:val="center"/>
              <w:rPr>
                <w:b/>
                <w:color w:val="000000"/>
                <w:szCs w:val="22"/>
              </w:rPr>
            </w:pPr>
          </w:p>
        </w:tc>
        <w:tc>
          <w:tcPr>
            <w:tcW w:w="670" w:type="dxa"/>
            <w:vAlign w:val="center"/>
          </w:tcPr>
          <w:p w14:paraId="135ACE18" w14:textId="77777777" w:rsidR="005147E7" w:rsidRPr="006F38CF" w:rsidRDefault="005147E7" w:rsidP="00F64B5D">
            <w:pPr>
              <w:jc w:val="center"/>
              <w:rPr>
                <w:b/>
                <w:color w:val="000000"/>
                <w:szCs w:val="22"/>
              </w:rPr>
            </w:pPr>
          </w:p>
        </w:tc>
        <w:tc>
          <w:tcPr>
            <w:tcW w:w="669" w:type="dxa"/>
            <w:vAlign w:val="center"/>
          </w:tcPr>
          <w:p w14:paraId="1DA12AE3" w14:textId="77777777" w:rsidR="005147E7" w:rsidRPr="006F38CF" w:rsidRDefault="005147E7" w:rsidP="00F64B5D">
            <w:pPr>
              <w:jc w:val="center"/>
              <w:rPr>
                <w:b/>
                <w:color w:val="000000"/>
                <w:szCs w:val="22"/>
              </w:rPr>
            </w:pPr>
          </w:p>
        </w:tc>
        <w:tc>
          <w:tcPr>
            <w:tcW w:w="670" w:type="dxa"/>
            <w:vAlign w:val="center"/>
          </w:tcPr>
          <w:p w14:paraId="4AF71AD5" w14:textId="77777777" w:rsidR="005147E7" w:rsidRPr="006F38CF" w:rsidRDefault="005147E7" w:rsidP="00F64B5D">
            <w:pPr>
              <w:jc w:val="center"/>
              <w:rPr>
                <w:b/>
                <w:color w:val="000000"/>
                <w:szCs w:val="22"/>
              </w:rPr>
            </w:pPr>
          </w:p>
        </w:tc>
        <w:tc>
          <w:tcPr>
            <w:tcW w:w="669" w:type="dxa"/>
            <w:vAlign w:val="center"/>
          </w:tcPr>
          <w:p w14:paraId="04CD4B74" w14:textId="77777777" w:rsidR="005147E7" w:rsidRPr="006F38CF" w:rsidRDefault="005147E7" w:rsidP="00F64B5D">
            <w:pPr>
              <w:jc w:val="center"/>
              <w:rPr>
                <w:b/>
                <w:color w:val="000000"/>
                <w:szCs w:val="22"/>
              </w:rPr>
            </w:pPr>
          </w:p>
        </w:tc>
        <w:tc>
          <w:tcPr>
            <w:tcW w:w="670" w:type="dxa"/>
            <w:vAlign w:val="center"/>
          </w:tcPr>
          <w:p w14:paraId="52D44E19" w14:textId="77777777" w:rsidR="005147E7" w:rsidRPr="006F38CF" w:rsidRDefault="005147E7" w:rsidP="00F64B5D">
            <w:pPr>
              <w:jc w:val="center"/>
              <w:rPr>
                <w:b/>
                <w:color w:val="000000"/>
                <w:szCs w:val="22"/>
              </w:rPr>
            </w:pPr>
          </w:p>
        </w:tc>
        <w:tc>
          <w:tcPr>
            <w:tcW w:w="669" w:type="dxa"/>
            <w:vAlign w:val="center"/>
          </w:tcPr>
          <w:p w14:paraId="35C4EE53" w14:textId="77777777" w:rsidR="005147E7" w:rsidRPr="006F38CF" w:rsidRDefault="005147E7" w:rsidP="00F64B5D">
            <w:pPr>
              <w:jc w:val="center"/>
              <w:rPr>
                <w:b/>
                <w:color w:val="000000"/>
                <w:szCs w:val="22"/>
              </w:rPr>
            </w:pPr>
          </w:p>
        </w:tc>
        <w:tc>
          <w:tcPr>
            <w:tcW w:w="670" w:type="dxa"/>
            <w:vAlign w:val="center"/>
          </w:tcPr>
          <w:p w14:paraId="5EF7A670" w14:textId="77777777" w:rsidR="005147E7" w:rsidRPr="006F38CF" w:rsidRDefault="005147E7" w:rsidP="00F64B5D">
            <w:pPr>
              <w:jc w:val="center"/>
              <w:rPr>
                <w:b/>
                <w:color w:val="000000"/>
                <w:szCs w:val="22"/>
              </w:rPr>
            </w:pPr>
          </w:p>
        </w:tc>
        <w:tc>
          <w:tcPr>
            <w:tcW w:w="669" w:type="dxa"/>
            <w:vAlign w:val="center"/>
          </w:tcPr>
          <w:p w14:paraId="5DB9110B" w14:textId="77777777" w:rsidR="005147E7" w:rsidRPr="006F38CF" w:rsidRDefault="005147E7" w:rsidP="00F64B5D">
            <w:pPr>
              <w:jc w:val="center"/>
              <w:rPr>
                <w:b/>
                <w:color w:val="000000"/>
                <w:szCs w:val="22"/>
              </w:rPr>
            </w:pPr>
          </w:p>
        </w:tc>
        <w:tc>
          <w:tcPr>
            <w:tcW w:w="670" w:type="dxa"/>
            <w:vAlign w:val="center"/>
          </w:tcPr>
          <w:p w14:paraId="1FCFC497" w14:textId="77777777" w:rsidR="005147E7" w:rsidRPr="006F38CF" w:rsidRDefault="005147E7" w:rsidP="00F64B5D">
            <w:pPr>
              <w:jc w:val="center"/>
              <w:rPr>
                <w:b/>
                <w:color w:val="000000"/>
                <w:szCs w:val="22"/>
              </w:rPr>
            </w:pPr>
          </w:p>
        </w:tc>
        <w:tc>
          <w:tcPr>
            <w:tcW w:w="669" w:type="dxa"/>
            <w:vAlign w:val="center"/>
          </w:tcPr>
          <w:p w14:paraId="00B5966C" w14:textId="77777777" w:rsidR="005147E7" w:rsidRPr="006F38CF" w:rsidRDefault="005147E7" w:rsidP="00F64B5D">
            <w:pPr>
              <w:jc w:val="center"/>
              <w:rPr>
                <w:b/>
                <w:color w:val="000000"/>
                <w:szCs w:val="22"/>
              </w:rPr>
            </w:pPr>
          </w:p>
        </w:tc>
        <w:tc>
          <w:tcPr>
            <w:tcW w:w="670" w:type="dxa"/>
            <w:vAlign w:val="center"/>
          </w:tcPr>
          <w:p w14:paraId="51585E3D" w14:textId="77777777" w:rsidR="005147E7" w:rsidRPr="006F38CF" w:rsidRDefault="005147E7" w:rsidP="00F64B5D">
            <w:pPr>
              <w:jc w:val="center"/>
              <w:rPr>
                <w:b/>
                <w:color w:val="000000"/>
                <w:szCs w:val="22"/>
              </w:rPr>
            </w:pPr>
          </w:p>
        </w:tc>
      </w:tr>
      <w:tr w:rsidR="005147E7" w:rsidRPr="006F38CF" w14:paraId="0B3CD4C2" w14:textId="77777777" w:rsidTr="005147E7">
        <w:trPr>
          <w:cantSplit/>
          <w:trHeight w:val="289"/>
          <w:jc w:val="center"/>
        </w:trPr>
        <w:tc>
          <w:tcPr>
            <w:tcW w:w="830" w:type="dxa"/>
            <w:vAlign w:val="center"/>
          </w:tcPr>
          <w:p w14:paraId="72553ED7" w14:textId="3F73E305" w:rsidR="005147E7" w:rsidRPr="006F38CF" w:rsidRDefault="008D1EEB" w:rsidP="00F64B5D">
            <w:pPr>
              <w:tabs>
                <w:tab w:val="left" w:pos="397"/>
              </w:tabs>
              <w:ind w:left="397" w:hanging="397"/>
              <w:jc w:val="center"/>
              <w:rPr>
                <w:color w:val="000000"/>
                <w:szCs w:val="22"/>
              </w:rPr>
            </w:pPr>
            <w:r>
              <w:rPr>
                <w:color w:val="000000"/>
                <w:szCs w:val="22"/>
              </w:rPr>
              <w:t>A1.1</w:t>
            </w:r>
          </w:p>
        </w:tc>
        <w:tc>
          <w:tcPr>
            <w:tcW w:w="4819" w:type="dxa"/>
            <w:vAlign w:val="center"/>
          </w:tcPr>
          <w:p w14:paraId="4B58C4AD" w14:textId="28BEC348" w:rsidR="005147E7" w:rsidRPr="008D1EEB" w:rsidRDefault="008D1EEB" w:rsidP="008D1EEB">
            <w:pPr>
              <w:pStyle w:val="BulletBox"/>
              <w:numPr>
                <w:ilvl w:val="0"/>
                <w:numId w:val="0"/>
              </w:numPr>
              <w:rPr>
                <w:noProof/>
                <w:lang w:val="en-TT"/>
              </w:rPr>
            </w:pPr>
            <w:r>
              <w:rPr>
                <w:noProof/>
                <w:lang w:val="en-TT"/>
              </w:rPr>
              <w:t xml:space="preserve">Istrazivanje postojecih blockchain platformi </w:t>
            </w:r>
          </w:p>
        </w:tc>
        <w:tc>
          <w:tcPr>
            <w:tcW w:w="953" w:type="dxa"/>
            <w:vAlign w:val="center"/>
          </w:tcPr>
          <w:p w14:paraId="277E0361" w14:textId="0677AD4C" w:rsidR="005147E7" w:rsidRPr="006F38CF" w:rsidRDefault="00570BDA" w:rsidP="00F64B5D">
            <w:pPr>
              <w:jc w:val="center"/>
              <w:rPr>
                <w:b/>
                <w:color w:val="000000"/>
                <w:szCs w:val="22"/>
              </w:rPr>
            </w:pPr>
            <w:r>
              <w:rPr>
                <w:b/>
                <w:color w:val="000000"/>
                <w:szCs w:val="22"/>
              </w:rPr>
              <w:t>1week</w:t>
            </w:r>
          </w:p>
        </w:tc>
        <w:tc>
          <w:tcPr>
            <w:tcW w:w="669" w:type="dxa"/>
            <w:vAlign w:val="center"/>
          </w:tcPr>
          <w:p w14:paraId="2854749C" w14:textId="77777777" w:rsidR="005147E7" w:rsidRPr="006F38CF" w:rsidRDefault="005147E7" w:rsidP="00F64B5D">
            <w:pPr>
              <w:jc w:val="center"/>
              <w:rPr>
                <w:b/>
                <w:color w:val="000000"/>
                <w:szCs w:val="22"/>
              </w:rPr>
            </w:pPr>
          </w:p>
        </w:tc>
        <w:tc>
          <w:tcPr>
            <w:tcW w:w="670" w:type="dxa"/>
            <w:vAlign w:val="center"/>
          </w:tcPr>
          <w:p w14:paraId="4B0A4C61" w14:textId="77777777" w:rsidR="005147E7" w:rsidRPr="006F38CF" w:rsidRDefault="005147E7" w:rsidP="00F64B5D">
            <w:pPr>
              <w:jc w:val="center"/>
              <w:rPr>
                <w:b/>
                <w:color w:val="000000"/>
                <w:szCs w:val="22"/>
              </w:rPr>
            </w:pPr>
          </w:p>
        </w:tc>
        <w:tc>
          <w:tcPr>
            <w:tcW w:w="669" w:type="dxa"/>
            <w:vAlign w:val="center"/>
          </w:tcPr>
          <w:p w14:paraId="6520F88E" w14:textId="77777777" w:rsidR="005147E7" w:rsidRPr="006F38CF" w:rsidRDefault="005147E7" w:rsidP="00F64B5D">
            <w:pPr>
              <w:jc w:val="center"/>
              <w:rPr>
                <w:b/>
                <w:color w:val="000000"/>
                <w:szCs w:val="22"/>
              </w:rPr>
            </w:pPr>
          </w:p>
        </w:tc>
        <w:tc>
          <w:tcPr>
            <w:tcW w:w="670" w:type="dxa"/>
            <w:vAlign w:val="center"/>
          </w:tcPr>
          <w:p w14:paraId="3CEC5F30" w14:textId="77777777" w:rsidR="005147E7" w:rsidRPr="006F38CF" w:rsidRDefault="005147E7" w:rsidP="00F64B5D">
            <w:pPr>
              <w:jc w:val="center"/>
              <w:rPr>
                <w:b/>
                <w:color w:val="000000"/>
                <w:szCs w:val="22"/>
              </w:rPr>
            </w:pPr>
          </w:p>
        </w:tc>
        <w:tc>
          <w:tcPr>
            <w:tcW w:w="669" w:type="dxa"/>
            <w:vAlign w:val="center"/>
          </w:tcPr>
          <w:p w14:paraId="530C9B17" w14:textId="77777777" w:rsidR="005147E7" w:rsidRPr="006F38CF" w:rsidRDefault="005147E7" w:rsidP="00F64B5D">
            <w:pPr>
              <w:jc w:val="center"/>
              <w:rPr>
                <w:b/>
                <w:color w:val="000000"/>
                <w:szCs w:val="22"/>
              </w:rPr>
            </w:pPr>
          </w:p>
        </w:tc>
        <w:tc>
          <w:tcPr>
            <w:tcW w:w="670" w:type="dxa"/>
            <w:vAlign w:val="center"/>
          </w:tcPr>
          <w:p w14:paraId="25A6955A" w14:textId="77777777" w:rsidR="005147E7" w:rsidRPr="006F38CF" w:rsidRDefault="005147E7" w:rsidP="00F64B5D">
            <w:pPr>
              <w:jc w:val="center"/>
              <w:rPr>
                <w:b/>
                <w:color w:val="000000"/>
                <w:szCs w:val="22"/>
              </w:rPr>
            </w:pPr>
          </w:p>
        </w:tc>
        <w:tc>
          <w:tcPr>
            <w:tcW w:w="669" w:type="dxa"/>
            <w:vAlign w:val="center"/>
          </w:tcPr>
          <w:p w14:paraId="02BC68ED" w14:textId="77777777" w:rsidR="005147E7" w:rsidRPr="006F38CF" w:rsidRDefault="005147E7" w:rsidP="00F64B5D">
            <w:pPr>
              <w:jc w:val="center"/>
              <w:rPr>
                <w:b/>
                <w:color w:val="000000"/>
                <w:szCs w:val="22"/>
              </w:rPr>
            </w:pPr>
          </w:p>
        </w:tc>
        <w:tc>
          <w:tcPr>
            <w:tcW w:w="670" w:type="dxa"/>
            <w:vAlign w:val="center"/>
          </w:tcPr>
          <w:p w14:paraId="11120DAA" w14:textId="77777777" w:rsidR="005147E7" w:rsidRPr="006F38CF" w:rsidRDefault="005147E7" w:rsidP="00F64B5D">
            <w:pPr>
              <w:jc w:val="center"/>
              <w:rPr>
                <w:b/>
                <w:color w:val="000000"/>
                <w:szCs w:val="22"/>
              </w:rPr>
            </w:pPr>
          </w:p>
        </w:tc>
        <w:tc>
          <w:tcPr>
            <w:tcW w:w="669" w:type="dxa"/>
            <w:vAlign w:val="center"/>
          </w:tcPr>
          <w:p w14:paraId="7CA2E3C3" w14:textId="77777777" w:rsidR="005147E7" w:rsidRPr="006F38CF" w:rsidRDefault="005147E7" w:rsidP="00F64B5D">
            <w:pPr>
              <w:jc w:val="center"/>
              <w:rPr>
                <w:b/>
                <w:color w:val="000000"/>
                <w:szCs w:val="22"/>
              </w:rPr>
            </w:pPr>
          </w:p>
        </w:tc>
        <w:tc>
          <w:tcPr>
            <w:tcW w:w="670" w:type="dxa"/>
            <w:vAlign w:val="center"/>
          </w:tcPr>
          <w:p w14:paraId="100898BE" w14:textId="77777777" w:rsidR="005147E7" w:rsidRPr="006F38CF" w:rsidRDefault="005147E7" w:rsidP="00F64B5D">
            <w:pPr>
              <w:jc w:val="center"/>
              <w:rPr>
                <w:b/>
                <w:color w:val="000000"/>
                <w:szCs w:val="22"/>
              </w:rPr>
            </w:pPr>
          </w:p>
        </w:tc>
        <w:tc>
          <w:tcPr>
            <w:tcW w:w="669" w:type="dxa"/>
            <w:vAlign w:val="center"/>
          </w:tcPr>
          <w:p w14:paraId="34D86FE4" w14:textId="77777777" w:rsidR="005147E7" w:rsidRPr="006F38CF" w:rsidRDefault="005147E7" w:rsidP="00F64B5D">
            <w:pPr>
              <w:jc w:val="center"/>
              <w:rPr>
                <w:b/>
                <w:color w:val="000000"/>
                <w:szCs w:val="22"/>
              </w:rPr>
            </w:pPr>
          </w:p>
        </w:tc>
        <w:tc>
          <w:tcPr>
            <w:tcW w:w="670" w:type="dxa"/>
            <w:vAlign w:val="center"/>
          </w:tcPr>
          <w:p w14:paraId="6E494083" w14:textId="77777777" w:rsidR="005147E7" w:rsidRPr="006F38CF" w:rsidRDefault="005147E7" w:rsidP="00F64B5D">
            <w:pPr>
              <w:jc w:val="center"/>
              <w:rPr>
                <w:b/>
                <w:color w:val="000000"/>
                <w:szCs w:val="22"/>
              </w:rPr>
            </w:pPr>
          </w:p>
        </w:tc>
      </w:tr>
      <w:tr w:rsidR="005147E7" w:rsidRPr="006F38CF" w14:paraId="2EABA869" w14:textId="77777777" w:rsidTr="005147E7">
        <w:trPr>
          <w:cantSplit/>
          <w:trHeight w:val="289"/>
          <w:jc w:val="center"/>
        </w:trPr>
        <w:tc>
          <w:tcPr>
            <w:tcW w:w="830" w:type="dxa"/>
            <w:vAlign w:val="center"/>
          </w:tcPr>
          <w:p w14:paraId="37BAD0FF" w14:textId="30CC75AD" w:rsidR="005147E7" w:rsidRPr="006F38CF" w:rsidRDefault="008D1EEB" w:rsidP="00F64B5D">
            <w:pPr>
              <w:tabs>
                <w:tab w:val="left" w:pos="397"/>
              </w:tabs>
              <w:ind w:left="397" w:hanging="397"/>
              <w:jc w:val="center"/>
              <w:rPr>
                <w:color w:val="000000"/>
                <w:szCs w:val="22"/>
              </w:rPr>
            </w:pPr>
            <w:r>
              <w:rPr>
                <w:color w:val="000000"/>
                <w:szCs w:val="22"/>
              </w:rPr>
              <w:t>A1.1.1.</w:t>
            </w:r>
          </w:p>
        </w:tc>
        <w:tc>
          <w:tcPr>
            <w:tcW w:w="4819" w:type="dxa"/>
            <w:vAlign w:val="center"/>
          </w:tcPr>
          <w:p w14:paraId="5B8E32DF" w14:textId="77777777" w:rsidR="008D1EEB" w:rsidRPr="00071715" w:rsidRDefault="008D1EEB" w:rsidP="008D1EEB">
            <w:pPr>
              <w:pStyle w:val="BulletBox"/>
              <w:numPr>
                <w:ilvl w:val="0"/>
                <w:numId w:val="0"/>
              </w:numPr>
              <w:rPr>
                <w:noProof/>
                <w:lang w:val="en-TT"/>
              </w:rPr>
            </w:pPr>
            <w:r w:rsidRPr="00071715">
              <w:rPr>
                <w:noProof/>
              </w:rPr>
              <w:t xml:space="preserve">Organizovanje i sprovođenje poseta </w:t>
            </w:r>
            <w:r>
              <w:rPr>
                <w:noProof/>
              </w:rPr>
              <w:t>partnera</w:t>
            </w:r>
            <w:r w:rsidRPr="00071715">
              <w:rPr>
                <w:noProof/>
              </w:rPr>
              <w:t xml:space="preserve"> koj</w:t>
            </w:r>
            <w:r>
              <w:rPr>
                <w:noProof/>
              </w:rPr>
              <w:t>i</w:t>
            </w:r>
            <w:r w:rsidRPr="00071715">
              <w:rPr>
                <w:noProof/>
              </w:rPr>
              <w:t xml:space="preserve"> koriste blockchain tehnologiju kako bi se stek</w:t>
            </w:r>
            <w:r>
              <w:rPr>
                <w:noProof/>
              </w:rPr>
              <w:t>ao</w:t>
            </w:r>
            <w:r w:rsidRPr="00071715">
              <w:rPr>
                <w:noProof/>
              </w:rPr>
              <w:t xml:space="preserve"> uvid u njihove prakse i tehnologije</w:t>
            </w:r>
            <w:r>
              <w:rPr>
                <w:noProof/>
              </w:rPr>
              <w:t xml:space="preserve"> (</w:t>
            </w:r>
            <w:r w:rsidRPr="00B950E5">
              <w:rPr>
                <w:i/>
                <w:iCs/>
                <w:noProof/>
              </w:rPr>
              <w:t>Fakultet organizacionih nauka u Beogradu, Elektrotehnicki fakultet Univerziteta u Beogradu, Matematicki fakultet univerziteta u Beogradu, Fakultet tehnickih nauka univerziteta u Novom Sadu, Fakultet informacionih tehnologija univerziteta Singidunum, Beograd</w:t>
            </w:r>
            <w:r>
              <w:rPr>
                <w:noProof/>
              </w:rPr>
              <w:t>)</w:t>
            </w:r>
            <w:r w:rsidRPr="00071715">
              <w:rPr>
                <w:noProof/>
              </w:rPr>
              <w:t>.</w:t>
            </w:r>
          </w:p>
          <w:p w14:paraId="14F09B29" w14:textId="77777777" w:rsidR="008D1EEB" w:rsidRPr="006F38CF" w:rsidRDefault="008D1EEB" w:rsidP="008D1EEB">
            <w:pPr>
              <w:tabs>
                <w:tab w:val="left" w:pos="397"/>
              </w:tabs>
              <w:rPr>
                <w:color w:val="000000"/>
                <w:szCs w:val="22"/>
              </w:rPr>
            </w:pPr>
          </w:p>
        </w:tc>
        <w:tc>
          <w:tcPr>
            <w:tcW w:w="953" w:type="dxa"/>
            <w:vAlign w:val="center"/>
          </w:tcPr>
          <w:p w14:paraId="6D7D232C" w14:textId="634E2A5D" w:rsidR="005147E7" w:rsidRPr="006F38CF" w:rsidRDefault="00570BDA" w:rsidP="00F64B5D">
            <w:pPr>
              <w:jc w:val="center"/>
              <w:rPr>
                <w:b/>
                <w:color w:val="000000"/>
                <w:szCs w:val="22"/>
              </w:rPr>
            </w:pPr>
            <w:r>
              <w:rPr>
                <w:b/>
                <w:color w:val="000000"/>
                <w:szCs w:val="22"/>
              </w:rPr>
              <w:t>5 weeks</w:t>
            </w:r>
          </w:p>
        </w:tc>
        <w:tc>
          <w:tcPr>
            <w:tcW w:w="669" w:type="dxa"/>
            <w:vAlign w:val="center"/>
          </w:tcPr>
          <w:p w14:paraId="74BB406C" w14:textId="77777777" w:rsidR="005147E7" w:rsidRPr="006F38CF" w:rsidRDefault="005147E7" w:rsidP="00F64B5D">
            <w:pPr>
              <w:jc w:val="center"/>
              <w:rPr>
                <w:b/>
                <w:color w:val="000000"/>
                <w:szCs w:val="22"/>
              </w:rPr>
            </w:pPr>
          </w:p>
        </w:tc>
        <w:tc>
          <w:tcPr>
            <w:tcW w:w="670" w:type="dxa"/>
            <w:vAlign w:val="center"/>
          </w:tcPr>
          <w:p w14:paraId="4EA36FBC" w14:textId="77777777" w:rsidR="005147E7" w:rsidRPr="006F38CF" w:rsidRDefault="005147E7" w:rsidP="00F64B5D">
            <w:pPr>
              <w:jc w:val="center"/>
              <w:rPr>
                <w:b/>
                <w:color w:val="000000"/>
                <w:szCs w:val="22"/>
              </w:rPr>
            </w:pPr>
          </w:p>
        </w:tc>
        <w:tc>
          <w:tcPr>
            <w:tcW w:w="669" w:type="dxa"/>
            <w:vAlign w:val="center"/>
          </w:tcPr>
          <w:p w14:paraId="6F026CEA" w14:textId="77777777" w:rsidR="005147E7" w:rsidRPr="006F38CF" w:rsidRDefault="005147E7" w:rsidP="00F64B5D">
            <w:pPr>
              <w:jc w:val="center"/>
              <w:rPr>
                <w:b/>
                <w:color w:val="000000"/>
                <w:szCs w:val="22"/>
              </w:rPr>
            </w:pPr>
          </w:p>
        </w:tc>
        <w:tc>
          <w:tcPr>
            <w:tcW w:w="670" w:type="dxa"/>
            <w:vAlign w:val="center"/>
          </w:tcPr>
          <w:p w14:paraId="4B19433F" w14:textId="77777777" w:rsidR="005147E7" w:rsidRPr="006F38CF" w:rsidRDefault="005147E7" w:rsidP="00F64B5D">
            <w:pPr>
              <w:jc w:val="center"/>
              <w:rPr>
                <w:b/>
                <w:color w:val="000000"/>
                <w:szCs w:val="22"/>
              </w:rPr>
            </w:pPr>
          </w:p>
        </w:tc>
        <w:tc>
          <w:tcPr>
            <w:tcW w:w="669" w:type="dxa"/>
            <w:vAlign w:val="center"/>
          </w:tcPr>
          <w:p w14:paraId="233593A4" w14:textId="77777777" w:rsidR="005147E7" w:rsidRPr="006F38CF" w:rsidRDefault="005147E7" w:rsidP="00F64B5D">
            <w:pPr>
              <w:jc w:val="center"/>
              <w:rPr>
                <w:b/>
                <w:color w:val="000000"/>
                <w:szCs w:val="22"/>
              </w:rPr>
            </w:pPr>
          </w:p>
        </w:tc>
        <w:tc>
          <w:tcPr>
            <w:tcW w:w="670" w:type="dxa"/>
            <w:vAlign w:val="center"/>
          </w:tcPr>
          <w:p w14:paraId="596DC68E" w14:textId="77777777" w:rsidR="005147E7" w:rsidRPr="006F38CF" w:rsidRDefault="005147E7" w:rsidP="00F64B5D">
            <w:pPr>
              <w:jc w:val="center"/>
              <w:rPr>
                <w:b/>
                <w:color w:val="000000"/>
                <w:szCs w:val="22"/>
              </w:rPr>
            </w:pPr>
          </w:p>
        </w:tc>
        <w:tc>
          <w:tcPr>
            <w:tcW w:w="669" w:type="dxa"/>
            <w:vAlign w:val="center"/>
          </w:tcPr>
          <w:p w14:paraId="63671677" w14:textId="77777777" w:rsidR="005147E7" w:rsidRPr="006F38CF" w:rsidRDefault="005147E7" w:rsidP="00F64B5D">
            <w:pPr>
              <w:jc w:val="center"/>
              <w:rPr>
                <w:b/>
                <w:color w:val="000000"/>
                <w:szCs w:val="22"/>
              </w:rPr>
            </w:pPr>
          </w:p>
        </w:tc>
        <w:tc>
          <w:tcPr>
            <w:tcW w:w="670" w:type="dxa"/>
            <w:vAlign w:val="center"/>
          </w:tcPr>
          <w:p w14:paraId="04D5CE1E" w14:textId="77777777" w:rsidR="005147E7" w:rsidRPr="006F38CF" w:rsidRDefault="005147E7" w:rsidP="00F64B5D">
            <w:pPr>
              <w:jc w:val="center"/>
              <w:rPr>
                <w:b/>
                <w:color w:val="000000"/>
                <w:szCs w:val="22"/>
              </w:rPr>
            </w:pPr>
          </w:p>
        </w:tc>
        <w:tc>
          <w:tcPr>
            <w:tcW w:w="669" w:type="dxa"/>
            <w:vAlign w:val="center"/>
          </w:tcPr>
          <w:p w14:paraId="1951042E" w14:textId="77777777" w:rsidR="005147E7" w:rsidRPr="006F38CF" w:rsidRDefault="005147E7" w:rsidP="00F64B5D">
            <w:pPr>
              <w:jc w:val="center"/>
              <w:rPr>
                <w:b/>
                <w:color w:val="000000"/>
                <w:szCs w:val="22"/>
              </w:rPr>
            </w:pPr>
          </w:p>
        </w:tc>
        <w:tc>
          <w:tcPr>
            <w:tcW w:w="670" w:type="dxa"/>
            <w:vAlign w:val="center"/>
          </w:tcPr>
          <w:p w14:paraId="541A23CA" w14:textId="77777777" w:rsidR="005147E7" w:rsidRPr="006F38CF" w:rsidRDefault="005147E7" w:rsidP="00F64B5D">
            <w:pPr>
              <w:jc w:val="center"/>
              <w:rPr>
                <w:b/>
                <w:color w:val="000000"/>
                <w:szCs w:val="22"/>
              </w:rPr>
            </w:pPr>
          </w:p>
        </w:tc>
        <w:tc>
          <w:tcPr>
            <w:tcW w:w="669" w:type="dxa"/>
            <w:vAlign w:val="center"/>
          </w:tcPr>
          <w:p w14:paraId="09DBD660" w14:textId="77777777" w:rsidR="005147E7" w:rsidRPr="006F38CF" w:rsidRDefault="005147E7" w:rsidP="00F64B5D">
            <w:pPr>
              <w:jc w:val="center"/>
              <w:rPr>
                <w:b/>
                <w:color w:val="000000"/>
                <w:szCs w:val="22"/>
              </w:rPr>
            </w:pPr>
          </w:p>
        </w:tc>
        <w:tc>
          <w:tcPr>
            <w:tcW w:w="670" w:type="dxa"/>
            <w:vAlign w:val="center"/>
          </w:tcPr>
          <w:p w14:paraId="51BBDA1F" w14:textId="77777777" w:rsidR="005147E7" w:rsidRPr="006F38CF" w:rsidRDefault="005147E7" w:rsidP="00F64B5D">
            <w:pPr>
              <w:jc w:val="center"/>
              <w:rPr>
                <w:b/>
                <w:color w:val="000000"/>
                <w:szCs w:val="22"/>
              </w:rPr>
            </w:pPr>
          </w:p>
        </w:tc>
      </w:tr>
      <w:tr w:rsidR="005147E7" w:rsidRPr="006F38CF" w14:paraId="598A2EF1" w14:textId="77777777" w:rsidTr="005147E7">
        <w:trPr>
          <w:cantSplit/>
          <w:trHeight w:val="289"/>
          <w:jc w:val="center"/>
        </w:trPr>
        <w:tc>
          <w:tcPr>
            <w:tcW w:w="830" w:type="dxa"/>
            <w:vAlign w:val="center"/>
          </w:tcPr>
          <w:p w14:paraId="0A68931F" w14:textId="2A24AAA5" w:rsidR="005147E7" w:rsidRPr="006F38CF" w:rsidRDefault="008D1EEB" w:rsidP="00F64B5D">
            <w:pPr>
              <w:tabs>
                <w:tab w:val="left" w:pos="397"/>
              </w:tabs>
              <w:ind w:left="397" w:hanging="397"/>
              <w:jc w:val="center"/>
              <w:rPr>
                <w:color w:val="000000"/>
                <w:szCs w:val="22"/>
              </w:rPr>
            </w:pPr>
            <w:r>
              <w:rPr>
                <w:color w:val="000000"/>
                <w:szCs w:val="22"/>
              </w:rPr>
              <w:t>A1.1.2</w:t>
            </w:r>
          </w:p>
        </w:tc>
        <w:tc>
          <w:tcPr>
            <w:tcW w:w="4819" w:type="dxa"/>
            <w:vAlign w:val="center"/>
          </w:tcPr>
          <w:p w14:paraId="684E1646" w14:textId="77777777" w:rsidR="008D1EEB" w:rsidRDefault="008D1EEB" w:rsidP="008D1EEB">
            <w:pPr>
              <w:pStyle w:val="BulletBox"/>
              <w:numPr>
                <w:ilvl w:val="0"/>
                <w:numId w:val="0"/>
              </w:numPr>
              <w:rPr>
                <w:noProof/>
                <w:lang w:val="en-TT"/>
              </w:rPr>
            </w:pPr>
            <w:r>
              <w:rPr>
                <w:noProof/>
              </w:rPr>
              <w:t>Intervjui</w:t>
            </w:r>
            <w:r w:rsidRPr="00071715">
              <w:rPr>
                <w:noProof/>
              </w:rPr>
              <w:t xml:space="preserve"> sa ključnim stručnjacima i korisnicima blockchain platformi radi prikupljanja kvalitativnih podataka o upotrebi i prednostima tehnologije.</w:t>
            </w:r>
            <w:r>
              <w:rPr>
                <w:noProof/>
                <w:lang w:val="en-TT"/>
              </w:rPr>
              <w:t xml:space="preserve">  </w:t>
            </w:r>
          </w:p>
          <w:p w14:paraId="68E0D0F8" w14:textId="77777777" w:rsidR="005147E7" w:rsidRPr="006F38CF" w:rsidRDefault="005147E7" w:rsidP="008D1EEB">
            <w:pPr>
              <w:tabs>
                <w:tab w:val="left" w:pos="397"/>
              </w:tabs>
              <w:ind w:left="397" w:hanging="397"/>
              <w:rPr>
                <w:color w:val="000000"/>
                <w:szCs w:val="22"/>
              </w:rPr>
            </w:pPr>
          </w:p>
        </w:tc>
        <w:tc>
          <w:tcPr>
            <w:tcW w:w="953" w:type="dxa"/>
            <w:vAlign w:val="center"/>
          </w:tcPr>
          <w:p w14:paraId="13BDA997" w14:textId="6D5D8345" w:rsidR="005147E7" w:rsidRPr="006F38CF" w:rsidRDefault="00570BDA" w:rsidP="00F64B5D">
            <w:pPr>
              <w:jc w:val="center"/>
              <w:rPr>
                <w:b/>
                <w:color w:val="000000"/>
                <w:szCs w:val="22"/>
              </w:rPr>
            </w:pPr>
            <w:r>
              <w:rPr>
                <w:b/>
                <w:color w:val="000000"/>
                <w:szCs w:val="22"/>
              </w:rPr>
              <w:t>2weeks</w:t>
            </w:r>
          </w:p>
        </w:tc>
        <w:tc>
          <w:tcPr>
            <w:tcW w:w="669" w:type="dxa"/>
            <w:vAlign w:val="center"/>
          </w:tcPr>
          <w:p w14:paraId="6E1FC41E" w14:textId="77777777" w:rsidR="005147E7" w:rsidRPr="006F38CF" w:rsidRDefault="005147E7" w:rsidP="00F64B5D">
            <w:pPr>
              <w:jc w:val="center"/>
              <w:rPr>
                <w:b/>
                <w:color w:val="000000"/>
                <w:szCs w:val="22"/>
              </w:rPr>
            </w:pPr>
          </w:p>
        </w:tc>
        <w:tc>
          <w:tcPr>
            <w:tcW w:w="670" w:type="dxa"/>
            <w:vAlign w:val="center"/>
          </w:tcPr>
          <w:p w14:paraId="53B3B0ED" w14:textId="77777777" w:rsidR="005147E7" w:rsidRPr="006F38CF" w:rsidRDefault="005147E7" w:rsidP="00F64B5D">
            <w:pPr>
              <w:jc w:val="center"/>
              <w:rPr>
                <w:b/>
                <w:color w:val="000000"/>
                <w:szCs w:val="22"/>
              </w:rPr>
            </w:pPr>
          </w:p>
        </w:tc>
        <w:tc>
          <w:tcPr>
            <w:tcW w:w="669" w:type="dxa"/>
            <w:vAlign w:val="center"/>
          </w:tcPr>
          <w:p w14:paraId="2F976205" w14:textId="77777777" w:rsidR="005147E7" w:rsidRPr="006F38CF" w:rsidRDefault="005147E7" w:rsidP="00F64B5D">
            <w:pPr>
              <w:jc w:val="center"/>
              <w:rPr>
                <w:b/>
                <w:color w:val="000000"/>
                <w:szCs w:val="22"/>
              </w:rPr>
            </w:pPr>
          </w:p>
        </w:tc>
        <w:tc>
          <w:tcPr>
            <w:tcW w:w="670" w:type="dxa"/>
            <w:vAlign w:val="center"/>
          </w:tcPr>
          <w:p w14:paraId="5D981F33" w14:textId="77777777" w:rsidR="005147E7" w:rsidRPr="006F38CF" w:rsidRDefault="005147E7" w:rsidP="00F64B5D">
            <w:pPr>
              <w:jc w:val="center"/>
              <w:rPr>
                <w:b/>
                <w:color w:val="000000"/>
                <w:szCs w:val="22"/>
              </w:rPr>
            </w:pPr>
          </w:p>
        </w:tc>
        <w:tc>
          <w:tcPr>
            <w:tcW w:w="669" w:type="dxa"/>
            <w:vAlign w:val="center"/>
          </w:tcPr>
          <w:p w14:paraId="2FF1C903" w14:textId="77777777" w:rsidR="005147E7" w:rsidRPr="006F38CF" w:rsidRDefault="005147E7" w:rsidP="00F64B5D">
            <w:pPr>
              <w:jc w:val="center"/>
              <w:rPr>
                <w:b/>
                <w:color w:val="000000"/>
                <w:szCs w:val="22"/>
              </w:rPr>
            </w:pPr>
          </w:p>
        </w:tc>
        <w:tc>
          <w:tcPr>
            <w:tcW w:w="670" w:type="dxa"/>
            <w:vAlign w:val="center"/>
          </w:tcPr>
          <w:p w14:paraId="69B937A0" w14:textId="77777777" w:rsidR="005147E7" w:rsidRPr="006F38CF" w:rsidRDefault="005147E7" w:rsidP="00F64B5D">
            <w:pPr>
              <w:jc w:val="center"/>
              <w:rPr>
                <w:b/>
                <w:color w:val="000000"/>
                <w:szCs w:val="22"/>
              </w:rPr>
            </w:pPr>
          </w:p>
        </w:tc>
        <w:tc>
          <w:tcPr>
            <w:tcW w:w="669" w:type="dxa"/>
            <w:vAlign w:val="center"/>
          </w:tcPr>
          <w:p w14:paraId="0197F688" w14:textId="77777777" w:rsidR="005147E7" w:rsidRPr="006F38CF" w:rsidRDefault="005147E7" w:rsidP="00F64B5D">
            <w:pPr>
              <w:jc w:val="center"/>
              <w:rPr>
                <w:b/>
                <w:color w:val="000000"/>
                <w:szCs w:val="22"/>
              </w:rPr>
            </w:pPr>
          </w:p>
        </w:tc>
        <w:tc>
          <w:tcPr>
            <w:tcW w:w="670" w:type="dxa"/>
            <w:vAlign w:val="center"/>
          </w:tcPr>
          <w:p w14:paraId="3DD9671E" w14:textId="77777777" w:rsidR="005147E7" w:rsidRPr="006F38CF" w:rsidRDefault="005147E7" w:rsidP="00F64B5D">
            <w:pPr>
              <w:jc w:val="center"/>
              <w:rPr>
                <w:b/>
                <w:color w:val="000000"/>
                <w:szCs w:val="22"/>
              </w:rPr>
            </w:pPr>
          </w:p>
        </w:tc>
        <w:tc>
          <w:tcPr>
            <w:tcW w:w="669" w:type="dxa"/>
            <w:vAlign w:val="center"/>
          </w:tcPr>
          <w:p w14:paraId="5855CE14" w14:textId="77777777" w:rsidR="005147E7" w:rsidRPr="006F38CF" w:rsidRDefault="005147E7" w:rsidP="00F64B5D">
            <w:pPr>
              <w:jc w:val="center"/>
              <w:rPr>
                <w:b/>
                <w:color w:val="000000"/>
                <w:szCs w:val="22"/>
              </w:rPr>
            </w:pPr>
          </w:p>
        </w:tc>
        <w:tc>
          <w:tcPr>
            <w:tcW w:w="670" w:type="dxa"/>
            <w:vAlign w:val="center"/>
          </w:tcPr>
          <w:p w14:paraId="6ECFB4F2" w14:textId="77777777" w:rsidR="005147E7" w:rsidRPr="006F38CF" w:rsidRDefault="005147E7" w:rsidP="00F64B5D">
            <w:pPr>
              <w:jc w:val="center"/>
              <w:rPr>
                <w:b/>
                <w:color w:val="000000"/>
                <w:szCs w:val="22"/>
              </w:rPr>
            </w:pPr>
          </w:p>
        </w:tc>
        <w:tc>
          <w:tcPr>
            <w:tcW w:w="669" w:type="dxa"/>
            <w:vAlign w:val="center"/>
          </w:tcPr>
          <w:p w14:paraId="315DA665" w14:textId="77777777" w:rsidR="005147E7" w:rsidRPr="006F38CF" w:rsidRDefault="005147E7" w:rsidP="00F64B5D">
            <w:pPr>
              <w:jc w:val="center"/>
              <w:rPr>
                <w:b/>
                <w:color w:val="000000"/>
                <w:szCs w:val="22"/>
              </w:rPr>
            </w:pPr>
          </w:p>
        </w:tc>
        <w:tc>
          <w:tcPr>
            <w:tcW w:w="670" w:type="dxa"/>
            <w:vAlign w:val="center"/>
          </w:tcPr>
          <w:p w14:paraId="70C53B8B" w14:textId="77777777" w:rsidR="005147E7" w:rsidRPr="006F38CF" w:rsidRDefault="005147E7" w:rsidP="00F64B5D">
            <w:pPr>
              <w:jc w:val="center"/>
              <w:rPr>
                <w:b/>
                <w:color w:val="000000"/>
                <w:szCs w:val="22"/>
              </w:rPr>
            </w:pPr>
          </w:p>
        </w:tc>
      </w:tr>
      <w:tr w:rsidR="005147E7" w:rsidRPr="006F38CF" w14:paraId="197C1257" w14:textId="77777777" w:rsidTr="005147E7">
        <w:trPr>
          <w:cantSplit/>
          <w:trHeight w:val="289"/>
          <w:jc w:val="center"/>
        </w:trPr>
        <w:tc>
          <w:tcPr>
            <w:tcW w:w="830" w:type="dxa"/>
            <w:vAlign w:val="center"/>
          </w:tcPr>
          <w:p w14:paraId="2537BFAD" w14:textId="3E02EEE3" w:rsidR="005147E7" w:rsidRPr="006F38CF" w:rsidRDefault="008D1EEB" w:rsidP="00F64B5D">
            <w:pPr>
              <w:tabs>
                <w:tab w:val="left" w:pos="397"/>
              </w:tabs>
              <w:ind w:left="397" w:hanging="397"/>
              <w:jc w:val="center"/>
              <w:rPr>
                <w:color w:val="000000"/>
                <w:szCs w:val="22"/>
              </w:rPr>
            </w:pPr>
            <w:r>
              <w:rPr>
                <w:color w:val="000000"/>
                <w:szCs w:val="22"/>
              </w:rPr>
              <w:t>A1.1.3</w:t>
            </w:r>
          </w:p>
        </w:tc>
        <w:tc>
          <w:tcPr>
            <w:tcW w:w="4819" w:type="dxa"/>
            <w:vAlign w:val="center"/>
          </w:tcPr>
          <w:p w14:paraId="7727AB11" w14:textId="77777777" w:rsidR="008D1EEB" w:rsidRPr="00071715" w:rsidRDefault="008D1EEB" w:rsidP="008D1EEB">
            <w:pPr>
              <w:pStyle w:val="BulletBox"/>
              <w:numPr>
                <w:ilvl w:val="0"/>
                <w:numId w:val="0"/>
              </w:numPr>
              <w:rPr>
                <w:noProof/>
                <w:lang w:val="en-TT"/>
              </w:rPr>
            </w:pPr>
            <w:r w:rsidRPr="00071715">
              <w:rPr>
                <w:noProof/>
              </w:rPr>
              <w:t>Sprovođenje tehničkog pregleda postojećih blockchain rešenja, uključujući analizu arhitekture, sigurnosti, skalabilnosti i interoperabilnosti platformi.</w:t>
            </w:r>
          </w:p>
          <w:p w14:paraId="66C10771" w14:textId="77777777" w:rsidR="005147E7" w:rsidRPr="006F38CF" w:rsidRDefault="005147E7" w:rsidP="00F64B5D">
            <w:pPr>
              <w:tabs>
                <w:tab w:val="left" w:pos="397"/>
              </w:tabs>
              <w:ind w:left="397" w:hanging="397"/>
              <w:rPr>
                <w:color w:val="000000"/>
                <w:szCs w:val="22"/>
              </w:rPr>
            </w:pPr>
          </w:p>
        </w:tc>
        <w:tc>
          <w:tcPr>
            <w:tcW w:w="953" w:type="dxa"/>
            <w:vAlign w:val="center"/>
          </w:tcPr>
          <w:p w14:paraId="164771B7" w14:textId="2AC1FBF9" w:rsidR="005147E7" w:rsidRPr="006F38CF" w:rsidRDefault="00570BDA" w:rsidP="00F64B5D">
            <w:pPr>
              <w:jc w:val="center"/>
              <w:rPr>
                <w:b/>
                <w:color w:val="000000"/>
                <w:szCs w:val="22"/>
              </w:rPr>
            </w:pPr>
            <w:r>
              <w:rPr>
                <w:b/>
                <w:color w:val="000000"/>
                <w:szCs w:val="22"/>
              </w:rPr>
              <w:t>2weeks</w:t>
            </w:r>
          </w:p>
        </w:tc>
        <w:tc>
          <w:tcPr>
            <w:tcW w:w="669" w:type="dxa"/>
            <w:vAlign w:val="center"/>
          </w:tcPr>
          <w:p w14:paraId="4DE23007" w14:textId="77777777" w:rsidR="005147E7" w:rsidRPr="006F38CF" w:rsidRDefault="005147E7" w:rsidP="00F64B5D">
            <w:pPr>
              <w:jc w:val="center"/>
              <w:rPr>
                <w:b/>
                <w:color w:val="000000"/>
                <w:szCs w:val="22"/>
              </w:rPr>
            </w:pPr>
          </w:p>
        </w:tc>
        <w:tc>
          <w:tcPr>
            <w:tcW w:w="670" w:type="dxa"/>
            <w:vAlign w:val="center"/>
          </w:tcPr>
          <w:p w14:paraId="79595F5F" w14:textId="77777777" w:rsidR="005147E7" w:rsidRPr="006F38CF" w:rsidRDefault="005147E7" w:rsidP="00F64B5D">
            <w:pPr>
              <w:jc w:val="center"/>
              <w:rPr>
                <w:b/>
                <w:color w:val="000000"/>
                <w:szCs w:val="22"/>
              </w:rPr>
            </w:pPr>
          </w:p>
        </w:tc>
        <w:tc>
          <w:tcPr>
            <w:tcW w:w="669" w:type="dxa"/>
            <w:vAlign w:val="center"/>
          </w:tcPr>
          <w:p w14:paraId="74ACAFC0" w14:textId="77777777" w:rsidR="005147E7" w:rsidRPr="006F38CF" w:rsidRDefault="005147E7" w:rsidP="00F64B5D">
            <w:pPr>
              <w:jc w:val="center"/>
              <w:rPr>
                <w:b/>
                <w:color w:val="000000"/>
                <w:szCs w:val="22"/>
              </w:rPr>
            </w:pPr>
          </w:p>
        </w:tc>
        <w:tc>
          <w:tcPr>
            <w:tcW w:w="670" w:type="dxa"/>
            <w:vAlign w:val="center"/>
          </w:tcPr>
          <w:p w14:paraId="1FDF5CDA" w14:textId="77777777" w:rsidR="005147E7" w:rsidRPr="006F38CF" w:rsidRDefault="005147E7" w:rsidP="00F64B5D">
            <w:pPr>
              <w:jc w:val="center"/>
              <w:rPr>
                <w:b/>
                <w:color w:val="000000"/>
                <w:szCs w:val="22"/>
              </w:rPr>
            </w:pPr>
          </w:p>
        </w:tc>
        <w:tc>
          <w:tcPr>
            <w:tcW w:w="669" w:type="dxa"/>
            <w:vAlign w:val="center"/>
          </w:tcPr>
          <w:p w14:paraId="56F9D3A9" w14:textId="77777777" w:rsidR="005147E7" w:rsidRPr="006F38CF" w:rsidRDefault="005147E7" w:rsidP="00F64B5D">
            <w:pPr>
              <w:jc w:val="center"/>
              <w:rPr>
                <w:b/>
                <w:color w:val="000000"/>
                <w:szCs w:val="22"/>
              </w:rPr>
            </w:pPr>
          </w:p>
        </w:tc>
        <w:tc>
          <w:tcPr>
            <w:tcW w:w="670" w:type="dxa"/>
            <w:vAlign w:val="center"/>
          </w:tcPr>
          <w:p w14:paraId="4939EAA3" w14:textId="77777777" w:rsidR="005147E7" w:rsidRPr="006F38CF" w:rsidRDefault="005147E7" w:rsidP="00F64B5D">
            <w:pPr>
              <w:jc w:val="center"/>
              <w:rPr>
                <w:b/>
                <w:color w:val="000000"/>
                <w:szCs w:val="22"/>
              </w:rPr>
            </w:pPr>
          </w:p>
        </w:tc>
        <w:tc>
          <w:tcPr>
            <w:tcW w:w="669" w:type="dxa"/>
            <w:vAlign w:val="center"/>
          </w:tcPr>
          <w:p w14:paraId="4DEB4CCD" w14:textId="77777777" w:rsidR="005147E7" w:rsidRPr="006F38CF" w:rsidRDefault="005147E7" w:rsidP="00F64B5D">
            <w:pPr>
              <w:jc w:val="center"/>
              <w:rPr>
                <w:b/>
                <w:color w:val="000000"/>
                <w:szCs w:val="22"/>
              </w:rPr>
            </w:pPr>
          </w:p>
        </w:tc>
        <w:tc>
          <w:tcPr>
            <w:tcW w:w="670" w:type="dxa"/>
            <w:vAlign w:val="center"/>
          </w:tcPr>
          <w:p w14:paraId="56EE294A" w14:textId="77777777" w:rsidR="005147E7" w:rsidRPr="006F38CF" w:rsidRDefault="005147E7" w:rsidP="00F64B5D">
            <w:pPr>
              <w:jc w:val="center"/>
              <w:rPr>
                <w:b/>
                <w:color w:val="000000"/>
                <w:szCs w:val="22"/>
              </w:rPr>
            </w:pPr>
          </w:p>
        </w:tc>
        <w:tc>
          <w:tcPr>
            <w:tcW w:w="669" w:type="dxa"/>
            <w:vAlign w:val="center"/>
          </w:tcPr>
          <w:p w14:paraId="09B2ED67" w14:textId="77777777" w:rsidR="005147E7" w:rsidRPr="006F38CF" w:rsidRDefault="005147E7" w:rsidP="00F64B5D">
            <w:pPr>
              <w:jc w:val="center"/>
              <w:rPr>
                <w:b/>
                <w:color w:val="000000"/>
                <w:szCs w:val="22"/>
              </w:rPr>
            </w:pPr>
          </w:p>
        </w:tc>
        <w:tc>
          <w:tcPr>
            <w:tcW w:w="670" w:type="dxa"/>
            <w:vAlign w:val="center"/>
          </w:tcPr>
          <w:p w14:paraId="304A4303" w14:textId="77777777" w:rsidR="005147E7" w:rsidRPr="006F38CF" w:rsidRDefault="005147E7" w:rsidP="00F64B5D">
            <w:pPr>
              <w:jc w:val="center"/>
              <w:rPr>
                <w:b/>
                <w:color w:val="000000"/>
                <w:szCs w:val="22"/>
              </w:rPr>
            </w:pPr>
          </w:p>
        </w:tc>
        <w:tc>
          <w:tcPr>
            <w:tcW w:w="669" w:type="dxa"/>
            <w:vAlign w:val="center"/>
          </w:tcPr>
          <w:p w14:paraId="2BF9A594" w14:textId="77777777" w:rsidR="005147E7" w:rsidRPr="006F38CF" w:rsidRDefault="005147E7" w:rsidP="00F64B5D">
            <w:pPr>
              <w:jc w:val="center"/>
              <w:rPr>
                <w:b/>
                <w:color w:val="000000"/>
                <w:szCs w:val="22"/>
              </w:rPr>
            </w:pPr>
          </w:p>
        </w:tc>
        <w:tc>
          <w:tcPr>
            <w:tcW w:w="670" w:type="dxa"/>
            <w:vAlign w:val="center"/>
          </w:tcPr>
          <w:p w14:paraId="2351F04A" w14:textId="77777777" w:rsidR="005147E7" w:rsidRPr="006F38CF" w:rsidRDefault="005147E7" w:rsidP="00F64B5D">
            <w:pPr>
              <w:jc w:val="center"/>
              <w:rPr>
                <w:b/>
                <w:color w:val="000000"/>
                <w:szCs w:val="22"/>
              </w:rPr>
            </w:pPr>
          </w:p>
        </w:tc>
      </w:tr>
      <w:tr w:rsidR="005147E7" w:rsidRPr="006F38CF" w14:paraId="1DC71D4C" w14:textId="77777777" w:rsidTr="005147E7">
        <w:trPr>
          <w:cantSplit/>
          <w:trHeight w:val="289"/>
          <w:jc w:val="center"/>
        </w:trPr>
        <w:tc>
          <w:tcPr>
            <w:tcW w:w="830" w:type="dxa"/>
            <w:vAlign w:val="center"/>
          </w:tcPr>
          <w:p w14:paraId="47D843B6" w14:textId="67D53848" w:rsidR="005147E7" w:rsidRPr="006F38CF" w:rsidRDefault="008D1EEB" w:rsidP="00F64B5D">
            <w:pPr>
              <w:tabs>
                <w:tab w:val="left" w:pos="397"/>
              </w:tabs>
              <w:ind w:left="397" w:hanging="397"/>
              <w:jc w:val="center"/>
              <w:rPr>
                <w:color w:val="000000"/>
                <w:szCs w:val="22"/>
              </w:rPr>
            </w:pPr>
            <w:r>
              <w:rPr>
                <w:color w:val="000000"/>
                <w:szCs w:val="22"/>
              </w:rPr>
              <w:t>A1.2</w:t>
            </w:r>
          </w:p>
        </w:tc>
        <w:tc>
          <w:tcPr>
            <w:tcW w:w="4819" w:type="dxa"/>
            <w:vAlign w:val="center"/>
          </w:tcPr>
          <w:p w14:paraId="4EAA681F" w14:textId="1AA8E1E2" w:rsidR="008D1EEB" w:rsidRPr="008D1EEB" w:rsidRDefault="008D1EEB" w:rsidP="008D1EEB">
            <w:pPr>
              <w:tabs>
                <w:tab w:val="left" w:pos="397"/>
              </w:tabs>
              <w:ind w:left="397" w:hanging="397"/>
              <w:rPr>
                <w:sz w:val="18"/>
                <w:szCs w:val="18"/>
                <w:lang w:val="en-TT"/>
              </w:rPr>
            </w:pPr>
            <w:r>
              <w:rPr>
                <w:sz w:val="18"/>
                <w:szCs w:val="18"/>
                <w:lang w:val="en-TT"/>
              </w:rPr>
              <w:t>Studija izvodljivosti</w:t>
            </w:r>
          </w:p>
        </w:tc>
        <w:tc>
          <w:tcPr>
            <w:tcW w:w="953" w:type="dxa"/>
            <w:vAlign w:val="center"/>
          </w:tcPr>
          <w:p w14:paraId="7A694047" w14:textId="628BDC0E" w:rsidR="005147E7" w:rsidRPr="006F38CF" w:rsidRDefault="00570BDA" w:rsidP="00F64B5D">
            <w:pPr>
              <w:jc w:val="center"/>
              <w:rPr>
                <w:b/>
                <w:color w:val="000000"/>
                <w:szCs w:val="22"/>
              </w:rPr>
            </w:pPr>
            <w:r>
              <w:rPr>
                <w:b/>
                <w:color w:val="000000"/>
                <w:szCs w:val="22"/>
              </w:rPr>
              <w:t>1weeks</w:t>
            </w:r>
          </w:p>
        </w:tc>
        <w:tc>
          <w:tcPr>
            <w:tcW w:w="669" w:type="dxa"/>
            <w:vAlign w:val="center"/>
          </w:tcPr>
          <w:p w14:paraId="32D3EDE3" w14:textId="77777777" w:rsidR="005147E7" w:rsidRPr="006F38CF" w:rsidRDefault="005147E7" w:rsidP="00F64B5D">
            <w:pPr>
              <w:jc w:val="center"/>
              <w:rPr>
                <w:b/>
                <w:color w:val="000000"/>
                <w:szCs w:val="22"/>
              </w:rPr>
            </w:pPr>
          </w:p>
        </w:tc>
        <w:tc>
          <w:tcPr>
            <w:tcW w:w="670" w:type="dxa"/>
            <w:vAlign w:val="center"/>
          </w:tcPr>
          <w:p w14:paraId="0759EE51" w14:textId="77777777" w:rsidR="005147E7" w:rsidRPr="006F38CF" w:rsidRDefault="005147E7" w:rsidP="00F64B5D">
            <w:pPr>
              <w:jc w:val="center"/>
              <w:rPr>
                <w:b/>
                <w:color w:val="000000"/>
                <w:szCs w:val="22"/>
              </w:rPr>
            </w:pPr>
          </w:p>
        </w:tc>
        <w:tc>
          <w:tcPr>
            <w:tcW w:w="669" w:type="dxa"/>
            <w:vAlign w:val="center"/>
          </w:tcPr>
          <w:p w14:paraId="20184C87" w14:textId="77777777" w:rsidR="005147E7" w:rsidRPr="006F38CF" w:rsidRDefault="005147E7" w:rsidP="00F64B5D">
            <w:pPr>
              <w:jc w:val="center"/>
              <w:rPr>
                <w:b/>
                <w:color w:val="000000"/>
                <w:szCs w:val="22"/>
              </w:rPr>
            </w:pPr>
          </w:p>
        </w:tc>
        <w:tc>
          <w:tcPr>
            <w:tcW w:w="670" w:type="dxa"/>
            <w:vAlign w:val="center"/>
          </w:tcPr>
          <w:p w14:paraId="5F3CAC3C" w14:textId="77777777" w:rsidR="005147E7" w:rsidRPr="006F38CF" w:rsidRDefault="005147E7" w:rsidP="00F64B5D">
            <w:pPr>
              <w:jc w:val="center"/>
              <w:rPr>
                <w:b/>
                <w:color w:val="000000"/>
                <w:szCs w:val="22"/>
              </w:rPr>
            </w:pPr>
          </w:p>
        </w:tc>
        <w:tc>
          <w:tcPr>
            <w:tcW w:w="669" w:type="dxa"/>
            <w:vAlign w:val="center"/>
          </w:tcPr>
          <w:p w14:paraId="35A867CB" w14:textId="77777777" w:rsidR="005147E7" w:rsidRPr="006F38CF" w:rsidRDefault="005147E7" w:rsidP="00F64B5D">
            <w:pPr>
              <w:jc w:val="center"/>
              <w:rPr>
                <w:b/>
                <w:color w:val="000000"/>
                <w:szCs w:val="22"/>
              </w:rPr>
            </w:pPr>
          </w:p>
        </w:tc>
        <w:tc>
          <w:tcPr>
            <w:tcW w:w="670" w:type="dxa"/>
            <w:vAlign w:val="center"/>
          </w:tcPr>
          <w:p w14:paraId="18A2A31A" w14:textId="77777777" w:rsidR="005147E7" w:rsidRPr="006F38CF" w:rsidRDefault="005147E7" w:rsidP="00F64B5D">
            <w:pPr>
              <w:jc w:val="center"/>
              <w:rPr>
                <w:b/>
                <w:color w:val="000000"/>
                <w:szCs w:val="22"/>
              </w:rPr>
            </w:pPr>
          </w:p>
        </w:tc>
        <w:tc>
          <w:tcPr>
            <w:tcW w:w="669" w:type="dxa"/>
            <w:vAlign w:val="center"/>
          </w:tcPr>
          <w:p w14:paraId="3257D372" w14:textId="77777777" w:rsidR="005147E7" w:rsidRPr="006F38CF" w:rsidRDefault="005147E7" w:rsidP="00F64B5D">
            <w:pPr>
              <w:jc w:val="center"/>
              <w:rPr>
                <w:b/>
                <w:color w:val="000000"/>
                <w:szCs w:val="22"/>
              </w:rPr>
            </w:pPr>
          </w:p>
        </w:tc>
        <w:tc>
          <w:tcPr>
            <w:tcW w:w="670" w:type="dxa"/>
            <w:vAlign w:val="center"/>
          </w:tcPr>
          <w:p w14:paraId="6E577C53" w14:textId="77777777" w:rsidR="005147E7" w:rsidRPr="006F38CF" w:rsidRDefault="005147E7" w:rsidP="00F64B5D">
            <w:pPr>
              <w:jc w:val="center"/>
              <w:rPr>
                <w:b/>
                <w:color w:val="000000"/>
                <w:szCs w:val="22"/>
              </w:rPr>
            </w:pPr>
          </w:p>
        </w:tc>
        <w:tc>
          <w:tcPr>
            <w:tcW w:w="669" w:type="dxa"/>
            <w:vAlign w:val="center"/>
          </w:tcPr>
          <w:p w14:paraId="2D497A09" w14:textId="77777777" w:rsidR="005147E7" w:rsidRPr="006F38CF" w:rsidRDefault="005147E7" w:rsidP="00F64B5D">
            <w:pPr>
              <w:jc w:val="center"/>
              <w:rPr>
                <w:b/>
                <w:color w:val="000000"/>
                <w:szCs w:val="22"/>
              </w:rPr>
            </w:pPr>
          </w:p>
        </w:tc>
        <w:tc>
          <w:tcPr>
            <w:tcW w:w="670" w:type="dxa"/>
            <w:vAlign w:val="center"/>
          </w:tcPr>
          <w:p w14:paraId="76DB64BD" w14:textId="77777777" w:rsidR="005147E7" w:rsidRPr="006F38CF" w:rsidRDefault="005147E7" w:rsidP="00F64B5D">
            <w:pPr>
              <w:jc w:val="center"/>
              <w:rPr>
                <w:b/>
                <w:color w:val="000000"/>
                <w:szCs w:val="22"/>
              </w:rPr>
            </w:pPr>
          </w:p>
        </w:tc>
        <w:tc>
          <w:tcPr>
            <w:tcW w:w="669" w:type="dxa"/>
            <w:vAlign w:val="center"/>
          </w:tcPr>
          <w:p w14:paraId="59B48CB6" w14:textId="77777777" w:rsidR="005147E7" w:rsidRPr="006F38CF" w:rsidRDefault="005147E7" w:rsidP="00F64B5D">
            <w:pPr>
              <w:jc w:val="center"/>
              <w:rPr>
                <w:b/>
                <w:color w:val="000000"/>
                <w:szCs w:val="22"/>
              </w:rPr>
            </w:pPr>
          </w:p>
        </w:tc>
        <w:tc>
          <w:tcPr>
            <w:tcW w:w="670" w:type="dxa"/>
            <w:vAlign w:val="center"/>
          </w:tcPr>
          <w:p w14:paraId="7E870B3D" w14:textId="77777777" w:rsidR="005147E7" w:rsidRPr="006F38CF" w:rsidRDefault="005147E7" w:rsidP="00F64B5D">
            <w:pPr>
              <w:jc w:val="center"/>
              <w:rPr>
                <w:b/>
                <w:color w:val="000000"/>
                <w:szCs w:val="22"/>
              </w:rPr>
            </w:pPr>
          </w:p>
        </w:tc>
      </w:tr>
      <w:tr w:rsidR="005147E7" w:rsidRPr="006F38CF" w14:paraId="215CF37C" w14:textId="77777777" w:rsidTr="005147E7">
        <w:trPr>
          <w:cantSplit/>
          <w:trHeight w:val="289"/>
          <w:jc w:val="center"/>
        </w:trPr>
        <w:tc>
          <w:tcPr>
            <w:tcW w:w="830" w:type="dxa"/>
            <w:vAlign w:val="center"/>
          </w:tcPr>
          <w:p w14:paraId="7ABBA314" w14:textId="7BF18116" w:rsidR="005147E7" w:rsidRPr="006F38CF" w:rsidRDefault="008D1EEB" w:rsidP="00F64B5D">
            <w:pPr>
              <w:tabs>
                <w:tab w:val="left" w:pos="397"/>
              </w:tabs>
              <w:ind w:left="397" w:hanging="397"/>
              <w:jc w:val="center"/>
              <w:rPr>
                <w:color w:val="000000"/>
                <w:szCs w:val="22"/>
              </w:rPr>
            </w:pPr>
            <w:r>
              <w:rPr>
                <w:color w:val="000000"/>
                <w:szCs w:val="22"/>
              </w:rPr>
              <w:t>A1.2.1</w:t>
            </w:r>
          </w:p>
        </w:tc>
        <w:tc>
          <w:tcPr>
            <w:tcW w:w="4819" w:type="dxa"/>
            <w:vAlign w:val="center"/>
          </w:tcPr>
          <w:p w14:paraId="0B6C387F" w14:textId="539159DC" w:rsidR="008D1EEB" w:rsidRPr="006F38CF" w:rsidRDefault="008D1EEB" w:rsidP="008D1EEB">
            <w:pPr>
              <w:tabs>
                <w:tab w:val="left" w:pos="397"/>
              </w:tabs>
              <w:rPr>
                <w:color w:val="000000"/>
                <w:szCs w:val="22"/>
              </w:rPr>
            </w:pPr>
            <w:r w:rsidRPr="00851367">
              <w:rPr>
                <w:noProof/>
                <w:sz w:val="20"/>
                <w:lang w:val="en-TT"/>
              </w:rPr>
              <w:t>Utvrditi tehni</w:t>
            </w:r>
            <w:r w:rsidRPr="00851367">
              <w:rPr>
                <w:noProof/>
                <w:sz w:val="20"/>
                <w:lang w:val="sr-Latn-RS"/>
              </w:rPr>
              <w:t>čke zahteve i izvodljivost</w:t>
            </w:r>
          </w:p>
        </w:tc>
        <w:tc>
          <w:tcPr>
            <w:tcW w:w="953" w:type="dxa"/>
            <w:vAlign w:val="center"/>
          </w:tcPr>
          <w:p w14:paraId="51C007EC" w14:textId="084D24DC" w:rsidR="005147E7" w:rsidRPr="006F38CF" w:rsidRDefault="00570BDA" w:rsidP="00F64B5D">
            <w:pPr>
              <w:jc w:val="center"/>
              <w:rPr>
                <w:b/>
                <w:color w:val="000000"/>
                <w:szCs w:val="22"/>
              </w:rPr>
            </w:pPr>
            <w:r>
              <w:rPr>
                <w:b/>
                <w:color w:val="000000"/>
                <w:szCs w:val="22"/>
              </w:rPr>
              <w:t>4weeks</w:t>
            </w:r>
          </w:p>
        </w:tc>
        <w:tc>
          <w:tcPr>
            <w:tcW w:w="669" w:type="dxa"/>
            <w:vAlign w:val="center"/>
          </w:tcPr>
          <w:p w14:paraId="4EFCD3E2" w14:textId="77777777" w:rsidR="005147E7" w:rsidRPr="006F38CF" w:rsidRDefault="005147E7" w:rsidP="00F64B5D">
            <w:pPr>
              <w:jc w:val="center"/>
              <w:rPr>
                <w:b/>
                <w:color w:val="000000"/>
                <w:szCs w:val="22"/>
              </w:rPr>
            </w:pPr>
          </w:p>
        </w:tc>
        <w:tc>
          <w:tcPr>
            <w:tcW w:w="670" w:type="dxa"/>
            <w:vAlign w:val="center"/>
          </w:tcPr>
          <w:p w14:paraId="54595533" w14:textId="77777777" w:rsidR="005147E7" w:rsidRPr="006F38CF" w:rsidRDefault="005147E7" w:rsidP="00F64B5D">
            <w:pPr>
              <w:jc w:val="center"/>
              <w:rPr>
                <w:b/>
                <w:color w:val="000000"/>
                <w:szCs w:val="22"/>
              </w:rPr>
            </w:pPr>
          </w:p>
        </w:tc>
        <w:tc>
          <w:tcPr>
            <w:tcW w:w="669" w:type="dxa"/>
            <w:vAlign w:val="center"/>
          </w:tcPr>
          <w:p w14:paraId="0226660A" w14:textId="77777777" w:rsidR="005147E7" w:rsidRPr="006F38CF" w:rsidRDefault="005147E7" w:rsidP="00F64B5D">
            <w:pPr>
              <w:jc w:val="center"/>
              <w:rPr>
                <w:b/>
                <w:color w:val="000000"/>
                <w:szCs w:val="22"/>
              </w:rPr>
            </w:pPr>
          </w:p>
        </w:tc>
        <w:tc>
          <w:tcPr>
            <w:tcW w:w="670" w:type="dxa"/>
            <w:vAlign w:val="center"/>
          </w:tcPr>
          <w:p w14:paraId="16253F50" w14:textId="77777777" w:rsidR="005147E7" w:rsidRPr="006F38CF" w:rsidRDefault="005147E7" w:rsidP="00F64B5D">
            <w:pPr>
              <w:jc w:val="center"/>
              <w:rPr>
                <w:b/>
                <w:color w:val="000000"/>
                <w:szCs w:val="22"/>
              </w:rPr>
            </w:pPr>
          </w:p>
        </w:tc>
        <w:tc>
          <w:tcPr>
            <w:tcW w:w="669" w:type="dxa"/>
            <w:vAlign w:val="center"/>
          </w:tcPr>
          <w:p w14:paraId="2DFAA3F4" w14:textId="77777777" w:rsidR="005147E7" w:rsidRPr="006F38CF" w:rsidRDefault="005147E7" w:rsidP="00F64B5D">
            <w:pPr>
              <w:jc w:val="center"/>
              <w:rPr>
                <w:b/>
                <w:color w:val="000000"/>
                <w:szCs w:val="22"/>
              </w:rPr>
            </w:pPr>
          </w:p>
        </w:tc>
        <w:tc>
          <w:tcPr>
            <w:tcW w:w="670" w:type="dxa"/>
            <w:vAlign w:val="center"/>
          </w:tcPr>
          <w:p w14:paraId="0370817D" w14:textId="77777777" w:rsidR="005147E7" w:rsidRPr="006F38CF" w:rsidRDefault="005147E7" w:rsidP="00F64B5D">
            <w:pPr>
              <w:jc w:val="center"/>
              <w:rPr>
                <w:b/>
                <w:color w:val="000000"/>
                <w:szCs w:val="22"/>
              </w:rPr>
            </w:pPr>
          </w:p>
        </w:tc>
        <w:tc>
          <w:tcPr>
            <w:tcW w:w="669" w:type="dxa"/>
            <w:vAlign w:val="center"/>
          </w:tcPr>
          <w:p w14:paraId="0E245495" w14:textId="77777777" w:rsidR="005147E7" w:rsidRPr="006F38CF" w:rsidRDefault="005147E7" w:rsidP="00F64B5D">
            <w:pPr>
              <w:jc w:val="center"/>
              <w:rPr>
                <w:b/>
                <w:color w:val="000000"/>
                <w:szCs w:val="22"/>
              </w:rPr>
            </w:pPr>
          </w:p>
        </w:tc>
        <w:tc>
          <w:tcPr>
            <w:tcW w:w="670" w:type="dxa"/>
            <w:vAlign w:val="center"/>
          </w:tcPr>
          <w:p w14:paraId="22CD8623" w14:textId="77777777" w:rsidR="005147E7" w:rsidRPr="006F38CF" w:rsidRDefault="005147E7" w:rsidP="00F64B5D">
            <w:pPr>
              <w:jc w:val="center"/>
              <w:rPr>
                <w:b/>
                <w:color w:val="000000"/>
                <w:szCs w:val="22"/>
              </w:rPr>
            </w:pPr>
          </w:p>
        </w:tc>
        <w:tc>
          <w:tcPr>
            <w:tcW w:w="669" w:type="dxa"/>
            <w:vAlign w:val="center"/>
          </w:tcPr>
          <w:p w14:paraId="419FB46C" w14:textId="77777777" w:rsidR="005147E7" w:rsidRPr="006F38CF" w:rsidRDefault="005147E7" w:rsidP="00F64B5D">
            <w:pPr>
              <w:jc w:val="center"/>
              <w:rPr>
                <w:b/>
                <w:color w:val="000000"/>
                <w:szCs w:val="22"/>
              </w:rPr>
            </w:pPr>
          </w:p>
        </w:tc>
        <w:tc>
          <w:tcPr>
            <w:tcW w:w="670" w:type="dxa"/>
            <w:vAlign w:val="center"/>
          </w:tcPr>
          <w:p w14:paraId="26D9668E" w14:textId="77777777" w:rsidR="005147E7" w:rsidRPr="006F38CF" w:rsidRDefault="005147E7" w:rsidP="00F64B5D">
            <w:pPr>
              <w:jc w:val="center"/>
              <w:rPr>
                <w:b/>
                <w:color w:val="000000"/>
                <w:szCs w:val="22"/>
              </w:rPr>
            </w:pPr>
          </w:p>
        </w:tc>
        <w:tc>
          <w:tcPr>
            <w:tcW w:w="669" w:type="dxa"/>
            <w:vAlign w:val="center"/>
          </w:tcPr>
          <w:p w14:paraId="7D402ED2" w14:textId="77777777" w:rsidR="005147E7" w:rsidRPr="006F38CF" w:rsidRDefault="005147E7" w:rsidP="00F64B5D">
            <w:pPr>
              <w:jc w:val="center"/>
              <w:rPr>
                <w:b/>
                <w:color w:val="000000"/>
                <w:szCs w:val="22"/>
              </w:rPr>
            </w:pPr>
          </w:p>
        </w:tc>
        <w:tc>
          <w:tcPr>
            <w:tcW w:w="670" w:type="dxa"/>
            <w:vAlign w:val="center"/>
          </w:tcPr>
          <w:p w14:paraId="22513B4E" w14:textId="77777777" w:rsidR="005147E7" w:rsidRPr="006F38CF" w:rsidRDefault="005147E7" w:rsidP="00F64B5D">
            <w:pPr>
              <w:jc w:val="center"/>
              <w:rPr>
                <w:b/>
                <w:color w:val="000000"/>
                <w:szCs w:val="22"/>
              </w:rPr>
            </w:pPr>
          </w:p>
        </w:tc>
      </w:tr>
      <w:tr w:rsidR="005147E7" w:rsidRPr="006F38CF" w14:paraId="140084FF" w14:textId="77777777" w:rsidTr="005147E7">
        <w:trPr>
          <w:cantSplit/>
          <w:trHeight w:val="289"/>
          <w:jc w:val="center"/>
        </w:trPr>
        <w:tc>
          <w:tcPr>
            <w:tcW w:w="830" w:type="dxa"/>
            <w:vAlign w:val="center"/>
          </w:tcPr>
          <w:p w14:paraId="05F58EDA" w14:textId="40459CC7" w:rsidR="008D1EEB" w:rsidRPr="006F38CF" w:rsidRDefault="008D1EEB" w:rsidP="008D1EEB">
            <w:pPr>
              <w:tabs>
                <w:tab w:val="left" w:pos="397"/>
              </w:tabs>
              <w:rPr>
                <w:color w:val="000000"/>
                <w:szCs w:val="22"/>
              </w:rPr>
            </w:pPr>
            <w:r>
              <w:rPr>
                <w:color w:val="000000"/>
                <w:szCs w:val="22"/>
              </w:rPr>
              <w:t>A1.2.2</w:t>
            </w:r>
          </w:p>
        </w:tc>
        <w:tc>
          <w:tcPr>
            <w:tcW w:w="4819" w:type="dxa"/>
            <w:vAlign w:val="center"/>
          </w:tcPr>
          <w:p w14:paraId="3875FA84" w14:textId="1FB8C915" w:rsidR="008D1EEB" w:rsidRPr="006F38CF" w:rsidRDefault="008D1EEB" w:rsidP="008D1EEB">
            <w:pPr>
              <w:tabs>
                <w:tab w:val="left" w:pos="397"/>
              </w:tabs>
              <w:rPr>
                <w:color w:val="000000"/>
                <w:szCs w:val="22"/>
              </w:rPr>
            </w:pPr>
            <w:r w:rsidRPr="00851367">
              <w:rPr>
                <w:noProof/>
                <w:sz w:val="20"/>
                <w:lang w:val="sr-Latn-RS"/>
              </w:rPr>
              <w:t>Definisati obim i ciljeve integracije blockchain-a.</w:t>
            </w:r>
          </w:p>
        </w:tc>
        <w:tc>
          <w:tcPr>
            <w:tcW w:w="953" w:type="dxa"/>
            <w:vAlign w:val="center"/>
          </w:tcPr>
          <w:p w14:paraId="21187212" w14:textId="0DB25D7A" w:rsidR="005147E7" w:rsidRPr="006F38CF" w:rsidRDefault="00570BDA" w:rsidP="00F64B5D">
            <w:pPr>
              <w:jc w:val="center"/>
              <w:rPr>
                <w:b/>
                <w:color w:val="000000"/>
                <w:szCs w:val="22"/>
              </w:rPr>
            </w:pPr>
            <w:r>
              <w:rPr>
                <w:b/>
                <w:color w:val="000000"/>
                <w:szCs w:val="22"/>
              </w:rPr>
              <w:t>1week</w:t>
            </w:r>
          </w:p>
        </w:tc>
        <w:tc>
          <w:tcPr>
            <w:tcW w:w="669" w:type="dxa"/>
            <w:vAlign w:val="center"/>
          </w:tcPr>
          <w:p w14:paraId="41DCE765" w14:textId="77777777" w:rsidR="005147E7" w:rsidRPr="006F38CF" w:rsidRDefault="005147E7" w:rsidP="00F64B5D">
            <w:pPr>
              <w:jc w:val="center"/>
              <w:rPr>
                <w:b/>
                <w:color w:val="000000"/>
                <w:szCs w:val="22"/>
              </w:rPr>
            </w:pPr>
          </w:p>
        </w:tc>
        <w:tc>
          <w:tcPr>
            <w:tcW w:w="670" w:type="dxa"/>
            <w:vAlign w:val="center"/>
          </w:tcPr>
          <w:p w14:paraId="52A5D2C6" w14:textId="77777777" w:rsidR="005147E7" w:rsidRPr="006F38CF" w:rsidRDefault="005147E7" w:rsidP="00F64B5D">
            <w:pPr>
              <w:jc w:val="center"/>
              <w:rPr>
                <w:b/>
                <w:color w:val="000000"/>
                <w:szCs w:val="22"/>
              </w:rPr>
            </w:pPr>
          </w:p>
        </w:tc>
        <w:tc>
          <w:tcPr>
            <w:tcW w:w="669" w:type="dxa"/>
            <w:vAlign w:val="center"/>
          </w:tcPr>
          <w:p w14:paraId="3E93E1E7" w14:textId="77777777" w:rsidR="005147E7" w:rsidRPr="006F38CF" w:rsidRDefault="005147E7" w:rsidP="00F64B5D">
            <w:pPr>
              <w:jc w:val="center"/>
              <w:rPr>
                <w:b/>
                <w:color w:val="000000"/>
                <w:szCs w:val="22"/>
              </w:rPr>
            </w:pPr>
          </w:p>
        </w:tc>
        <w:tc>
          <w:tcPr>
            <w:tcW w:w="670" w:type="dxa"/>
            <w:vAlign w:val="center"/>
          </w:tcPr>
          <w:p w14:paraId="4A4E2AF1" w14:textId="77777777" w:rsidR="005147E7" w:rsidRPr="006F38CF" w:rsidRDefault="005147E7" w:rsidP="00F64B5D">
            <w:pPr>
              <w:jc w:val="center"/>
              <w:rPr>
                <w:b/>
                <w:color w:val="000000"/>
                <w:szCs w:val="22"/>
              </w:rPr>
            </w:pPr>
          </w:p>
        </w:tc>
        <w:tc>
          <w:tcPr>
            <w:tcW w:w="669" w:type="dxa"/>
            <w:vAlign w:val="center"/>
          </w:tcPr>
          <w:p w14:paraId="33D23917" w14:textId="77777777" w:rsidR="005147E7" w:rsidRPr="006F38CF" w:rsidRDefault="005147E7" w:rsidP="00F64B5D">
            <w:pPr>
              <w:jc w:val="center"/>
              <w:rPr>
                <w:b/>
                <w:color w:val="000000"/>
                <w:szCs w:val="22"/>
              </w:rPr>
            </w:pPr>
          </w:p>
        </w:tc>
        <w:tc>
          <w:tcPr>
            <w:tcW w:w="670" w:type="dxa"/>
            <w:vAlign w:val="center"/>
          </w:tcPr>
          <w:p w14:paraId="22E50385" w14:textId="77777777" w:rsidR="005147E7" w:rsidRPr="006F38CF" w:rsidRDefault="005147E7" w:rsidP="00F64B5D">
            <w:pPr>
              <w:jc w:val="center"/>
              <w:rPr>
                <w:b/>
                <w:color w:val="000000"/>
                <w:szCs w:val="22"/>
              </w:rPr>
            </w:pPr>
          </w:p>
        </w:tc>
        <w:tc>
          <w:tcPr>
            <w:tcW w:w="669" w:type="dxa"/>
            <w:vAlign w:val="center"/>
          </w:tcPr>
          <w:p w14:paraId="46C4C8D4" w14:textId="77777777" w:rsidR="005147E7" w:rsidRPr="006F38CF" w:rsidRDefault="005147E7" w:rsidP="00F64B5D">
            <w:pPr>
              <w:jc w:val="center"/>
              <w:rPr>
                <w:b/>
                <w:color w:val="000000"/>
                <w:szCs w:val="22"/>
              </w:rPr>
            </w:pPr>
          </w:p>
        </w:tc>
        <w:tc>
          <w:tcPr>
            <w:tcW w:w="670" w:type="dxa"/>
            <w:vAlign w:val="center"/>
          </w:tcPr>
          <w:p w14:paraId="065939BF" w14:textId="77777777" w:rsidR="005147E7" w:rsidRPr="006F38CF" w:rsidRDefault="005147E7" w:rsidP="00F64B5D">
            <w:pPr>
              <w:jc w:val="center"/>
              <w:rPr>
                <w:b/>
                <w:color w:val="000000"/>
                <w:szCs w:val="22"/>
              </w:rPr>
            </w:pPr>
          </w:p>
        </w:tc>
        <w:tc>
          <w:tcPr>
            <w:tcW w:w="669" w:type="dxa"/>
            <w:vAlign w:val="center"/>
          </w:tcPr>
          <w:p w14:paraId="280907DD" w14:textId="77777777" w:rsidR="005147E7" w:rsidRPr="006F38CF" w:rsidRDefault="005147E7" w:rsidP="00F64B5D">
            <w:pPr>
              <w:jc w:val="center"/>
              <w:rPr>
                <w:b/>
                <w:color w:val="000000"/>
                <w:szCs w:val="22"/>
              </w:rPr>
            </w:pPr>
          </w:p>
        </w:tc>
        <w:tc>
          <w:tcPr>
            <w:tcW w:w="670" w:type="dxa"/>
            <w:vAlign w:val="center"/>
          </w:tcPr>
          <w:p w14:paraId="7D7F7AF4" w14:textId="77777777" w:rsidR="005147E7" w:rsidRPr="006F38CF" w:rsidRDefault="005147E7" w:rsidP="00F64B5D">
            <w:pPr>
              <w:jc w:val="center"/>
              <w:rPr>
                <w:b/>
                <w:color w:val="000000"/>
                <w:szCs w:val="22"/>
              </w:rPr>
            </w:pPr>
          </w:p>
        </w:tc>
        <w:tc>
          <w:tcPr>
            <w:tcW w:w="669" w:type="dxa"/>
            <w:vAlign w:val="center"/>
          </w:tcPr>
          <w:p w14:paraId="1E9CE265" w14:textId="77777777" w:rsidR="005147E7" w:rsidRPr="006F38CF" w:rsidRDefault="005147E7" w:rsidP="00F64B5D">
            <w:pPr>
              <w:jc w:val="center"/>
              <w:rPr>
                <w:b/>
                <w:color w:val="000000"/>
                <w:szCs w:val="22"/>
              </w:rPr>
            </w:pPr>
          </w:p>
        </w:tc>
        <w:tc>
          <w:tcPr>
            <w:tcW w:w="670" w:type="dxa"/>
            <w:vAlign w:val="center"/>
          </w:tcPr>
          <w:p w14:paraId="03A60AFF" w14:textId="77777777" w:rsidR="005147E7" w:rsidRPr="006F38CF" w:rsidRDefault="005147E7" w:rsidP="00F64B5D">
            <w:pPr>
              <w:jc w:val="center"/>
              <w:rPr>
                <w:b/>
                <w:color w:val="000000"/>
                <w:szCs w:val="22"/>
              </w:rPr>
            </w:pPr>
          </w:p>
        </w:tc>
      </w:tr>
      <w:tr w:rsidR="005147E7" w:rsidRPr="006F38CF" w14:paraId="13CABDC2" w14:textId="77777777" w:rsidTr="005147E7">
        <w:trPr>
          <w:cantSplit/>
          <w:trHeight w:val="289"/>
          <w:jc w:val="center"/>
        </w:trPr>
        <w:tc>
          <w:tcPr>
            <w:tcW w:w="830" w:type="dxa"/>
            <w:vAlign w:val="center"/>
          </w:tcPr>
          <w:p w14:paraId="72FAF27D" w14:textId="2BB575E8" w:rsidR="005147E7" w:rsidRPr="006F38CF" w:rsidRDefault="008D1EEB" w:rsidP="00F64B5D">
            <w:pPr>
              <w:tabs>
                <w:tab w:val="left" w:pos="397"/>
              </w:tabs>
              <w:ind w:left="397" w:hanging="397"/>
              <w:jc w:val="center"/>
              <w:rPr>
                <w:color w:val="000000"/>
                <w:szCs w:val="22"/>
              </w:rPr>
            </w:pPr>
            <w:r>
              <w:rPr>
                <w:color w:val="000000"/>
                <w:szCs w:val="22"/>
              </w:rPr>
              <w:t>A1.2.3</w:t>
            </w:r>
          </w:p>
        </w:tc>
        <w:tc>
          <w:tcPr>
            <w:tcW w:w="4819" w:type="dxa"/>
            <w:vAlign w:val="center"/>
          </w:tcPr>
          <w:p w14:paraId="58211361" w14:textId="77777777" w:rsidR="008D1EEB" w:rsidRPr="00851367" w:rsidRDefault="008D1EEB" w:rsidP="008D1EEB">
            <w:pPr>
              <w:widowControl w:val="0"/>
              <w:tabs>
                <w:tab w:val="left" w:pos="228"/>
              </w:tabs>
              <w:rPr>
                <w:noProof/>
                <w:sz w:val="20"/>
                <w:lang w:val="sr-Latn-RS"/>
              </w:rPr>
            </w:pPr>
            <w:r w:rsidRPr="00851367">
              <w:rPr>
                <w:noProof/>
                <w:sz w:val="20"/>
                <w:lang w:val="sr-Latn-RS"/>
              </w:rPr>
              <w:t>Proceniti različite blockchain platforme na osnovu sigurnosti, troškova, lakote integracije i podrške zajednice.</w:t>
            </w:r>
          </w:p>
          <w:p w14:paraId="2035AD08" w14:textId="77777777" w:rsidR="005147E7" w:rsidRPr="006F38CF" w:rsidRDefault="005147E7" w:rsidP="008D1EEB">
            <w:pPr>
              <w:tabs>
                <w:tab w:val="left" w:pos="397"/>
              </w:tabs>
              <w:ind w:left="397" w:hanging="397"/>
              <w:rPr>
                <w:color w:val="000000"/>
                <w:szCs w:val="22"/>
              </w:rPr>
            </w:pPr>
          </w:p>
        </w:tc>
        <w:tc>
          <w:tcPr>
            <w:tcW w:w="953" w:type="dxa"/>
            <w:vAlign w:val="center"/>
          </w:tcPr>
          <w:p w14:paraId="463BDD0E" w14:textId="144872D5" w:rsidR="005147E7" w:rsidRPr="006F38CF" w:rsidRDefault="00570BDA" w:rsidP="00F64B5D">
            <w:pPr>
              <w:jc w:val="center"/>
              <w:rPr>
                <w:b/>
                <w:color w:val="000000"/>
                <w:szCs w:val="22"/>
              </w:rPr>
            </w:pPr>
            <w:r>
              <w:rPr>
                <w:b/>
                <w:color w:val="000000"/>
                <w:szCs w:val="22"/>
              </w:rPr>
              <w:t>2weeks</w:t>
            </w:r>
          </w:p>
        </w:tc>
        <w:tc>
          <w:tcPr>
            <w:tcW w:w="669" w:type="dxa"/>
            <w:vAlign w:val="center"/>
          </w:tcPr>
          <w:p w14:paraId="019C3111" w14:textId="77777777" w:rsidR="005147E7" w:rsidRPr="006F38CF" w:rsidRDefault="005147E7" w:rsidP="00F64B5D">
            <w:pPr>
              <w:jc w:val="center"/>
              <w:rPr>
                <w:b/>
                <w:color w:val="000000"/>
                <w:szCs w:val="22"/>
              </w:rPr>
            </w:pPr>
          </w:p>
        </w:tc>
        <w:tc>
          <w:tcPr>
            <w:tcW w:w="670" w:type="dxa"/>
            <w:vAlign w:val="center"/>
          </w:tcPr>
          <w:p w14:paraId="6012F785" w14:textId="77777777" w:rsidR="005147E7" w:rsidRPr="006F38CF" w:rsidRDefault="005147E7" w:rsidP="00F64B5D">
            <w:pPr>
              <w:jc w:val="center"/>
              <w:rPr>
                <w:b/>
                <w:color w:val="000000"/>
                <w:szCs w:val="22"/>
              </w:rPr>
            </w:pPr>
          </w:p>
        </w:tc>
        <w:tc>
          <w:tcPr>
            <w:tcW w:w="669" w:type="dxa"/>
            <w:vAlign w:val="center"/>
          </w:tcPr>
          <w:p w14:paraId="52AE98CF" w14:textId="77777777" w:rsidR="005147E7" w:rsidRPr="006F38CF" w:rsidRDefault="005147E7" w:rsidP="00F64B5D">
            <w:pPr>
              <w:jc w:val="center"/>
              <w:rPr>
                <w:b/>
                <w:color w:val="000000"/>
                <w:szCs w:val="22"/>
              </w:rPr>
            </w:pPr>
          </w:p>
        </w:tc>
        <w:tc>
          <w:tcPr>
            <w:tcW w:w="670" w:type="dxa"/>
            <w:vAlign w:val="center"/>
          </w:tcPr>
          <w:p w14:paraId="0F292D4C" w14:textId="77777777" w:rsidR="005147E7" w:rsidRPr="006F38CF" w:rsidRDefault="005147E7" w:rsidP="00F64B5D">
            <w:pPr>
              <w:jc w:val="center"/>
              <w:rPr>
                <w:b/>
                <w:color w:val="000000"/>
                <w:szCs w:val="22"/>
              </w:rPr>
            </w:pPr>
          </w:p>
        </w:tc>
        <w:tc>
          <w:tcPr>
            <w:tcW w:w="669" w:type="dxa"/>
            <w:vAlign w:val="center"/>
          </w:tcPr>
          <w:p w14:paraId="39BB65E5" w14:textId="77777777" w:rsidR="005147E7" w:rsidRPr="006F38CF" w:rsidRDefault="005147E7" w:rsidP="00F64B5D">
            <w:pPr>
              <w:jc w:val="center"/>
              <w:rPr>
                <w:b/>
                <w:color w:val="000000"/>
                <w:szCs w:val="22"/>
              </w:rPr>
            </w:pPr>
          </w:p>
        </w:tc>
        <w:tc>
          <w:tcPr>
            <w:tcW w:w="670" w:type="dxa"/>
            <w:vAlign w:val="center"/>
          </w:tcPr>
          <w:p w14:paraId="6540DF40" w14:textId="77777777" w:rsidR="005147E7" w:rsidRPr="006F38CF" w:rsidRDefault="005147E7" w:rsidP="00F64B5D">
            <w:pPr>
              <w:jc w:val="center"/>
              <w:rPr>
                <w:b/>
                <w:color w:val="000000"/>
                <w:szCs w:val="22"/>
              </w:rPr>
            </w:pPr>
          </w:p>
        </w:tc>
        <w:tc>
          <w:tcPr>
            <w:tcW w:w="669" w:type="dxa"/>
            <w:vAlign w:val="center"/>
          </w:tcPr>
          <w:p w14:paraId="04C18B05" w14:textId="77777777" w:rsidR="005147E7" w:rsidRPr="006F38CF" w:rsidRDefault="005147E7" w:rsidP="00F64B5D">
            <w:pPr>
              <w:jc w:val="center"/>
              <w:rPr>
                <w:b/>
                <w:color w:val="000000"/>
                <w:szCs w:val="22"/>
              </w:rPr>
            </w:pPr>
          </w:p>
        </w:tc>
        <w:tc>
          <w:tcPr>
            <w:tcW w:w="670" w:type="dxa"/>
            <w:vAlign w:val="center"/>
          </w:tcPr>
          <w:p w14:paraId="0FFF0075" w14:textId="77777777" w:rsidR="005147E7" w:rsidRPr="006F38CF" w:rsidRDefault="005147E7" w:rsidP="00F64B5D">
            <w:pPr>
              <w:jc w:val="center"/>
              <w:rPr>
                <w:b/>
                <w:color w:val="000000"/>
                <w:szCs w:val="22"/>
              </w:rPr>
            </w:pPr>
          </w:p>
        </w:tc>
        <w:tc>
          <w:tcPr>
            <w:tcW w:w="669" w:type="dxa"/>
            <w:vAlign w:val="center"/>
          </w:tcPr>
          <w:p w14:paraId="44C1407A" w14:textId="77777777" w:rsidR="005147E7" w:rsidRPr="006F38CF" w:rsidRDefault="005147E7" w:rsidP="00F64B5D">
            <w:pPr>
              <w:jc w:val="center"/>
              <w:rPr>
                <w:b/>
                <w:color w:val="000000"/>
                <w:szCs w:val="22"/>
              </w:rPr>
            </w:pPr>
          </w:p>
        </w:tc>
        <w:tc>
          <w:tcPr>
            <w:tcW w:w="670" w:type="dxa"/>
            <w:vAlign w:val="center"/>
          </w:tcPr>
          <w:p w14:paraId="44D35619" w14:textId="77777777" w:rsidR="005147E7" w:rsidRPr="006F38CF" w:rsidRDefault="005147E7" w:rsidP="00F64B5D">
            <w:pPr>
              <w:jc w:val="center"/>
              <w:rPr>
                <w:b/>
                <w:color w:val="000000"/>
                <w:szCs w:val="22"/>
              </w:rPr>
            </w:pPr>
          </w:p>
        </w:tc>
        <w:tc>
          <w:tcPr>
            <w:tcW w:w="669" w:type="dxa"/>
            <w:vAlign w:val="center"/>
          </w:tcPr>
          <w:p w14:paraId="7A9AC562" w14:textId="77777777" w:rsidR="005147E7" w:rsidRPr="006F38CF" w:rsidRDefault="005147E7" w:rsidP="00F64B5D">
            <w:pPr>
              <w:jc w:val="center"/>
              <w:rPr>
                <w:b/>
                <w:color w:val="000000"/>
                <w:szCs w:val="22"/>
              </w:rPr>
            </w:pPr>
          </w:p>
        </w:tc>
        <w:tc>
          <w:tcPr>
            <w:tcW w:w="670" w:type="dxa"/>
            <w:vAlign w:val="center"/>
          </w:tcPr>
          <w:p w14:paraId="1E934BAC" w14:textId="77777777" w:rsidR="005147E7" w:rsidRPr="006F38CF" w:rsidRDefault="005147E7" w:rsidP="00F64B5D">
            <w:pPr>
              <w:jc w:val="center"/>
              <w:rPr>
                <w:b/>
                <w:color w:val="000000"/>
                <w:szCs w:val="22"/>
              </w:rPr>
            </w:pPr>
          </w:p>
        </w:tc>
      </w:tr>
      <w:tr w:rsidR="005147E7" w:rsidRPr="006F38CF" w14:paraId="02B0F7F7" w14:textId="77777777" w:rsidTr="005147E7">
        <w:trPr>
          <w:cantSplit/>
          <w:trHeight w:val="289"/>
          <w:jc w:val="center"/>
        </w:trPr>
        <w:tc>
          <w:tcPr>
            <w:tcW w:w="830" w:type="dxa"/>
            <w:vAlign w:val="center"/>
          </w:tcPr>
          <w:p w14:paraId="63DE7EC3" w14:textId="14C0226A" w:rsidR="005147E7" w:rsidRPr="006F38CF" w:rsidRDefault="008D1EEB" w:rsidP="00F64B5D">
            <w:pPr>
              <w:tabs>
                <w:tab w:val="left" w:pos="397"/>
              </w:tabs>
              <w:ind w:left="397" w:hanging="397"/>
              <w:jc w:val="center"/>
              <w:rPr>
                <w:color w:val="000000"/>
                <w:szCs w:val="22"/>
              </w:rPr>
            </w:pPr>
            <w:r>
              <w:rPr>
                <w:color w:val="000000"/>
                <w:szCs w:val="22"/>
              </w:rPr>
              <w:t>A1.2.4</w:t>
            </w:r>
          </w:p>
        </w:tc>
        <w:tc>
          <w:tcPr>
            <w:tcW w:w="4819" w:type="dxa"/>
            <w:vAlign w:val="center"/>
          </w:tcPr>
          <w:p w14:paraId="6123C1F9" w14:textId="77777777" w:rsidR="008D1EEB" w:rsidRPr="00851367" w:rsidRDefault="008D1EEB" w:rsidP="008D1EEB">
            <w:pPr>
              <w:widowControl w:val="0"/>
              <w:tabs>
                <w:tab w:val="left" w:pos="228"/>
              </w:tabs>
              <w:rPr>
                <w:sz w:val="20"/>
                <w:lang w:val="en-TT"/>
              </w:rPr>
            </w:pPr>
            <w:r w:rsidRPr="00851367">
              <w:rPr>
                <w:noProof/>
                <w:sz w:val="20"/>
                <w:lang w:val="sr-Latn-RS"/>
              </w:rPr>
              <w:t>Izabrati platformu koja najbolje odgovara zahtevima.</w:t>
            </w:r>
          </w:p>
          <w:p w14:paraId="69B1DD06" w14:textId="77777777" w:rsidR="005147E7" w:rsidRPr="006F38CF" w:rsidRDefault="005147E7" w:rsidP="00F64B5D">
            <w:pPr>
              <w:tabs>
                <w:tab w:val="left" w:pos="397"/>
              </w:tabs>
              <w:ind w:left="397" w:hanging="397"/>
              <w:rPr>
                <w:color w:val="000000"/>
                <w:szCs w:val="22"/>
              </w:rPr>
            </w:pPr>
          </w:p>
        </w:tc>
        <w:tc>
          <w:tcPr>
            <w:tcW w:w="953" w:type="dxa"/>
            <w:vAlign w:val="center"/>
          </w:tcPr>
          <w:p w14:paraId="67791561" w14:textId="142B9184" w:rsidR="005147E7" w:rsidRPr="006F38CF" w:rsidRDefault="00570BDA" w:rsidP="00F64B5D">
            <w:pPr>
              <w:jc w:val="center"/>
              <w:rPr>
                <w:b/>
                <w:color w:val="000000"/>
                <w:szCs w:val="22"/>
              </w:rPr>
            </w:pPr>
            <w:r>
              <w:rPr>
                <w:b/>
                <w:color w:val="000000"/>
                <w:szCs w:val="22"/>
              </w:rPr>
              <w:t>3weeks</w:t>
            </w:r>
          </w:p>
        </w:tc>
        <w:tc>
          <w:tcPr>
            <w:tcW w:w="669" w:type="dxa"/>
            <w:vAlign w:val="center"/>
          </w:tcPr>
          <w:p w14:paraId="2B362127" w14:textId="77777777" w:rsidR="005147E7" w:rsidRPr="006F38CF" w:rsidRDefault="005147E7" w:rsidP="00F64B5D">
            <w:pPr>
              <w:jc w:val="center"/>
              <w:rPr>
                <w:b/>
                <w:color w:val="000000"/>
                <w:szCs w:val="22"/>
              </w:rPr>
            </w:pPr>
          </w:p>
        </w:tc>
        <w:tc>
          <w:tcPr>
            <w:tcW w:w="670" w:type="dxa"/>
            <w:vAlign w:val="center"/>
          </w:tcPr>
          <w:p w14:paraId="56A292C2" w14:textId="77777777" w:rsidR="005147E7" w:rsidRPr="006F38CF" w:rsidRDefault="005147E7" w:rsidP="00F64B5D">
            <w:pPr>
              <w:jc w:val="center"/>
              <w:rPr>
                <w:b/>
                <w:color w:val="000000"/>
                <w:szCs w:val="22"/>
              </w:rPr>
            </w:pPr>
          </w:p>
        </w:tc>
        <w:tc>
          <w:tcPr>
            <w:tcW w:w="669" w:type="dxa"/>
            <w:vAlign w:val="center"/>
          </w:tcPr>
          <w:p w14:paraId="35E50228" w14:textId="77777777" w:rsidR="005147E7" w:rsidRPr="006F38CF" w:rsidRDefault="005147E7" w:rsidP="00F64B5D">
            <w:pPr>
              <w:jc w:val="center"/>
              <w:rPr>
                <w:b/>
                <w:color w:val="000000"/>
                <w:szCs w:val="22"/>
              </w:rPr>
            </w:pPr>
          </w:p>
        </w:tc>
        <w:tc>
          <w:tcPr>
            <w:tcW w:w="670" w:type="dxa"/>
            <w:vAlign w:val="center"/>
          </w:tcPr>
          <w:p w14:paraId="2D907EAA" w14:textId="77777777" w:rsidR="005147E7" w:rsidRPr="006F38CF" w:rsidRDefault="005147E7" w:rsidP="00F64B5D">
            <w:pPr>
              <w:jc w:val="center"/>
              <w:rPr>
                <w:b/>
                <w:color w:val="000000"/>
                <w:szCs w:val="22"/>
              </w:rPr>
            </w:pPr>
          </w:p>
        </w:tc>
        <w:tc>
          <w:tcPr>
            <w:tcW w:w="669" w:type="dxa"/>
            <w:vAlign w:val="center"/>
          </w:tcPr>
          <w:p w14:paraId="1B581A33" w14:textId="77777777" w:rsidR="005147E7" w:rsidRPr="006F38CF" w:rsidRDefault="005147E7" w:rsidP="00F64B5D">
            <w:pPr>
              <w:jc w:val="center"/>
              <w:rPr>
                <w:b/>
                <w:color w:val="000000"/>
                <w:szCs w:val="22"/>
              </w:rPr>
            </w:pPr>
          </w:p>
        </w:tc>
        <w:tc>
          <w:tcPr>
            <w:tcW w:w="670" w:type="dxa"/>
            <w:vAlign w:val="center"/>
          </w:tcPr>
          <w:p w14:paraId="1DF1D339" w14:textId="77777777" w:rsidR="005147E7" w:rsidRPr="006F38CF" w:rsidRDefault="005147E7" w:rsidP="00F64B5D">
            <w:pPr>
              <w:jc w:val="center"/>
              <w:rPr>
                <w:b/>
                <w:color w:val="000000"/>
                <w:szCs w:val="22"/>
              </w:rPr>
            </w:pPr>
          </w:p>
        </w:tc>
        <w:tc>
          <w:tcPr>
            <w:tcW w:w="669" w:type="dxa"/>
            <w:vAlign w:val="center"/>
          </w:tcPr>
          <w:p w14:paraId="6140EA20" w14:textId="77777777" w:rsidR="005147E7" w:rsidRPr="006F38CF" w:rsidRDefault="005147E7" w:rsidP="00F64B5D">
            <w:pPr>
              <w:jc w:val="center"/>
              <w:rPr>
                <w:b/>
                <w:color w:val="000000"/>
                <w:szCs w:val="22"/>
              </w:rPr>
            </w:pPr>
          </w:p>
        </w:tc>
        <w:tc>
          <w:tcPr>
            <w:tcW w:w="670" w:type="dxa"/>
            <w:vAlign w:val="center"/>
          </w:tcPr>
          <w:p w14:paraId="1262C537" w14:textId="77777777" w:rsidR="005147E7" w:rsidRPr="006F38CF" w:rsidRDefault="005147E7" w:rsidP="00F64B5D">
            <w:pPr>
              <w:jc w:val="center"/>
              <w:rPr>
                <w:b/>
                <w:color w:val="000000"/>
                <w:szCs w:val="22"/>
              </w:rPr>
            </w:pPr>
          </w:p>
        </w:tc>
        <w:tc>
          <w:tcPr>
            <w:tcW w:w="669" w:type="dxa"/>
            <w:vAlign w:val="center"/>
          </w:tcPr>
          <w:p w14:paraId="72347E8F" w14:textId="77777777" w:rsidR="005147E7" w:rsidRPr="006F38CF" w:rsidRDefault="005147E7" w:rsidP="00F64B5D">
            <w:pPr>
              <w:jc w:val="center"/>
              <w:rPr>
                <w:b/>
                <w:color w:val="000000"/>
                <w:szCs w:val="22"/>
              </w:rPr>
            </w:pPr>
          </w:p>
        </w:tc>
        <w:tc>
          <w:tcPr>
            <w:tcW w:w="670" w:type="dxa"/>
            <w:vAlign w:val="center"/>
          </w:tcPr>
          <w:p w14:paraId="62E81AE6" w14:textId="77777777" w:rsidR="005147E7" w:rsidRPr="006F38CF" w:rsidRDefault="005147E7" w:rsidP="00F64B5D">
            <w:pPr>
              <w:jc w:val="center"/>
              <w:rPr>
                <w:b/>
                <w:color w:val="000000"/>
                <w:szCs w:val="22"/>
              </w:rPr>
            </w:pPr>
          </w:p>
        </w:tc>
        <w:tc>
          <w:tcPr>
            <w:tcW w:w="669" w:type="dxa"/>
            <w:vAlign w:val="center"/>
          </w:tcPr>
          <w:p w14:paraId="7D5CD992" w14:textId="77777777" w:rsidR="005147E7" w:rsidRPr="006F38CF" w:rsidRDefault="005147E7" w:rsidP="00F64B5D">
            <w:pPr>
              <w:jc w:val="center"/>
              <w:rPr>
                <w:b/>
                <w:color w:val="000000"/>
                <w:szCs w:val="22"/>
              </w:rPr>
            </w:pPr>
          </w:p>
        </w:tc>
        <w:tc>
          <w:tcPr>
            <w:tcW w:w="670" w:type="dxa"/>
            <w:vAlign w:val="center"/>
          </w:tcPr>
          <w:p w14:paraId="6E13A515" w14:textId="77777777" w:rsidR="005147E7" w:rsidRPr="006F38CF" w:rsidRDefault="005147E7" w:rsidP="00F64B5D">
            <w:pPr>
              <w:jc w:val="center"/>
              <w:rPr>
                <w:b/>
                <w:color w:val="000000"/>
                <w:szCs w:val="22"/>
              </w:rPr>
            </w:pPr>
          </w:p>
        </w:tc>
      </w:tr>
      <w:tr w:rsidR="005147E7" w:rsidRPr="006F38CF" w14:paraId="19ABDFC5" w14:textId="77777777" w:rsidTr="005147E7">
        <w:trPr>
          <w:cantSplit/>
          <w:trHeight w:val="289"/>
          <w:jc w:val="center"/>
        </w:trPr>
        <w:tc>
          <w:tcPr>
            <w:tcW w:w="830" w:type="dxa"/>
            <w:vAlign w:val="center"/>
          </w:tcPr>
          <w:p w14:paraId="5A257068" w14:textId="3C4D6974" w:rsidR="005147E7" w:rsidRPr="006F38CF" w:rsidRDefault="008D1EEB" w:rsidP="00F64B5D">
            <w:pPr>
              <w:tabs>
                <w:tab w:val="left" w:pos="397"/>
              </w:tabs>
              <w:ind w:left="397" w:hanging="397"/>
              <w:jc w:val="center"/>
              <w:rPr>
                <w:color w:val="000000"/>
                <w:szCs w:val="22"/>
              </w:rPr>
            </w:pPr>
            <w:r>
              <w:rPr>
                <w:color w:val="000000"/>
                <w:szCs w:val="22"/>
              </w:rPr>
              <w:lastRenderedPageBreak/>
              <w:t>A1.3</w:t>
            </w:r>
          </w:p>
        </w:tc>
        <w:tc>
          <w:tcPr>
            <w:tcW w:w="4819" w:type="dxa"/>
            <w:vAlign w:val="center"/>
          </w:tcPr>
          <w:p w14:paraId="69563008" w14:textId="28170B0F" w:rsidR="005147E7" w:rsidRPr="006F38CF" w:rsidRDefault="008D1EEB" w:rsidP="00F64B5D">
            <w:pPr>
              <w:tabs>
                <w:tab w:val="left" w:pos="397"/>
              </w:tabs>
              <w:ind w:left="397" w:hanging="397"/>
              <w:rPr>
                <w:color w:val="000000"/>
                <w:szCs w:val="22"/>
              </w:rPr>
            </w:pPr>
            <w:r>
              <w:rPr>
                <w:color w:val="000000"/>
                <w:szCs w:val="22"/>
              </w:rPr>
              <w:t>Tehnicki projekat</w:t>
            </w:r>
          </w:p>
        </w:tc>
        <w:tc>
          <w:tcPr>
            <w:tcW w:w="953" w:type="dxa"/>
            <w:vAlign w:val="center"/>
          </w:tcPr>
          <w:p w14:paraId="2A7D831E" w14:textId="1DF16CF3" w:rsidR="005147E7" w:rsidRPr="006F38CF" w:rsidRDefault="00570BDA" w:rsidP="00F64B5D">
            <w:pPr>
              <w:jc w:val="center"/>
              <w:rPr>
                <w:b/>
                <w:color w:val="000000"/>
                <w:szCs w:val="22"/>
              </w:rPr>
            </w:pPr>
            <w:r>
              <w:rPr>
                <w:b/>
                <w:color w:val="000000"/>
                <w:szCs w:val="22"/>
              </w:rPr>
              <w:t>1week</w:t>
            </w:r>
          </w:p>
        </w:tc>
        <w:tc>
          <w:tcPr>
            <w:tcW w:w="669" w:type="dxa"/>
            <w:vAlign w:val="center"/>
          </w:tcPr>
          <w:p w14:paraId="2C1BD211" w14:textId="77777777" w:rsidR="005147E7" w:rsidRPr="006F38CF" w:rsidRDefault="005147E7" w:rsidP="00F64B5D">
            <w:pPr>
              <w:jc w:val="center"/>
              <w:rPr>
                <w:b/>
                <w:color w:val="000000"/>
                <w:szCs w:val="22"/>
              </w:rPr>
            </w:pPr>
          </w:p>
        </w:tc>
        <w:tc>
          <w:tcPr>
            <w:tcW w:w="670" w:type="dxa"/>
            <w:vAlign w:val="center"/>
          </w:tcPr>
          <w:p w14:paraId="4256AA8C" w14:textId="77777777" w:rsidR="005147E7" w:rsidRPr="006F38CF" w:rsidRDefault="005147E7" w:rsidP="00F64B5D">
            <w:pPr>
              <w:jc w:val="center"/>
              <w:rPr>
                <w:b/>
                <w:color w:val="000000"/>
                <w:szCs w:val="22"/>
              </w:rPr>
            </w:pPr>
          </w:p>
        </w:tc>
        <w:tc>
          <w:tcPr>
            <w:tcW w:w="669" w:type="dxa"/>
            <w:vAlign w:val="center"/>
          </w:tcPr>
          <w:p w14:paraId="11D98492" w14:textId="77777777" w:rsidR="005147E7" w:rsidRPr="006F38CF" w:rsidRDefault="005147E7" w:rsidP="00F64B5D">
            <w:pPr>
              <w:jc w:val="center"/>
              <w:rPr>
                <w:b/>
                <w:color w:val="000000"/>
                <w:szCs w:val="22"/>
              </w:rPr>
            </w:pPr>
          </w:p>
        </w:tc>
        <w:tc>
          <w:tcPr>
            <w:tcW w:w="670" w:type="dxa"/>
            <w:vAlign w:val="center"/>
          </w:tcPr>
          <w:p w14:paraId="60BF81FF" w14:textId="77777777" w:rsidR="005147E7" w:rsidRPr="006F38CF" w:rsidRDefault="005147E7" w:rsidP="00F64B5D">
            <w:pPr>
              <w:jc w:val="center"/>
              <w:rPr>
                <w:b/>
                <w:color w:val="000000"/>
                <w:szCs w:val="22"/>
              </w:rPr>
            </w:pPr>
          </w:p>
        </w:tc>
        <w:tc>
          <w:tcPr>
            <w:tcW w:w="669" w:type="dxa"/>
            <w:vAlign w:val="center"/>
          </w:tcPr>
          <w:p w14:paraId="2DEAECE1" w14:textId="77777777" w:rsidR="005147E7" w:rsidRPr="006F38CF" w:rsidRDefault="005147E7" w:rsidP="00F64B5D">
            <w:pPr>
              <w:jc w:val="center"/>
              <w:rPr>
                <w:b/>
                <w:color w:val="000000"/>
                <w:szCs w:val="22"/>
              </w:rPr>
            </w:pPr>
          </w:p>
        </w:tc>
        <w:tc>
          <w:tcPr>
            <w:tcW w:w="670" w:type="dxa"/>
            <w:vAlign w:val="center"/>
          </w:tcPr>
          <w:p w14:paraId="288E3407" w14:textId="77777777" w:rsidR="005147E7" w:rsidRPr="006F38CF" w:rsidRDefault="005147E7" w:rsidP="00F64B5D">
            <w:pPr>
              <w:jc w:val="center"/>
              <w:rPr>
                <w:b/>
                <w:color w:val="000000"/>
                <w:szCs w:val="22"/>
              </w:rPr>
            </w:pPr>
          </w:p>
        </w:tc>
        <w:tc>
          <w:tcPr>
            <w:tcW w:w="669" w:type="dxa"/>
            <w:vAlign w:val="center"/>
          </w:tcPr>
          <w:p w14:paraId="726EC489" w14:textId="77777777" w:rsidR="005147E7" w:rsidRPr="006F38CF" w:rsidRDefault="005147E7" w:rsidP="00F64B5D">
            <w:pPr>
              <w:jc w:val="center"/>
              <w:rPr>
                <w:b/>
                <w:color w:val="000000"/>
                <w:szCs w:val="22"/>
              </w:rPr>
            </w:pPr>
          </w:p>
        </w:tc>
        <w:tc>
          <w:tcPr>
            <w:tcW w:w="670" w:type="dxa"/>
            <w:vAlign w:val="center"/>
          </w:tcPr>
          <w:p w14:paraId="1E76AD5D" w14:textId="77777777" w:rsidR="005147E7" w:rsidRPr="006F38CF" w:rsidRDefault="005147E7" w:rsidP="00F64B5D">
            <w:pPr>
              <w:jc w:val="center"/>
              <w:rPr>
                <w:b/>
                <w:color w:val="000000"/>
                <w:szCs w:val="22"/>
              </w:rPr>
            </w:pPr>
          </w:p>
        </w:tc>
        <w:tc>
          <w:tcPr>
            <w:tcW w:w="669" w:type="dxa"/>
            <w:vAlign w:val="center"/>
          </w:tcPr>
          <w:p w14:paraId="49E58A59" w14:textId="77777777" w:rsidR="005147E7" w:rsidRPr="006F38CF" w:rsidRDefault="005147E7" w:rsidP="00F64B5D">
            <w:pPr>
              <w:jc w:val="center"/>
              <w:rPr>
                <w:b/>
                <w:color w:val="000000"/>
                <w:szCs w:val="22"/>
              </w:rPr>
            </w:pPr>
          </w:p>
        </w:tc>
        <w:tc>
          <w:tcPr>
            <w:tcW w:w="670" w:type="dxa"/>
            <w:vAlign w:val="center"/>
          </w:tcPr>
          <w:p w14:paraId="05F94FB4" w14:textId="77777777" w:rsidR="005147E7" w:rsidRPr="006F38CF" w:rsidRDefault="005147E7" w:rsidP="00F64B5D">
            <w:pPr>
              <w:jc w:val="center"/>
              <w:rPr>
                <w:b/>
                <w:color w:val="000000"/>
                <w:szCs w:val="22"/>
              </w:rPr>
            </w:pPr>
          </w:p>
        </w:tc>
        <w:tc>
          <w:tcPr>
            <w:tcW w:w="669" w:type="dxa"/>
            <w:vAlign w:val="center"/>
          </w:tcPr>
          <w:p w14:paraId="487357EC" w14:textId="77777777" w:rsidR="005147E7" w:rsidRPr="006F38CF" w:rsidRDefault="005147E7" w:rsidP="00F64B5D">
            <w:pPr>
              <w:jc w:val="center"/>
              <w:rPr>
                <w:b/>
                <w:color w:val="000000"/>
                <w:szCs w:val="22"/>
              </w:rPr>
            </w:pPr>
          </w:p>
        </w:tc>
        <w:tc>
          <w:tcPr>
            <w:tcW w:w="670" w:type="dxa"/>
            <w:vAlign w:val="center"/>
          </w:tcPr>
          <w:p w14:paraId="0C00E708" w14:textId="77777777" w:rsidR="005147E7" w:rsidRPr="006F38CF" w:rsidRDefault="005147E7" w:rsidP="00F64B5D">
            <w:pPr>
              <w:jc w:val="center"/>
              <w:rPr>
                <w:b/>
                <w:color w:val="000000"/>
                <w:szCs w:val="22"/>
              </w:rPr>
            </w:pPr>
          </w:p>
        </w:tc>
      </w:tr>
      <w:tr w:rsidR="005147E7" w:rsidRPr="006F38CF" w14:paraId="1C86422A" w14:textId="77777777" w:rsidTr="005147E7">
        <w:trPr>
          <w:cantSplit/>
          <w:trHeight w:val="289"/>
          <w:jc w:val="center"/>
        </w:trPr>
        <w:tc>
          <w:tcPr>
            <w:tcW w:w="830" w:type="dxa"/>
            <w:vAlign w:val="center"/>
          </w:tcPr>
          <w:p w14:paraId="71B45571" w14:textId="06C31A39" w:rsidR="005147E7" w:rsidRPr="006F38CF" w:rsidRDefault="008D1EEB" w:rsidP="00F64B5D">
            <w:pPr>
              <w:tabs>
                <w:tab w:val="left" w:pos="397"/>
              </w:tabs>
              <w:ind w:left="397" w:hanging="397"/>
              <w:jc w:val="center"/>
              <w:rPr>
                <w:color w:val="000000"/>
                <w:szCs w:val="22"/>
              </w:rPr>
            </w:pPr>
            <w:r>
              <w:rPr>
                <w:color w:val="000000"/>
                <w:szCs w:val="22"/>
              </w:rPr>
              <w:t>A1.3.1</w:t>
            </w:r>
          </w:p>
        </w:tc>
        <w:tc>
          <w:tcPr>
            <w:tcW w:w="4819" w:type="dxa"/>
            <w:vAlign w:val="center"/>
          </w:tcPr>
          <w:p w14:paraId="2E3EB7D4" w14:textId="4C01AA3A" w:rsidR="008D1EEB" w:rsidRPr="006F38CF" w:rsidRDefault="008D1EEB" w:rsidP="008D1EEB">
            <w:pPr>
              <w:tabs>
                <w:tab w:val="left" w:pos="397"/>
              </w:tabs>
              <w:rPr>
                <w:color w:val="000000"/>
                <w:szCs w:val="22"/>
              </w:rPr>
            </w:pPr>
            <w:r>
              <w:rPr>
                <w:sz w:val="20"/>
                <w:lang w:val="en-TT"/>
              </w:rPr>
              <w:t>Sprovodjenje tehnickog projekta za Fakultet organizacionih nauka,, Elektrotehnicki fakultet, Matematicki fakultet, Fakultet tehnickih nauka I Fakultet informacionih tehnologija</w:t>
            </w:r>
          </w:p>
        </w:tc>
        <w:tc>
          <w:tcPr>
            <w:tcW w:w="953" w:type="dxa"/>
            <w:vAlign w:val="center"/>
          </w:tcPr>
          <w:p w14:paraId="371F0985" w14:textId="5BE87D65" w:rsidR="005147E7" w:rsidRPr="006F38CF" w:rsidRDefault="00570BDA" w:rsidP="00F64B5D">
            <w:pPr>
              <w:jc w:val="center"/>
              <w:rPr>
                <w:b/>
                <w:color w:val="000000"/>
                <w:szCs w:val="22"/>
              </w:rPr>
            </w:pPr>
            <w:r>
              <w:rPr>
                <w:b/>
                <w:color w:val="000000"/>
                <w:szCs w:val="22"/>
              </w:rPr>
              <w:t>1week</w:t>
            </w:r>
          </w:p>
        </w:tc>
        <w:tc>
          <w:tcPr>
            <w:tcW w:w="669" w:type="dxa"/>
            <w:vAlign w:val="center"/>
          </w:tcPr>
          <w:p w14:paraId="3CBD146D" w14:textId="77777777" w:rsidR="005147E7" w:rsidRPr="006F38CF" w:rsidRDefault="005147E7" w:rsidP="00F64B5D">
            <w:pPr>
              <w:jc w:val="center"/>
              <w:rPr>
                <w:b/>
                <w:color w:val="000000"/>
                <w:szCs w:val="22"/>
              </w:rPr>
            </w:pPr>
          </w:p>
        </w:tc>
        <w:tc>
          <w:tcPr>
            <w:tcW w:w="670" w:type="dxa"/>
            <w:vAlign w:val="center"/>
          </w:tcPr>
          <w:p w14:paraId="3CC55CA9" w14:textId="77777777" w:rsidR="005147E7" w:rsidRPr="006F38CF" w:rsidRDefault="005147E7" w:rsidP="00F64B5D">
            <w:pPr>
              <w:jc w:val="center"/>
              <w:rPr>
                <w:b/>
                <w:color w:val="000000"/>
                <w:szCs w:val="22"/>
              </w:rPr>
            </w:pPr>
          </w:p>
        </w:tc>
        <w:tc>
          <w:tcPr>
            <w:tcW w:w="669" w:type="dxa"/>
            <w:vAlign w:val="center"/>
          </w:tcPr>
          <w:p w14:paraId="7A8088AC" w14:textId="77777777" w:rsidR="005147E7" w:rsidRPr="006F38CF" w:rsidRDefault="005147E7" w:rsidP="00F64B5D">
            <w:pPr>
              <w:jc w:val="center"/>
              <w:rPr>
                <w:b/>
                <w:color w:val="000000"/>
                <w:szCs w:val="22"/>
              </w:rPr>
            </w:pPr>
          </w:p>
        </w:tc>
        <w:tc>
          <w:tcPr>
            <w:tcW w:w="670" w:type="dxa"/>
            <w:vAlign w:val="center"/>
          </w:tcPr>
          <w:p w14:paraId="3008210D" w14:textId="77777777" w:rsidR="005147E7" w:rsidRPr="006F38CF" w:rsidRDefault="005147E7" w:rsidP="00F64B5D">
            <w:pPr>
              <w:jc w:val="center"/>
              <w:rPr>
                <w:b/>
                <w:color w:val="000000"/>
                <w:szCs w:val="22"/>
              </w:rPr>
            </w:pPr>
          </w:p>
        </w:tc>
        <w:tc>
          <w:tcPr>
            <w:tcW w:w="669" w:type="dxa"/>
            <w:vAlign w:val="center"/>
          </w:tcPr>
          <w:p w14:paraId="42E8BF39" w14:textId="77777777" w:rsidR="005147E7" w:rsidRPr="006F38CF" w:rsidRDefault="005147E7" w:rsidP="00F64B5D">
            <w:pPr>
              <w:jc w:val="center"/>
              <w:rPr>
                <w:b/>
                <w:color w:val="000000"/>
                <w:szCs w:val="22"/>
              </w:rPr>
            </w:pPr>
          </w:p>
        </w:tc>
        <w:tc>
          <w:tcPr>
            <w:tcW w:w="670" w:type="dxa"/>
            <w:vAlign w:val="center"/>
          </w:tcPr>
          <w:p w14:paraId="75FCBCD4" w14:textId="77777777" w:rsidR="005147E7" w:rsidRPr="006F38CF" w:rsidRDefault="005147E7" w:rsidP="00F64B5D">
            <w:pPr>
              <w:jc w:val="center"/>
              <w:rPr>
                <w:b/>
                <w:color w:val="000000"/>
                <w:szCs w:val="22"/>
              </w:rPr>
            </w:pPr>
          </w:p>
        </w:tc>
        <w:tc>
          <w:tcPr>
            <w:tcW w:w="669" w:type="dxa"/>
            <w:vAlign w:val="center"/>
          </w:tcPr>
          <w:p w14:paraId="7BE50A06" w14:textId="77777777" w:rsidR="005147E7" w:rsidRPr="006F38CF" w:rsidRDefault="005147E7" w:rsidP="00F64B5D">
            <w:pPr>
              <w:jc w:val="center"/>
              <w:rPr>
                <w:b/>
                <w:color w:val="000000"/>
                <w:szCs w:val="22"/>
              </w:rPr>
            </w:pPr>
          </w:p>
        </w:tc>
        <w:tc>
          <w:tcPr>
            <w:tcW w:w="670" w:type="dxa"/>
            <w:vAlign w:val="center"/>
          </w:tcPr>
          <w:p w14:paraId="1CBE6F82" w14:textId="77777777" w:rsidR="005147E7" w:rsidRPr="006F38CF" w:rsidRDefault="005147E7" w:rsidP="00F64B5D">
            <w:pPr>
              <w:jc w:val="center"/>
              <w:rPr>
                <w:b/>
                <w:color w:val="000000"/>
                <w:szCs w:val="22"/>
              </w:rPr>
            </w:pPr>
          </w:p>
        </w:tc>
        <w:tc>
          <w:tcPr>
            <w:tcW w:w="669" w:type="dxa"/>
            <w:vAlign w:val="center"/>
          </w:tcPr>
          <w:p w14:paraId="50C89449" w14:textId="77777777" w:rsidR="005147E7" w:rsidRPr="006F38CF" w:rsidRDefault="005147E7" w:rsidP="00F64B5D">
            <w:pPr>
              <w:jc w:val="center"/>
              <w:rPr>
                <w:b/>
                <w:color w:val="000000"/>
                <w:szCs w:val="22"/>
              </w:rPr>
            </w:pPr>
          </w:p>
        </w:tc>
        <w:tc>
          <w:tcPr>
            <w:tcW w:w="670" w:type="dxa"/>
            <w:vAlign w:val="center"/>
          </w:tcPr>
          <w:p w14:paraId="39ED87FE" w14:textId="77777777" w:rsidR="005147E7" w:rsidRPr="006F38CF" w:rsidRDefault="005147E7" w:rsidP="00F64B5D">
            <w:pPr>
              <w:jc w:val="center"/>
              <w:rPr>
                <w:b/>
                <w:color w:val="000000"/>
                <w:szCs w:val="22"/>
              </w:rPr>
            </w:pPr>
          </w:p>
        </w:tc>
        <w:tc>
          <w:tcPr>
            <w:tcW w:w="669" w:type="dxa"/>
            <w:vAlign w:val="center"/>
          </w:tcPr>
          <w:p w14:paraId="6886DC16" w14:textId="77777777" w:rsidR="005147E7" w:rsidRPr="006F38CF" w:rsidRDefault="005147E7" w:rsidP="00F64B5D">
            <w:pPr>
              <w:jc w:val="center"/>
              <w:rPr>
                <w:b/>
                <w:color w:val="000000"/>
                <w:szCs w:val="22"/>
              </w:rPr>
            </w:pPr>
          </w:p>
        </w:tc>
        <w:tc>
          <w:tcPr>
            <w:tcW w:w="670" w:type="dxa"/>
            <w:vAlign w:val="center"/>
          </w:tcPr>
          <w:p w14:paraId="18B61668" w14:textId="77777777" w:rsidR="005147E7" w:rsidRPr="006F38CF" w:rsidRDefault="005147E7" w:rsidP="00F64B5D">
            <w:pPr>
              <w:jc w:val="center"/>
              <w:rPr>
                <w:b/>
                <w:color w:val="000000"/>
                <w:szCs w:val="22"/>
              </w:rPr>
            </w:pPr>
          </w:p>
        </w:tc>
      </w:tr>
      <w:tr w:rsidR="005147E7" w:rsidRPr="006F38CF" w14:paraId="57789D86" w14:textId="77777777" w:rsidTr="005147E7">
        <w:trPr>
          <w:cantSplit/>
          <w:trHeight w:val="289"/>
          <w:jc w:val="center"/>
        </w:trPr>
        <w:tc>
          <w:tcPr>
            <w:tcW w:w="830" w:type="dxa"/>
            <w:vAlign w:val="center"/>
          </w:tcPr>
          <w:p w14:paraId="65A50971" w14:textId="0EB93175" w:rsidR="005147E7" w:rsidRPr="006F38CF" w:rsidRDefault="008D1EEB" w:rsidP="00F64B5D">
            <w:pPr>
              <w:tabs>
                <w:tab w:val="left" w:pos="397"/>
              </w:tabs>
              <w:ind w:left="397" w:hanging="397"/>
              <w:jc w:val="center"/>
              <w:rPr>
                <w:color w:val="000000"/>
                <w:szCs w:val="22"/>
              </w:rPr>
            </w:pPr>
            <w:r>
              <w:rPr>
                <w:color w:val="000000"/>
                <w:szCs w:val="22"/>
              </w:rPr>
              <w:t>A2</w:t>
            </w:r>
          </w:p>
        </w:tc>
        <w:tc>
          <w:tcPr>
            <w:tcW w:w="4819" w:type="dxa"/>
            <w:vAlign w:val="center"/>
          </w:tcPr>
          <w:p w14:paraId="07681922" w14:textId="61383ABB" w:rsidR="005147E7" w:rsidRPr="006F38CF" w:rsidRDefault="008D1EEB" w:rsidP="00F64B5D">
            <w:pPr>
              <w:tabs>
                <w:tab w:val="left" w:pos="397"/>
              </w:tabs>
              <w:ind w:left="397" w:hanging="397"/>
              <w:rPr>
                <w:color w:val="000000"/>
                <w:szCs w:val="22"/>
              </w:rPr>
            </w:pPr>
            <w:r>
              <w:rPr>
                <w:color w:val="000000"/>
                <w:szCs w:val="22"/>
              </w:rPr>
              <w:t>Razvoj aplikacije po modelu vodopada</w:t>
            </w:r>
          </w:p>
        </w:tc>
        <w:tc>
          <w:tcPr>
            <w:tcW w:w="953" w:type="dxa"/>
            <w:vAlign w:val="center"/>
          </w:tcPr>
          <w:p w14:paraId="3F98E21A" w14:textId="588A83D5" w:rsidR="005147E7" w:rsidRPr="006F38CF" w:rsidRDefault="00570BDA" w:rsidP="00F64B5D">
            <w:pPr>
              <w:jc w:val="center"/>
              <w:rPr>
                <w:b/>
                <w:color w:val="000000"/>
                <w:szCs w:val="22"/>
              </w:rPr>
            </w:pPr>
            <w:r>
              <w:rPr>
                <w:b/>
                <w:color w:val="000000"/>
                <w:szCs w:val="22"/>
              </w:rPr>
              <w:t>2weeks</w:t>
            </w:r>
          </w:p>
        </w:tc>
        <w:tc>
          <w:tcPr>
            <w:tcW w:w="669" w:type="dxa"/>
            <w:vAlign w:val="center"/>
          </w:tcPr>
          <w:p w14:paraId="6726D47D" w14:textId="77777777" w:rsidR="005147E7" w:rsidRPr="006F38CF" w:rsidRDefault="005147E7" w:rsidP="00F64B5D">
            <w:pPr>
              <w:jc w:val="center"/>
              <w:rPr>
                <w:b/>
                <w:color w:val="000000"/>
                <w:szCs w:val="22"/>
              </w:rPr>
            </w:pPr>
          </w:p>
        </w:tc>
        <w:tc>
          <w:tcPr>
            <w:tcW w:w="670" w:type="dxa"/>
            <w:vAlign w:val="center"/>
          </w:tcPr>
          <w:p w14:paraId="57B29F78" w14:textId="77777777" w:rsidR="005147E7" w:rsidRPr="006F38CF" w:rsidRDefault="005147E7" w:rsidP="00F64B5D">
            <w:pPr>
              <w:jc w:val="center"/>
              <w:rPr>
                <w:b/>
                <w:color w:val="000000"/>
                <w:szCs w:val="22"/>
              </w:rPr>
            </w:pPr>
          </w:p>
        </w:tc>
        <w:tc>
          <w:tcPr>
            <w:tcW w:w="669" w:type="dxa"/>
            <w:vAlign w:val="center"/>
          </w:tcPr>
          <w:p w14:paraId="7A9C932F" w14:textId="77777777" w:rsidR="005147E7" w:rsidRPr="006F38CF" w:rsidRDefault="005147E7" w:rsidP="00F64B5D">
            <w:pPr>
              <w:jc w:val="center"/>
              <w:rPr>
                <w:b/>
                <w:color w:val="000000"/>
                <w:szCs w:val="22"/>
              </w:rPr>
            </w:pPr>
          </w:p>
        </w:tc>
        <w:tc>
          <w:tcPr>
            <w:tcW w:w="670" w:type="dxa"/>
            <w:vAlign w:val="center"/>
          </w:tcPr>
          <w:p w14:paraId="63C7750C" w14:textId="77777777" w:rsidR="005147E7" w:rsidRPr="006F38CF" w:rsidRDefault="005147E7" w:rsidP="00F64B5D">
            <w:pPr>
              <w:jc w:val="center"/>
              <w:rPr>
                <w:b/>
                <w:color w:val="000000"/>
                <w:szCs w:val="22"/>
              </w:rPr>
            </w:pPr>
          </w:p>
        </w:tc>
        <w:tc>
          <w:tcPr>
            <w:tcW w:w="669" w:type="dxa"/>
            <w:vAlign w:val="center"/>
          </w:tcPr>
          <w:p w14:paraId="75E23AAD" w14:textId="77777777" w:rsidR="005147E7" w:rsidRPr="006F38CF" w:rsidRDefault="005147E7" w:rsidP="00F64B5D">
            <w:pPr>
              <w:jc w:val="center"/>
              <w:rPr>
                <w:b/>
                <w:color w:val="000000"/>
                <w:szCs w:val="22"/>
              </w:rPr>
            </w:pPr>
          </w:p>
        </w:tc>
        <w:tc>
          <w:tcPr>
            <w:tcW w:w="670" w:type="dxa"/>
            <w:vAlign w:val="center"/>
          </w:tcPr>
          <w:p w14:paraId="02F1FF94" w14:textId="77777777" w:rsidR="005147E7" w:rsidRPr="006F38CF" w:rsidRDefault="005147E7" w:rsidP="00F64B5D">
            <w:pPr>
              <w:jc w:val="center"/>
              <w:rPr>
                <w:b/>
                <w:color w:val="000000"/>
                <w:szCs w:val="22"/>
              </w:rPr>
            </w:pPr>
          </w:p>
        </w:tc>
        <w:tc>
          <w:tcPr>
            <w:tcW w:w="669" w:type="dxa"/>
            <w:vAlign w:val="center"/>
          </w:tcPr>
          <w:p w14:paraId="18E686A4" w14:textId="77777777" w:rsidR="005147E7" w:rsidRPr="006F38CF" w:rsidRDefault="005147E7" w:rsidP="00F64B5D">
            <w:pPr>
              <w:jc w:val="center"/>
              <w:rPr>
                <w:b/>
                <w:color w:val="000000"/>
                <w:szCs w:val="22"/>
              </w:rPr>
            </w:pPr>
          </w:p>
        </w:tc>
        <w:tc>
          <w:tcPr>
            <w:tcW w:w="670" w:type="dxa"/>
            <w:vAlign w:val="center"/>
          </w:tcPr>
          <w:p w14:paraId="5EC80C0F" w14:textId="77777777" w:rsidR="005147E7" w:rsidRPr="006F38CF" w:rsidRDefault="005147E7" w:rsidP="00F64B5D">
            <w:pPr>
              <w:jc w:val="center"/>
              <w:rPr>
                <w:b/>
                <w:color w:val="000000"/>
                <w:szCs w:val="22"/>
              </w:rPr>
            </w:pPr>
          </w:p>
        </w:tc>
        <w:tc>
          <w:tcPr>
            <w:tcW w:w="669" w:type="dxa"/>
            <w:vAlign w:val="center"/>
          </w:tcPr>
          <w:p w14:paraId="3B837B0F" w14:textId="77777777" w:rsidR="005147E7" w:rsidRPr="006F38CF" w:rsidRDefault="005147E7" w:rsidP="00F64B5D">
            <w:pPr>
              <w:jc w:val="center"/>
              <w:rPr>
                <w:b/>
                <w:color w:val="000000"/>
                <w:szCs w:val="22"/>
              </w:rPr>
            </w:pPr>
          </w:p>
        </w:tc>
        <w:tc>
          <w:tcPr>
            <w:tcW w:w="670" w:type="dxa"/>
            <w:vAlign w:val="center"/>
          </w:tcPr>
          <w:p w14:paraId="3E14BF99" w14:textId="77777777" w:rsidR="005147E7" w:rsidRPr="006F38CF" w:rsidRDefault="005147E7" w:rsidP="00F64B5D">
            <w:pPr>
              <w:jc w:val="center"/>
              <w:rPr>
                <w:b/>
                <w:color w:val="000000"/>
                <w:szCs w:val="22"/>
              </w:rPr>
            </w:pPr>
          </w:p>
        </w:tc>
        <w:tc>
          <w:tcPr>
            <w:tcW w:w="669" w:type="dxa"/>
            <w:vAlign w:val="center"/>
          </w:tcPr>
          <w:p w14:paraId="3D071F8F" w14:textId="77777777" w:rsidR="005147E7" w:rsidRPr="006F38CF" w:rsidRDefault="005147E7" w:rsidP="00F64B5D">
            <w:pPr>
              <w:jc w:val="center"/>
              <w:rPr>
                <w:b/>
                <w:color w:val="000000"/>
                <w:szCs w:val="22"/>
              </w:rPr>
            </w:pPr>
          </w:p>
        </w:tc>
        <w:tc>
          <w:tcPr>
            <w:tcW w:w="670" w:type="dxa"/>
            <w:vAlign w:val="center"/>
          </w:tcPr>
          <w:p w14:paraId="555275A8" w14:textId="77777777" w:rsidR="005147E7" w:rsidRPr="006F38CF" w:rsidRDefault="005147E7" w:rsidP="00F64B5D">
            <w:pPr>
              <w:jc w:val="center"/>
              <w:rPr>
                <w:b/>
                <w:color w:val="000000"/>
                <w:szCs w:val="22"/>
              </w:rPr>
            </w:pPr>
          </w:p>
        </w:tc>
      </w:tr>
      <w:tr w:rsidR="005147E7" w:rsidRPr="006F38CF" w14:paraId="4D67CFA3" w14:textId="77777777" w:rsidTr="005147E7">
        <w:trPr>
          <w:cantSplit/>
          <w:trHeight w:val="289"/>
          <w:jc w:val="center"/>
        </w:trPr>
        <w:tc>
          <w:tcPr>
            <w:tcW w:w="830" w:type="dxa"/>
            <w:vAlign w:val="center"/>
          </w:tcPr>
          <w:p w14:paraId="4940024F" w14:textId="6D7A72D2" w:rsidR="005147E7" w:rsidRPr="006F38CF" w:rsidRDefault="008D1EEB" w:rsidP="00F64B5D">
            <w:pPr>
              <w:tabs>
                <w:tab w:val="left" w:pos="397"/>
              </w:tabs>
              <w:ind w:left="397" w:hanging="397"/>
              <w:jc w:val="center"/>
              <w:rPr>
                <w:color w:val="000000"/>
                <w:szCs w:val="22"/>
              </w:rPr>
            </w:pPr>
            <w:r>
              <w:rPr>
                <w:color w:val="000000"/>
                <w:szCs w:val="22"/>
              </w:rPr>
              <w:t>A2.1</w:t>
            </w:r>
          </w:p>
        </w:tc>
        <w:tc>
          <w:tcPr>
            <w:tcW w:w="4819" w:type="dxa"/>
            <w:vAlign w:val="center"/>
          </w:tcPr>
          <w:p w14:paraId="37A5685E" w14:textId="7A3244B3" w:rsidR="005147E7" w:rsidRPr="006F38CF" w:rsidRDefault="008D1EEB" w:rsidP="00F64B5D">
            <w:pPr>
              <w:tabs>
                <w:tab w:val="left" w:pos="397"/>
              </w:tabs>
              <w:ind w:left="397" w:hanging="397"/>
              <w:rPr>
                <w:color w:val="000000"/>
                <w:szCs w:val="22"/>
              </w:rPr>
            </w:pPr>
            <w:r>
              <w:rPr>
                <w:color w:val="000000"/>
                <w:szCs w:val="22"/>
              </w:rPr>
              <w:t>Faza planiranja</w:t>
            </w:r>
          </w:p>
        </w:tc>
        <w:tc>
          <w:tcPr>
            <w:tcW w:w="953" w:type="dxa"/>
            <w:vAlign w:val="center"/>
          </w:tcPr>
          <w:p w14:paraId="5FA1A58E" w14:textId="242EF29B" w:rsidR="005147E7" w:rsidRPr="006F38CF" w:rsidRDefault="00570BDA" w:rsidP="00F64B5D">
            <w:pPr>
              <w:jc w:val="center"/>
              <w:rPr>
                <w:b/>
                <w:color w:val="000000"/>
                <w:szCs w:val="22"/>
              </w:rPr>
            </w:pPr>
            <w:r>
              <w:rPr>
                <w:b/>
                <w:color w:val="000000"/>
                <w:szCs w:val="22"/>
              </w:rPr>
              <w:t>3weeks</w:t>
            </w:r>
          </w:p>
        </w:tc>
        <w:tc>
          <w:tcPr>
            <w:tcW w:w="669" w:type="dxa"/>
            <w:vAlign w:val="center"/>
          </w:tcPr>
          <w:p w14:paraId="57591665" w14:textId="77777777" w:rsidR="005147E7" w:rsidRPr="006F38CF" w:rsidRDefault="005147E7" w:rsidP="00F64B5D">
            <w:pPr>
              <w:jc w:val="center"/>
              <w:rPr>
                <w:b/>
                <w:color w:val="000000"/>
                <w:szCs w:val="22"/>
              </w:rPr>
            </w:pPr>
          </w:p>
        </w:tc>
        <w:tc>
          <w:tcPr>
            <w:tcW w:w="670" w:type="dxa"/>
            <w:vAlign w:val="center"/>
          </w:tcPr>
          <w:p w14:paraId="0FBD0A6B" w14:textId="77777777" w:rsidR="005147E7" w:rsidRPr="006F38CF" w:rsidRDefault="005147E7" w:rsidP="00F64B5D">
            <w:pPr>
              <w:jc w:val="center"/>
              <w:rPr>
                <w:b/>
                <w:color w:val="000000"/>
                <w:szCs w:val="22"/>
              </w:rPr>
            </w:pPr>
          </w:p>
        </w:tc>
        <w:tc>
          <w:tcPr>
            <w:tcW w:w="669" w:type="dxa"/>
            <w:vAlign w:val="center"/>
          </w:tcPr>
          <w:p w14:paraId="624569A9" w14:textId="77777777" w:rsidR="005147E7" w:rsidRPr="006F38CF" w:rsidRDefault="005147E7" w:rsidP="00F64B5D">
            <w:pPr>
              <w:jc w:val="center"/>
              <w:rPr>
                <w:b/>
                <w:color w:val="000000"/>
                <w:szCs w:val="22"/>
              </w:rPr>
            </w:pPr>
          </w:p>
        </w:tc>
        <w:tc>
          <w:tcPr>
            <w:tcW w:w="670" w:type="dxa"/>
            <w:vAlign w:val="center"/>
          </w:tcPr>
          <w:p w14:paraId="1BF35A7A" w14:textId="77777777" w:rsidR="005147E7" w:rsidRPr="006F38CF" w:rsidRDefault="005147E7" w:rsidP="00F64B5D">
            <w:pPr>
              <w:jc w:val="center"/>
              <w:rPr>
                <w:b/>
                <w:color w:val="000000"/>
                <w:szCs w:val="22"/>
              </w:rPr>
            </w:pPr>
          </w:p>
        </w:tc>
        <w:tc>
          <w:tcPr>
            <w:tcW w:w="669" w:type="dxa"/>
            <w:vAlign w:val="center"/>
          </w:tcPr>
          <w:p w14:paraId="61E2CB3E" w14:textId="77777777" w:rsidR="005147E7" w:rsidRPr="006F38CF" w:rsidRDefault="005147E7" w:rsidP="00F64B5D">
            <w:pPr>
              <w:jc w:val="center"/>
              <w:rPr>
                <w:b/>
                <w:color w:val="000000"/>
                <w:szCs w:val="22"/>
              </w:rPr>
            </w:pPr>
          </w:p>
        </w:tc>
        <w:tc>
          <w:tcPr>
            <w:tcW w:w="670" w:type="dxa"/>
            <w:vAlign w:val="center"/>
          </w:tcPr>
          <w:p w14:paraId="549BE9F5" w14:textId="77777777" w:rsidR="005147E7" w:rsidRPr="006F38CF" w:rsidRDefault="005147E7" w:rsidP="00F64B5D">
            <w:pPr>
              <w:jc w:val="center"/>
              <w:rPr>
                <w:b/>
                <w:color w:val="000000"/>
                <w:szCs w:val="22"/>
              </w:rPr>
            </w:pPr>
          </w:p>
        </w:tc>
        <w:tc>
          <w:tcPr>
            <w:tcW w:w="669" w:type="dxa"/>
            <w:vAlign w:val="center"/>
          </w:tcPr>
          <w:p w14:paraId="7C6B2D13" w14:textId="77777777" w:rsidR="005147E7" w:rsidRPr="006F38CF" w:rsidRDefault="005147E7" w:rsidP="00F64B5D">
            <w:pPr>
              <w:jc w:val="center"/>
              <w:rPr>
                <w:b/>
                <w:color w:val="000000"/>
                <w:szCs w:val="22"/>
              </w:rPr>
            </w:pPr>
          </w:p>
        </w:tc>
        <w:tc>
          <w:tcPr>
            <w:tcW w:w="670" w:type="dxa"/>
            <w:vAlign w:val="center"/>
          </w:tcPr>
          <w:p w14:paraId="36AD2046" w14:textId="77777777" w:rsidR="005147E7" w:rsidRPr="006F38CF" w:rsidRDefault="005147E7" w:rsidP="00F64B5D">
            <w:pPr>
              <w:jc w:val="center"/>
              <w:rPr>
                <w:b/>
                <w:color w:val="000000"/>
                <w:szCs w:val="22"/>
              </w:rPr>
            </w:pPr>
          </w:p>
        </w:tc>
        <w:tc>
          <w:tcPr>
            <w:tcW w:w="669" w:type="dxa"/>
            <w:vAlign w:val="center"/>
          </w:tcPr>
          <w:p w14:paraId="2ABBE656" w14:textId="77777777" w:rsidR="005147E7" w:rsidRPr="006F38CF" w:rsidRDefault="005147E7" w:rsidP="00F64B5D">
            <w:pPr>
              <w:jc w:val="center"/>
              <w:rPr>
                <w:b/>
                <w:color w:val="000000"/>
                <w:szCs w:val="22"/>
              </w:rPr>
            </w:pPr>
          </w:p>
        </w:tc>
        <w:tc>
          <w:tcPr>
            <w:tcW w:w="670" w:type="dxa"/>
            <w:vAlign w:val="center"/>
          </w:tcPr>
          <w:p w14:paraId="058040F8" w14:textId="77777777" w:rsidR="005147E7" w:rsidRPr="006F38CF" w:rsidRDefault="005147E7" w:rsidP="00F64B5D">
            <w:pPr>
              <w:jc w:val="center"/>
              <w:rPr>
                <w:b/>
                <w:color w:val="000000"/>
                <w:szCs w:val="22"/>
              </w:rPr>
            </w:pPr>
          </w:p>
        </w:tc>
        <w:tc>
          <w:tcPr>
            <w:tcW w:w="669" w:type="dxa"/>
            <w:vAlign w:val="center"/>
          </w:tcPr>
          <w:p w14:paraId="244927C3" w14:textId="77777777" w:rsidR="005147E7" w:rsidRPr="006F38CF" w:rsidRDefault="005147E7" w:rsidP="00F64B5D">
            <w:pPr>
              <w:jc w:val="center"/>
              <w:rPr>
                <w:b/>
                <w:color w:val="000000"/>
                <w:szCs w:val="22"/>
              </w:rPr>
            </w:pPr>
          </w:p>
        </w:tc>
        <w:tc>
          <w:tcPr>
            <w:tcW w:w="670" w:type="dxa"/>
            <w:vAlign w:val="center"/>
          </w:tcPr>
          <w:p w14:paraId="25872A20" w14:textId="77777777" w:rsidR="005147E7" w:rsidRPr="006F38CF" w:rsidRDefault="005147E7" w:rsidP="00F64B5D">
            <w:pPr>
              <w:jc w:val="center"/>
              <w:rPr>
                <w:b/>
                <w:color w:val="000000"/>
                <w:szCs w:val="22"/>
              </w:rPr>
            </w:pPr>
          </w:p>
        </w:tc>
      </w:tr>
      <w:tr w:rsidR="005147E7" w:rsidRPr="006F38CF" w14:paraId="383D1713" w14:textId="77777777" w:rsidTr="005147E7">
        <w:trPr>
          <w:cantSplit/>
          <w:trHeight w:val="289"/>
          <w:jc w:val="center"/>
        </w:trPr>
        <w:tc>
          <w:tcPr>
            <w:tcW w:w="830" w:type="dxa"/>
            <w:vAlign w:val="center"/>
          </w:tcPr>
          <w:p w14:paraId="22957B08" w14:textId="2C213FA8" w:rsidR="005147E7" w:rsidRPr="006F38CF" w:rsidRDefault="008D1EEB" w:rsidP="00F64B5D">
            <w:pPr>
              <w:tabs>
                <w:tab w:val="left" w:pos="397"/>
              </w:tabs>
              <w:ind w:left="397" w:hanging="397"/>
              <w:jc w:val="center"/>
              <w:rPr>
                <w:color w:val="000000"/>
                <w:szCs w:val="22"/>
              </w:rPr>
            </w:pPr>
            <w:r>
              <w:rPr>
                <w:color w:val="000000"/>
                <w:szCs w:val="22"/>
              </w:rPr>
              <w:t>A2.1.1</w:t>
            </w:r>
          </w:p>
        </w:tc>
        <w:tc>
          <w:tcPr>
            <w:tcW w:w="4819" w:type="dxa"/>
            <w:vAlign w:val="center"/>
          </w:tcPr>
          <w:p w14:paraId="5B9D9B13" w14:textId="54DE80CE" w:rsidR="005147E7" w:rsidRPr="006F38CF" w:rsidRDefault="008D1EEB" w:rsidP="00F64B5D">
            <w:pPr>
              <w:tabs>
                <w:tab w:val="left" w:pos="397"/>
              </w:tabs>
              <w:ind w:left="397" w:hanging="397"/>
              <w:rPr>
                <w:color w:val="000000"/>
                <w:szCs w:val="22"/>
              </w:rPr>
            </w:pPr>
            <w:r w:rsidRPr="00D47DD7">
              <w:rPr>
                <w:sz w:val="20"/>
                <w:lang w:val="en-US"/>
              </w:rPr>
              <w:t>Definisanje zahteva sistema i funkcionalnosti aplikacije.</w:t>
            </w:r>
          </w:p>
        </w:tc>
        <w:tc>
          <w:tcPr>
            <w:tcW w:w="953" w:type="dxa"/>
            <w:vAlign w:val="center"/>
          </w:tcPr>
          <w:p w14:paraId="48531872" w14:textId="62E9DC53" w:rsidR="005147E7" w:rsidRPr="006F38CF" w:rsidRDefault="00570BDA" w:rsidP="00F64B5D">
            <w:pPr>
              <w:jc w:val="center"/>
              <w:rPr>
                <w:b/>
                <w:color w:val="000000"/>
                <w:szCs w:val="22"/>
              </w:rPr>
            </w:pPr>
            <w:r>
              <w:rPr>
                <w:b/>
                <w:color w:val="000000"/>
                <w:szCs w:val="22"/>
              </w:rPr>
              <w:t>4weeks</w:t>
            </w:r>
          </w:p>
        </w:tc>
        <w:tc>
          <w:tcPr>
            <w:tcW w:w="669" w:type="dxa"/>
            <w:vAlign w:val="center"/>
          </w:tcPr>
          <w:p w14:paraId="36DDA083" w14:textId="77777777" w:rsidR="005147E7" w:rsidRPr="006F38CF" w:rsidRDefault="005147E7" w:rsidP="00F64B5D">
            <w:pPr>
              <w:jc w:val="center"/>
              <w:rPr>
                <w:b/>
                <w:color w:val="000000"/>
                <w:szCs w:val="22"/>
              </w:rPr>
            </w:pPr>
          </w:p>
        </w:tc>
        <w:tc>
          <w:tcPr>
            <w:tcW w:w="670" w:type="dxa"/>
            <w:vAlign w:val="center"/>
          </w:tcPr>
          <w:p w14:paraId="6F6385EC" w14:textId="77777777" w:rsidR="005147E7" w:rsidRPr="006F38CF" w:rsidRDefault="005147E7" w:rsidP="00F64B5D">
            <w:pPr>
              <w:jc w:val="center"/>
              <w:rPr>
                <w:b/>
                <w:color w:val="000000"/>
                <w:szCs w:val="22"/>
              </w:rPr>
            </w:pPr>
          </w:p>
        </w:tc>
        <w:tc>
          <w:tcPr>
            <w:tcW w:w="669" w:type="dxa"/>
            <w:vAlign w:val="center"/>
          </w:tcPr>
          <w:p w14:paraId="5815A1C0" w14:textId="77777777" w:rsidR="005147E7" w:rsidRPr="006F38CF" w:rsidRDefault="005147E7" w:rsidP="00F64B5D">
            <w:pPr>
              <w:jc w:val="center"/>
              <w:rPr>
                <w:b/>
                <w:color w:val="000000"/>
                <w:szCs w:val="22"/>
              </w:rPr>
            </w:pPr>
          </w:p>
        </w:tc>
        <w:tc>
          <w:tcPr>
            <w:tcW w:w="670" w:type="dxa"/>
            <w:vAlign w:val="center"/>
          </w:tcPr>
          <w:p w14:paraId="50EB15B2" w14:textId="77777777" w:rsidR="005147E7" w:rsidRPr="006F38CF" w:rsidRDefault="005147E7" w:rsidP="00F64B5D">
            <w:pPr>
              <w:jc w:val="center"/>
              <w:rPr>
                <w:b/>
                <w:color w:val="000000"/>
                <w:szCs w:val="22"/>
              </w:rPr>
            </w:pPr>
          </w:p>
        </w:tc>
        <w:tc>
          <w:tcPr>
            <w:tcW w:w="669" w:type="dxa"/>
            <w:vAlign w:val="center"/>
          </w:tcPr>
          <w:p w14:paraId="65AC2A6C" w14:textId="77777777" w:rsidR="005147E7" w:rsidRPr="006F38CF" w:rsidRDefault="005147E7" w:rsidP="00F64B5D">
            <w:pPr>
              <w:jc w:val="center"/>
              <w:rPr>
                <w:b/>
                <w:color w:val="000000"/>
                <w:szCs w:val="22"/>
              </w:rPr>
            </w:pPr>
          </w:p>
        </w:tc>
        <w:tc>
          <w:tcPr>
            <w:tcW w:w="670" w:type="dxa"/>
            <w:vAlign w:val="center"/>
          </w:tcPr>
          <w:p w14:paraId="18E46C7E" w14:textId="77777777" w:rsidR="005147E7" w:rsidRPr="006F38CF" w:rsidRDefault="005147E7" w:rsidP="00F64B5D">
            <w:pPr>
              <w:jc w:val="center"/>
              <w:rPr>
                <w:b/>
                <w:color w:val="000000"/>
                <w:szCs w:val="22"/>
              </w:rPr>
            </w:pPr>
          </w:p>
        </w:tc>
        <w:tc>
          <w:tcPr>
            <w:tcW w:w="669" w:type="dxa"/>
            <w:vAlign w:val="center"/>
          </w:tcPr>
          <w:p w14:paraId="0E22EFE6" w14:textId="77777777" w:rsidR="005147E7" w:rsidRPr="006F38CF" w:rsidRDefault="005147E7" w:rsidP="00F64B5D">
            <w:pPr>
              <w:jc w:val="center"/>
              <w:rPr>
                <w:b/>
                <w:color w:val="000000"/>
                <w:szCs w:val="22"/>
              </w:rPr>
            </w:pPr>
          </w:p>
        </w:tc>
        <w:tc>
          <w:tcPr>
            <w:tcW w:w="670" w:type="dxa"/>
            <w:vAlign w:val="center"/>
          </w:tcPr>
          <w:p w14:paraId="6D5A0106" w14:textId="77777777" w:rsidR="005147E7" w:rsidRPr="006F38CF" w:rsidRDefault="005147E7" w:rsidP="00F64B5D">
            <w:pPr>
              <w:jc w:val="center"/>
              <w:rPr>
                <w:b/>
                <w:color w:val="000000"/>
                <w:szCs w:val="22"/>
              </w:rPr>
            </w:pPr>
          </w:p>
        </w:tc>
        <w:tc>
          <w:tcPr>
            <w:tcW w:w="669" w:type="dxa"/>
            <w:vAlign w:val="center"/>
          </w:tcPr>
          <w:p w14:paraId="30E64568" w14:textId="77777777" w:rsidR="005147E7" w:rsidRPr="006F38CF" w:rsidRDefault="005147E7" w:rsidP="00F64B5D">
            <w:pPr>
              <w:jc w:val="center"/>
              <w:rPr>
                <w:b/>
                <w:color w:val="000000"/>
                <w:szCs w:val="22"/>
              </w:rPr>
            </w:pPr>
          </w:p>
        </w:tc>
        <w:tc>
          <w:tcPr>
            <w:tcW w:w="670" w:type="dxa"/>
            <w:vAlign w:val="center"/>
          </w:tcPr>
          <w:p w14:paraId="0D0174EF" w14:textId="77777777" w:rsidR="005147E7" w:rsidRPr="006F38CF" w:rsidRDefault="005147E7" w:rsidP="00F64B5D">
            <w:pPr>
              <w:jc w:val="center"/>
              <w:rPr>
                <w:b/>
                <w:color w:val="000000"/>
                <w:szCs w:val="22"/>
              </w:rPr>
            </w:pPr>
          </w:p>
        </w:tc>
        <w:tc>
          <w:tcPr>
            <w:tcW w:w="669" w:type="dxa"/>
            <w:vAlign w:val="center"/>
          </w:tcPr>
          <w:p w14:paraId="0BEFB99D" w14:textId="77777777" w:rsidR="005147E7" w:rsidRPr="006F38CF" w:rsidRDefault="005147E7" w:rsidP="00F64B5D">
            <w:pPr>
              <w:jc w:val="center"/>
              <w:rPr>
                <w:b/>
                <w:color w:val="000000"/>
                <w:szCs w:val="22"/>
              </w:rPr>
            </w:pPr>
          </w:p>
        </w:tc>
        <w:tc>
          <w:tcPr>
            <w:tcW w:w="670" w:type="dxa"/>
            <w:vAlign w:val="center"/>
          </w:tcPr>
          <w:p w14:paraId="06B065C6" w14:textId="77777777" w:rsidR="005147E7" w:rsidRPr="006F38CF" w:rsidRDefault="005147E7" w:rsidP="00F64B5D">
            <w:pPr>
              <w:jc w:val="center"/>
              <w:rPr>
                <w:b/>
                <w:color w:val="000000"/>
                <w:szCs w:val="22"/>
              </w:rPr>
            </w:pPr>
          </w:p>
        </w:tc>
      </w:tr>
      <w:tr w:rsidR="009969E5" w:rsidRPr="006F38CF" w14:paraId="47584647" w14:textId="77777777" w:rsidTr="005147E7">
        <w:trPr>
          <w:cantSplit/>
          <w:trHeight w:val="289"/>
          <w:jc w:val="center"/>
        </w:trPr>
        <w:tc>
          <w:tcPr>
            <w:tcW w:w="830" w:type="dxa"/>
            <w:vAlign w:val="center"/>
          </w:tcPr>
          <w:p w14:paraId="1AAB0BF2" w14:textId="58600860" w:rsidR="009969E5" w:rsidRPr="006F38CF" w:rsidRDefault="008D1EEB" w:rsidP="00F64B5D">
            <w:pPr>
              <w:tabs>
                <w:tab w:val="left" w:pos="397"/>
              </w:tabs>
              <w:ind w:left="397" w:hanging="397"/>
              <w:jc w:val="center"/>
              <w:rPr>
                <w:color w:val="000000"/>
                <w:szCs w:val="22"/>
              </w:rPr>
            </w:pPr>
            <w:r>
              <w:rPr>
                <w:color w:val="000000"/>
                <w:szCs w:val="22"/>
              </w:rPr>
              <w:t>A2.1.2</w:t>
            </w:r>
          </w:p>
        </w:tc>
        <w:tc>
          <w:tcPr>
            <w:tcW w:w="4819" w:type="dxa"/>
            <w:vAlign w:val="center"/>
          </w:tcPr>
          <w:p w14:paraId="6E92835F" w14:textId="77777777" w:rsidR="008D1EEB" w:rsidRPr="00D47DD7" w:rsidRDefault="008D1EEB" w:rsidP="008D1EEB">
            <w:pPr>
              <w:widowControl w:val="0"/>
              <w:tabs>
                <w:tab w:val="left" w:pos="228"/>
              </w:tabs>
              <w:rPr>
                <w:sz w:val="20"/>
                <w:lang w:val="en-US"/>
              </w:rPr>
            </w:pPr>
            <w:r w:rsidRPr="00D47DD7">
              <w:rPr>
                <w:sz w:val="20"/>
                <w:lang w:val="en-US"/>
              </w:rPr>
              <w:t>Razrada specifikacija zahteva uz detaljan opis svih funkcionalnih i nefunkcionalnih zahteva.</w:t>
            </w:r>
          </w:p>
          <w:p w14:paraId="2EF606CD" w14:textId="77777777" w:rsidR="009969E5" w:rsidRPr="006F38CF" w:rsidRDefault="009969E5" w:rsidP="00F64B5D">
            <w:pPr>
              <w:tabs>
                <w:tab w:val="left" w:pos="397"/>
              </w:tabs>
              <w:ind w:left="397" w:hanging="397"/>
              <w:rPr>
                <w:color w:val="000000"/>
                <w:szCs w:val="22"/>
              </w:rPr>
            </w:pPr>
          </w:p>
        </w:tc>
        <w:tc>
          <w:tcPr>
            <w:tcW w:w="953" w:type="dxa"/>
            <w:vAlign w:val="center"/>
          </w:tcPr>
          <w:p w14:paraId="2F6FAFAE" w14:textId="74F9B717" w:rsidR="009969E5" w:rsidRPr="006F38CF" w:rsidRDefault="00570BDA" w:rsidP="00F64B5D">
            <w:pPr>
              <w:jc w:val="center"/>
              <w:rPr>
                <w:b/>
                <w:color w:val="000000"/>
                <w:szCs w:val="22"/>
              </w:rPr>
            </w:pPr>
            <w:r>
              <w:rPr>
                <w:b/>
                <w:color w:val="000000"/>
                <w:szCs w:val="22"/>
              </w:rPr>
              <w:t>5weeks</w:t>
            </w:r>
          </w:p>
        </w:tc>
        <w:tc>
          <w:tcPr>
            <w:tcW w:w="669" w:type="dxa"/>
            <w:vAlign w:val="center"/>
          </w:tcPr>
          <w:p w14:paraId="6AB36B71" w14:textId="77777777" w:rsidR="009969E5" w:rsidRPr="006F38CF" w:rsidRDefault="009969E5" w:rsidP="00F64B5D">
            <w:pPr>
              <w:jc w:val="center"/>
              <w:rPr>
                <w:b/>
                <w:color w:val="000000"/>
                <w:szCs w:val="22"/>
              </w:rPr>
            </w:pPr>
          </w:p>
        </w:tc>
        <w:tc>
          <w:tcPr>
            <w:tcW w:w="670" w:type="dxa"/>
            <w:vAlign w:val="center"/>
          </w:tcPr>
          <w:p w14:paraId="002DC7F7" w14:textId="77777777" w:rsidR="009969E5" w:rsidRPr="006F38CF" w:rsidRDefault="009969E5" w:rsidP="00F64B5D">
            <w:pPr>
              <w:jc w:val="center"/>
              <w:rPr>
                <w:b/>
                <w:color w:val="000000"/>
                <w:szCs w:val="22"/>
              </w:rPr>
            </w:pPr>
          </w:p>
        </w:tc>
        <w:tc>
          <w:tcPr>
            <w:tcW w:w="669" w:type="dxa"/>
            <w:vAlign w:val="center"/>
          </w:tcPr>
          <w:p w14:paraId="775CF025" w14:textId="77777777" w:rsidR="009969E5" w:rsidRPr="006F38CF" w:rsidRDefault="009969E5" w:rsidP="00F64B5D">
            <w:pPr>
              <w:jc w:val="center"/>
              <w:rPr>
                <w:b/>
                <w:color w:val="000000"/>
                <w:szCs w:val="22"/>
              </w:rPr>
            </w:pPr>
          </w:p>
        </w:tc>
        <w:tc>
          <w:tcPr>
            <w:tcW w:w="670" w:type="dxa"/>
            <w:vAlign w:val="center"/>
          </w:tcPr>
          <w:p w14:paraId="4375BC18" w14:textId="77777777" w:rsidR="009969E5" w:rsidRPr="006F38CF" w:rsidRDefault="009969E5" w:rsidP="00F64B5D">
            <w:pPr>
              <w:jc w:val="center"/>
              <w:rPr>
                <w:b/>
                <w:color w:val="000000"/>
                <w:szCs w:val="22"/>
              </w:rPr>
            </w:pPr>
          </w:p>
        </w:tc>
        <w:tc>
          <w:tcPr>
            <w:tcW w:w="669" w:type="dxa"/>
            <w:vAlign w:val="center"/>
          </w:tcPr>
          <w:p w14:paraId="16BDC84D" w14:textId="77777777" w:rsidR="009969E5" w:rsidRPr="006F38CF" w:rsidRDefault="009969E5" w:rsidP="00F64B5D">
            <w:pPr>
              <w:jc w:val="center"/>
              <w:rPr>
                <w:b/>
                <w:color w:val="000000"/>
                <w:szCs w:val="22"/>
              </w:rPr>
            </w:pPr>
          </w:p>
        </w:tc>
        <w:tc>
          <w:tcPr>
            <w:tcW w:w="670" w:type="dxa"/>
            <w:vAlign w:val="center"/>
          </w:tcPr>
          <w:p w14:paraId="09B9F4D0" w14:textId="77777777" w:rsidR="009969E5" w:rsidRPr="006F38CF" w:rsidRDefault="009969E5" w:rsidP="00F64B5D">
            <w:pPr>
              <w:jc w:val="center"/>
              <w:rPr>
                <w:b/>
                <w:color w:val="000000"/>
                <w:szCs w:val="22"/>
              </w:rPr>
            </w:pPr>
          </w:p>
        </w:tc>
        <w:tc>
          <w:tcPr>
            <w:tcW w:w="669" w:type="dxa"/>
            <w:vAlign w:val="center"/>
          </w:tcPr>
          <w:p w14:paraId="3DF183F0" w14:textId="77777777" w:rsidR="009969E5" w:rsidRPr="006F38CF" w:rsidRDefault="009969E5" w:rsidP="00F64B5D">
            <w:pPr>
              <w:jc w:val="center"/>
              <w:rPr>
                <w:b/>
                <w:color w:val="000000"/>
                <w:szCs w:val="22"/>
              </w:rPr>
            </w:pPr>
          </w:p>
        </w:tc>
        <w:tc>
          <w:tcPr>
            <w:tcW w:w="670" w:type="dxa"/>
            <w:vAlign w:val="center"/>
          </w:tcPr>
          <w:p w14:paraId="755F66C0" w14:textId="77777777" w:rsidR="009969E5" w:rsidRPr="006F38CF" w:rsidRDefault="009969E5" w:rsidP="00F64B5D">
            <w:pPr>
              <w:jc w:val="center"/>
              <w:rPr>
                <w:b/>
                <w:color w:val="000000"/>
                <w:szCs w:val="22"/>
              </w:rPr>
            </w:pPr>
          </w:p>
        </w:tc>
        <w:tc>
          <w:tcPr>
            <w:tcW w:w="669" w:type="dxa"/>
            <w:vAlign w:val="center"/>
          </w:tcPr>
          <w:p w14:paraId="67F5C869" w14:textId="77777777" w:rsidR="009969E5" w:rsidRPr="006F38CF" w:rsidRDefault="009969E5" w:rsidP="00F64B5D">
            <w:pPr>
              <w:jc w:val="center"/>
              <w:rPr>
                <w:b/>
                <w:color w:val="000000"/>
                <w:szCs w:val="22"/>
              </w:rPr>
            </w:pPr>
          </w:p>
        </w:tc>
        <w:tc>
          <w:tcPr>
            <w:tcW w:w="670" w:type="dxa"/>
            <w:vAlign w:val="center"/>
          </w:tcPr>
          <w:p w14:paraId="5B165D4D" w14:textId="77777777" w:rsidR="009969E5" w:rsidRPr="006F38CF" w:rsidRDefault="009969E5" w:rsidP="00F64B5D">
            <w:pPr>
              <w:jc w:val="center"/>
              <w:rPr>
                <w:b/>
                <w:color w:val="000000"/>
                <w:szCs w:val="22"/>
              </w:rPr>
            </w:pPr>
          </w:p>
        </w:tc>
        <w:tc>
          <w:tcPr>
            <w:tcW w:w="669" w:type="dxa"/>
            <w:vAlign w:val="center"/>
          </w:tcPr>
          <w:p w14:paraId="0406482A" w14:textId="77777777" w:rsidR="009969E5" w:rsidRPr="006F38CF" w:rsidRDefault="009969E5" w:rsidP="00F64B5D">
            <w:pPr>
              <w:jc w:val="center"/>
              <w:rPr>
                <w:b/>
                <w:color w:val="000000"/>
                <w:szCs w:val="22"/>
              </w:rPr>
            </w:pPr>
          </w:p>
        </w:tc>
        <w:tc>
          <w:tcPr>
            <w:tcW w:w="670" w:type="dxa"/>
            <w:vAlign w:val="center"/>
          </w:tcPr>
          <w:p w14:paraId="000B2A09" w14:textId="77777777" w:rsidR="009969E5" w:rsidRPr="006F38CF" w:rsidRDefault="009969E5" w:rsidP="00F64B5D">
            <w:pPr>
              <w:jc w:val="center"/>
              <w:rPr>
                <w:b/>
                <w:color w:val="000000"/>
                <w:szCs w:val="22"/>
              </w:rPr>
            </w:pPr>
          </w:p>
        </w:tc>
      </w:tr>
      <w:tr w:rsidR="009969E5" w:rsidRPr="006F38CF" w14:paraId="2ADB297C" w14:textId="77777777" w:rsidTr="005147E7">
        <w:trPr>
          <w:cantSplit/>
          <w:trHeight w:val="289"/>
          <w:jc w:val="center"/>
        </w:trPr>
        <w:tc>
          <w:tcPr>
            <w:tcW w:w="830" w:type="dxa"/>
            <w:vAlign w:val="center"/>
          </w:tcPr>
          <w:p w14:paraId="208CF5AD" w14:textId="05D2CB14" w:rsidR="009969E5" w:rsidRPr="006F38CF" w:rsidRDefault="008D1EEB" w:rsidP="00F64B5D">
            <w:pPr>
              <w:tabs>
                <w:tab w:val="left" w:pos="397"/>
              </w:tabs>
              <w:ind w:left="397" w:hanging="397"/>
              <w:jc w:val="center"/>
              <w:rPr>
                <w:color w:val="000000"/>
                <w:szCs w:val="22"/>
              </w:rPr>
            </w:pPr>
            <w:r>
              <w:rPr>
                <w:color w:val="000000"/>
                <w:szCs w:val="22"/>
              </w:rPr>
              <w:t>A2.2</w:t>
            </w:r>
          </w:p>
        </w:tc>
        <w:tc>
          <w:tcPr>
            <w:tcW w:w="4819" w:type="dxa"/>
            <w:vAlign w:val="center"/>
          </w:tcPr>
          <w:p w14:paraId="5AB9B3D4" w14:textId="5FA8E4AD" w:rsidR="009969E5" w:rsidRPr="006F38CF" w:rsidRDefault="008D1EEB" w:rsidP="00F64B5D">
            <w:pPr>
              <w:tabs>
                <w:tab w:val="left" w:pos="397"/>
              </w:tabs>
              <w:ind w:left="397" w:hanging="397"/>
              <w:rPr>
                <w:color w:val="000000"/>
                <w:szCs w:val="22"/>
              </w:rPr>
            </w:pPr>
            <w:r w:rsidRPr="00D47DD7">
              <w:rPr>
                <w:sz w:val="20"/>
                <w:lang w:val="en-US"/>
              </w:rPr>
              <w:t>Sistem dizajn</w:t>
            </w:r>
          </w:p>
        </w:tc>
        <w:tc>
          <w:tcPr>
            <w:tcW w:w="953" w:type="dxa"/>
            <w:vAlign w:val="center"/>
          </w:tcPr>
          <w:p w14:paraId="2134BEE2" w14:textId="4ED7FC82" w:rsidR="009969E5" w:rsidRPr="006F38CF" w:rsidRDefault="00570BDA" w:rsidP="00F64B5D">
            <w:pPr>
              <w:jc w:val="center"/>
              <w:rPr>
                <w:b/>
                <w:color w:val="000000"/>
                <w:szCs w:val="22"/>
              </w:rPr>
            </w:pPr>
            <w:r>
              <w:rPr>
                <w:b/>
                <w:color w:val="000000"/>
                <w:szCs w:val="22"/>
              </w:rPr>
              <w:t>1week</w:t>
            </w:r>
          </w:p>
        </w:tc>
        <w:tc>
          <w:tcPr>
            <w:tcW w:w="669" w:type="dxa"/>
            <w:vAlign w:val="center"/>
          </w:tcPr>
          <w:p w14:paraId="7F8BA908" w14:textId="77777777" w:rsidR="009969E5" w:rsidRPr="006F38CF" w:rsidRDefault="009969E5" w:rsidP="00F64B5D">
            <w:pPr>
              <w:jc w:val="center"/>
              <w:rPr>
                <w:b/>
                <w:color w:val="000000"/>
                <w:szCs w:val="22"/>
              </w:rPr>
            </w:pPr>
          </w:p>
        </w:tc>
        <w:tc>
          <w:tcPr>
            <w:tcW w:w="670" w:type="dxa"/>
            <w:vAlign w:val="center"/>
          </w:tcPr>
          <w:p w14:paraId="2BE09C4E" w14:textId="77777777" w:rsidR="009969E5" w:rsidRPr="006F38CF" w:rsidRDefault="009969E5" w:rsidP="00F64B5D">
            <w:pPr>
              <w:jc w:val="center"/>
              <w:rPr>
                <w:b/>
                <w:color w:val="000000"/>
                <w:szCs w:val="22"/>
              </w:rPr>
            </w:pPr>
          </w:p>
        </w:tc>
        <w:tc>
          <w:tcPr>
            <w:tcW w:w="669" w:type="dxa"/>
            <w:vAlign w:val="center"/>
          </w:tcPr>
          <w:p w14:paraId="62D934AD" w14:textId="77777777" w:rsidR="009969E5" w:rsidRPr="006F38CF" w:rsidRDefault="009969E5" w:rsidP="00F64B5D">
            <w:pPr>
              <w:jc w:val="center"/>
              <w:rPr>
                <w:b/>
                <w:color w:val="000000"/>
                <w:szCs w:val="22"/>
              </w:rPr>
            </w:pPr>
          </w:p>
        </w:tc>
        <w:tc>
          <w:tcPr>
            <w:tcW w:w="670" w:type="dxa"/>
            <w:vAlign w:val="center"/>
          </w:tcPr>
          <w:p w14:paraId="41C6B09B" w14:textId="77777777" w:rsidR="009969E5" w:rsidRPr="006F38CF" w:rsidRDefault="009969E5" w:rsidP="00F64B5D">
            <w:pPr>
              <w:jc w:val="center"/>
              <w:rPr>
                <w:b/>
                <w:color w:val="000000"/>
                <w:szCs w:val="22"/>
              </w:rPr>
            </w:pPr>
          </w:p>
        </w:tc>
        <w:tc>
          <w:tcPr>
            <w:tcW w:w="669" w:type="dxa"/>
            <w:vAlign w:val="center"/>
          </w:tcPr>
          <w:p w14:paraId="7E720964" w14:textId="77777777" w:rsidR="009969E5" w:rsidRPr="006F38CF" w:rsidRDefault="009969E5" w:rsidP="00F64B5D">
            <w:pPr>
              <w:jc w:val="center"/>
              <w:rPr>
                <w:b/>
                <w:color w:val="000000"/>
                <w:szCs w:val="22"/>
              </w:rPr>
            </w:pPr>
          </w:p>
        </w:tc>
        <w:tc>
          <w:tcPr>
            <w:tcW w:w="670" w:type="dxa"/>
            <w:vAlign w:val="center"/>
          </w:tcPr>
          <w:p w14:paraId="77DF2E6C" w14:textId="77777777" w:rsidR="009969E5" w:rsidRPr="006F38CF" w:rsidRDefault="009969E5" w:rsidP="00F64B5D">
            <w:pPr>
              <w:jc w:val="center"/>
              <w:rPr>
                <w:b/>
                <w:color w:val="000000"/>
                <w:szCs w:val="22"/>
              </w:rPr>
            </w:pPr>
          </w:p>
        </w:tc>
        <w:tc>
          <w:tcPr>
            <w:tcW w:w="669" w:type="dxa"/>
            <w:vAlign w:val="center"/>
          </w:tcPr>
          <w:p w14:paraId="4804D10E" w14:textId="77777777" w:rsidR="009969E5" w:rsidRPr="006F38CF" w:rsidRDefault="009969E5" w:rsidP="00F64B5D">
            <w:pPr>
              <w:jc w:val="center"/>
              <w:rPr>
                <w:b/>
                <w:color w:val="000000"/>
                <w:szCs w:val="22"/>
              </w:rPr>
            </w:pPr>
          </w:p>
        </w:tc>
        <w:tc>
          <w:tcPr>
            <w:tcW w:w="670" w:type="dxa"/>
            <w:vAlign w:val="center"/>
          </w:tcPr>
          <w:p w14:paraId="7BD4EE9C" w14:textId="77777777" w:rsidR="009969E5" w:rsidRPr="006F38CF" w:rsidRDefault="009969E5" w:rsidP="00F64B5D">
            <w:pPr>
              <w:jc w:val="center"/>
              <w:rPr>
                <w:b/>
                <w:color w:val="000000"/>
                <w:szCs w:val="22"/>
              </w:rPr>
            </w:pPr>
          </w:p>
        </w:tc>
        <w:tc>
          <w:tcPr>
            <w:tcW w:w="669" w:type="dxa"/>
            <w:vAlign w:val="center"/>
          </w:tcPr>
          <w:p w14:paraId="32D2BF6C" w14:textId="77777777" w:rsidR="009969E5" w:rsidRPr="006F38CF" w:rsidRDefault="009969E5" w:rsidP="00F64B5D">
            <w:pPr>
              <w:jc w:val="center"/>
              <w:rPr>
                <w:b/>
                <w:color w:val="000000"/>
                <w:szCs w:val="22"/>
              </w:rPr>
            </w:pPr>
          </w:p>
        </w:tc>
        <w:tc>
          <w:tcPr>
            <w:tcW w:w="670" w:type="dxa"/>
            <w:vAlign w:val="center"/>
          </w:tcPr>
          <w:p w14:paraId="5A0669AD" w14:textId="77777777" w:rsidR="009969E5" w:rsidRPr="006F38CF" w:rsidRDefault="009969E5" w:rsidP="00F64B5D">
            <w:pPr>
              <w:jc w:val="center"/>
              <w:rPr>
                <w:b/>
                <w:color w:val="000000"/>
                <w:szCs w:val="22"/>
              </w:rPr>
            </w:pPr>
          </w:p>
        </w:tc>
        <w:tc>
          <w:tcPr>
            <w:tcW w:w="669" w:type="dxa"/>
            <w:vAlign w:val="center"/>
          </w:tcPr>
          <w:p w14:paraId="4310EAB6" w14:textId="77777777" w:rsidR="009969E5" w:rsidRPr="006F38CF" w:rsidRDefault="009969E5" w:rsidP="00F64B5D">
            <w:pPr>
              <w:jc w:val="center"/>
              <w:rPr>
                <w:b/>
                <w:color w:val="000000"/>
                <w:szCs w:val="22"/>
              </w:rPr>
            </w:pPr>
          </w:p>
        </w:tc>
        <w:tc>
          <w:tcPr>
            <w:tcW w:w="670" w:type="dxa"/>
            <w:vAlign w:val="center"/>
          </w:tcPr>
          <w:p w14:paraId="7B09324A" w14:textId="77777777" w:rsidR="009969E5" w:rsidRPr="006F38CF" w:rsidRDefault="009969E5" w:rsidP="00F64B5D">
            <w:pPr>
              <w:jc w:val="center"/>
              <w:rPr>
                <w:b/>
                <w:color w:val="000000"/>
                <w:szCs w:val="22"/>
              </w:rPr>
            </w:pPr>
          </w:p>
        </w:tc>
      </w:tr>
      <w:tr w:rsidR="009969E5" w:rsidRPr="006F38CF" w14:paraId="7D16B49D" w14:textId="77777777" w:rsidTr="005147E7">
        <w:trPr>
          <w:cantSplit/>
          <w:trHeight w:val="289"/>
          <w:jc w:val="center"/>
        </w:trPr>
        <w:tc>
          <w:tcPr>
            <w:tcW w:w="830" w:type="dxa"/>
            <w:vAlign w:val="center"/>
          </w:tcPr>
          <w:p w14:paraId="34D34367" w14:textId="11A2E23B" w:rsidR="009969E5" w:rsidRPr="006F38CF" w:rsidRDefault="008D1EEB" w:rsidP="00F64B5D">
            <w:pPr>
              <w:tabs>
                <w:tab w:val="left" w:pos="397"/>
              </w:tabs>
              <w:ind w:left="397" w:hanging="397"/>
              <w:jc w:val="center"/>
              <w:rPr>
                <w:color w:val="000000"/>
                <w:szCs w:val="22"/>
              </w:rPr>
            </w:pPr>
            <w:r>
              <w:rPr>
                <w:color w:val="000000"/>
                <w:szCs w:val="22"/>
              </w:rPr>
              <w:t>A2.2.1</w:t>
            </w:r>
          </w:p>
        </w:tc>
        <w:tc>
          <w:tcPr>
            <w:tcW w:w="4819" w:type="dxa"/>
            <w:vAlign w:val="center"/>
          </w:tcPr>
          <w:p w14:paraId="27CD9997" w14:textId="58EABEBD" w:rsidR="009969E5" w:rsidRPr="006F38CF" w:rsidRDefault="008D1EEB" w:rsidP="008D1EEB">
            <w:pPr>
              <w:tabs>
                <w:tab w:val="left" w:pos="397"/>
              </w:tabs>
              <w:ind w:left="397" w:hanging="397"/>
              <w:rPr>
                <w:color w:val="000000"/>
                <w:szCs w:val="22"/>
              </w:rPr>
            </w:pPr>
            <w:r w:rsidRPr="00D47DD7">
              <w:rPr>
                <w:sz w:val="20"/>
                <w:lang w:val="en-US"/>
              </w:rPr>
              <w:t>. Razvijanje arhitektonskog dizajna aplikacije, uključujući</w:t>
            </w:r>
            <w:r>
              <w:rPr>
                <w:sz w:val="20"/>
                <w:lang w:val="en-US"/>
              </w:rPr>
              <w:t xml:space="preserve"> </w:t>
            </w:r>
            <w:r w:rsidRPr="00D47DD7">
              <w:rPr>
                <w:sz w:val="20"/>
                <w:lang w:val="en-US"/>
              </w:rPr>
              <w:t>bazu podataka, aplikacioni sloj, korisnički interfejs i integracije</w:t>
            </w:r>
          </w:p>
        </w:tc>
        <w:tc>
          <w:tcPr>
            <w:tcW w:w="953" w:type="dxa"/>
            <w:vAlign w:val="center"/>
          </w:tcPr>
          <w:p w14:paraId="158A0129" w14:textId="78209CE3" w:rsidR="009969E5" w:rsidRPr="006F38CF" w:rsidRDefault="00570BDA" w:rsidP="00F64B5D">
            <w:pPr>
              <w:jc w:val="center"/>
              <w:rPr>
                <w:b/>
                <w:color w:val="000000"/>
                <w:szCs w:val="22"/>
              </w:rPr>
            </w:pPr>
            <w:r>
              <w:rPr>
                <w:b/>
                <w:color w:val="000000"/>
                <w:szCs w:val="22"/>
              </w:rPr>
              <w:t>2week</w:t>
            </w:r>
          </w:p>
        </w:tc>
        <w:tc>
          <w:tcPr>
            <w:tcW w:w="669" w:type="dxa"/>
            <w:vAlign w:val="center"/>
          </w:tcPr>
          <w:p w14:paraId="6A5B4A6C" w14:textId="77777777" w:rsidR="009969E5" w:rsidRPr="006F38CF" w:rsidRDefault="009969E5" w:rsidP="00F64B5D">
            <w:pPr>
              <w:jc w:val="center"/>
              <w:rPr>
                <w:b/>
                <w:color w:val="000000"/>
                <w:szCs w:val="22"/>
              </w:rPr>
            </w:pPr>
          </w:p>
        </w:tc>
        <w:tc>
          <w:tcPr>
            <w:tcW w:w="670" w:type="dxa"/>
            <w:vAlign w:val="center"/>
          </w:tcPr>
          <w:p w14:paraId="4B430AD8" w14:textId="77777777" w:rsidR="009969E5" w:rsidRPr="006F38CF" w:rsidRDefault="009969E5" w:rsidP="00F64B5D">
            <w:pPr>
              <w:jc w:val="center"/>
              <w:rPr>
                <w:b/>
                <w:color w:val="000000"/>
                <w:szCs w:val="22"/>
              </w:rPr>
            </w:pPr>
          </w:p>
        </w:tc>
        <w:tc>
          <w:tcPr>
            <w:tcW w:w="669" w:type="dxa"/>
            <w:vAlign w:val="center"/>
          </w:tcPr>
          <w:p w14:paraId="6603D2BD" w14:textId="77777777" w:rsidR="009969E5" w:rsidRPr="006F38CF" w:rsidRDefault="009969E5" w:rsidP="00F64B5D">
            <w:pPr>
              <w:jc w:val="center"/>
              <w:rPr>
                <w:b/>
                <w:color w:val="000000"/>
                <w:szCs w:val="22"/>
              </w:rPr>
            </w:pPr>
          </w:p>
        </w:tc>
        <w:tc>
          <w:tcPr>
            <w:tcW w:w="670" w:type="dxa"/>
            <w:vAlign w:val="center"/>
          </w:tcPr>
          <w:p w14:paraId="3BB8876F" w14:textId="77777777" w:rsidR="009969E5" w:rsidRPr="006F38CF" w:rsidRDefault="009969E5" w:rsidP="00F64B5D">
            <w:pPr>
              <w:jc w:val="center"/>
              <w:rPr>
                <w:b/>
                <w:color w:val="000000"/>
                <w:szCs w:val="22"/>
              </w:rPr>
            </w:pPr>
          </w:p>
        </w:tc>
        <w:tc>
          <w:tcPr>
            <w:tcW w:w="669" w:type="dxa"/>
            <w:vAlign w:val="center"/>
          </w:tcPr>
          <w:p w14:paraId="313080F2" w14:textId="77777777" w:rsidR="009969E5" w:rsidRPr="006F38CF" w:rsidRDefault="009969E5" w:rsidP="00F64B5D">
            <w:pPr>
              <w:jc w:val="center"/>
              <w:rPr>
                <w:b/>
                <w:color w:val="000000"/>
                <w:szCs w:val="22"/>
              </w:rPr>
            </w:pPr>
          </w:p>
        </w:tc>
        <w:tc>
          <w:tcPr>
            <w:tcW w:w="670" w:type="dxa"/>
            <w:vAlign w:val="center"/>
          </w:tcPr>
          <w:p w14:paraId="2CCF92AA" w14:textId="77777777" w:rsidR="009969E5" w:rsidRPr="006F38CF" w:rsidRDefault="009969E5" w:rsidP="00F64B5D">
            <w:pPr>
              <w:jc w:val="center"/>
              <w:rPr>
                <w:b/>
                <w:color w:val="000000"/>
                <w:szCs w:val="22"/>
              </w:rPr>
            </w:pPr>
          </w:p>
        </w:tc>
        <w:tc>
          <w:tcPr>
            <w:tcW w:w="669" w:type="dxa"/>
            <w:vAlign w:val="center"/>
          </w:tcPr>
          <w:p w14:paraId="323A59ED" w14:textId="77777777" w:rsidR="009969E5" w:rsidRPr="006F38CF" w:rsidRDefault="009969E5" w:rsidP="00F64B5D">
            <w:pPr>
              <w:jc w:val="center"/>
              <w:rPr>
                <w:b/>
                <w:color w:val="000000"/>
                <w:szCs w:val="22"/>
              </w:rPr>
            </w:pPr>
          </w:p>
        </w:tc>
        <w:tc>
          <w:tcPr>
            <w:tcW w:w="670" w:type="dxa"/>
            <w:vAlign w:val="center"/>
          </w:tcPr>
          <w:p w14:paraId="0398AE98" w14:textId="77777777" w:rsidR="009969E5" w:rsidRPr="006F38CF" w:rsidRDefault="009969E5" w:rsidP="00F64B5D">
            <w:pPr>
              <w:jc w:val="center"/>
              <w:rPr>
                <w:b/>
                <w:color w:val="000000"/>
                <w:szCs w:val="22"/>
              </w:rPr>
            </w:pPr>
          </w:p>
        </w:tc>
        <w:tc>
          <w:tcPr>
            <w:tcW w:w="669" w:type="dxa"/>
            <w:vAlign w:val="center"/>
          </w:tcPr>
          <w:p w14:paraId="136EBA5D" w14:textId="77777777" w:rsidR="009969E5" w:rsidRPr="006F38CF" w:rsidRDefault="009969E5" w:rsidP="00F64B5D">
            <w:pPr>
              <w:jc w:val="center"/>
              <w:rPr>
                <w:b/>
                <w:color w:val="000000"/>
                <w:szCs w:val="22"/>
              </w:rPr>
            </w:pPr>
          </w:p>
        </w:tc>
        <w:tc>
          <w:tcPr>
            <w:tcW w:w="670" w:type="dxa"/>
            <w:vAlign w:val="center"/>
          </w:tcPr>
          <w:p w14:paraId="19F03DA8" w14:textId="77777777" w:rsidR="009969E5" w:rsidRPr="006F38CF" w:rsidRDefault="009969E5" w:rsidP="00F64B5D">
            <w:pPr>
              <w:jc w:val="center"/>
              <w:rPr>
                <w:b/>
                <w:color w:val="000000"/>
                <w:szCs w:val="22"/>
              </w:rPr>
            </w:pPr>
          </w:p>
        </w:tc>
        <w:tc>
          <w:tcPr>
            <w:tcW w:w="669" w:type="dxa"/>
            <w:vAlign w:val="center"/>
          </w:tcPr>
          <w:p w14:paraId="307A0E87" w14:textId="77777777" w:rsidR="009969E5" w:rsidRPr="006F38CF" w:rsidRDefault="009969E5" w:rsidP="00F64B5D">
            <w:pPr>
              <w:jc w:val="center"/>
              <w:rPr>
                <w:b/>
                <w:color w:val="000000"/>
                <w:szCs w:val="22"/>
              </w:rPr>
            </w:pPr>
          </w:p>
        </w:tc>
        <w:tc>
          <w:tcPr>
            <w:tcW w:w="670" w:type="dxa"/>
            <w:vAlign w:val="center"/>
          </w:tcPr>
          <w:p w14:paraId="558C293C" w14:textId="77777777" w:rsidR="009969E5" w:rsidRPr="006F38CF" w:rsidRDefault="009969E5" w:rsidP="00F64B5D">
            <w:pPr>
              <w:jc w:val="center"/>
              <w:rPr>
                <w:b/>
                <w:color w:val="000000"/>
                <w:szCs w:val="22"/>
              </w:rPr>
            </w:pPr>
          </w:p>
        </w:tc>
      </w:tr>
      <w:tr w:rsidR="005147E7" w:rsidRPr="006F38CF" w14:paraId="1390E5CE" w14:textId="77777777" w:rsidTr="005147E7">
        <w:trPr>
          <w:cantSplit/>
          <w:trHeight w:val="289"/>
          <w:jc w:val="center"/>
        </w:trPr>
        <w:tc>
          <w:tcPr>
            <w:tcW w:w="830" w:type="dxa"/>
            <w:vAlign w:val="center"/>
          </w:tcPr>
          <w:p w14:paraId="6B1BF8B9" w14:textId="71A5561E" w:rsidR="005147E7" w:rsidRPr="006F38CF" w:rsidRDefault="008D1EEB" w:rsidP="00F64B5D">
            <w:pPr>
              <w:tabs>
                <w:tab w:val="left" w:pos="397"/>
              </w:tabs>
              <w:ind w:left="397" w:hanging="397"/>
              <w:jc w:val="center"/>
              <w:rPr>
                <w:color w:val="000000"/>
                <w:szCs w:val="22"/>
              </w:rPr>
            </w:pPr>
            <w:r>
              <w:rPr>
                <w:color w:val="000000"/>
                <w:szCs w:val="22"/>
              </w:rPr>
              <w:t>A2.2.2</w:t>
            </w:r>
          </w:p>
        </w:tc>
        <w:tc>
          <w:tcPr>
            <w:tcW w:w="4819" w:type="dxa"/>
            <w:vAlign w:val="center"/>
          </w:tcPr>
          <w:p w14:paraId="2B21BDA1" w14:textId="686A5BA6" w:rsidR="005147E7" w:rsidRPr="006F38CF" w:rsidRDefault="008D1EEB" w:rsidP="008D1EEB">
            <w:pPr>
              <w:tabs>
                <w:tab w:val="left" w:pos="397"/>
              </w:tabs>
              <w:ind w:left="397" w:hanging="397"/>
              <w:rPr>
                <w:color w:val="000000"/>
                <w:szCs w:val="22"/>
              </w:rPr>
            </w:pPr>
            <w:r w:rsidRPr="00D47DD7">
              <w:rPr>
                <w:sz w:val="20"/>
                <w:lang w:val="en-US"/>
              </w:rPr>
              <w:t>Kreiranje detaljnih tehničkih specifikacija i projektnih</w:t>
            </w:r>
            <w:r>
              <w:rPr>
                <w:sz w:val="20"/>
                <w:lang w:val="en-US"/>
              </w:rPr>
              <w:t xml:space="preserve"> </w:t>
            </w:r>
            <w:r w:rsidRPr="00D47DD7">
              <w:rPr>
                <w:sz w:val="20"/>
                <w:lang w:val="en-US"/>
              </w:rPr>
              <w:t>dokumenata.</w:t>
            </w:r>
          </w:p>
        </w:tc>
        <w:tc>
          <w:tcPr>
            <w:tcW w:w="953" w:type="dxa"/>
            <w:vAlign w:val="center"/>
          </w:tcPr>
          <w:p w14:paraId="48749D08" w14:textId="405A753E" w:rsidR="005147E7" w:rsidRPr="006F38CF" w:rsidRDefault="00570BDA" w:rsidP="00F64B5D">
            <w:pPr>
              <w:jc w:val="center"/>
              <w:rPr>
                <w:b/>
                <w:color w:val="000000"/>
                <w:szCs w:val="22"/>
              </w:rPr>
            </w:pPr>
            <w:r>
              <w:rPr>
                <w:b/>
                <w:color w:val="000000"/>
                <w:szCs w:val="22"/>
              </w:rPr>
              <w:t>1week</w:t>
            </w:r>
          </w:p>
        </w:tc>
        <w:tc>
          <w:tcPr>
            <w:tcW w:w="669" w:type="dxa"/>
            <w:vAlign w:val="center"/>
          </w:tcPr>
          <w:p w14:paraId="3CB92A0D" w14:textId="77777777" w:rsidR="005147E7" w:rsidRPr="006F38CF" w:rsidRDefault="005147E7" w:rsidP="00F64B5D">
            <w:pPr>
              <w:jc w:val="center"/>
              <w:rPr>
                <w:b/>
                <w:color w:val="000000"/>
                <w:szCs w:val="22"/>
              </w:rPr>
            </w:pPr>
          </w:p>
        </w:tc>
        <w:tc>
          <w:tcPr>
            <w:tcW w:w="670" w:type="dxa"/>
            <w:vAlign w:val="center"/>
          </w:tcPr>
          <w:p w14:paraId="268F0F03" w14:textId="77777777" w:rsidR="005147E7" w:rsidRPr="006F38CF" w:rsidRDefault="005147E7" w:rsidP="00F64B5D">
            <w:pPr>
              <w:jc w:val="center"/>
              <w:rPr>
                <w:b/>
                <w:color w:val="000000"/>
                <w:szCs w:val="22"/>
              </w:rPr>
            </w:pPr>
          </w:p>
        </w:tc>
        <w:tc>
          <w:tcPr>
            <w:tcW w:w="669" w:type="dxa"/>
            <w:vAlign w:val="center"/>
          </w:tcPr>
          <w:p w14:paraId="593FBB35" w14:textId="77777777" w:rsidR="005147E7" w:rsidRPr="006F38CF" w:rsidRDefault="005147E7" w:rsidP="00F64B5D">
            <w:pPr>
              <w:jc w:val="center"/>
              <w:rPr>
                <w:b/>
                <w:color w:val="000000"/>
                <w:szCs w:val="22"/>
              </w:rPr>
            </w:pPr>
          </w:p>
        </w:tc>
        <w:tc>
          <w:tcPr>
            <w:tcW w:w="670" w:type="dxa"/>
            <w:vAlign w:val="center"/>
          </w:tcPr>
          <w:p w14:paraId="7CFDC747" w14:textId="77777777" w:rsidR="005147E7" w:rsidRPr="006F38CF" w:rsidRDefault="005147E7" w:rsidP="00F64B5D">
            <w:pPr>
              <w:jc w:val="center"/>
              <w:rPr>
                <w:b/>
                <w:color w:val="000000"/>
                <w:szCs w:val="22"/>
              </w:rPr>
            </w:pPr>
          </w:p>
        </w:tc>
        <w:tc>
          <w:tcPr>
            <w:tcW w:w="669" w:type="dxa"/>
            <w:vAlign w:val="center"/>
          </w:tcPr>
          <w:p w14:paraId="2ED2E5A1" w14:textId="77777777" w:rsidR="005147E7" w:rsidRPr="006F38CF" w:rsidRDefault="005147E7" w:rsidP="00F64B5D">
            <w:pPr>
              <w:jc w:val="center"/>
              <w:rPr>
                <w:b/>
                <w:color w:val="000000"/>
                <w:szCs w:val="22"/>
              </w:rPr>
            </w:pPr>
          </w:p>
        </w:tc>
        <w:tc>
          <w:tcPr>
            <w:tcW w:w="670" w:type="dxa"/>
            <w:vAlign w:val="center"/>
          </w:tcPr>
          <w:p w14:paraId="6BC02E9F" w14:textId="77777777" w:rsidR="005147E7" w:rsidRPr="006F38CF" w:rsidRDefault="005147E7" w:rsidP="00F64B5D">
            <w:pPr>
              <w:jc w:val="center"/>
              <w:rPr>
                <w:b/>
                <w:color w:val="000000"/>
                <w:szCs w:val="22"/>
              </w:rPr>
            </w:pPr>
          </w:p>
        </w:tc>
        <w:tc>
          <w:tcPr>
            <w:tcW w:w="669" w:type="dxa"/>
            <w:vAlign w:val="center"/>
          </w:tcPr>
          <w:p w14:paraId="46C9817F" w14:textId="77777777" w:rsidR="005147E7" w:rsidRPr="006F38CF" w:rsidRDefault="005147E7" w:rsidP="00F64B5D">
            <w:pPr>
              <w:jc w:val="center"/>
              <w:rPr>
                <w:b/>
                <w:color w:val="000000"/>
                <w:szCs w:val="22"/>
              </w:rPr>
            </w:pPr>
          </w:p>
        </w:tc>
        <w:tc>
          <w:tcPr>
            <w:tcW w:w="670" w:type="dxa"/>
            <w:vAlign w:val="center"/>
          </w:tcPr>
          <w:p w14:paraId="3B79C92B" w14:textId="77777777" w:rsidR="005147E7" w:rsidRPr="006F38CF" w:rsidRDefault="005147E7" w:rsidP="00F64B5D">
            <w:pPr>
              <w:jc w:val="center"/>
              <w:rPr>
                <w:b/>
                <w:color w:val="000000"/>
                <w:szCs w:val="22"/>
              </w:rPr>
            </w:pPr>
          </w:p>
        </w:tc>
        <w:tc>
          <w:tcPr>
            <w:tcW w:w="669" w:type="dxa"/>
            <w:vAlign w:val="center"/>
          </w:tcPr>
          <w:p w14:paraId="4A273CE7" w14:textId="77777777" w:rsidR="005147E7" w:rsidRPr="006F38CF" w:rsidRDefault="005147E7" w:rsidP="00F64B5D">
            <w:pPr>
              <w:jc w:val="center"/>
              <w:rPr>
                <w:b/>
                <w:color w:val="000000"/>
                <w:szCs w:val="22"/>
              </w:rPr>
            </w:pPr>
          </w:p>
        </w:tc>
        <w:tc>
          <w:tcPr>
            <w:tcW w:w="670" w:type="dxa"/>
            <w:vAlign w:val="center"/>
          </w:tcPr>
          <w:p w14:paraId="5E58524B" w14:textId="77777777" w:rsidR="005147E7" w:rsidRPr="006F38CF" w:rsidRDefault="005147E7" w:rsidP="00F64B5D">
            <w:pPr>
              <w:jc w:val="center"/>
              <w:rPr>
                <w:b/>
                <w:color w:val="000000"/>
                <w:szCs w:val="22"/>
              </w:rPr>
            </w:pPr>
          </w:p>
        </w:tc>
        <w:tc>
          <w:tcPr>
            <w:tcW w:w="669" w:type="dxa"/>
            <w:vAlign w:val="center"/>
          </w:tcPr>
          <w:p w14:paraId="7D59E20E" w14:textId="77777777" w:rsidR="005147E7" w:rsidRPr="006F38CF" w:rsidRDefault="005147E7" w:rsidP="00F64B5D">
            <w:pPr>
              <w:jc w:val="center"/>
              <w:rPr>
                <w:b/>
                <w:color w:val="000000"/>
                <w:szCs w:val="22"/>
              </w:rPr>
            </w:pPr>
          </w:p>
        </w:tc>
        <w:tc>
          <w:tcPr>
            <w:tcW w:w="670" w:type="dxa"/>
            <w:vAlign w:val="center"/>
          </w:tcPr>
          <w:p w14:paraId="7C4238FB" w14:textId="77777777" w:rsidR="005147E7" w:rsidRPr="006F38CF" w:rsidRDefault="005147E7" w:rsidP="00F64B5D">
            <w:pPr>
              <w:jc w:val="center"/>
              <w:rPr>
                <w:b/>
                <w:color w:val="000000"/>
                <w:szCs w:val="22"/>
              </w:rPr>
            </w:pPr>
          </w:p>
        </w:tc>
      </w:tr>
      <w:tr w:rsidR="008D1EEB" w:rsidRPr="006F38CF" w14:paraId="404A54FA" w14:textId="77777777" w:rsidTr="005147E7">
        <w:trPr>
          <w:cantSplit/>
          <w:trHeight w:val="289"/>
          <w:jc w:val="center"/>
        </w:trPr>
        <w:tc>
          <w:tcPr>
            <w:tcW w:w="830" w:type="dxa"/>
            <w:vAlign w:val="center"/>
          </w:tcPr>
          <w:p w14:paraId="1F6203A9" w14:textId="7725CB1D" w:rsidR="008D1EEB" w:rsidRDefault="008D1EEB" w:rsidP="008D1EEB">
            <w:pPr>
              <w:tabs>
                <w:tab w:val="left" w:pos="397"/>
              </w:tabs>
              <w:rPr>
                <w:color w:val="000000"/>
                <w:szCs w:val="22"/>
              </w:rPr>
            </w:pPr>
            <w:r>
              <w:rPr>
                <w:color w:val="000000"/>
                <w:szCs w:val="22"/>
              </w:rPr>
              <w:t>A2.3</w:t>
            </w:r>
          </w:p>
        </w:tc>
        <w:tc>
          <w:tcPr>
            <w:tcW w:w="4819" w:type="dxa"/>
            <w:vAlign w:val="center"/>
          </w:tcPr>
          <w:p w14:paraId="0E332537" w14:textId="12A25DCF" w:rsidR="008D1EEB" w:rsidRPr="006F38CF" w:rsidRDefault="008D1EEB" w:rsidP="00F64B5D">
            <w:pPr>
              <w:tabs>
                <w:tab w:val="left" w:pos="397"/>
              </w:tabs>
              <w:ind w:left="397" w:hanging="397"/>
              <w:rPr>
                <w:color w:val="000000"/>
                <w:szCs w:val="22"/>
              </w:rPr>
            </w:pPr>
            <w:r>
              <w:rPr>
                <w:color w:val="000000"/>
                <w:szCs w:val="22"/>
              </w:rPr>
              <w:t>Implementacija</w:t>
            </w:r>
          </w:p>
        </w:tc>
        <w:tc>
          <w:tcPr>
            <w:tcW w:w="953" w:type="dxa"/>
            <w:vAlign w:val="center"/>
          </w:tcPr>
          <w:p w14:paraId="5B277902" w14:textId="7241D790" w:rsidR="008D1EEB" w:rsidRPr="006F38CF" w:rsidRDefault="00570BDA" w:rsidP="00F64B5D">
            <w:pPr>
              <w:jc w:val="center"/>
              <w:rPr>
                <w:b/>
                <w:color w:val="000000"/>
                <w:szCs w:val="22"/>
              </w:rPr>
            </w:pPr>
            <w:r>
              <w:rPr>
                <w:b/>
                <w:color w:val="000000"/>
                <w:szCs w:val="22"/>
              </w:rPr>
              <w:t>2weeks</w:t>
            </w:r>
          </w:p>
        </w:tc>
        <w:tc>
          <w:tcPr>
            <w:tcW w:w="669" w:type="dxa"/>
            <w:vAlign w:val="center"/>
          </w:tcPr>
          <w:p w14:paraId="145A2D40" w14:textId="77777777" w:rsidR="008D1EEB" w:rsidRPr="006F38CF" w:rsidRDefault="008D1EEB" w:rsidP="00F64B5D">
            <w:pPr>
              <w:jc w:val="center"/>
              <w:rPr>
                <w:b/>
                <w:color w:val="000000"/>
                <w:szCs w:val="22"/>
              </w:rPr>
            </w:pPr>
          </w:p>
        </w:tc>
        <w:tc>
          <w:tcPr>
            <w:tcW w:w="670" w:type="dxa"/>
            <w:vAlign w:val="center"/>
          </w:tcPr>
          <w:p w14:paraId="6286BCD3" w14:textId="77777777" w:rsidR="008D1EEB" w:rsidRPr="006F38CF" w:rsidRDefault="008D1EEB" w:rsidP="00F64B5D">
            <w:pPr>
              <w:jc w:val="center"/>
              <w:rPr>
                <w:b/>
                <w:color w:val="000000"/>
                <w:szCs w:val="22"/>
              </w:rPr>
            </w:pPr>
          </w:p>
        </w:tc>
        <w:tc>
          <w:tcPr>
            <w:tcW w:w="669" w:type="dxa"/>
            <w:vAlign w:val="center"/>
          </w:tcPr>
          <w:p w14:paraId="6606DCEA" w14:textId="77777777" w:rsidR="008D1EEB" w:rsidRPr="006F38CF" w:rsidRDefault="008D1EEB" w:rsidP="00F64B5D">
            <w:pPr>
              <w:jc w:val="center"/>
              <w:rPr>
                <w:b/>
                <w:color w:val="000000"/>
                <w:szCs w:val="22"/>
              </w:rPr>
            </w:pPr>
          </w:p>
        </w:tc>
        <w:tc>
          <w:tcPr>
            <w:tcW w:w="670" w:type="dxa"/>
            <w:vAlign w:val="center"/>
          </w:tcPr>
          <w:p w14:paraId="3055FD49" w14:textId="77777777" w:rsidR="008D1EEB" w:rsidRPr="006F38CF" w:rsidRDefault="008D1EEB" w:rsidP="00F64B5D">
            <w:pPr>
              <w:jc w:val="center"/>
              <w:rPr>
                <w:b/>
                <w:color w:val="000000"/>
                <w:szCs w:val="22"/>
              </w:rPr>
            </w:pPr>
          </w:p>
        </w:tc>
        <w:tc>
          <w:tcPr>
            <w:tcW w:w="669" w:type="dxa"/>
            <w:vAlign w:val="center"/>
          </w:tcPr>
          <w:p w14:paraId="6DE2B228" w14:textId="77777777" w:rsidR="008D1EEB" w:rsidRPr="006F38CF" w:rsidRDefault="008D1EEB" w:rsidP="00F64B5D">
            <w:pPr>
              <w:jc w:val="center"/>
              <w:rPr>
                <w:b/>
                <w:color w:val="000000"/>
                <w:szCs w:val="22"/>
              </w:rPr>
            </w:pPr>
          </w:p>
        </w:tc>
        <w:tc>
          <w:tcPr>
            <w:tcW w:w="670" w:type="dxa"/>
            <w:vAlign w:val="center"/>
          </w:tcPr>
          <w:p w14:paraId="2CD9A42A" w14:textId="77777777" w:rsidR="008D1EEB" w:rsidRPr="006F38CF" w:rsidRDefault="008D1EEB" w:rsidP="00F64B5D">
            <w:pPr>
              <w:jc w:val="center"/>
              <w:rPr>
                <w:b/>
                <w:color w:val="000000"/>
                <w:szCs w:val="22"/>
              </w:rPr>
            </w:pPr>
          </w:p>
        </w:tc>
        <w:tc>
          <w:tcPr>
            <w:tcW w:w="669" w:type="dxa"/>
            <w:vAlign w:val="center"/>
          </w:tcPr>
          <w:p w14:paraId="347BAE02" w14:textId="77777777" w:rsidR="008D1EEB" w:rsidRPr="006F38CF" w:rsidRDefault="008D1EEB" w:rsidP="00F64B5D">
            <w:pPr>
              <w:jc w:val="center"/>
              <w:rPr>
                <w:b/>
                <w:color w:val="000000"/>
                <w:szCs w:val="22"/>
              </w:rPr>
            </w:pPr>
          </w:p>
        </w:tc>
        <w:tc>
          <w:tcPr>
            <w:tcW w:w="670" w:type="dxa"/>
            <w:vAlign w:val="center"/>
          </w:tcPr>
          <w:p w14:paraId="07CF58E6" w14:textId="77777777" w:rsidR="008D1EEB" w:rsidRPr="006F38CF" w:rsidRDefault="008D1EEB" w:rsidP="00F64B5D">
            <w:pPr>
              <w:jc w:val="center"/>
              <w:rPr>
                <w:b/>
                <w:color w:val="000000"/>
                <w:szCs w:val="22"/>
              </w:rPr>
            </w:pPr>
          </w:p>
        </w:tc>
        <w:tc>
          <w:tcPr>
            <w:tcW w:w="669" w:type="dxa"/>
            <w:vAlign w:val="center"/>
          </w:tcPr>
          <w:p w14:paraId="38921EAF" w14:textId="77777777" w:rsidR="008D1EEB" w:rsidRPr="006F38CF" w:rsidRDefault="008D1EEB" w:rsidP="00F64B5D">
            <w:pPr>
              <w:jc w:val="center"/>
              <w:rPr>
                <w:b/>
                <w:color w:val="000000"/>
                <w:szCs w:val="22"/>
              </w:rPr>
            </w:pPr>
          </w:p>
        </w:tc>
        <w:tc>
          <w:tcPr>
            <w:tcW w:w="670" w:type="dxa"/>
            <w:vAlign w:val="center"/>
          </w:tcPr>
          <w:p w14:paraId="58B00314" w14:textId="77777777" w:rsidR="008D1EEB" w:rsidRPr="006F38CF" w:rsidRDefault="008D1EEB" w:rsidP="00F64B5D">
            <w:pPr>
              <w:jc w:val="center"/>
              <w:rPr>
                <w:b/>
                <w:color w:val="000000"/>
                <w:szCs w:val="22"/>
              </w:rPr>
            </w:pPr>
          </w:p>
        </w:tc>
        <w:tc>
          <w:tcPr>
            <w:tcW w:w="669" w:type="dxa"/>
            <w:vAlign w:val="center"/>
          </w:tcPr>
          <w:p w14:paraId="7372F87E" w14:textId="77777777" w:rsidR="008D1EEB" w:rsidRPr="006F38CF" w:rsidRDefault="008D1EEB" w:rsidP="00F64B5D">
            <w:pPr>
              <w:jc w:val="center"/>
              <w:rPr>
                <w:b/>
                <w:color w:val="000000"/>
                <w:szCs w:val="22"/>
              </w:rPr>
            </w:pPr>
          </w:p>
        </w:tc>
        <w:tc>
          <w:tcPr>
            <w:tcW w:w="670" w:type="dxa"/>
            <w:vAlign w:val="center"/>
          </w:tcPr>
          <w:p w14:paraId="1CB3FF00" w14:textId="77777777" w:rsidR="008D1EEB" w:rsidRPr="006F38CF" w:rsidRDefault="008D1EEB" w:rsidP="00F64B5D">
            <w:pPr>
              <w:jc w:val="center"/>
              <w:rPr>
                <w:b/>
                <w:color w:val="000000"/>
                <w:szCs w:val="22"/>
              </w:rPr>
            </w:pPr>
          </w:p>
        </w:tc>
      </w:tr>
      <w:tr w:rsidR="008D1EEB" w:rsidRPr="006F38CF" w14:paraId="1FC694E7" w14:textId="77777777" w:rsidTr="005147E7">
        <w:trPr>
          <w:cantSplit/>
          <w:trHeight w:val="289"/>
          <w:jc w:val="center"/>
        </w:trPr>
        <w:tc>
          <w:tcPr>
            <w:tcW w:w="830" w:type="dxa"/>
            <w:vAlign w:val="center"/>
          </w:tcPr>
          <w:p w14:paraId="44494F66" w14:textId="044BE1B3" w:rsidR="008D1EEB" w:rsidRDefault="008D1EEB" w:rsidP="008D1EEB">
            <w:pPr>
              <w:tabs>
                <w:tab w:val="left" w:pos="397"/>
              </w:tabs>
              <w:rPr>
                <w:color w:val="000000"/>
                <w:szCs w:val="22"/>
              </w:rPr>
            </w:pPr>
            <w:r>
              <w:rPr>
                <w:color w:val="000000"/>
                <w:szCs w:val="22"/>
              </w:rPr>
              <w:t>A2.3.1</w:t>
            </w:r>
          </w:p>
        </w:tc>
        <w:tc>
          <w:tcPr>
            <w:tcW w:w="4819" w:type="dxa"/>
            <w:vAlign w:val="center"/>
          </w:tcPr>
          <w:p w14:paraId="4B77D020" w14:textId="737D61C5" w:rsidR="008D1EEB" w:rsidRPr="006F38CF" w:rsidRDefault="008D1EEB" w:rsidP="00F64B5D">
            <w:pPr>
              <w:tabs>
                <w:tab w:val="left" w:pos="397"/>
              </w:tabs>
              <w:ind w:left="397" w:hanging="397"/>
              <w:rPr>
                <w:color w:val="000000"/>
                <w:szCs w:val="22"/>
              </w:rPr>
            </w:pPr>
            <w:r>
              <w:rPr>
                <w:color w:val="000000"/>
                <w:szCs w:val="22"/>
              </w:rPr>
              <w:t>Razvijanje koda aplikacije prema dizajnu</w:t>
            </w:r>
          </w:p>
        </w:tc>
        <w:tc>
          <w:tcPr>
            <w:tcW w:w="953" w:type="dxa"/>
            <w:vAlign w:val="center"/>
          </w:tcPr>
          <w:p w14:paraId="4E782DD2" w14:textId="1738EDA5" w:rsidR="008D1EEB" w:rsidRPr="006F38CF" w:rsidRDefault="00570BDA" w:rsidP="00F64B5D">
            <w:pPr>
              <w:jc w:val="center"/>
              <w:rPr>
                <w:b/>
                <w:color w:val="000000"/>
                <w:szCs w:val="22"/>
              </w:rPr>
            </w:pPr>
            <w:r>
              <w:rPr>
                <w:b/>
                <w:color w:val="000000"/>
                <w:szCs w:val="22"/>
              </w:rPr>
              <w:t>1week</w:t>
            </w:r>
          </w:p>
        </w:tc>
        <w:tc>
          <w:tcPr>
            <w:tcW w:w="669" w:type="dxa"/>
            <w:vAlign w:val="center"/>
          </w:tcPr>
          <w:p w14:paraId="7382B517" w14:textId="77777777" w:rsidR="008D1EEB" w:rsidRPr="006F38CF" w:rsidRDefault="008D1EEB" w:rsidP="00F64B5D">
            <w:pPr>
              <w:jc w:val="center"/>
              <w:rPr>
                <w:b/>
                <w:color w:val="000000"/>
                <w:szCs w:val="22"/>
              </w:rPr>
            </w:pPr>
          </w:p>
        </w:tc>
        <w:tc>
          <w:tcPr>
            <w:tcW w:w="670" w:type="dxa"/>
            <w:vAlign w:val="center"/>
          </w:tcPr>
          <w:p w14:paraId="786A3175" w14:textId="77777777" w:rsidR="008D1EEB" w:rsidRPr="006F38CF" w:rsidRDefault="008D1EEB" w:rsidP="00F64B5D">
            <w:pPr>
              <w:jc w:val="center"/>
              <w:rPr>
                <w:b/>
                <w:color w:val="000000"/>
                <w:szCs w:val="22"/>
              </w:rPr>
            </w:pPr>
          </w:p>
        </w:tc>
        <w:tc>
          <w:tcPr>
            <w:tcW w:w="669" w:type="dxa"/>
            <w:vAlign w:val="center"/>
          </w:tcPr>
          <w:p w14:paraId="1CF84A52" w14:textId="77777777" w:rsidR="008D1EEB" w:rsidRPr="006F38CF" w:rsidRDefault="008D1EEB" w:rsidP="00F64B5D">
            <w:pPr>
              <w:jc w:val="center"/>
              <w:rPr>
                <w:b/>
                <w:color w:val="000000"/>
                <w:szCs w:val="22"/>
              </w:rPr>
            </w:pPr>
          </w:p>
        </w:tc>
        <w:tc>
          <w:tcPr>
            <w:tcW w:w="670" w:type="dxa"/>
            <w:vAlign w:val="center"/>
          </w:tcPr>
          <w:p w14:paraId="7C47E628" w14:textId="77777777" w:rsidR="008D1EEB" w:rsidRPr="006F38CF" w:rsidRDefault="008D1EEB" w:rsidP="00F64B5D">
            <w:pPr>
              <w:jc w:val="center"/>
              <w:rPr>
                <w:b/>
                <w:color w:val="000000"/>
                <w:szCs w:val="22"/>
              </w:rPr>
            </w:pPr>
          </w:p>
        </w:tc>
        <w:tc>
          <w:tcPr>
            <w:tcW w:w="669" w:type="dxa"/>
            <w:vAlign w:val="center"/>
          </w:tcPr>
          <w:p w14:paraId="6D557979" w14:textId="77777777" w:rsidR="008D1EEB" w:rsidRPr="006F38CF" w:rsidRDefault="008D1EEB" w:rsidP="00F64B5D">
            <w:pPr>
              <w:jc w:val="center"/>
              <w:rPr>
                <w:b/>
                <w:color w:val="000000"/>
                <w:szCs w:val="22"/>
              </w:rPr>
            </w:pPr>
          </w:p>
        </w:tc>
        <w:tc>
          <w:tcPr>
            <w:tcW w:w="670" w:type="dxa"/>
            <w:vAlign w:val="center"/>
          </w:tcPr>
          <w:p w14:paraId="03221B5C" w14:textId="77777777" w:rsidR="008D1EEB" w:rsidRPr="006F38CF" w:rsidRDefault="008D1EEB" w:rsidP="00F64B5D">
            <w:pPr>
              <w:jc w:val="center"/>
              <w:rPr>
                <w:b/>
                <w:color w:val="000000"/>
                <w:szCs w:val="22"/>
              </w:rPr>
            </w:pPr>
          </w:p>
        </w:tc>
        <w:tc>
          <w:tcPr>
            <w:tcW w:w="669" w:type="dxa"/>
            <w:vAlign w:val="center"/>
          </w:tcPr>
          <w:p w14:paraId="4E804A66" w14:textId="77777777" w:rsidR="008D1EEB" w:rsidRPr="006F38CF" w:rsidRDefault="008D1EEB" w:rsidP="00F64B5D">
            <w:pPr>
              <w:jc w:val="center"/>
              <w:rPr>
                <w:b/>
                <w:color w:val="000000"/>
                <w:szCs w:val="22"/>
              </w:rPr>
            </w:pPr>
          </w:p>
        </w:tc>
        <w:tc>
          <w:tcPr>
            <w:tcW w:w="670" w:type="dxa"/>
            <w:vAlign w:val="center"/>
          </w:tcPr>
          <w:p w14:paraId="2AB30AD1" w14:textId="77777777" w:rsidR="008D1EEB" w:rsidRPr="006F38CF" w:rsidRDefault="008D1EEB" w:rsidP="00F64B5D">
            <w:pPr>
              <w:jc w:val="center"/>
              <w:rPr>
                <w:b/>
                <w:color w:val="000000"/>
                <w:szCs w:val="22"/>
              </w:rPr>
            </w:pPr>
          </w:p>
        </w:tc>
        <w:tc>
          <w:tcPr>
            <w:tcW w:w="669" w:type="dxa"/>
            <w:vAlign w:val="center"/>
          </w:tcPr>
          <w:p w14:paraId="31B2C3A7" w14:textId="77777777" w:rsidR="008D1EEB" w:rsidRPr="006F38CF" w:rsidRDefault="008D1EEB" w:rsidP="00F64B5D">
            <w:pPr>
              <w:jc w:val="center"/>
              <w:rPr>
                <w:b/>
                <w:color w:val="000000"/>
                <w:szCs w:val="22"/>
              </w:rPr>
            </w:pPr>
          </w:p>
        </w:tc>
        <w:tc>
          <w:tcPr>
            <w:tcW w:w="670" w:type="dxa"/>
            <w:vAlign w:val="center"/>
          </w:tcPr>
          <w:p w14:paraId="32089B56" w14:textId="77777777" w:rsidR="008D1EEB" w:rsidRPr="006F38CF" w:rsidRDefault="008D1EEB" w:rsidP="00F64B5D">
            <w:pPr>
              <w:jc w:val="center"/>
              <w:rPr>
                <w:b/>
                <w:color w:val="000000"/>
                <w:szCs w:val="22"/>
              </w:rPr>
            </w:pPr>
          </w:p>
        </w:tc>
        <w:tc>
          <w:tcPr>
            <w:tcW w:w="669" w:type="dxa"/>
            <w:vAlign w:val="center"/>
          </w:tcPr>
          <w:p w14:paraId="0F3BF887" w14:textId="77777777" w:rsidR="008D1EEB" w:rsidRPr="006F38CF" w:rsidRDefault="008D1EEB" w:rsidP="00F64B5D">
            <w:pPr>
              <w:jc w:val="center"/>
              <w:rPr>
                <w:b/>
                <w:color w:val="000000"/>
                <w:szCs w:val="22"/>
              </w:rPr>
            </w:pPr>
          </w:p>
        </w:tc>
        <w:tc>
          <w:tcPr>
            <w:tcW w:w="670" w:type="dxa"/>
            <w:vAlign w:val="center"/>
          </w:tcPr>
          <w:p w14:paraId="0ABA150F" w14:textId="77777777" w:rsidR="008D1EEB" w:rsidRPr="006F38CF" w:rsidRDefault="008D1EEB" w:rsidP="00F64B5D">
            <w:pPr>
              <w:jc w:val="center"/>
              <w:rPr>
                <w:b/>
                <w:color w:val="000000"/>
                <w:szCs w:val="22"/>
              </w:rPr>
            </w:pPr>
          </w:p>
        </w:tc>
      </w:tr>
      <w:tr w:rsidR="008D1EEB" w:rsidRPr="006F38CF" w14:paraId="1F4B3A46" w14:textId="77777777" w:rsidTr="005147E7">
        <w:trPr>
          <w:cantSplit/>
          <w:trHeight w:val="289"/>
          <w:jc w:val="center"/>
        </w:trPr>
        <w:tc>
          <w:tcPr>
            <w:tcW w:w="830" w:type="dxa"/>
            <w:vAlign w:val="center"/>
          </w:tcPr>
          <w:p w14:paraId="5B7C0EB9" w14:textId="46ECE95B" w:rsidR="008D1EEB" w:rsidRDefault="008D1EEB" w:rsidP="008D1EEB">
            <w:pPr>
              <w:tabs>
                <w:tab w:val="left" w:pos="397"/>
              </w:tabs>
              <w:rPr>
                <w:color w:val="000000"/>
                <w:szCs w:val="22"/>
              </w:rPr>
            </w:pPr>
            <w:r>
              <w:rPr>
                <w:color w:val="000000"/>
                <w:szCs w:val="22"/>
              </w:rPr>
              <w:t>A2.3.2</w:t>
            </w:r>
          </w:p>
        </w:tc>
        <w:tc>
          <w:tcPr>
            <w:tcW w:w="4819" w:type="dxa"/>
            <w:vAlign w:val="center"/>
          </w:tcPr>
          <w:p w14:paraId="414DB8C8" w14:textId="75450127" w:rsidR="008D1EEB" w:rsidRPr="006F38CF" w:rsidRDefault="008D1EEB" w:rsidP="00F64B5D">
            <w:pPr>
              <w:tabs>
                <w:tab w:val="left" w:pos="397"/>
              </w:tabs>
              <w:ind w:left="397" w:hanging="397"/>
              <w:rPr>
                <w:color w:val="000000"/>
                <w:szCs w:val="22"/>
              </w:rPr>
            </w:pPr>
            <w:r>
              <w:rPr>
                <w:color w:val="000000"/>
                <w:szCs w:val="22"/>
              </w:rPr>
              <w:t>Implementacija funkcionalnosti aplikacije prema dizajnu</w:t>
            </w:r>
          </w:p>
        </w:tc>
        <w:tc>
          <w:tcPr>
            <w:tcW w:w="953" w:type="dxa"/>
            <w:vAlign w:val="center"/>
          </w:tcPr>
          <w:p w14:paraId="5DB6A7DF" w14:textId="35A6C730" w:rsidR="008D1EEB" w:rsidRPr="006F38CF" w:rsidRDefault="00570BDA" w:rsidP="00F64B5D">
            <w:pPr>
              <w:jc w:val="center"/>
              <w:rPr>
                <w:b/>
                <w:color w:val="000000"/>
                <w:szCs w:val="22"/>
              </w:rPr>
            </w:pPr>
            <w:r>
              <w:rPr>
                <w:b/>
                <w:color w:val="000000"/>
                <w:szCs w:val="22"/>
              </w:rPr>
              <w:t>1week</w:t>
            </w:r>
          </w:p>
        </w:tc>
        <w:tc>
          <w:tcPr>
            <w:tcW w:w="669" w:type="dxa"/>
            <w:vAlign w:val="center"/>
          </w:tcPr>
          <w:p w14:paraId="43530056" w14:textId="77777777" w:rsidR="008D1EEB" w:rsidRPr="006F38CF" w:rsidRDefault="008D1EEB" w:rsidP="00F64B5D">
            <w:pPr>
              <w:jc w:val="center"/>
              <w:rPr>
                <w:b/>
                <w:color w:val="000000"/>
                <w:szCs w:val="22"/>
              </w:rPr>
            </w:pPr>
          </w:p>
        </w:tc>
        <w:tc>
          <w:tcPr>
            <w:tcW w:w="670" w:type="dxa"/>
            <w:vAlign w:val="center"/>
          </w:tcPr>
          <w:p w14:paraId="6240B36A" w14:textId="77777777" w:rsidR="008D1EEB" w:rsidRPr="006F38CF" w:rsidRDefault="008D1EEB" w:rsidP="00F64B5D">
            <w:pPr>
              <w:jc w:val="center"/>
              <w:rPr>
                <w:b/>
                <w:color w:val="000000"/>
                <w:szCs w:val="22"/>
              </w:rPr>
            </w:pPr>
          </w:p>
        </w:tc>
        <w:tc>
          <w:tcPr>
            <w:tcW w:w="669" w:type="dxa"/>
            <w:vAlign w:val="center"/>
          </w:tcPr>
          <w:p w14:paraId="672FD0FB" w14:textId="77777777" w:rsidR="008D1EEB" w:rsidRPr="006F38CF" w:rsidRDefault="008D1EEB" w:rsidP="00F64B5D">
            <w:pPr>
              <w:jc w:val="center"/>
              <w:rPr>
                <w:b/>
                <w:color w:val="000000"/>
                <w:szCs w:val="22"/>
              </w:rPr>
            </w:pPr>
          </w:p>
        </w:tc>
        <w:tc>
          <w:tcPr>
            <w:tcW w:w="670" w:type="dxa"/>
            <w:vAlign w:val="center"/>
          </w:tcPr>
          <w:p w14:paraId="30712778" w14:textId="77777777" w:rsidR="008D1EEB" w:rsidRPr="006F38CF" w:rsidRDefault="008D1EEB" w:rsidP="00F64B5D">
            <w:pPr>
              <w:jc w:val="center"/>
              <w:rPr>
                <w:b/>
                <w:color w:val="000000"/>
                <w:szCs w:val="22"/>
              </w:rPr>
            </w:pPr>
          </w:p>
        </w:tc>
        <w:tc>
          <w:tcPr>
            <w:tcW w:w="669" w:type="dxa"/>
            <w:vAlign w:val="center"/>
          </w:tcPr>
          <w:p w14:paraId="0003EADC" w14:textId="77777777" w:rsidR="008D1EEB" w:rsidRPr="006F38CF" w:rsidRDefault="008D1EEB" w:rsidP="00F64B5D">
            <w:pPr>
              <w:jc w:val="center"/>
              <w:rPr>
                <w:b/>
                <w:color w:val="000000"/>
                <w:szCs w:val="22"/>
              </w:rPr>
            </w:pPr>
          </w:p>
        </w:tc>
        <w:tc>
          <w:tcPr>
            <w:tcW w:w="670" w:type="dxa"/>
            <w:vAlign w:val="center"/>
          </w:tcPr>
          <w:p w14:paraId="3155993E" w14:textId="77777777" w:rsidR="008D1EEB" w:rsidRPr="006F38CF" w:rsidRDefault="008D1EEB" w:rsidP="00F64B5D">
            <w:pPr>
              <w:jc w:val="center"/>
              <w:rPr>
                <w:b/>
                <w:color w:val="000000"/>
                <w:szCs w:val="22"/>
              </w:rPr>
            </w:pPr>
          </w:p>
        </w:tc>
        <w:tc>
          <w:tcPr>
            <w:tcW w:w="669" w:type="dxa"/>
            <w:vAlign w:val="center"/>
          </w:tcPr>
          <w:p w14:paraId="3BE4B684" w14:textId="77777777" w:rsidR="008D1EEB" w:rsidRPr="006F38CF" w:rsidRDefault="008D1EEB" w:rsidP="00F64B5D">
            <w:pPr>
              <w:jc w:val="center"/>
              <w:rPr>
                <w:b/>
                <w:color w:val="000000"/>
                <w:szCs w:val="22"/>
              </w:rPr>
            </w:pPr>
          </w:p>
        </w:tc>
        <w:tc>
          <w:tcPr>
            <w:tcW w:w="670" w:type="dxa"/>
            <w:vAlign w:val="center"/>
          </w:tcPr>
          <w:p w14:paraId="503AC932" w14:textId="77777777" w:rsidR="008D1EEB" w:rsidRPr="006F38CF" w:rsidRDefault="008D1EEB" w:rsidP="00F64B5D">
            <w:pPr>
              <w:jc w:val="center"/>
              <w:rPr>
                <w:b/>
                <w:color w:val="000000"/>
                <w:szCs w:val="22"/>
              </w:rPr>
            </w:pPr>
          </w:p>
        </w:tc>
        <w:tc>
          <w:tcPr>
            <w:tcW w:w="669" w:type="dxa"/>
            <w:vAlign w:val="center"/>
          </w:tcPr>
          <w:p w14:paraId="7A456039" w14:textId="77777777" w:rsidR="008D1EEB" w:rsidRPr="006F38CF" w:rsidRDefault="008D1EEB" w:rsidP="00F64B5D">
            <w:pPr>
              <w:jc w:val="center"/>
              <w:rPr>
                <w:b/>
                <w:color w:val="000000"/>
                <w:szCs w:val="22"/>
              </w:rPr>
            </w:pPr>
          </w:p>
        </w:tc>
        <w:tc>
          <w:tcPr>
            <w:tcW w:w="670" w:type="dxa"/>
            <w:vAlign w:val="center"/>
          </w:tcPr>
          <w:p w14:paraId="52895B79" w14:textId="77777777" w:rsidR="008D1EEB" w:rsidRPr="006F38CF" w:rsidRDefault="008D1EEB" w:rsidP="00F64B5D">
            <w:pPr>
              <w:jc w:val="center"/>
              <w:rPr>
                <w:b/>
                <w:color w:val="000000"/>
                <w:szCs w:val="22"/>
              </w:rPr>
            </w:pPr>
          </w:p>
        </w:tc>
        <w:tc>
          <w:tcPr>
            <w:tcW w:w="669" w:type="dxa"/>
            <w:vAlign w:val="center"/>
          </w:tcPr>
          <w:p w14:paraId="7A871907" w14:textId="77777777" w:rsidR="008D1EEB" w:rsidRPr="006F38CF" w:rsidRDefault="008D1EEB" w:rsidP="00F64B5D">
            <w:pPr>
              <w:jc w:val="center"/>
              <w:rPr>
                <w:b/>
                <w:color w:val="000000"/>
                <w:szCs w:val="22"/>
              </w:rPr>
            </w:pPr>
          </w:p>
        </w:tc>
        <w:tc>
          <w:tcPr>
            <w:tcW w:w="670" w:type="dxa"/>
            <w:vAlign w:val="center"/>
          </w:tcPr>
          <w:p w14:paraId="2BD82D36" w14:textId="77777777" w:rsidR="008D1EEB" w:rsidRPr="006F38CF" w:rsidRDefault="008D1EEB" w:rsidP="00F64B5D">
            <w:pPr>
              <w:jc w:val="center"/>
              <w:rPr>
                <w:b/>
                <w:color w:val="000000"/>
                <w:szCs w:val="22"/>
              </w:rPr>
            </w:pPr>
          </w:p>
        </w:tc>
      </w:tr>
      <w:tr w:rsidR="008D1EEB" w:rsidRPr="006F38CF" w14:paraId="002552D4" w14:textId="77777777" w:rsidTr="005147E7">
        <w:trPr>
          <w:cantSplit/>
          <w:trHeight w:val="289"/>
          <w:jc w:val="center"/>
        </w:trPr>
        <w:tc>
          <w:tcPr>
            <w:tcW w:w="830" w:type="dxa"/>
            <w:vAlign w:val="center"/>
          </w:tcPr>
          <w:p w14:paraId="2F2D8EA7" w14:textId="1D02ECC1" w:rsidR="008D1EEB" w:rsidRDefault="008D1EEB" w:rsidP="008D1EEB">
            <w:pPr>
              <w:tabs>
                <w:tab w:val="left" w:pos="397"/>
              </w:tabs>
              <w:rPr>
                <w:color w:val="000000"/>
                <w:szCs w:val="22"/>
              </w:rPr>
            </w:pPr>
            <w:r>
              <w:rPr>
                <w:color w:val="000000"/>
                <w:szCs w:val="22"/>
              </w:rPr>
              <w:t>A2.4.</w:t>
            </w:r>
          </w:p>
        </w:tc>
        <w:tc>
          <w:tcPr>
            <w:tcW w:w="4819" w:type="dxa"/>
            <w:vAlign w:val="center"/>
          </w:tcPr>
          <w:p w14:paraId="01C6613B" w14:textId="7362ADB2" w:rsidR="008D1EEB" w:rsidRDefault="008D1EEB" w:rsidP="00F64B5D">
            <w:pPr>
              <w:tabs>
                <w:tab w:val="left" w:pos="397"/>
              </w:tabs>
              <w:ind w:left="397" w:hanging="397"/>
              <w:rPr>
                <w:color w:val="000000"/>
                <w:szCs w:val="22"/>
              </w:rPr>
            </w:pPr>
            <w:r>
              <w:rPr>
                <w:color w:val="000000"/>
                <w:szCs w:val="22"/>
              </w:rPr>
              <w:t>Verifikacije I testiranje</w:t>
            </w:r>
          </w:p>
        </w:tc>
        <w:tc>
          <w:tcPr>
            <w:tcW w:w="953" w:type="dxa"/>
            <w:vAlign w:val="center"/>
          </w:tcPr>
          <w:p w14:paraId="328CCFA1" w14:textId="46A35ED0" w:rsidR="008D1EEB" w:rsidRPr="006F38CF" w:rsidRDefault="00570BDA" w:rsidP="00F64B5D">
            <w:pPr>
              <w:jc w:val="center"/>
              <w:rPr>
                <w:b/>
                <w:color w:val="000000"/>
                <w:szCs w:val="22"/>
              </w:rPr>
            </w:pPr>
            <w:r>
              <w:rPr>
                <w:b/>
                <w:color w:val="000000"/>
                <w:szCs w:val="22"/>
              </w:rPr>
              <w:t>3weeks</w:t>
            </w:r>
          </w:p>
        </w:tc>
        <w:tc>
          <w:tcPr>
            <w:tcW w:w="669" w:type="dxa"/>
            <w:vAlign w:val="center"/>
          </w:tcPr>
          <w:p w14:paraId="5F0619FF" w14:textId="77777777" w:rsidR="008D1EEB" w:rsidRPr="006F38CF" w:rsidRDefault="008D1EEB" w:rsidP="00F64B5D">
            <w:pPr>
              <w:jc w:val="center"/>
              <w:rPr>
                <w:b/>
                <w:color w:val="000000"/>
                <w:szCs w:val="22"/>
              </w:rPr>
            </w:pPr>
          </w:p>
        </w:tc>
        <w:tc>
          <w:tcPr>
            <w:tcW w:w="670" w:type="dxa"/>
            <w:vAlign w:val="center"/>
          </w:tcPr>
          <w:p w14:paraId="0820398F" w14:textId="77777777" w:rsidR="008D1EEB" w:rsidRPr="006F38CF" w:rsidRDefault="008D1EEB" w:rsidP="00F64B5D">
            <w:pPr>
              <w:jc w:val="center"/>
              <w:rPr>
                <w:b/>
                <w:color w:val="000000"/>
                <w:szCs w:val="22"/>
              </w:rPr>
            </w:pPr>
          </w:p>
        </w:tc>
        <w:tc>
          <w:tcPr>
            <w:tcW w:w="669" w:type="dxa"/>
            <w:vAlign w:val="center"/>
          </w:tcPr>
          <w:p w14:paraId="574CE855" w14:textId="77777777" w:rsidR="008D1EEB" w:rsidRPr="006F38CF" w:rsidRDefault="008D1EEB" w:rsidP="00F64B5D">
            <w:pPr>
              <w:jc w:val="center"/>
              <w:rPr>
                <w:b/>
                <w:color w:val="000000"/>
                <w:szCs w:val="22"/>
              </w:rPr>
            </w:pPr>
          </w:p>
        </w:tc>
        <w:tc>
          <w:tcPr>
            <w:tcW w:w="670" w:type="dxa"/>
            <w:vAlign w:val="center"/>
          </w:tcPr>
          <w:p w14:paraId="3C79E65C" w14:textId="77777777" w:rsidR="008D1EEB" w:rsidRPr="006F38CF" w:rsidRDefault="008D1EEB" w:rsidP="00F64B5D">
            <w:pPr>
              <w:jc w:val="center"/>
              <w:rPr>
                <w:b/>
                <w:color w:val="000000"/>
                <w:szCs w:val="22"/>
              </w:rPr>
            </w:pPr>
          </w:p>
        </w:tc>
        <w:tc>
          <w:tcPr>
            <w:tcW w:w="669" w:type="dxa"/>
            <w:vAlign w:val="center"/>
          </w:tcPr>
          <w:p w14:paraId="2B873D53" w14:textId="77777777" w:rsidR="008D1EEB" w:rsidRPr="006F38CF" w:rsidRDefault="008D1EEB" w:rsidP="00F64B5D">
            <w:pPr>
              <w:jc w:val="center"/>
              <w:rPr>
                <w:b/>
                <w:color w:val="000000"/>
                <w:szCs w:val="22"/>
              </w:rPr>
            </w:pPr>
          </w:p>
        </w:tc>
        <w:tc>
          <w:tcPr>
            <w:tcW w:w="670" w:type="dxa"/>
            <w:vAlign w:val="center"/>
          </w:tcPr>
          <w:p w14:paraId="7E487430" w14:textId="77777777" w:rsidR="008D1EEB" w:rsidRPr="006F38CF" w:rsidRDefault="008D1EEB" w:rsidP="00F64B5D">
            <w:pPr>
              <w:jc w:val="center"/>
              <w:rPr>
                <w:b/>
                <w:color w:val="000000"/>
                <w:szCs w:val="22"/>
              </w:rPr>
            </w:pPr>
          </w:p>
        </w:tc>
        <w:tc>
          <w:tcPr>
            <w:tcW w:w="669" w:type="dxa"/>
            <w:vAlign w:val="center"/>
          </w:tcPr>
          <w:p w14:paraId="3C9E49E0" w14:textId="77777777" w:rsidR="008D1EEB" w:rsidRPr="006F38CF" w:rsidRDefault="008D1EEB" w:rsidP="00F64B5D">
            <w:pPr>
              <w:jc w:val="center"/>
              <w:rPr>
                <w:b/>
                <w:color w:val="000000"/>
                <w:szCs w:val="22"/>
              </w:rPr>
            </w:pPr>
          </w:p>
        </w:tc>
        <w:tc>
          <w:tcPr>
            <w:tcW w:w="670" w:type="dxa"/>
            <w:vAlign w:val="center"/>
          </w:tcPr>
          <w:p w14:paraId="1F84FAB5" w14:textId="77777777" w:rsidR="008D1EEB" w:rsidRPr="006F38CF" w:rsidRDefault="008D1EEB" w:rsidP="00F64B5D">
            <w:pPr>
              <w:jc w:val="center"/>
              <w:rPr>
                <w:b/>
                <w:color w:val="000000"/>
                <w:szCs w:val="22"/>
              </w:rPr>
            </w:pPr>
          </w:p>
        </w:tc>
        <w:tc>
          <w:tcPr>
            <w:tcW w:w="669" w:type="dxa"/>
            <w:vAlign w:val="center"/>
          </w:tcPr>
          <w:p w14:paraId="4B92AD8C" w14:textId="77777777" w:rsidR="008D1EEB" w:rsidRPr="006F38CF" w:rsidRDefault="008D1EEB" w:rsidP="00F64B5D">
            <w:pPr>
              <w:jc w:val="center"/>
              <w:rPr>
                <w:b/>
                <w:color w:val="000000"/>
                <w:szCs w:val="22"/>
              </w:rPr>
            </w:pPr>
          </w:p>
        </w:tc>
        <w:tc>
          <w:tcPr>
            <w:tcW w:w="670" w:type="dxa"/>
            <w:vAlign w:val="center"/>
          </w:tcPr>
          <w:p w14:paraId="5518ABC0" w14:textId="77777777" w:rsidR="008D1EEB" w:rsidRPr="006F38CF" w:rsidRDefault="008D1EEB" w:rsidP="00F64B5D">
            <w:pPr>
              <w:jc w:val="center"/>
              <w:rPr>
                <w:b/>
                <w:color w:val="000000"/>
                <w:szCs w:val="22"/>
              </w:rPr>
            </w:pPr>
          </w:p>
        </w:tc>
        <w:tc>
          <w:tcPr>
            <w:tcW w:w="669" w:type="dxa"/>
            <w:vAlign w:val="center"/>
          </w:tcPr>
          <w:p w14:paraId="2E81C110" w14:textId="77777777" w:rsidR="008D1EEB" w:rsidRPr="006F38CF" w:rsidRDefault="008D1EEB" w:rsidP="00F64B5D">
            <w:pPr>
              <w:jc w:val="center"/>
              <w:rPr>
                <w:b/>
                <w:color w:val="000000"/>
                <w:szCs w:val="22"/>
              </w:rPr>
            </w:pPr>
          </w:p>
        </w:tc>
        <w:tc>
          <w:tcPr>
            <w:tcW w:w="670" w:type="dxa"/>
            <w:vAlign w:val="center"/>
          </w:tcPr>
          <w:p w14:paraId="42D85442" w14:textId="77777777" w:rsidR="008D1EEB" w:rsidRPr="006F38CF" w:rsidRDefault="008D1EEB" w:rsidP="00F64B5D">
            <w:pPr>
              <w:jc w:val="center"/>
              <w:rPr>
                <w:b/>
                <w:color w:val="000000"/>
                <w:szCs w:val="22"/>
              </w:rPr>
            </w:pPr>
          </w:p>
        </w:tc>
      </w:tr>
      <w:tr w:rsidR="008D1EEB" w:rsidRPr="006F38CF" w14:paraId="7038E528" w14:textId="77777777" w:rsidTr="005147E7">
        <w:trPr>
          <w:cantSplit/>
          <w:trHeight w:val="289"/>
          <w:jc w:val="center"/>
        </w:trPr>
        <w:tc>
          <w:tcPr>
            <w:tcW w:w="830" w:type="dxa"/>
            <w:vAlign w:val="center"/>
          </w:tcPr>
          <w:p w14:paraId="0326C03A" w14:textId="7C72B766" w:rsidR="008D1EEB" w:rsidRDefault="008D1EEB" w:rsidP="008D1EEB">
            <w:pPr>
              <w:tabs>
                <w:tab w:val="left" w:pos="397"/>
              </w:tabs>
              <w:rPr>
                <w:color w:val="000000"/>
                <w:szCs w:val="22"/>
              </w:rPr>
            </w:pPr>
            <w:r>
              <w:rPr>
                <w:color w:val="000000"/>
                <w:szCs w:val="22"/>
              </w:rPr>
              <w:t>A2.5</w:t>
            </w:r>
          </w:p>
        </w:tc>
        <w:tc>
          <w:tcPr>
            <w:tcW w:w="4819" w:type="dxa"/>
            <w:vAlign w:val="center"/>
          </w:tcPr>
          <w:p w14:paraId="00A91AA9" w14:textId="6B750A64" w:rsidR="008D1EEB" w:rsidRDefault="008D1EEB" w:rsidP="00F64B5D">
            <w:pPr>
              <w:tabs>
                <w:tab w:val="left" w:pos="397"/>
              </w:tabs>
              <w:ind w:left="397" w:hanging="397"/>
              <w:rPr>
                <w:color w:val="000000"/>
                <w:szCs w:val="22"/>
              </w:rPr>
            </w:pPr>
            <w:r>
              <w:rPr>
                <w:color w:val="000000"/>
                <w:szCs w:val="22"/>
              </w:rPr>
              <w:t>Deployovanje</w:t>
            </w:r>
          </w:p>
        </w:tc>
        <w:tc>
          <w:tcPr>
            <w:tcW w:w="953" w:type="dxa"/>
            <w:vAlign w:val="center"/>
          </w:tcPr>
          <w:p w14:paraId="7270719A" w14:textId="235E9EF4" w:rsidR="008D1EEB" w:rsidRPr="006F38CF" w:rsidRDefault="00570BDA" w:rsidP="00F64B5D">
            <w:pPr>
              <w:jc w:val="center"/>
              <w:rPr>
                <w:b/>
                <w:color w:val="000000"/>
                <w:szCs w:val="22"/>
              </w:rPr>
            </w:pPr>
            <w:r>
              <w:rPr>
                <w:b/>
                <w:color w:val="000000"/>
                <w:szCs w:val="22"/>
              </w:rPr>
              <w:t>3weeks</w:t>
            </w:r>
          </w:p>
        </w:tc>
        <w:tc>
          <w:tcPr>
            <w:tcW w:w="669" w:type="dxa"/>
            <w:vAlign w:val="center"/>
          </w:tcPr>
          <w:p w14:paraId="5EC31839" w14:textId="77777777" w:rsidR="008D1EEB" w:rsidRPr="006F38CF" w:rsidRDefault="008D1EEB" w:rsidP="00F64B5D">
            <w:pPr>
              <w:jc w:val="center"/>
              <w:rPr>
                <w:b/>
                <w:color w:val="000000"/>
                <w:szCs w:val="22"/>
              </w:rPr>
            </w:pPr>
          </w:p>
        </w:tc>
        <w:tc>
          <w:tcPr>
            <w:tcW w:w="670" w:type="dxa"/>
            <w:vAlign w:val="center"/>
          </w:tcPr>
          <w:p w14:paraId="7D853678" w14:textId="77777777" w:rsidR="008D1EEB" w:rsidRPr="006F38CF" w:rsidRDefault="008D1EEB" w:rsidP="00F64B5D">
            <w:pPr>
              <w:jc w:val="center"/>
              <w:rPr>
                <w:b/>
                <w:color w:val="000000"/>
                <w:szCs w:val="22"/>
              </w:rPr>
            </w:pPr>
          </w:p>
        </w:tc>
        <w:tc>
          <w:tcPr>
            <w:tcW w:w="669" w:type="dxa"/>
            <w:vAlign w:val="center"/>
          </w:tcPr>
          <w:p w14:paraId="7A878BC8" w14:textId="77777777" w:rsidR="008D1EEB" w:rsidRPr="006F38CF" w:rsidRDefault="008D1EEB" w:rsidP="00F64B5D">
            <w:pPr>
              <w:jc w:val="center"/>
              <w:rPr>
                <w:b/>
                <w:color w:val="000000"/>
                <w:szCs w:val="22"/>
              </w:rPr>
            </w:pPr>
          </w:p>
        </w:tc>
        <w:tc>
          <w:tcPr>
            <w:tcW w:w="670" w:type="dxa"/>
            <w:vAlign w:val="center"/>
          </w:tcPr>
          <w:p w14:paraId="3D0A70F7" w14:textId="77777777" w:rsidR="008D1EEB" w:rsidRPr="006F38CF" w:rsidRDefault="008D1EEB" w:rsidP="00F64B5D">
            <w:pPr>
              <w:jc w:val="center"/>
              <w:rPr>
                <w:b/>
                <w:color w:val="000000"/>
                <w:szCs w:val="22"/>
              </w:rPr>
            </w:pPr>
          </w:p>
        </w:tc>
        <w:tc>
          <w:tcPr>
            <w:tcW w:w="669" w:type="dxa"/>
            <w:vAlign w:val="center"/>
          </w:tcPr>
          <w:p w14:paraId="549C9091" w14:textId="77777777" w:rsidR="008D1EEB" w:rsidRPr="006F38CF" w:rsidRDefault="008D1EEB" w:rsidP="00F64B5D">
            <w:pPr>
              <w:jc w:val="center"/>
              <w:rPr>
                <w:b/>
                <w:color w:val="000000"/>
                <w:szCs w:val="22"/>
              </w:rPr>
            </w:pPr>
          </w:p>
        </w:tc>
        <w:tc>
          <w:tcPr>
            <w:tcW w:w="670" w:type="dxa"/>
            <w:vAlign w:val="center"/>
          </w:tcPr>
          <w:p w14:paraId="1562E68A" w14:textId="77777777" w:rsidR="008D1EEB" w:rsidRPr="006F38CF" w:rsidRDefault="008D1EEB" w:rsidP="00F64B5D">
            <w:pPr>
              <w:jc w:val="center"/>
              <w:rPr>
                <w:b/>
                <w:color w:val="000000"/>
                <w:szCs w:val="22"/>
              </w:rPr>
            </w:pPr>
          </w:p>
        </w:tc>
        <w:tc>
          <w:tcPr>
            <w:tcW w:w="669" w:type="dxa"/>
            <w:vAlign w:val="center"/>
          </w:tcPr>
          <w:p w14:paraId="0E330A23" w14:textId="77777777" w:rsidR="008D1EEB" w:rsidRPr="006F38CF" w:rsidRDefault="008D1EEB" w:rsidP="00F64B5D">
            <w:pPr>
              <w:jc w:val="center"/>
              <w:rPr>
                <w:b/>
                <w:color w:val="000000"/>
                <w:szCs w:val="22"/>
              </w:rPr>
            </w:pPr>
          </w:p>
        </w:tc>
        <w:tc>
          <w:tcPr>
            <w:tcW w:w="670" w:type="dxa"/>
            <w:vAlign w:val="center"/>
          </w:tcPr>
          <w:p w14:paraId="57189790" w14:textId="77777777" w:rsidR="008D1EEB" w:rsidRPr="006F38CF" w:rsidRDefault="008D1EEB" w:rsidP="00F64B5D">
            <w:pPr>
              <w:jc w:val="center"/>
              <w:rPr>
                <w:b/>
                <w:color w:val="000000"/>
                <w:szCs w:val="22"/>
              </w:rPr>
            </w:pPr>
          </w:p>
        </w:tc>
        <w:tc>
          <w:tcPr>
            <w:tcW w:w="669" w:type="dxa"/>
            <w:vAlign w:val="center"/>
          </w:tcPr>
          <w:p w14:paraId="657B47A7" w14:textId="77777777" w:rsidR="008D1EEB" w:rsidRPr="006F38CF" w:rsidRDefault="008D1EEB" w:rsidP="00F64B5D">
            <w:pPr>
              <w:jc w:val="center"/>
              <w:rPr>
                <w:b/>
                <w:color w:val="000000"/>
                <w:szCs w:val="22"/>
              </w:rPr>
            </w:pPr>
          </w:p>
        </w:tc>
        <w:tc>
          <w:tcPr>
            <w:tcW w:w="670" w:type="dxa"/>
            <w:vAlign w:val="center"/>
          </w:tcPr>
          <w:p w14:paraId="4578B16D" w14:textId="77777777" w:rsidR="008D1EEB" w:rsidRPr="006F38CF" w:rsidRDefault="008D1EEB" w:rsidP="00F64B5D">
            <w:pPr>
              <w:jc w:val="center"/>
              <w:rPr>
                <w:b/>
                <w:color w:val="000000"/>
                <w:szCs w:val="22"/>
              </w:rPr>
            </w:pPr>
          </w:p>
        </w:tc>
        <w:tc>
          <w:tcPr>
            <w:tcW w:w="669" w:type="dxa"/>
            <w:vAlign w:val="center"/>
          </w:tcPr>
          <w:p w14:paraId="423B81AF" w14:textId="77777777" w:rsidR="008D1EEB" w:rsidRPr="006F38CF" w:rsidRDefault="008D1EEB" w:rsidP="00F64B5D">
            <w:pPr>
              <w:jc w:val="center"/>
              <w:rPr>
                <w:b/>
                <w:color w:val="000000"/>
                <w:szCs w:val="22"/>
              </w:rPr>
            </w:pPr>
          </w:p>
        </w:tc>
        <w:tc>
          <w:tcPr>
            <w:tcW w:w="670" w:type="dxa"/>
            <w:vAlign w:val="center"/>
          </w:tcPr>
          <w:p w14:paraId="7FEADD4E" w14:textId="77777777" w:rsidR="008D1EEB" w:rsidRPr="006F38CF" w:rsidRDefault="008D1EEB" w:rsidP="00F64B5D">
            <w:pPr>
              <w:jc w:val="center"/>
              <w:rPr>
                <w:b/>
                <w:color w:val="000000"/>
                <w:szCs w:val="22"/>
              </w:rPr>
            </w:pPr>
          </w:p>
        </w:tc>
      </w:tr>
      <w:tr w:rsidR="008D1EEB" w:rsidRPr="006F38CF" w14:paraId="6DFF3073" w14:textId="77777777" w:rsidTr="005147E7">
        <w:trPr>
          <w:cantSplit/>
          <w:trHeight w:val="289"/>
          <w:jc w:val="center"/>
        </w:trPr>
        <w:tc>
          <w:tcPr>
            <w:tcW w:w="830" w:type="dxa"/>
            <w:vAlign w:val="center"/>
          </w:tcPr>
          <w:p w14:paraId="4FBF51B3" w14:textId="53858FA3" w:rsidR="008D1EEB" w:rsidRDefault="008D1EEB" w:rsidP="008D1EEB">
            <w:pPr>
              <w:tabs>
                <w:tab w:val="left" w:pos="397"/>
              </w:tabs>
              <w:rPr>
                <w:color w:val="000000"/>
                <w:szCs w:val="22"/>
              </w:rPr>
            </w:pPr>
            <w:r>
              <w:rPr>
                <w:color w:val="000000"/>
                <w:szCs w:val="22"/>
              </w:rPr>
              <w:t>A2.6</w:t>
            </w:r>
          </w:p>
        </w:tc>
        <w:tc>
          <w:tcPr>
            <w:tcW w:w="4819" w:type="dxa"/>
            <w:vAlign w:val="center"/>
          </w:tcPr>
          <w:p w14:paraId="79AE2387" w14:textId="40E723AF" w:rsidR="008D1EEB" w:rsidRDefault="008D1EEB" w:rsidP="00F64B5D">
            <w:pPr>
              <w:tabs>
                <w:tab w:val="left" w:pos="397"/>
              </w:tabs>
              <w:ind w:left="397" w:hanging="397"/>
              <w:rPr>
                <w:color w:val="000000"/>
                <w:szCs w:val="22"/>
              </w:rPr>
            </w:pPr>
            <w:r>
              <w:rPr>
                <w:color w:val="000000"/>
                <w:szCs w:val="22"/>
              </w:rPr>
              <w:t>Odrzavanje</w:t>
            </w:r>
          </w:p>
        </w:tc>
        <w:tc>
          <w:tcPr>
            <w:tcW w:w="953" w:type="dxa"/>
            <w:vAlign w:val="center"/>
          </w:tcPr>
          <w:p w14:paraId="2895FAA4" w14:textId="042F638D" w:rsidR="008D1EEB" w:rsidRPr="006F38CF" w:rsidRDefault="00570BDA" w:rsidP="00F64B5D">
            <w:pPr>
              <w:jc w:val="center"/>
              <w:rPr>
                <w:b/>
                <w:color w:val="000000"/>
                <w:szCs w:val="22"/>
              </w:rPr>
            </w:pPr>
            <w:r>
              <w:rPr>
                <w:b/>
                <w:color w:val="000000"/>
                <w:szCs w:val="22"/>
              </w:rPr>
              <w:t>4weeks</w:t>
            </w:r>
          </w:p>
        </w:tc>
        <w:tc>
          <w:tcPr>
            <w:tcW w:w="669" w:type="dxa"/>
            <w:vAlign w:val="center"/>
          </w:tcPr>
          <w:p w14:paraId="1CBD1E27" w14:textId="77777777" w:rsidR="008D1EEB" w:rsidRPr="006F38CF" w:rsidRDefault="008D1EEB" w:rsidP="00F64B5D">
            <w:pPr>
              <w:jc w:val="center"/>
              <w:rPr>
                <w:b/>
                <w:color w:val="000000"/>
                <w:szCs w:val="22"/>
              </w:rPr>
            </w:pPr>
          </w:p>
        </w:tc>
        <w:tc>
          <w:tcPr>
            <w:tcW w:w="670" w:type="dxa"/>
            <w:vAlign w:val="center"/>
          </w:tcPr>
          <w:p w14:paraId="1E3A76F7" w14:textId="77777777" w:rsidR="008D1EEB" w:rsidRPr="006F38CF" w:rsidRDefault="008D1EEB" w:rsidP="00F64B5D">
            <w:pPr>
              <w:jc w:val="center"/>
              <w:rPr>
                <w:b/>
                <w:color w:val="000000"/>
                <w:szCs w:val="22"/>
              </w:rPr>
            </w:pPr>
          </w:p>
        </w:tc>
        <w:tc>
          <w:tcPr>
            <w:tcW w:w="669" w:type="dxa"/>
            <w:vAlign w:val="center"/>
          </w:tcPr>
          <w:p w14:paraId="43F2AF6E" w14:textId="77777777" w:rsidR="008D1EEB" w:rsidRPr="006F38CF" w:rsidRDefault="008D1EEB" w:rsidP="00F64B5D">
            <w:pPr>
              <w:jc w:val="center"/>
              <w:rPr>
                <w:b/>
                <w:color w:val="000000"/>
                <w:szCs w:val="22"/>
              </w:rPr>
            </w:pPr>
          </w:p>
        </w:tc>
        <w:tc>
          <w:tcPr>
            <w:tcW w:w="670" w:type="dxa"/>
            <w:vAlign w:val="center"/>
          </w:tcPr>
          <w:p w14:paraId="5040F6A9" w14:textId="77777777" w:rsidR="008D1EEB" w:rsidRPr="006F38CF" w:rsidRDefault="008D1EEB" w:rsidP="00F64B5D">
            <w:pPr>
              <w:jc w:val="center"/>
              <w:rPr>
                <w:b/>
                <w:color w:val="000000"/>
                <w:szCs w:val="22"/>
              </w:rPr>
            </w:pPr>
          </w:p>
        </w:tc>
        <w:tc>
          <w:tcPr>
            <w:tcW w:w="669" w:type="dxa"/>
            <w:vAlign w:val="center"/>
          </w:tcPr>
          <w:p w14:paraId="67439A38" w14:textId="77777777" w:rsidR="008D1EEB" w:rsidRPr="006F38CF" w:rsidRDefault="008D1EEB" w:rsidP="00F64B5D">
            <w:pPr>
              <w:jc w:val="center"/>
              <w:rPr>
                <w:b/>
                <w:color w:val="000000"/>
                <w:szCs w:val="22"/>
              </w:rPr>
            </w:pPr>
          </w:p>
        </w:tc>
        <w:tc>
          <w:tcPr>
            <w:tcW w:w="670" w:type="dxa"/>
            <w:vAlign w:val="center"/>
          </w:tcPr>
          <w:p w14:paraId="2780349B" w14:textId="77777777" w:rsidR="008D1EEB" w:rsidRPr="006F38CF" w:rsidRDefault="008D1EEB" w:rsidP="00F64B5D">
            <w:pPr>
              <w:jc w:val="center"/>
              <w:rPr>
                <w:b/>
                <w:color w:val="000000"/>
                <w:szCs w:val="22"/>
              </w:rPr>
            </w:pPr>
          </w:p>
        </w:tc>
        <w:tc>
          <w:tcPr>
            <w:tcW w:w="669" w:type="dxa"/>
            <w:vAlign w:val="center"/>
          </w:tcPr>
          <w:p w14:paraId="7C6EE51D" w14:textId="77777777" w:rsidR="008D1EEB" w:rsidRPr="006F38CF" w:rsidRDefault="008D1EEB" w:rsidP="00F64B5D">
            <w:pPr>
              <w:jc w:val="center"/>
              <w:rPr>
                <w:b/>
                <w:color w:val="000000"/>
                <w:szCs w:val="22"/>
              </w:rPr>
            </w:pPr>
          </w:p>
        </w:tc>
        <w:tc>
          <w:tcPr>
            <w:tcW w:w="670" w:type="dxa"/>
            <w:vAlign w:val="center"/>
          </w:tcPr>
          <w:p w14:paraId="45587C53" w14:textId="77777777" w:rsidR="008D1EEB" w:rsidRPr="006F38CF" w:rsidRDefault="008D1EEB" w:rsidP="00F64B5D">
            <w:pPr>
              <w:jc w:val="center"/>
              <w:rPr>
                <w:b/>
                <w:color w:val="000000"/>
                <w:szCs w:val="22"/>
              </w:rPr>
            </w:pPr>
          </w:p>
        </w:tc>
        <w:tc>
          <w:tcPr>
            <w:tcW w:w="669" w:type="dxa"/>
            <w:vAlign w:val="center"/>
          </w:tcPr>
          <w:p w14:paraId="6EA6607B" w14:textId="77777777" w:rsidR="008D1EEB" w:rsidRPr="006F38CF" w:rsidRDefault="008D1EEB" w:rsidP="00F64B5D">
            <w:pPr>
              <w:jc w:val="center"/>
              <w:rPr>
                <w:b/>
                <w:color w:val="000000"/>
                <w:szCs w:val="22"/>
              </w:rPr>
            </w:pPr>
          </w:p>
        </w:tc>
        <w:tc>
          <w:tcPr>
            <w:tcW w:w="670" w:type="dxa"/>
            <w:vAlign w:val="center"/>
          </w:tcPr>
          <w:p w14:paraId="7FD030D6" w14:textId="77777777" w:rsidR="008D1EEB" w:rsidRPr="006F38CF" w:rsidRDefault="008D1EEB" w:rsidP="00F64B5D">
            <w:pPr>
              <w:jc w:val="center"/>
              <w:rPr>
                <w:b/>
                <w:color w:val="000000"/>
                <w:szCs w:val="22"/>
              </w:rPr>
            </w:pPr>
          </w:p>
        </w:tc>
        <w:tc>
          <w:tcPr>
            <w:tcW w:w="669" w:type="dxa"/>
            <w:vAlign w:val="center"/>
          </w:tcPr>
          <w:p w14:paraId="70EE8025" w14:textId="77777777" w:rsidR="008D1EEB" w:rsidRPr="006F38CF" w:rsidRDefault="008D1EEB" w:rsidP="00F64B5D">
            <w:pPr>
              <w:jc w:val="center"/>
              <w:rPr>
                <w:b/>
                <w:color w:val="000000"/>
                <w:szCs w:val="22"/>
              </w:rPr>
            </w:pPr>
          </w:p>
        </w:tc>
        <w:tc>
          <w:tcPr>
            <w:tcW w:w="670" w:type="dxa"/>
            <w:vAlign w:val="center"/>
          </w:tcPr>
          <w:p w14:paraId="08B6F5C5" w14:textId="77777777" w:rsidR="008D1EEB" w:rsidRPr="006F38CF" w:rsidRDefault="008D1EEB" w:rsidP="00F64B5D">
            <w:pPr>
              <w:jc w:val="center"/>
              <w:rPr>
                <w:b/>
                <w:color w:val="000000"/>
                <w:szCs w:val="22"/>
              </w:rPr>
            </w:pPr>
          </w:p>
        </w:tc>
      </w:tr>
    </w:tbl>
    <w:p w14:paraId="38CCC39D" w14:textId="73157398" w:rsidR="008D1EEB" w:rsidRPr="006F38CF" w:rsidRDefault="008D1EEB" w:rsidP="008D1EEB">
      <w:pPr>
        <w:numPr>
          <w:ilvl w:val="12"/>
          <w:numId w:val="0"/>
        </w:numPr>
        <w:outlineLvl w:val="0"/>
        <w:rPr>
          <w:b/>
        </w:rPr>
        <w:sectPr w:rsidR="008D1EEB" w:rsidRPr="006F38CF" w:rsidSect="00C97D5E">
          <w:type w:val="continuous"/>
          <w:pgSz w:w="16840" w:h="11907" w:orient="landscape" w:code="9"/>
          <w:pgMar w:top="1134" w:right="902" w:bottom="1134" w:left="1259" w:header="0" w:footer="567" w:gutter="0"/>
          <w:cols w:space="720"/>
          <w:formProt w:val="0"/>
          <w:docGrid w:linePitch="326"/>
        </w:sectPr>
      </w:pPr>
      <w:r>
        <w:rPr>
          <w:b/>
        </w:rPr>
        <w:br/>
      </w:r>
    </w:p>
    <w:p w14:paraId="22792538"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14:paraId="1C959E40" w14:textId="77777777" w:rsidR="005147E7" w:rsidRPr="006F38CF" w:rsidRDefault="005147E7" w:rsidP="00F64B5D">
      <w:pPr>
        <w:numPr>
          <w:ilvl w:val="12"/>
          <w:numId w:val="0"/>
        </w:numPr>
        <w:outlineLvl w:val="0"/>
        <w:rPr>
          <w:b/>
        </w:rPr>
      </w:pPr>
    </w:p>
    <w:p w14:paraId="32E4CCFA"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21154282" w14:textId="77777777" w:rsidTr="007A50D9">
        <w:trPr>
          <w:cantSplit/>
          <w:trHeight w:val="243"/>
          <w:jc w:val="center"/>
        </w:trPr>
        <w:tc>
          <w:tcPr>
            <w:tcW w:w="5649" w:type="dxa"/>
            <w:gridSpan w:val="2"/>
            <w:shd w:val="clear" w:color="auto" w:fill="DBE5F1" w:themeFill="accent1" w:themeFillTint="33"/>
            <w:vAlign w:val="center"/>
          </w:tcPr>
          <w:p w14:paraId="0E98507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045491B2"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3B661BAD"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74096A9"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63E0B0ED"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3DF064A4"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A51BAA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C73432F"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CE52EB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6F3E6870"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8398CD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62DD138F"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6442DAA"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1098AEFF"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C7E371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9C871A8" w14:textId="77777777" w:rsidTr="005147E7">
        <w:trPr>
          <w:cantSplit/>
          <w:trHeight w:val="243"/>
          <w:jc w:val="center"/>
        </w:trPr>
        <w:tc>
          <w:tcPr>
            <w:tcW w:w="830" w:type="dxa"/>
            <w:vAlign w:val="center"/>
          </w:tcPr>
          <w:p w14:paraId="47A5291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625B26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F3A77A9"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0D3821"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32F2A80" w14:textId="77777777" w:rsidR="005147E7" w:rsidRPr="006F38CF" w:rsidRDefault="005147E7" w:rsidP="00F64B5D">
            <w:pPr>
              <w:jc w:val="center"/>
              <w:rPr>
                <w:b/>
                <w:color w:val="000000"/>
                <w:sz w:val="18"/>
                <w:szCs w:val="18"/>
              </w:rPr>
            </w:pPr>
          </w:p>
        </w:tc>
        <w:tc>
          <w:tcPr>
            <w:tcW w:w="669" w:type="dxa"/>
            <w:vMerge/>
            <w:vAlign w:val="center"/>
          </w:tcPr>
          <w:p w14:paraId="437E222D" w14:textId="77777777" w:rsidR="005147E7" w:rsidRPr="006F38CF" w:rsidRDefault="005147E7" w:rsidP="00F64B5D">
            <w:pPr>
              <w:jc w:val="center"/>
              <w:rPr>
                <w:b/>
                <w:color w:val="000000"/>
                <w:sz w:val="18"/>
                <w:szCs w:val="18"/>
              </w:rPr>
            </w:pPr>
          </w:p>
        </w:tc>
        <w:tc>
          <w:tcPr>
            <w:tcW w:w="670" w:type="dxa"/>
            <w:vMerge/>
            <w:vAlign w:val="center"/>
          </w:tcPr>
          <w:p w14:paraId="58F20299" w14:textId="77777777" w:rsidR="005147E7" w:rsidRPr="006F38CF" w:rsidRDefault="005147E7" w:rsidP="00F64B5D">
            <w:pPr>
              <w:jc w:val="center"/>
              <w:rPr>
                <w:b/>
                <w:color w:val="000000"/>
                <w:sz w:val="18"/>
                <w:szCs w:val="18"/>
              </w:rPr>
            </w:pPr>
          </w:p>
        </w:tc>
        <w:tc>
          <w:tcPr>
            <w:tcW w:w="669" w:type="dxa"/>
            <w:vMerge/>
            <w:vAlign w:val="center"/>
          </w:tcPr>
          <w:p w14:paraId="575A87CA" w14:textId="77777777" w:rsidR="005147E7" w:rsidRPr="006F38CF" w:rsidRDefault="005147E7" w:rsidP="00F64B5D">
            <w:pPr>
              <w:jc w:val="center"/>
              <w:rPr>
                <w:b/>
                <w:color w:val="000000"/>
                <w:sz w:val="18"/>
                <w:szCs w:val="18"/>
              </w:rPr>
            </w:pPr>
          </w:p>
        </w:tc>
        <w:tc>
          <w:tcPr>
            <w:tcW w:w="670" w:type="dxa"/>
            <w:vMerge/>
            <w:vAlign w:val="center"/>
          </w:tcPr>
          <w:p w14:paraId="471832EA" w14:textId="77777777" w:rsidR="005147E7" w:rsidRPr="006F38CF" w:rsidRDefault="005147E7" w:rsidP="00F64B5D">
            <w:pPr>
              <w:jc w:val="center"/>
              <w:rPr>
                <w:b/>
                <w:color w:val="000000"/>
                <w:sz w:val="18"/>
                <w:szCs w:val="18"/>
              </w:rPr>
            </w:pPr>
          </w:p>
        </w:tc>
        <w:tc>
          <w:tcPr>
            <w:tcW w:w="669" w:type="dxa"/>
            <w:vMerge/>
            <w:vAlign w:val="center"/>
          </w:tcPr>
          <w:p w14:paraId="06660F62" w14:textId="77777777" w:rsidR="005147E7" w:rsidRPr="006F38CF" w:rsidRDefault="005147E7" w:rsidP="00F64B5D">
            <w:pPr>
              <w:jc w:val="center"/>
              <w:rPr>
                <w:b/>
                <w:color w:val="000000"/>
                <w:sz w:val="18"/>
                <w:szCs w:val="18"/>
              </w:rPr>
            </w:pPr>
          </w:p>
        </w:tc>
        <w:tc>
          <w:tcPr>
            <w:tcW w:w="670" w:type="dxa"/>
            <w:vMerge/>
            <w:vAlign w:val="center"/>
          </w:tcPr>
          <w:p w14:paraId="1468C3F3" w14:textId="77777777" w:rsidR="005147E7" w:rsidRPr="006F38CF" w:rsidRDefault="005147E7" w:rsidP="00F64B5D">
            <w:pPr>
              <w:jc w:val="center"/>
              <w:rPr>
                <w:b/>
                <w:color w:val="000000"/>
                <w:sz w:val="18"/>
                <w:szCs w:val="18"/>
              </w:rPr>
            </w:pPr>
          </w:p>
        </w:tc>
        <w:tc>
          <w:tcPr>
            <w:tcW w:w="669" w:type="dxa"/>
            <w:vMerge/>
            <w:vAlign w:val="center"/>
          </w:tcPr>
          <w:p w14:paraId="1231EE3D" w14:textId="77777777" w:rsidR="005147E7" w:rsidRPr="006F38CF" w:rsidRDefault="005147E7" w:rsidP="00F64B5D">
            <w:pPr>
              <w:jc w:val="center"/>
              <w:rPr>
                <w:b/>
                <w:color w:val="000000"/>
                <w:sz w:val="18"/>
                <w:szCs w:val="18"/>
              </w:rPr>
            </w:pPr>
          </w:p>
        </w:tc>
        <w:tc>
          <w:tcPr>
            <w:tcW w:w="670" w:type="dxa"/>
            <w:vMerge/>
            <w:vAlign w:val="center"/>
          </w:tcPr>
          <w:p w14:paraId="208D4D0A" w14:textId="77777777" w:rsidR="005147E7" w:rsidRPr="006F38CF" w:rsidRDefault="005147E7" w:rsidP="00F64B5D">
            <w:pPr>
              <w:jc w:val="center"/>
              <w:rPr>
                <w:b/>
                <w:color w:val="000000"/>
                <w:sz w:val="18"/>
                <w:szCs w:val="18"/>
              </w:rPr>
            </w:pPr>
          </w:p>
        </w:tc>
        <w:tc>
          <w:tcPr>
            <w:tcW w:w="669" w:type="dxa"/>
            <w:vMerge/>
            <w:vAlign w:val="center"/>
          </w:tcPr>
          <w:p w14:paraId="67D138EB" w14:textId="77777777" w:rsidR="005147E7" w:rsidRPr="006F38CF" w:rsidRDefault="005147E7" w:rsidP="00F64B5D">
            <w:pPr>
              <w:jc w:val="center"/>
              <w:rPr>
                <w:b/>
                <w:color w:val="000000"/>
                <w:sz w:val="18"/>
                <w:szCs w:val="18"/>
              </w:rPr>
            </w:pPr>
          </w:p>
        </w:tc>
        <w:tc>
          <w:tcPr>
            <w:tcW w:w="670" w:type="dxa"/>
            <w:vMerge/>
            <w:vAlign w:val="center"/>
          </w:tcPr>
          <w:p w14:paraId="608189BA" w14:textId="77777777" w:rsidR="005147E7" w:rsidRPr="006F38CF" w:rsidRDefault="005147E7" w:rsidP="00F64B5D">
            <w:pPr>
              <w:jc w:val="center"/>
              <w:rPr>
                <w:b/>
                <w:color w:val="000000"/>
                <w:sz w:val="18"/>
                <w:szCs w:val="18"/>
              </w:rPr>
            </w:pPr>
          </w:p>
        </w:tc>
        <w:tc>
          <w:tcPr>
            <w:tcW w:w="669" w:type="dxa"/>
            <w:vMerge/>
            <w:vAlign w:val="center"/>
          </w:tcPr>
          <w:p w14:paraId="648D9629" w14:textId="77777777" w:rsidR="005147E7" w:rsidRPr="006F38CF" w:rsidRDefault="005147E7" w:rsidP="00F64B5D">
            <w:pPr>
              <w:jc w:val="center"/>
              <w:rPr>
                <w:b/>
                <w:color w:val="000000"/>
                <w:sz w:val="18"/>
                <w:szCs w:val="18"/>
              </w:rPr>
            </w:pPr>
          </w:p>
        </w:tc>
        <w:tc>
          <w:tcPr>
            <w:tcW w:w="670" w:type="dxa"/>
            <w:vMerge/>
            <w:vAlign w:val="center"/>
          </w:tcPr>
          <w:p w14:paraId="26C68AD2" w14:textId="77777777" w:rsidR="005147E7" w:rsidRPr="006F38CF" w:rsidRDefault="005147E7" w:rsidP="00F64B5D">
            <w:pPr>
              <w:jc w:val="center"/>
              <w:rPr>
                <w:b/>
                <w:color w:val="000000"/>
                <w:sz w:val="18"/>
                <w:szCs w:val="18"/>
              </w:rPr>
            </w:pPr>
          </w:p>
        </w:tc>
      </w:tr>
      <w:tr w:rsidR="005147E7" w:rsidRPr="006F38CF" w14:paraId="0B955A87" w14:textId="77777777" w:rsidTr="005147E7">
        <w:trPr>
          <w:cantSplit/>
          <w:trHeight w:val="289"/>
          <w:jc w:val="center"/>
        </w:trPr>
        <w:tc>
          <w:tcPr>
            <w:tcW w:w="830" w:type="dxa"/>
            <w:vAlign w:val="center"/>
          </w:tcPr>
          <w:p w14:paraId="09BD0BEE" w14:textId="18A6EBD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p>
        </w:tc>
        <w:tc>
          <w:tcPr>
            <w:tcW w:w="4819" w:type="dxa"/>
            <w:vAlign w:val="center"/>
          </w:tcPr>
          <w:p w14:paraId="347F7165" w14:textId="0CB3B8EE" w:rsidR="005147E7" w:rsidRPr="006F38CF" w:rsidRDefault="008D1EEB" w:rsidP="00F64B5D">
            <w:pPr>
              <w:tabs>
                <w:tab w:val="left" w:pos="397"/>
              </w:tabs>
              <w:ind w:left="397" w:hanging="397"/>
              <w:rPr>
                <w:color w:val="000000"/>
                <w:szCs w:val="22"/>
              </w:rPr>
            </w:pPr>
            <w:r>
              <w:rPr>
                <w:color w:val="000000"/>
                <w:szCs w:val="22"/>
              </w:rPr>
              <w:t>Integracija sertifikata sa postojecim e-learning platformama</w:t>
            </w:r>
          </w:p>
        </w:tc>
        <w:tc>
          <w:tcPr>
            <w:tcW w:w="953" w:type="dxa"/>
            <w:vAlign w:val="center"/>
          </w:tcPr>
          <w:p w14:paraId="182DF18E" w14:textId="77777777" w:rsidR="005147E7" w:rsidRPr="006F38CF" w:rsidRDefault="005147E7" w:rsidP="00F64B5D">
            <w:pPr>
              <w:jc w:val="center"/>
              <w:rPr>
                <w:b/>
                <w:color w:val="000000"/>
                <w:szCs w:val="22"/>
              </w:rPr>
            </w:pPr>
          </w:p>
        </w:tc>
        <w:tc>
          <w:tcPr>
            <w:tcW w:w="669" w:type="dxa"/>
            <w:vAlign w:val="center"/>
          </w:tcPr>
          <w:p w14:paraId="3598A177" w14:textId="77777777" w:rsidR="005147E7" w:rsidRPr="006F38CF" w:rsidRDefault="005147E7" w:rsidP="00F64B5D">
            <w:pPr>
              <w:jc w:val="center"/>
              <w:rPr>
                <w:b/>
                <w:color w:val="000000"/>
                <w:szCs w:val="22"/>
              </w:rPr>
            </w:pPr>
          </w:p>
        </w:tc>
        <w:tc>
          <w:tcPr>
            <w:tcW w:w="670" w:type="dxa"/>
            <w:vAlign w:val="center"/>
          </w:tcPr>
          <w:p w14:paraId="3B7713A5" w14:textId="77777777" w:rsidR="005147E7" w:rsidRPr="006F38CF" w:rsidRDefault="005147E7" w:rsidP="00F64B5D">
            <w:pPr>
              <w:jc w:val="center"/>
              <w:rPr>
                <w:b/>
                <w:color w:val="000000"/>
                <w:szCs w:val="22"/>
              </w:rPr>
            </w:pPr>
          </w:p>
        </w:tc>
        <w:tc>
          <w:tcPr>
            <w:tcW w:w="669" w:type="dxa"/>
            <w:vAlign w:val="center"/>
          </w:tcPr>
          <w:p w14:paraId="62396A5F" w14:textId="77777777" w:rsidR="005147E7" w:rsidRPr="006F38CF" w:rsidRDefault="005147E7" w:rsidP="00F64B5D">
            <w:pPr>
              <w:jc w:val="center"/>
              <w:rPr>
                <w:b/>
                <w:color w:val="000000"/>
                <w:szCs w:val="22"/>
              </w:rPr>
            </w:pPr>
          </w:p>
        </w:tc>
        <w:tc>
          <w:tcPr>
            <w:tcW w:w="670" w:type="dxa"/>
            <w:vAlign w:val="center"/>
          </w:tcPr>
          <w:p w14:paraId="4FB298A6" w14:textId="77777777" w:rsidR="005147E7" w:rsidRPr="006F38CF" w:rsidRDefault="005147E7" w:rsidP="00F64B5D">
            <w:pPr>
              <w:jc w:val="center"/>
              <w:rPr>
                <w:b/>
                <w:color w:val="000000"/>
                <w:szCs w:val="22"/>
              </w:rPr>
            </w:pPr>
          </w:p>
        </w:tc>
        <w:tc>
          <w:tcPr>
            <w:tcW w:w="669" w:type="dxa"/>
            <w:vAlign w:val="center"/>
          </w:tcPr>
          <w:p w14:paraId="119705DA" w14:textId="77777777" w:rsidR="005147E7" w:rsidRPr="006F38CF" w:rsidRDefault="005147E7" w:rsidP="00F64B5D">
            <w:pPr>
              <w:jc w:val="center"/>
              <w:rPr>
                <w:b/>
                <w:color w:val="000000"/>
                <w:szCs w:val="22"/>
              </w:rPr>
            </w:pPr>
          </w:p>
        </w:tc>
        <w:tc>
          <w:tcPr>
            <w:tcW w:w="670" w:type="dxa"/>
            <w:vAlign w:val="center"/>
          </w:tcPr>
          <w:p w14:paraId="69C84519" w14:textId="77777777" w:rsidR="005147E7" w:rsidRPr="006F38CF" w:rsidRDefault="005147E7" w:rsidP="00F64B5D">
            <w:pPr>
              <w:jc w:val="center"/>
              <w:rPr>
                <w:b/>
                <w:color w:val="000000"/>
                <w:szCs w:val="22"/>
              </w:rPr>
            </w:pPr>
          </w:p>
        </w:tc>
        <w:tc>
          <w:tcPr>
            <w:tcW w:w="669" w:type="dxa"/>
            <w:vAlign w:val="center"/>
          </w:tcPr>
          <w:p w14:paraId="430FC62B" w14:textId="77777777" w:rsidR="005147E7" w:rsidRPr="006F38CF" w:rsidRDefault="005147E7" w:rsidP="00F64B5D">
            <w:pPr>
              <w:jc w:val="center"/>
              <w:rPr>
                <w:b/>
                <w:color w:val="000000"/>
                <w:szCs w:val="22"/>
              </w:rPr>
            </w:pPr>
          </w:p>
        </w:tc>
        <w:tc>
          <w:tcPr>
            <w:tcW w:w="670" w:type="dxa"/>
            <w:vAlign w:val="center"/>
          </w:tcPr>
          <w:p w14:paraId="4F3243A6" w14:textId="77777777" w:rsidR="005147E7" w:rsidRPr="006F38CF" w:rsidRDefault="005147E7" w:rsidP="00F64B5D">
            <w:pPr>
              <w:jc w:val="center"/>
              <w:rPr>
                <w:b/>
                <w:color w:val="000000"/>
                <w:szCs w:val="22"/>
              </w:rPr>
            </w:pPr>
          </w:p>
        </w:tc>
        <w:tc>
          <w:tcPr>
            <w:tcW w:w="669" w:type="dxa"/>
            <w:vAlign w:val="center"/>
          </w:tcPr>
          <w:p w14:paraId="565A23F3" w14:textId="77777777" w:rsidR="005147E7" w:rsidRPr="006F38CF" w:rsidRDefault="005147E7" w:rsidP="00F64B5D">
            <w:pPr>
              <w:jc w:val="center"/>
              <w:rPr>
                <w:b/>
                <w:color w:val="000000"/>
                <w:szCs w:val="22"/>
              </w:rPr>
            </w:pPr>
          </w:p>
        </w:tc>
        <w:tc>
          <w:tcPr>
            <w:tcW w:w="670" w:type="dxa"/>
            <w:vAlign w:val="center"/>
          </w:tcPr>
          <w:p w14:paraId="5B2209A7" w14:textId="77777777" w:rsidR="005147E7" w:rsidRPr="006F38CF" w:rsidRDefault="005147E7" w:rsidP="00F64B5D">
            <w:pPr>
              <w:jc w:val="center"/>
              <w:rPr>
                <w:b/>
                <w:color w:val="000000"/>
                <w:szCs w:val="22"/>
              </w:rPr>
            </w:pPr>
          </w:p>
        </w:tc>
        <w:tc>
          <w:tcPr>
            <w:tcW w:w="669" w:type="dxa"/>
            <w:vAlign w:val="center"/>
          </w:tcPr>
          <w:p w14:paraId="43D9267B" w14:textId="77777777" w:rsidR="005147E7" w:rsidRPr="006F38CF" w:rsidRDefault="005147E7" w:rsidP="00F64B5D">
            <w:pPr>
              <w:jc w:val="center"/>
              <w:rPr>
                <w:b/>
                <w:color w:val="000000"/>
                <w:szCs w:val="22"/>
              </w:rPr>
            </w:pPr>
          </w:p>
        </w:tc>
        <w:tc>
          <w:tcPr>
            <w:tcW w:w="670" w:type="dxa"/>
            <w:vAlign w:val="center"/>
          </w:tcPr>
          <w:p w14:paraId="7CA61C37" w14:textId="77777777" w:rsidR="005147E7" w:rsidRPr="006F38CF" w:rsidRDefault="005147E7" w:rsidP="00F64B5D">
            <w:pPr>
              <w:jc w:val="center"/>
              <w:rPr>
                <w:b/>
                <w:color w:val="000000"/>
                <w:szCs w:val="22"/>
              </w:rPr>
            </w:pPr>
          </w:p>
        </w:tc>
      </w:tr>
      <w:tr w:rsidR="005147E7" w:rsidRPr="006F38CF" w14:paraId="0D393747" w14:textId="77777777" w:rsidTr="005147E7">
        <w:trPr>
          <w:cantSplit/>
          <w:trHeight w:val="289"/>
          <w:jc w:val="center"/>
        </w:trPr>
        <w:tc>
          <w:tcPr>
            <w:tcW w:w="830" w:type="dxa"/>
            <w:vAlign w:val="center"/>
          </w:tcPr>
          <w:p w14:paraId="7BBE99EC" w14:textId="0C1967C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.1</w:t>
            </w:r>
          </w:p>
        </w:tc>
        <w:tc>
          <w:tcPr>
            <w:tcW w:w="4819" w:type="dxa"/>
            <w:vAlign w:val="center"/>
          </w:tcPr>
          <w:p w14:paraId="5A23EB5E" w14:textId="01E0CEFC" w:rsidR="005147E7" w:rsidRPr="006F38CF" w:rsidRDefault="008D1EEB" w:rsidP="00F64B5D">
            <w:pPr>
              <w:tabs>
                <w:tab w:val="left" w:pos="397"/>
              </w:tabs>
              <w:ind w:left="397" w:hanging="397"/>
              <w:rPr>
                <w:color w:val="000000"/>
                <w:szCs w:val="22"/>
              </w:rPr>
            </w:pPr>
            <w:r w:rsidRPr="005A69D2">
              <w:rPr>
                <w:sz w:val="20"/>
                <w:lang w:val="en-US"/>
              </w:rPr>
              <w:t>Procena trenutne Moodle arhitekture i identifikacija komponenti koje se mogu decentralizovati.</w:t>
            </w:r>
          </w:p>
        </w:tc>
        <w:tc>
          <w:tcPr>
            <w:tcW w:w="953" w:type="dxa"/>
            <w:vAlign w:val="center"/>
          </w:tcPr>
          <w:p w14:paraId="2F096013" w14:textId="77777777" w:rsidR="005147E7" w:rsidRPr="006F38CF" w:rsidRDefault="005147E7" w:rsidP="00F64B5D">
            <w:pPr>
              <w:jc w:val="center"/>
              <w:rPr>
                <w:b/>
                <w:color w:val="000000"/>
                <w:szCs w:val="22"/>
              </w:rPr>
            </w:pPr>
          </w:p>
        </w:tc>
        <w:tc>
          <w:tcPr>
            <w:tcW w:w="669" w:type="dxa"/>
            <w:vAlign w:val="center"/>
          </w:tcPr>
          <w:p w14:paraId="15B77419" w14:textId="77777777" w:rsidR="005147E7" w:rsidRPr="006F38CF" w:rsidRDefault="005147E7" w:rsidP="00F64B5D">
            <w:pPr>
              <w:jc w:val="center"/>
              <w:rPr>
                <w:b/>
                <w:color w:val="000000"/>
                <w:szCs w:val="22"/>
              </w:rPr>
            </w:pPr>
          </w:p>
        </w:tc>
        <w:tc>
          <w:tcPr>
            <w:tcW w:w="670" w:type="dxa"/>
            <w:vAlign w:val="center"/>
          </w:tcPr>
          <w:p w14:paraId="39EDA997" w14:textId="77777777" w:rsidR="005147E7" w:rsidRPr="006F38CF" w:rsidRDefault="005147E7" w:rsidP="00F64B5D">
            <w:pPr>
              <w:jc w:val="center"/>
              <w:rPr>
                <w:b/>
                <w:color w:val="000000"/>
                <w:szCs w:val="22"/>
              </w:rPr>
            </w:pPr>
          </w:p>
        </w:tc>
        <w:tc>
          <w:tcPr>
            <w:tcW w:w="669" w:type="dxa"/>
            <w:vAlign w:val="center"/>
          </w:tcPr>
          <w:p w14:paraId="6D8FDCC5" w14:textId="77777777" w:rsidR="005147E7" w:rsidRPr="006F38CF" w:rsidRDefault="005147E7" w:rsidP="00F64B5D">
            <w:pPr>
              <w:jc w:val="center"/>
              <w:rPr>
                <w:b/>
                <w:color w:val="000000"/>
                <w:szCs w:val="22"/>
              </w:rPr>
            </w:pPr>
          </w:p>
        </w:tc>
        <w:tc>
          <w:tcPr>
            <w:tcW w:w="670" w:type="dxa"/>
            <w:vAlign w:val="center"/>
          </w:tcPr>
          <w:p w14:paraId="43156661" w14:textId="77777777" w:rsidR="005147E7" w:rsidRPr="006F38CF" w:rsidRDefault="005147E7" w:rsidP="00F64B5D">
            <w:pPr>
              <w:jc w:val="center"/>
              <w:rPr>
                <w:b/>
                <w:color w:val="000000"/>
                <w:szCs w:val="22"/>
              </w:rPr>
            </w:pPr>
          </w:p>
        </w:tc>
        <w:tc>
          <w:tcPr>
            <w:tcW w:w="669" w:type="dxa"/>
            <w:vAlign w:val="center"/>
          </w:tcPr>
          <w:p w14:paraId="270577F9" w14:textId="77777777" w:rsidR="005147E7" w:rsidRPr="006F38CF" w:rsidRDefault="005147E7" w:rsidP="00F64B5D">
            <w:pPr>
              <w:jc w:val="center"/>
              <w:rPr>
                <w:b/>
                <w:color w:val="000000"/>
                <w:szCs w:val="22"/>
              </w:rPr>
            </w:pPr>
          </w:p>
        </w:tc>
        <w:tc>
          <w:tcPr>
            <w:tcW w:w="670" w:type="dxa"/>
            <w:vAlign w:val="center"/>
          </w:tcPr>
          <w:p w14:paraId="17D8520B" w14:textId="77777777" w:rsidR="005147E7" w:rsidRPr="006F38CF" w:rsidRDefault="005147E7" w:rsidP="00F64B5D">
            <w:pPr>
              <w:jc w:val="center"/>
              <w:rPr>
                <w:b/>
                <w:color w:val="000000"/>
                <w:szCs w:val="22"/>
              </w:rPr>
            </w:pPr>
          </w:p>
        </w:tc>
        <w:tc>
          <w:tcPr>
            <w:tcW w:w="669" w:type="dxa"/>
            <w:vAlign w:val="center"/>
          </w:tcPr>
          <w:p w14:paraId="60D02784" w14:textId="77777777" w:rsidR="005147E7" w:rsidRPr="006F38CF" w:rsidRDefault="005147E7" w:rsidP="00F64B5D">
            <w:pPr>
              <w:jc w:val="center"/>
              <w:rPr>
                <w:b/>
                <w:color w:val="000000"/>
                <w:szCs w:val="22"/>
              </w:rPr>
            </w:pPr>
          </w:p>
        </w:tc>
        <w:tc>
          <w:tcPr>
            <w:tcW w:w="670" w:type="dxa"/>
            <w:vAlign w:val="center"/>
          </w:tcPr>
          <w:p w14:paraId="2C88E3A6" w14:textId="77777777" w:rsidR="005147E7" w:rsidRPr="006F38CF" w:rsidRDefault="005147E7" w:rsidP="00F64B5D">
            <w:pPr>
              <w:jc w:val="center"/>
              <w:rPr>
                <w:b/>
                <w:color w:val="000000"/>
                <w:szCs w:val="22"/>
              </w:rPr>
            </w:pPr>
          </w:p>
        </w:tc>
        <w:tc>
          <w:tcPr>
            <w:tcW w:w="669" w:type="dxa"/>
            <w:vAlign w:val="center"/>
          </w:tcPr>
          <w:p w14:paraId="1A9211FA" w14:textId="77777777" w:rsidR="005147E7" w:rsidRPr="006F38CF" w:rsidRDefault="005147E7" w:rsidP="00F64B5D">
            <w:pPr>
              <w:jc w:val="center"/>
              <w:rPr>
                <w:b/>
                <w:color w:val="000000"/>
                <w:szCs w:val="22"/>
              </w:rPr>
            </w:pPr>
          </w:p>
        </w:tc>
        <w:tc>
          <w:tcPr>
            <w:tcW w:w="670" w:type="dxa"/>
            <w:vAlign w:val="center"/>
          </w:tcPr>
          <w:p w14:paraId="70C85FE9" w14:textId="77777777" w:rsidR="005147E7" w:rsidRPr="006F38CF" w:rsidRDefault="005147E7" w:rsidP="00F64B5D">
            <w:pPr>
              <w:jc w:val="center"/>
              <w:rPr>
                <w:b/>
                <w:color w:val="000000"/>
                <w:szCs w:val="22"/>
              </w:rPr>
            </w:pPr>
          </w:p>
        </w:tc>
        <w:tc>
          <w:tcPr>
            <w:tcW w:w="669" w:type="dxa"/>
            <w:vAlign w:val="center"/>
          </w:tcPr>
          <w:p w14:paraId="52146168" w14:textId="77777777" w:rsidR="005147E7" w:rsidRPr="006F38CF" w:rsidRDefault="005147E7" w:rsidP="00F64B5D">
            <w:pPr>
              <w:jc w:val="center"/>
              <w:rPr>
                <w:b/>
                <w:color w:val="000000"/>
                <w:szCs w:val="22"/>
              </w:rPr>
            </w:pPr>
          </w:p>
        </w:tc>
        <w:tc>
          <w:tcPr>
            <w:tcW w:w="670" w:type="dxa"/>
            <w:vAlign w:val="center"/>
          </w:tcPr>
          <w:p w14:paraId="72E9C50B" w14:textId="77777777" w:rsidR="005147E7" w:rsidRPr="006F38CF" w:rsidRDefault="005147E7" w:rsidP="00F64B5D">
            <w:pPr>
              <w:jc w:val="center"/>
              <w:rPr>
                <w:b/>
                <w:color w:val="000000"/>
                <w:szCs w:val="22"/>
              </w:rPr>
            </w:pPr>
          </w:p>
        </w:tc>
      </w:tr>
      <w:tr w:rsidR="005147E7" w:rsidRPr="006F38CF" w14:paraId="1A7C98A5" w14:textId="77777777" w:rsidTr="005147E7">
        <w:trPr>
          <w:cantSplit/>
          <w:trHeight w:val="289"/>
          <w:jc w:val="center"/>
        </w:trPr>
        <w:tc>
          <w:tcPr>
            <w:tcW w:w="830" w:type="dxa"/>
            <w:vAlign w:val="center"/>
          </w:tcPr>
          <w:p w14:paraId="670A5111" w14:textId="7B2D47FB"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.2</w:t>
            </w:r>
          </w:p>
        </w:tc>
        <w:tc>
          <w:tcPr>
            <w:tcW w:w="4819" w:type="dxa"/>
            <w:vAlign w:val="center"/>
          </w:tcPr>
          <w:p w14:paraId="11D4F4D0" w14:textId="1DA6875C" w:rsidR="005147E7" w:rsidRPr="006F38CF" w:rsidRDefault="008D1EEB" w:rsidP="00F64B5D">
            <w:pPr>
              <w:tabs>
                <w:tab w:val="left" w:pos="397"/>
              </w:tabs>
              <w:ind w:left="397" w:hanging="397"/>
              <w:rPr>
                <w:color w:val="000000"/>
                <w:szCs w:val="22"/>
              </w:rPr>
            </w:pPr>
            <w:r w:rsidRPr="005A69D2">
              <w:rPr>
                <w:sz w:val="20"/>
                <w:lang w:val="en-US"/>
              </w:rPr>
              <w:t>Planiranje prelaska na decentralizovanu infrastrukturu</w:t>
            </w:r>
          </w:p>
        </w:tc>
        <w:tc>
          <w:tcPr>
            <w:tcW w:w="953" w:type="dxa"/>
            <w:vAlign w:val="center"/>
          </w:tcPr>
          <w:p w14:paraId="31C077CD" w14:textId="77777777" w:rsidR="005147E7" w:rsidRPr="006F38CF" w:rsidRDefault="005147E7" w:rsidP="00F64B5D">
            <w:pPr>
              <w:jc w:val="center"/>
              <w:rPr>
                <w:b/>
                <w:color w:val="000000"/>
                <w:szCs w:val="22"/>
              </w:rPr>
            </w:pPr>
          </w:p>
        </w:tc>
        <w:tc>
          <w:tcPr>
            <w:tcW w:w="669" w:type="dxa"/>
            <w:vAlign w:val="center"/>
          </w:tcPr>
          <w:p w14:paraId="3FC0BBB4" w14:textId="77777777" w:rsidR="005147E7" w:rsidRPr="006F38CF" w:rsidRDefault="005147E7" w:rsidP="00F64B5D">
            <w:pPr>
              <w:jc w:val="center"/>
              <w:rPr>
                <w:b/>
                <w:color w:val="000000"/>
                <w:szCs w:val="22"/>
              </w:rPr>
            </w:pPr>
          </w:p>
        </w:tc>
        <w:tc>
          <w:tcPr>
            <w:tcW w:w="670" w:type="dxa"/>
            <w:vAlign w:val="center"/>
          </w:tcPr>
          <w:p w14:paraId="5FEDC620" w14:textId="77777777" w:rsidR="005147E7" w:rsidRPr="006F38CF" w:rsidRDefault="005147E7" w:rsidP="00F64B5D">
            <w:pPr>
              <w:jc w:val="center"/>
              <w:rPr>
                <w:b/>
                <w:color w:val="000000"/>
                <w:szCs w:val="22"/>
              </w:rPr>
            </w:pPr>
          </w:p>
        </w:tc>
        <w:tc>
          <w:tcPr>
            <w:tcW w:w="669" w:type="dxa"/>
            <w:vAlign w:val="center"/>
          </w:tcPr>
          <w:p w14:paraId="3FD69C61" w14:textId="77777777" w:rsidR="005147E7" w:rsidRPr="006F38CF" w:rsidRDefault="005147E7" w:rsidP="00F64B5D">
            <w:pPr>
              <w:jc w:val="center"/>
              <w:rPr>
                <w:b/>
                <w:color w:val="000000"/>
                <w:szCs w:val="22"/>
              </w:rPr>
            </w:pPr>
          </w:p>
        </w:tc>
        <w:tc>
          <w:tcPr>
            <w:tcW w:w="670" w:type="dxa"/>
            <w:vAlign w:val="center"/>
          </w:tcPr>
          <w:p w14:paraId="273A1E84" w14:textId="77777777" w:rsidR="005147E7" w:rsidRPr="006F38CF" w:rsidRDefault="005147E7" w:rsidP="00F64B5D">
            <w:pPr>
              <w:jc w:val="center"/>
              <w:rPr>
                <w:b/>
                <w:color w:val="000000"/>
                <w:szCs w:val="22"/>
              </w:rPr>
            </w:pPr>
          </w:p>
        </w:tc>
        <w:tc>
          <w:tcPr>
            <w:tcW w:w="669" w:type="dxa"/>
            <w:vAlign w:val="center"/>
          </w:tcPr>
          <w:p w14:paraId="7BB1694B" w14:textId="77777777" w:rsidR="005147E7" w:rsidRPr="006F38CF" w:rsidRDefault="005147E7" w:rsidP="00F64B5D">
            <w:pPr>
              <w:jc w:val="center"/>
              <w:rPr>
                <w:b/>
                <w:color w:val="000000"/>
                <w:szCs w:val="22"/>
              </w:rPr>
            </w:pPr>
          </w:p>
        </w:tc>
        <w:tc>
          <w:tcPr>
            <w:tcW w:w="670" w:type="dxa"/>
            <w:vAlign w:val="center"/>
          </w:tcPr>
          <w:p w14:paraId="60215D0D" w14:textId="77777777" w:rsidR="005147E7" w:rsidRPr="006F38CF" w:rsidRDefault="005147E7" w:rsidP="00F64B5D">
            <w:pPr>
              <w:jc w:val="center"/>
              <w:rPr>
                <w:b/>
                <w:color w:val="000000"/>
                <w:szCs w:val="22"/>
              </w:rPr>
            </w:pPr>
          </w:p>
        </w:tc>
        <w:tc>
          <w:tcPr>
            <w:tcW w:w="669" w:type="dxa"/>
            <w:vAlign w:val="center"/>
          </w:tcPr>
          <w:p w14:paraId="7AFBB0D5" w14:textId="77777777" w:rsidR="005147E7" w:rsidRPr="006F38CF" w:rsidRDefault="005147E7" w:rsidP="00F64B5D">
            <w:pPr>
              <w:jc w:val="center"/>
              <w:rPr>
                <w:b/>
                <w:color w:val="000000"/>
                <w:szCs w:val="22"/>
              </w:rPr>
            </w:pPr>
          </w:p>
        </w:tc>
        <w:tc>
          <w:tcPr>
            <w:tcW w:w="670" w:type="dxa"/>
            <w:vAlign w:val="center"/>
          </w:tcPr>
          <w:p w14:paraId="24BBD7E9" w14:textId="77777777" w:rsidR="005147E7" w:rsidRPr="006F38CF" w:rsidRDefault="005147E7" w:rsidP="00F64B5D">
            <w:pPr>
              <w:jc w:val="center"/>
              <w:rPr>
                <w:b/>
                <w:color w:val="000000"/>
                <w:szCs w:val="22"/>
              </w:rPr>
            </w:pPr>
          </w:p>
        </w:tc>
        <w:tc>
          <w:tcPr>
            <w:tcW w:w="669" w:type="dxa"/>
            <w:vAlign w:val="center"/>
          </w:tcPr>
          <w:p w14:paraId="5556DB49" w14:textId="77777777" w:rsidR="005147E7" w:rsidRPr="006F38CF" w:rsidRDefault="005147E7" w:rsidP="00F64B5D">
            <w:pPr>
              <w:jc w:val="center"/>
              <w:rPr>
                <w:b/>
                <w:color w:val="000000"/>
                <w:szCs w:val="22"/>
              </w:rPr>
            </w:pPr>
          </w:p>
        </w:tc>
        <w:tc>
          <w:tcPr>
            <w:tcW w:w="670" w:type="dxa"/>
            <w:vAlign w:val="center"/>
          </w:tcPr>
          <w:p w14:paraId="002770F7" w14:textId="77777777" w:rsidR="005147E7" w:rsidRPr="006F38CF" w:rsidRDefault="005147E7" w:rsidP="00F64B5D">
            <w:pPr>
              <w:jc w:val="center"/>
              <w:rPr>
                <w:b/>
                <w:color w:val="000000"/>
                <w:szCs w:val="22"/>
              </w:rPr>
            </w:pPr>
          </w:p>
        </w:tc>
        <w:tc>
          <w:tcPr>
            <w:tcW w:w="669" w:type="dxa"/>
            <w:vAlign w:val="center"/>
          </w:tcPr>
          <w:p w14:paraId="0425675C" w14:textId="77777777" w:rsidR="005147E7" w:rsidRPr="006F38CF" w:rsidRDefault="005147E7" w:rsidP="00F64B5D">
            <w:pPr>
              <w:jc w:val="center"/>
              <w:rPr>
                <w:b/>
                <w:color w:val="000000"/>
                <w:szCs w:val="22"/>
              </w:rPr>
            </w:pPr>
          </w:p>
        </w:tc>
        <w:tc>
          <w:tcPr>
            <w:tcW w:w="670" w:type="dxa"/>
            <w:vAlign w:val="center"/>
          </w:tcPr>
          <w:p w14:paraId="29FAEDAC" w14:textId="77777777" w:rsidR="005147E7" w:rsidRPr="006F38CF" w:rsidRDefault="005147E7" w:rsidP="00F64B5D">
            <w:pPr>
              <w:jc w:val="center"/>
              <w:rPr>
                <w:b/>
                <w:color w:val="000000"/>
                <w:szCs w:val="22"/>
              </w:rPr>
            </w:pPr>
          </w:p>
        </w:tc>
      </w:tr>
      <w:tr w:rsidR="005147E7" w:rsidRPr="006F38CF" w14:paraId="4C002CD0" w14:textId="77777777" w:rsidTr="005147E7">
        <w:trPr>
          <w:cantSplit/>
          <w:trHeight w:val="289"/>
          <w:jc w:val="center"/>
        </w:trPr>
        <w:tc>
          <w:tcPr>
            <w:tcW w:w="830" w:type="dxa"/>
            <w:vAlign w:val="center"/>
          </w:tcPr>
          <w:p w14:paraId="38F8A53B" w14:textId="4631AF72"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.3</w:t>
            </w:r>
          </w:p>
        </w:tc>
        <w:tc>
          <w:tcPr>
            <w:tcW w:w="4819" w:type="dxa"/>
            <w:vAlign w:val="center"/>
          </w:tcPr>
          <w:p w14:paraId="35E79BDE" w14:textId="71E3EF99" w:rsidR="005147E7" w:rsidRPr="006F38CF" w:rsidRDefault="008D1EEB" w:rsidP="00F64B5D">
            <w:pPr>
              <w:tabs>
                <w:tab w:val="left" w:pos="397"/>
              </w:tabs>
              <w:ind w:left="397" w:hanging="397"/>
              <w:rPr>
                <w:color w:val="000000"/>
                <w:szCs w:val="22"/>
              </w:rPr>
            </w:pPr>
            <w:r w:rsidRPr="005A69D2">
              <w:rPr>
                <w:sz w:val="20"/>
                <w:lang w:val="en-US"/>
              </w:rPr>
              <w:t>Procena rešenja za decentralizovano skladištenje poput IPFS, Filecoin ili Storj</w:t>
            </w:r>
          </w:p>
        </w:tc>
        <w:tc>
          <w:tcPr>
            <w:tcW w:w="953" w:type="dxa"/>
            <w:vAlign w:val="center"/>
          </w:tcPr>
          <w:p w14:paraId="11536420" w14:textId="77777777" w:rsidR="005147E7" w:rsidRPr="006F38CF" w:rsidRDefault="005147E7" w:rsidP="00F64B5D">
            <w:pPr>
              <w:jc w:val="center"/>
              <w:rPr>
                <w:b/>
                <w:color w:val="000000"/>
                <w:szCs w:val="22"/>
              </w:rPr>
            </w:pPr>
          </w:p>
        </w:tc>
        <w:tc>
          <w:tcPr>
            <w:tcW w:w="669" w:type="dxa"/>
            <w:vAlign w:val="center"/>
          </w:tcPr>
          <w:p w14:paraId="4734D63F" w14:textId="77777777" w:rsidR="005147E7" w:rsidRPr="006F38CF" w:rsidRDefault="005147E7" w:rsidP="00F64B5D">
            <w:pPr>
              <w:jc w:val="center"/>
              <w:rPr>
                <w:b/>
                <w:color w:val="000000"/>
                <w:szCs w:val="22"/>
              </w:rPr>
            </w:pPr>
          </w:p>
        </w:tc>
        <w:tc>
          <w:tcPr>
            <w:tcW w:w="670" w:type="dxa"/>
            <w:vAlign w:val="center"/>
          </w:tcPr>
          <w:p w14:paraId="510C18AF" w14:textId="77777777" w:rsidR="005147E7" w:rsidRPr="006F38CF" w:rsidRDefault="005147E7" w:rsidP="00F64B5D">
            <w:pPr>
              <w:jc w:val="center"/>
              <w:rPr>
                <w:b/>
                <w:color w:val="000000"/>
                <w:szCs w:val="22"/>
              </w:rPr>
            </w:pPr>
          </w:p>
        </w:tc>
        <w:tc>
          <w:tcPr>
            <w:tcW w:w="669" w:type="dxa"/>
            <w:vAlign w:val="center"/>
          </w:tcPr>
          <w:p w14:paraId="581BDDB2" w14:textId="77777777" w:rsidR="005147E7" w:rsidRPr="006F38CF" w:rsidRDefault="005147E7" w:rsidP="00F64B5D">
            <w:pPr>
              <w:jc w:val="center"/>
              <w:rPr>
                <w:b/>
                <w:color w:val="000000"/>
                <w:szCs w:val="22"/>
              </w:rPr>
            </w:pPr>
          </w:p>
        </w:tc>
        <w:tc>
          <w:tcPr>
            <w:tcW w:w="670" w:type="dxa"/>
            <w:vAlign w:val="center"/>
          </w:tcPr>
          <w:p w14:paraId="4014D3A0" w14:textId="77777777" w:rsidR="005147E7" w:rsidRPr="006F38CF" w:rsidRDefault="005147E7" w:rsidP="00F64B5D">
            <w:pPr>
              <w:jc w:val="center"/>
              <w:rPr>
                <w:b/>
                <w:color w:val="000000"/>
                <w:szCs w:val="22"/>
              </w:rPr>
            </w:pPr>
          </w:p>
        </w:tc>
        <w:tc>
          <w:tcPr>
            <w:tcW w:w="669" w:type="dxa"/>
            <w:vAlign w:val="center"/>
          </w:tcPr>
          <w:p w14:paraId="7A07726B" w14:textId="77777777" w:rsidR="005147E7" w:rsidRPr="006F38CF" w:rsidRDefault="005147E7" w:rsidP="00F64B5D">
            <w:pPr>
              <w:jc w:val="center"/>
              <w:rPr>
                <w:b/>
                <w:color w:val="000000"/>
                <w:szCs w:val="22"/>
              </w:rPr>
            </w:pPr>
          </w:p>
        </w:tc>
        <w:tc>
          <w:tcPr>
            <w:tcW w:w="670" w:type="dxa"/>
            <w:vAlign w:val="center"/>
          </w:tcPr>
          <w:p w14:paraId="0ABD7626" w14:textId="77777777" w:rsidR="005147E7" w:rsidRPr="006F38CF" w:rsidRDefault="005147E7" w:rsidP="00F64B5D">
            <w:pPr>
              <w:jc w:val="center"/>
              <w:rPr>
                <w:b/>
                <w:color w:val="000000"/>
                <w:szCs w:val="22"/>
              </w:rPr>
            </w:pPr>
          </w:p>
        </w:tc>
        <w:tc>
          <w:tcPr>
            <w:tcW w:w="669" w:type="dxa"/>
            <w:vAlign w:val="center"/>
          </w:tcPr>
          <w:p w14:paraId="216A4C46" w14:textId="77777777" w:rsidR="005147E7" w:rsidRPr="006F38CF" w:rsidRDefault="005147E7" w:rsidP="00F64B5D">
            <w:pPr>
              <w:jc w:val="center"/>
              <w:rPr>
                <w:b/>
                <w:color w:val="000000"/>
                <w:szCs w:val="22"/>
              </w:rPr>
            </w:pPr>
          </w:p>
        </w:tc>
        <w:tc>
          <w:tcPr>
            <w:tcW w:w="670" w:type="dxa"/>
            <w:vAlign w:val="center"/>
          </w:tcPr>
          <w:p w14:paraId="05FCE350" w14:textId="77777777" w:rsidR="005147E7" w:rsidRPr="006F38CF" w:rsidRDefault="005147E7" w:rsidP="00F64B5D">
            <w:pPr>
              <w:jc w:val="center"/>
              <w:rPr>
                <w:b/>
                <w:color w:val="000000"/>
                <w:szCs w:val="22"/>
              </w:rPr>
            </w:pPr>
          </w:p>
        </w:tc>
        <w:tc>
          <w:tcPr>
            <w:tcW w:w="669" w:type="dxa"/>
            <w:vAlign w:val="center"/>
          </w:tcPr>
          <w:p w14:paraId="51A92B49" w14:textId="77777777" w:rsidR="005147E7" w:rsidRPr="006F38CF" w:rsidRDefault="005147E7" w:rsidP="00F64B5D">
            <w:pPr>
              <w:jc w:val="center"/>
              <w:rPr>
                <w:b/>
                <w:color w:val="000000"/>
                <w:szCs w:val="22"/>
              </w:rPr>
            </w:pPr>
          </w:p>
        </w:tc>
        <w:tc>
          <w:tcPr>
            <w:tcW w:w="670" w:type="dxa"/>
            <w:vAlign w:val="center"/>
          </w:tcPr>
          <w:p w14:paraId="61EE6456" w14:textId="77777777" w:rsidR="005147E7" w:rsidRPr="006F38CF" w:rsidRDefault="005147E7" w:rsidP="00F64B5D">
            <w:pPr>
              <w:jc w:val="center"/>
              <w:rPr>
                <w:b/>
                <w:color w:val="000000"/>
                <w:szCs w:val="22"/>
              </w:rPr>
            </w:pPr>
          </w:p>
        </w:tc>
        <w:tc>
          <w:tcPr>
            <w:tcW w:w="669" w:type="dxa"/>
            <w:vAlign w:val="center"/>
          </w:tcPr>
          <w:p w14:paraId="118C28C3" w14:textId="77777777" w:rsidR="005147E7" w:rsidRPr="006F38CF" w:rsidRDefault="005147E7" w:rsidP="00F64B5D">
            <w:pPr>
              <w:jc w:val="center"/>
              <w:rPr>
                <w:b/>
                <w:color w:val="000000"/>
                <w:szCs w:val="22"/>
              </w:rPr>
            </w:pPr>
          </w:p>
        </w:tc>
        <w:tc>
          <w:tcPr>
            <w:tcW w:w="670" w:type="dxa"/>
            <w:vAlign w:val="center"/>
          </w:tcPr>
          <w:p w14:paraId="49047B6F" w14:textId="77777777" w:rsidR="005147E7" w:rsidRPr="006F38CF" w:rsidRDefault="005147E7" w:rsidP="00F64B5D">
            <w:pPr>
              <w:jc w:val="center"/>
              <w:rPr>
                <w:b/>
                <w:color w:val="000000"/>
                <w:szCs w:val="22"/>
              </w:rPr>
            </w:pPr>
          </w:p>
        </w:tc>
      </w:tr>
      <w:tr w:rsidR="005147E7" w:rsidRPr="006F38CF" w14:paraId="2A13E258" w14:textId="77777777" w:rsidTr="005147E7">
        <w:trPr>
          <w:cantSplit/>
          <w:trHeight w:val="289"/>
          <w:jc w:val="center"/>
        </w:trPr>
        <w:tc>
          <w:tcPr>
            <w:tcW w:w="830" w:type="dxa"/>
            <w:vAlign w:val="center"/>
          </w:tcPr>
          <w:p w14:paraId="3DC3F916" w14:textId="3137C53C"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.4</w:t>
            </w:r>
          </w:p>
        </w:tc>
        <w:tc>
          <w:tcPr>
            <w:tcW w:w="4819" w:type="dxa"/>
            <w:vAlign w:val="center"/>
          </w:tcPr>
          <w:p w14:paraId="22378C72" w14:textId="462666BA" w:rsidR="005147E7" w:rsidRPr="006F38CF" w:rsidRDefault="008D1EEB" w:rsidP="00F64B5D">
            <w:pPr>
              <w:tabs>
                <w:tab w:val="left" w:pos="397"/>
              </w:tabs>
              <w:ind w:left="397" w:hanging="397"/>
              <w:rPr>
                <w:color w:val="000000"/>
                <w:szCs w:val="22"/>
              </w:rPr>
            </w:pPr>
            <w:r w:rsidRPr="005A69D2">
              <w:rPr>
                <w:sz w:val="20"/>
                <w:lang w:val="en-US"/>
              </w:rPr>
              <w:t>Izbor najprikladnijeg rešenja za skladištenje prema potrebama</w:t>
            </w:r>
          </w:p>
        </w:tc>
        <w:tc>
          <w:tcPr>
            <w:tcW w:w="953" w:type="dxa"/>
            <w:vAlign w:val="center"/>
          </w:tcPr>
          <w:p w14:paraId="4813C7E2" w14:textId="77777777" w:rsidR="005147E7" w:rsidRPr="006F38CF" w:rsidRDefault="005147E7" w:rsidP="00F64B5D">
            <w:pPr>
              <w:jc w:val="center"/>
              <w:rPr>
                <w:b/>
                <w:color w:val="000000"/>
                <w:szCs w:val="22"/>
              </w:rPr>
            </w:pPr>
          </w:p>
        </w:tc>
        <w:tc>
          <w:tcPr>
            <w:tcW w:w="669" w:type="dxa"/>
            <w:vAlign w:val="center"/>
          </w:tcPr>
          <w:p w14:paraId="39E7F41B" w14:textId="77777777" w:rsidR="005147E7" w:rsidRPr="006F38CF" w:rsidRDefault="005147E7" w:rsidP="00F64B5D">
            <w:pPr>
              <w:jc w:val="center"/>
              <w:rPr>
                <w:b/>
                <w:color w:val="000000"/>
                <w:szCs w:val="22"/>
              </w:rPr>
            </w:pPr>
          </w:p>
        </w:tc>
        <w:tc>
          <w:tcPr>
            <w:tcW w:w="670" w:type="dxa"/>
            <w:vAlign w:val="center"/>
          </w:tcPr>
          <w:p w14:paraId="128C82D5" w14:textId="77777777" w:rsidR="005147E7" w:rsidRPr="006F38CF" w:rsidRDefault="005147E7" w:rsidP="00F64B5D">
            <w:pPr>
              <w:jc w:val="center"/>
              <w:rPr>
                <w:b/>
                <w:color w:val="000000"/>
                <w:szCs w:val="22"/>
              </w:rPr>
            </w:pPr>
          </w:p>
        </w:tc>
        <w:tc>
          <w:tcPr>
            <w:tcW w:w="669" w:type="dxa"/>
            <w:vAlign w:val="center"/>
          </w:tcPr>
          <w:p w14:paraId="3383E2BF" w14:textId="77777777" w:rsidR="005147E7" w:rsidRPr="006F38CF" w:rsidRDefault="005147E7" w:rsidP="00F64B5D">
            <w:pPr>
              <w:jc w:val="center"/>
              <w:rPr>
                <w:b/>
                <w:color w:val="000000"/>
                <w:szCs w:val="22"/>
              </w:rPr>
            </w:pPr>
          </w:p>
        </w:tc>
        <w:tc>
          <w:tcPr>
            <w:tcW w:w="670" w:type="dxa"/>
            <w:vAlign w:val="center"/>
          </w:tcPr>
          <w:p w14:paraId="659E8A28" w14:textId="77777777" w:rsidR="005147E7" w:rsidRPr="006F38CF" w:rsidRDefault="005147E7" w:rsidP="00F64B5D">
            <w:pPr>
              <w:jc w:val="center"/>
              <w:rPr>
                <w:b/>
                <w:color w:val="000000"/>
                <w:szCs w:val="22"/>
              </w:rPr>
            </w:pPr>
          </w:p>
        </w:tc>
        <w:tc>
          <w:tcPr>
            <w:tcW w:w="669" w:type="dxa"/>
            <w:vAlign w:val="center"/>
          </w:tcPr>
          <w:p w14:paraId="0E271965" w14:textId="77777777" w:rsidR="005147E7" w:rsidRPr="006F38CF" w:rsidRDefault="005147E7" w:rsidP="00F64B5D">
            <w:pPr>
              <w:jc w:val="center"/>
              <w:rPr>
                <w:b/>
                <w:color w:val="000000"/>
                <w:szCs w:val="22"/>
              </w:rPr>
            </w:pPr>
          </w:p>
        </w:tc>
        <w:tc>
          <w:tcPr>
            <w:tcW w:w="670" w:type="dxa"/>
            <w:vAlign w:val="center"/>
          </w:tcPr>
          <w:p w14:paraId="0D05EAA5" w14:textId="77777777" w:rsidR="005147E7" w:rsidRPr="006F38CF" w:rsidRDefault="005147E7" w:rsidP="00F64B5D">
            <w:pPr>
              <w:jc w:val="center"/>
              <w:rPr>
                <w:b/>
                <w:color w:val="000000"/>
                <w:szCs w:val="22"/>
              </w:rPr>
            </w:pPr>
          </w:p>
        </w:tc>
        <w:tc>
          <w:tcPr>
            <w:tcW w:w="669" w:type="dxa"/>
            <w:vAlign w:val="center"/>
          </w:tcPr>
          <w:p w14:paraId="37078333" w14:textId="77777777" w:rsidR="005147E7" w:rsidRPr="006F38CF" w:rsidRDefault="005147E7" w:rsidP="00F64B5D">
            <w:pPr>
              <w:jc w:val="center"/>
              <w:rPr>
                <w:b/>
                <w:color w:val="000000"/>
                <w:szCs w:val="22"/>
              </w:rPr>
            </w:pPr>
          </w:p>
        </w:tc>
        <w:tc>
          <w:tcPr>
            <w:tcW w:w="670" w:type="dxa"/>
            <w:vAlign w:val="center"/>
          </w:tcPr>
          <w:p w14:paraId="36410B67" w14:textId="77777777" w:rsidR="005147E7" w:rsidRPr="006F38CF" w:rsidRDefault="005147E7" w:rsidP="00F64B5D">
            <w:pPr>
              <w:jc w:val="center"/>
              <w:rPr>
                <w:b/>
                <w:color w:val="000000"/>
                <w:szCs w:val="22"/>
              </w:rPr>
            </w:pPr>
          </w:p>
        </w:tc>
        <w:tc>
          <w:tcPr>
            <w:tcW w:w="669" w:type="dxa"/>
            <w:vAlign w:val="center"/>
          </w:tcPr>
          <w:p w14:paraId="785F3A04" w14:textId="77777777" w:rsidR="005147E7" w:rsidRPr="006F38CF" w:rsidRDefault="005147E7" w:rsidP="00F64B5D">
            <w:pPr>
              <w:jc w:val="center"/>
              <w:rPr>
                <w:b/>
                <w:color w:val="000000"/>
                <w:szCs w:val="22"/>
              </w:rPr>
            </w:pPr>
          </w:p>
        </w:tc>
        <w:tc>
          <w:tcPr>
            <w:tcW w:w="670" w:type="dxa"/>
            <w:vAlign w:val="center"/>
          </w:tcPr>
          <w:p w14:paraId="7841B638" w14:textId="77777777" w:rsidR="005147E7" w:rsidRPr="006F38CF" w:rsidRDefault="005147E7" w:rsidP="00F64B5D">
            <w:pPr>
              <w:jc w:val="center"/>
              <w:rPr>
                <w:b/>
                <w:color w:val="000000"/>
                <w:szCs w:val="22"/>
              </w:rPr>
            </w:pPr>
          </w:p>
        </w:tc>
        <w:tc>
          <w:tcPr>
            <w:tcW w:w="669" w:type="dxa"/>
            <w:vAlign w:val="center"/>
          </w:tcPr>
          <w:p w14:paraId="0BF86B79" w14:textId="77777777" w:rsidR="005147E7" w:rsidRPr="006F38CF" w:rsidRDefault="005147E7" w:rsidP="00F64B5D">
            <w:pPr>
              <w:jc w:val="center"/>
              <w:rPr>
                <w:b/>
                <w:color w:val="000000"/>
                <w:szCs w:val="22"/>
              </w:rPr>
            </w:pPr>
          </w:p>
        </w:tc>
        <w:tc>
          <w:tcPr>
            <w:tcW w:w="670" w:type="dxa"/>
            <w:vAlign w:val="center"/>
          </w:tcPr>
          <w:p w14:paraId="543FAE70" w14:textId="77777777" w:rsidR="005147E7" w:rsidRPr="006F38CF" w:rsidRDefault="005147E7" w:rsidP="00F64B5D">
            <w:pPr>
              <w:jc w:val="center"/>
              <w:rPr>
                <w:b/>
                <w:color w:val="000000"/>
                <w:szCs w:val="22"/>
              </w:rPr>
            </w:pPr>
          </w:p>
        </w:tc>
      </w:tr>
      <w:tr w:rsidR="005147E7" w:rsidRPr="006F38CF" w14:paraId="40BC5C86" w14:textId="77777777" w:rsidTr="005147E7">
        <w:trPr>
          <w:cantSplit/>
          <w:trHeight w:val="289"/>
          <w:jc w:val="center"/>
        </w:trPr>
        <w:tc>
          <w:tcPr>
            <w:tcW w:w="830" w:type="dxa"/>
            <w:vAlign w:val="center"/>
          </w:tcPr>
          <w:p w14:paraId="57DF13C6" w14:textId="6B977F0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.5</w:t>
            </w:r>
          </w:p>
        </w:tc>
        <w:tc>
          <w:tcPr>
            <w:tcW w:w="4819" w:type="dxa"/>
            <w:vAlign w:val="center"/>
          </w:tcPr>
          <w:p w14:paraId="2406698C" w14:textId="56E0EF71" w:rsidR="005147E7" w:rsidRPr="006F38CF" w:rsidRDefault="008D1EEB" w:rsidP="00F64B5D">
            <w:pPr>
              <w:tabs>
                <w:tab w:val="left" w:pos="397"/>
              </w:tabs>
              <w:ind w:left="397" w:hanging="397"/>
              <w:rPr>
                <w:color w:val="000000"/>
                <w:szCs w:val="22"/>
              </w:rPr>
            </w:pPr>
            <w:r w:rsidRPr="005A69D2">
              <w:rPr>
                <w:sz w:val="20"/>
                <w:lang w:val="en-US"/>
              </w:rPr>
              <w:t>Razvijanje ili modifikacija Moodle dodataka za čuvanje i preuzimanje sadržaja kurseva iz decentralizovanog skladišta</w:t>
            </w:r>
          </w:p>
        </w:tc>
        <w:tc>
          <w:tcPr>
            <w:tcW w:w="953" w:type="dxa"/>
            <w:vAlign w:val="center"/>
          </w:tcPr>
          <w:p w14:paraId="250BF8CD" w14:textId="77777777" w:rsidR="005147E7" w:rsidRPr="006F38CF" w:rsidRDefault="005147E7" w:rsidP="00F64B5D">
            <w:pPr>
              <w:jc w:val="center"/>
              <w:rPr>
                <w:b/>
                <w:color w:val="000000"/>
                <w:szCs w:val="22"/>
              </w:rPr>
            </w:pPr>
          </w:p>
        </w:tc>
        <w:tc>
          <w:tcPr>
            <w:tcW w:w="669" w:type="dxa"/>
            <w:vAlign w:val="center"/>
          </w:tcPr>
          <w:p w14:paraId="57549B40" w14:textId="77777777" w:rsidR="005147E7" w:rsidRPr="006F38CF" w:rsidRDefault="005147E7" w:rsidP="00F64B5D">
            <w:pPr>
              <w:jc w:val="center"/>
              <w:rPr>
                <w:b/>
                <w:color w:val="000000"/>
                <w:szCs w:val="22"/>
              </w:rPr>
            </w:pPr>
          </w:p>
        </w:tc>
        <w:tc>
          <w:tcPr>
            <w:tcW w:w="670" w:type="dxa"/>
            <w:vAlign w:val="center"/>
          </w:tcPr>
          <w:p w14:paraId="63D4CABA" w14:textId="77777777" w:rsidR="005147E7" w:rsidRPr="006F38CF" w:rsidRDefault="005147E7" w:rsidP="00F64B5D">
            <w:pPr>
              <w:jc w:val="center"/>
              <w:rPr>
                <w:b/>
                <w:color w:val="000000"/>
                <w:szCs w:val="22"/>
              </w:rPr>
            </w:pPr>
          </w:p>
        </w:tc>
        <w:tc>
          <w:tcPr>
            <w:tcW w:w="669" w:type="dxa"/>
            <w:vAlign w:val="center"/>
          </w:tcPr>
          <w:p w14:paraId="757231A9" w14:textId="77777777" w:rsidR="005147E7" w:rsidRPr="006F38CF" w:rsidRDefault="005147E7" w:rsidP="00F64B5D">
            <w:pPr>
              <w:jc w:val="center"/>
              <w:rPr>
                <w:b/>
                <w:color w:val="000000"/>
                <w:szCs w:val="22"/>
              </w:rPr>
            </w:pPr>
          </w:p>
        </w:tc>
        <w:tc>
          <w:tcPr>
            <w:tcW w:w="670" w:type="dxa"/>
            <w:vAlign w:val="center"/>
          </w:tcPr>
          <w:p w14:paraId="38E81668" w14:textId="77777777" w:rsidR="005147E7" w:rsidRPr="006F38CF" w:rsidRDefault="005147E7" w:rsidP="00F64B5D">
            <w:pPr>
              <w:jc w:val="center"/>
              <w:rPr>
                <w:b/>
                <w:color w:val="000000"/>
                <w:szCs w:val="22"/>
              </w:rPr>
            </w:pPr>
          </w:p>
        </w:tc>
        <w:tc>
          <w:tcPr>
            <w:tcW w:w="669" w:type="dxa"/>
            <w:vAlign w:val="center"/>
          </w:tcPr>
          <w:p w14:paraId="3AB070EB" w14:textId="77777777" w:rsidR="005147E7" w:rsidRPr="006F38CF" w:rsidRDefault="005147E7" w:rsidP="00F64B5D">
            <w:pPr>
              <w:jc w:val="center"/>
              <w:rPr>
                <w:b/>
                <w:color w:val="000000"/>
                <w:szCs w:val="22"/>
              </w:rPr>
            </w:pPr>
          </w:p>
        </w:tc>
        <w:tc>
          <w:tcPr>
            <w:tcW w:w="670" w:type="dxa"/>
            <w:vAlign w:val="center"/>
          </w:tcPr>
          <w:p w14:paraId="1DE8B8BF" w14:textId="77777777" w:rsidR="005147E7" w:rsidRPr="006F38CF" w:rsidRDefault="005147E7" w:rsidP="00F64B5D">
            <w:pPr>
              <w:jc w:val="center"/>
              <w:rPr>
                <w:b/>
                <w:color w:val="000000"/>
                <w:szCs w:val="22"/>
              </w:rPr>
            </w:pPr>
          </w:p>
        </w:tc>
        <w:tc>
          <w:tcPr>
            <w:tcW w:w="669" w:type="dxa"/>
            <w:vAlign w:val="center"/>
          </w:tcPr>
          <w:p w14:paraId="040434E8" w14:textId="77777777" w:rsidR="005147E7" w:rsidRPr="006F38CF" w:rsidRDefault="005147E7" w:rsidP="00F64B5D">
            <w:pPr>
              <w:jc w:val="center"/>
              <w:rPr>
                <w:b/>
                <w:color w:val="000000"/>
                <w:szCs w:val="22"/>
              </w:rPr>
            </w:pPr>
          </w:p>
        </w:tc>
        <w:tc>
          <w:tcPr>
            <w:tcW w:w="670" w:type="dxa"/>
            <w:vAlign w:val="center"/>
          </w:tcPr>
          <w:p w14:paraId="306E60A1" w14:textId="77777777" w:rsidR="005147E7" w:rsidRPr="006F38CF" w:rsidRDefault="005147E7" w:rsidP="00F64B5D">
            <w:pPr>
              <w:jc w:val="center"/>
              <w:rPr>
                <w:b/>
                <w:color w:val="000000"/>
                <w:szCs w:val="22"/>
              </w:rPr>
            </w:pPr>
          </w:p>
        </w:tc>
        <w:tc>
          <w:tcPr>
            <w:tcW w:w="669" w:type="dxa"/>
            <w:vAlign w:val="center"/>
          </w:tcPr>
          <w:p w14:paraId="157DCABF" w14:textId="77777777" w:rsidR="005147E7" w:rsidRPr="006F38CF" w:rsidRDefault="005147E7" w:rsidP="00F64B5D">
            <w:pPr>
              <w:jc w:val="center"/>
              <w:rPr>
                <w:b/>
                <w:color w:val="000000"/>
                <w:szCs w:val="22"/>
              </w:rPr>
            </w:pPr>
          </w:p>
        </w:tc>
        <w:tc>
          <w:tcPr>
            <w:tcW w:w="670" w:type="dxa"/>
            <w:vAlign w:val="center"/>
          </w:tcPr>
          <w:p w14:paraId="15D7B517" w14:textId="77777777" w:rsidR="005147E7" w:rsidRPr="006F38CF" w:rsidRDefault="005147E7" w:rsidP="00F64B5D">
            <w:pPr>
              <w:jc w:val="center"/>
              <w:rPr>
                <w:b/>
                <w:color w:val="000000"/>
                <w:szCs w:val="22"/>
              </w:rPr>
            </w:pPr>
          </w:p>
        </w:tc>
        <w:tc>
          <w:tcPr>
            <w:tcW w:w="669" w:type="dxa"/>
            <w:vAlign w:val="center"/>
          </w:tcPr>
          <w:p w14:paraId="0F4AF393" w14:textId="77777777" w:rsidR="005147E7" w:rsidRPr="006F38CF" w:rsidRDefault="005147E7" w:rsidP="00F64B5D">
            <w:pPr>
              <w:jc w:val="center"/>
              <w:rPr>
                <w:b/>
                <w:color w:val="000000"/>
                <w:szCs w:val="22"/>
              </w:rPr>
            </w:pPr>
          </w:p>
        </w:tc>
        <w:tc>
          <w:tcPr>
            <w:tcW w:w="670" w:type="dxa"/>
            <w:vAlign w:val="center"/>
          </w:tcPr>
          <w:p w14:paraId="496EF511" w14:textId="77777777" w:rsidR="005147E7" w:rsidRPr="006F38CF" w:rsidRDefault="005147E7" w:rsidP="00F64B5D">
            <w:pPr>
              <w:jc w:val="center"/>
              <w:rPr>
                <w:b/>
                <w:color w:val="000000"/>
                <w:szCs w:val="22"/>
              </w:rPr>
            </w:pPr>
          </w:p>
        </w:tc>
      </w:tr>
      <w:tr w:rsidR="005147E7" w:rsidRPr="006F38CF" w14:paraId="5DF05E8D" w14:textId="77777777" w:rsidTr="005147E7">
        <w:trPr>
          <w:cantSplit/>
          <w:trHeight w:val="289"/>
          <w:jc w:val="center"/>
        </w:trPr>
        <w:tc>
          <w:tcPr>
            <w:tcW w:w="830" w:type="dxa"/>
            <w:vAlign w:val="center"/>
          </w:tcPr>
          <w:p w14:paraId="1536683C" w14:textId="1AED24BB"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.6</w:t>
            </w:r>
          </w:p>
        </w:tc>
        <w:tc>
          <w:tcPr>
            <w:tcW w:w="4819" w:type="dxa"/>
            <w:vAlign w:val="center"/>
          </w:tcPr>
          <w:p w14:paraId="63497A52" w14:textId="4B160623" w:rsidR="005147E7" w:rsidRPr="008D1EEB" w:rsidRDefault="008D1EEB" w:rsidP="008D1EEB">
            <w:pPr>
              <w:widowControl w:val="0"/>
              <w:tabs>
                <w:tab w:val="left" w:pos="228"/>
              </w:tabs>
              <w:rPr>
                <w:sz w:val="20"/>
                <w:lang w:val="en-US"/>
              </w:rPr>
            </w:pPr>
            <w:r w:rsidRPr="005A69D2">
              <w:rPr>
                <w:sz w:val="20"/>
                <w:lang w:val="en-US"/>
              </w:rPr>
              <w:t>Osiguranje neprimetne integracije sa postojećim sistemom za upravljanje sadržajem u Moodle-u.</w:t>
            </w:r>
          </w:p>
        </w:tc>
        <w:tc>
          <w:tcPr>
            <w:tcW w:w="953" w:type="dxa"/>
            <w:vAlign w:val="center"/>
          </w:tcPr>
          <w:p w14:paraId="14E6824B" w14:textId="77777777" w:rsidR="005147E7" w:rsidRPr="006F38CF" w:rsidRDefault="005147E7" w:rsidP="00F64B5D">
            <w:pPr>
              <w:jc w:val="center"/>
              <w:rPr>
                <w:b/>
                <w:color w:val="000000"/>
                <w:szCs w:val="22"/>
              </w:rPr>
            </w:pPr>
          </w:p>
        </w:tc>
        <w:tc>
          <w:tcPr>
            <w:tcW w:w="669" w:type="dxa"/>
            <w:vAlign w:val="center"/>
          </w:tcPr>
          <w:p w14:paraId="6A213D4D" w14:textId="77777777" w:rsidR="005147E7" w:rsidRPr="006F38CF" w:rsidRDefault="005147E7" w:rsidP="00F64B5D">
            <w:pPr>
              <w:jc w:val="center"/>
              <w:rPr>
                <w:b/>
                <w:color w:val="000000"/>
                <w:szCs w:val="22"/>
              </w:rPr>
            </w:pPr>
          </w:p>
        </w:tc>
        <w:tc>
          <w:tcPr>
            <w:tcW w:w="670" w:type="dxa"/>
            <w:vAlign w:val="center"/>
          </w:tcPr>
          <w:p w14:paraId="1839ACCF" w14:textId="77777777" w:rsidR="005147E7" w:rsidRPr="006F38CF" w:rsidRDefault="005147E7" w:rsidP="00F64B5D">
            <w:pPr>
              <w:jc w:val="center"/>
              <w:rPr>
                <w:b/>
                <w:color w:val="000000"/>
                <w:szCs w:val="22"/>
              </w:rPr>
            </w:pPr>
          </w:p>
        </w:tc>
        <w:tc>
          <w:tcPr>
            <w:tcW w:w="669" w:type="dxa"/>
            <w:vAlign w:val="center"/>
          </w:tcPr>
          <w:p w14:paraId="77A74202" w14:textId="77777777" w:rsidR="005147E7" w:rsidRPr="006F38CF" w:rsidRDefault="005147E7" w:rsidP="00F64B5D">
            <w:pPr>
              <w:jc w:val="center"/>
              <w:rPr>
                <w:b/>
                <w:color w:val="000000"/>
                <w:szCs w:val="22"/>
              </w:rPr>
            </w:pPr>
          </w:p>
        </w:tc>
        <w:tc>
          <w:tcPr>
            <w:tcW w:w="670" w:type="dxa"/>
            <w:vAlign w:val="center"/>
          </w:tcPr>
          <w:p w14:paraId="669C4B7F" w14:textId="77777777" w:rsidR="005147E7" w:rsidRPr="006F38CF" w:rsidRDefault="005147E7" w:rsidP="00F64B5D">
            <w:pPr>
              <w:jc w:val="center"/>
              <w:rPr>
                <w:b/>
                <w:color w:val="000000"/>
                <w:szCs w:val="22"/>
              </w:rPr>
            </w:pPr>
          </w:p>
        </w:tc>
        <w:tc>
          <w:tcPr>
            <w:tcW w:w="669" w:type="dxa"/>
            <w:vAlign w:val="center"/>
          </w:tcPr>
          <w:p w14:paraId="1509423F" w14:textId="77777777" w:rsidR="005147E7" w:rsidRPr="006F38CF" w:rsidRDefault="005147E7" w:rsidP="00F64B5D">
            <w:pPr>
              <w:jc w:val="center"/>
              <w:rPr>
                <w:b/>
                <w:color w:val="000000"/>
                <w:szCs w:val="22"/>
              </w:rPr>
            </w:pPr>
          </w:p>
        </w:tc>
        <w:tc>
          <w:tcPr>
            <w:tcW w:w="670" w:type="dxa"/>
            <w:vAlign w:val="center"/>
          </w:tcPr>
          <w:p w14:paraId="1F3F2F13" w14:textId="77777777" w:rsidR="005147E7" w:rsidRPr="006F38CF" w:rsidRDefault="005147E7" w:rsidP="00F64B5D">
            <w:pPr>
              <w:jc w:val="center"/>
              <w:rPr>
                <w:b/>
                <w:color w:val="000000"/>
                <w:szCs w:val="22"/>
              </w:rPr>
            </w:pPr>
          </w:p>
        </w:tc>
        <w:tc>
          <w:tcPr>
            <w:tcW w:w="669" w:type="dxa"/>
            <w:vAlign w:val="center"/>
          </w:tcPr>
          <w:p w14:paraId="55FDAA9E" w14:textId="77777777" w:rsidR="005147E7" w:rsidRPr="006F38CF" w:rsidRDefault="005147E7" w:rsidP="00F64B5D">
            <w:pPr>
              <w:jc w:val="center"/>
              <w:rPr>
                <w:b/>
                <w:color w:val="000000"/>
                <w:szCs w:val="22"/>
              </w:rPr>
            </w:pPr>
          </w:p>
        </w:tc>
        <w:tc>
          <w:tcPr>
            <w:tcW w:w="670" w:type="dxa"/>
            <w:vAlign w:val="center"/>
          </w:tcPr>
          <w:p w14:paraId="7F874A82" w14:textId="77777777" w:rsidR="005147E7" w:rsidRPr="006F38CF" w:rsidRDefault="005147E7" w:rsidP="00F64B5D">
            <w:pPr>
              <w:jc w:val="center"/>
              <w:rPr>
                <w:b/>
                <w:color w:val="000000"/>
                <w:szCs w:val="22"/>
              </w:rPr>
            </w:pPr>
          </w:p>
        </w:tc>
        <w:tc>
          <w:tcPr>
            <w:tcW w:w="669" w:type="dxa"/>
            <w:vAlign w:val="center"/>
          </w:tcPr>
          <w:p w14:paraId="044258A3" w14:textId="77777777" w:rsidR="005147E7" w:rsidRPr="006F38CF" w:rsidRDefault="005147E7" w:rsidP="00F64B5D">
            <w:pPr>
              <w:jc w:val="center"/>
              <w:rPr>
                <w:b/>
                <w:color w:val="000000"/>
                <w:szCs w:val="22"/>
              </w:rPr>
            </w:pPr>
          </w:p>
        </w:tc>
        <w:tc>
          <w:tcPr>
            <w:tcW w:w="670" w:type="dxa"/>
            <w:vAlign w:val="center"/>
          </w:tcPr>
          <w:p w14:paraId="004F1EFD" w14:textId="77777777" w:rsidR="005147E7" w:rsidRPr="006F38CF" w:rsidRDefault="005147E7" w:rsidP="00F64B5D">
            <w:pPr>
              <w:jc w:val="center"/>
              <w:rPr>
                <w:b/>
                <w:color w:val="000000"/>
                <w:szCs w:val="22"/>
              </w:rPr>
            </w:pPr>
          </w:p>
        </w:tc>
        <w:tc>
          <w:tcPr>
            <w:tcW w:w="669" w:type="dxa"/>
            <w:vAlign w:val="center"/>
          </w:tcPr>
          <w:p w14:paraId="7664851B" w14:textId="77777777" w:rsidR="005147E7" w:rsidRPr="006F38CF" w:rsidRDefault="005147E7" w:rsidP="00F64B5D">
            <w:pPr>
              <w:jc w:val="center"/>
              <w:rPr>
                <w:b/>
                <w:color w:val="000000"/>
                <w:szCs w:val="22"/>
              </w:rPr>
            </w:pPr>
          </w:p>
        </w:tc>
        <w:tc>
          <w:tcPr>
            <w:tcW w:w="670" w:type="dxa"/>
            <w:vAlign w:val="center"/>
          </w:tcPr>
          <w:p w14:paraId="09535BAB" w14:textId="77777777" w:rsidR="005147E7" w:rsidRPr="006F38CF" w:rsidRDefault="005147E7" w:rsidP="00F64B5D">
            <w:pPr>
              <w:jc w:val="center"/>
              <w:rPr>
                <w:b/>
                <w:color w:val="000000"/>
                <w:szCs w:val="22"/>
              </w:rPr>
            </w:pPr>
          </w:p>
        </w:tc>
      </w:tr>
      <w:tr w:rsidR="005147E7" w:rsidRPr="006F38CF" w14:paraId="6C4812A5" w14:textId="77777777" w:rsidTr="005147E7">
        <w:trPr>
          <w:cantSplit/>
          <w:trHeight w:val="289"/>
          <w:jc w:val="center"/>
        </w:trPr>
        <w:tc>
          <w:tcPr>
            <w:tcW w:w="830" w:type="dxa"/>
            <w:vAlign w:val="center"/>
          </w:tcPr>
          <w:p w14:paraId="6968203C" w14:textId="7517F729"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.7</w:t>
            </w:r>
          </w:p>
        </w:tc>
        <w:tc>
          <w:tcPr>
            <w:tcW w:w="4819" w:type="dxa"/>
            <w:vAlign w:val="center"/>
          </w:tcPr>
          <w:p w14:paraId="5AA995E8" w14:textId="4534F98C" w:rsidR="005147E7" w:rsidRPr="008D1EEB" w:rsidRDefault="008D1EEB" w:rsidP="008D1EEB">
            <w:pPr>
              <w:widowControl w:val="0"/>
              <w:tabs>
                <w:tab w:val="left" w:pos="228"/>
              </w:tabs>
              <w:rPr>
                <w:sz w:val="20"/>
                <w:lang w:val="en-US"/>
              </w:rPr>
            </w:pPr>
            <w:r w:rsidRPr="005A69D2">
              <w:rPr>
                <w:sz w:val="20"/>
                <w:lang w:val="en-US"/>
              </w:rPr>
              <w:t>Planiranje i sprovođenje migracije postojećeg sadržaja na decentralizovano skladište.</w:t>
            </w:r>
          </w:p>
        </w:tc>
        <w:tc>
          <w:tcPr>
            <w:tcW w:w="953" w:type="dxa"/>
            <w:vAlign w:val="center"/>
          </w:tcPr>
          <w:p w14:paraId="36E8C5A4" w14:textId="77777777" w:rsidR="005147E7" w:rsidRPr="006F38CF" w:rsidRDefault="005147E7" w:rsidP="00F64B5D">
            <w:pPr>
              <w:jc w:val="center"/>
              <w:rPr>
                <w:b/>
                <w:color w:val="000000"/>
                <w:szCs w:val="22"/>
              </w:rPr>
            </w:pPr>
          </w:p>
        </w:tc>
        <w:tc>
          <w:tcPr>
            <w:tcW w:w="669" w:type="dxa"/>
            <w:vAlign w:val="center"/>
          </w:tcPr>
          <w:p w14:paraId="1AF2EEAF" w14:textId="77777777" w:rsidR="005147E7" w:rsidRPr="006F38CF" w:rsidRDefault="005147E7" w:rsidP="00F64B5D">
            <w:pPr>
              <w:jc w:val="center"/>
              <w:rPr>
                <w:b/>
                <w:color w:val="000000"/>
                <w:szCs w:val="22"/>
              </w:rPr>
            </w:pPr>
          </w:p>
        </w:tc>
        <w:tc>
          <w:tcPr>
            <w:tcW w:w="670" w:type="dxa"/>
            <w:vAlign w:val="center"/>
          </w:tcPr>
          <w:p w14:paraId="74BB7BB3" w14:textId="77777777" w:rsidR="005147E7" w:rsidRPr="006F38CF" w:rsidRDefault="005147E7" w:rsidP="00F64B5D">
            <w:pPr>
              <w:jc w:val="center"/>
              <w:rPr>
                <w:b/>
                <w:color w:val="000000"/>
                <w:szCs w:val="22"/>
              </w:rPr>
            </w:pPr>
          </w:p>
        </w:tc>
        <w:tc>
          <w:tcPr>
            <w:tcW w:w="669" w:type="dxa"/>
            <w:vAlign w:val="center"/>
          </w:tcPr>
          <w:p w14:paraId="578570D8" w14:textId="77777777" w:rsidR="005147E7" w:rsidRPr="006F38CF" w:rsidRDefault="005147E7" w:rsidP="00F64B5D">
            <w:pPr>
              <w:jc w:val="center"/>
              <w:rPr>
                <w:b/>
                <w:color w:val="000000"/>
                <w:szCs w:val="22"/>
              </w:rPr>
            </w:pPr>
          </w:p>
        </w:tc>
        <w:tc>
          <w:tcPr>
            <w:tcW w:w="670" w:type="dxa"/>
            <w:vAlign w:val="center"/>
          </w:tcPr>
          <w:p w14:paraId="3547012F" w14:textId="77777777" w:rsidR="005147E7" w:rsidRPr="006F38CF" w:rsidRDefault="005147E7" w:rsidP="00F64B5D">
            <w:pPr>
              <w:jc w:val="center"/>
              <w:rPr>
                <w:b/>
                <w:color w:val="000000"/>
                <w:szCs w:val="22"/>
              </w:rPr>
            </w:pPr>
          </w:p>
        </w:tc>
        <w:tc>
          <w:tcPr>
            <w:tcW w:w="669" w:type="dxa"/>
            <w:vAlign w:val="center"/>
          </w:tcPr>
          <w:p w14:paraId="00054570" w14:textId="77777777" w:rsidR="005147E7" w:rsidRPr="006F38CF" w:rsidRDefault="005147E7" w:rsidP="00F64B5D">
            <w:pPr>
              <w:jc w:val="center"/>
              <w:rPr>
                <w:b/>
                <w:color w:val="000000"/>
                <w:szCs w:val="22"/>
              </w:rPr>
            </w:pPr>
          </w:p>
        </w:tc>
        <w:tc>
          <w:tcPr>
            <w:tcW w:w="670" w:type="dxa"/>
            <w:vAlign w:val="center"/>
          </w:tcPr>
          <w:p w14:paraId="65459999" w14:textId="77777777" w:rsidR="005147E7" w:rsidRPr="006F38CF" w:rsidRDefault="005147E7" w:rsidP="00F64B5D">
            <w:pPr>
              <w:jc w:val="center"/>
              <w:rPr>
                <w:b/>
                <w:color w:val="000000"/>
                <w:szCs w:val="22"/>
              </w:rPr>
            </w:pPr>
          </w:p>
        </w:tc>
        <w:tc>
          <w:tcPr>
            <w:tcW w:w="669" w:type="dxa"/>
            <w:vAlign w:val="center"/>
          </w:tcPr>
          <w:p w14:paraId="3A228077" w14:textId="77777777" w:rsidR="005147E7" w:rsidRPr="006F38CF" w:rsidRDefault="005147E7" w:rsidP="00F64B5D">
            <w:pPr>
              <w:jc w:val="center"/>
              <w:rPr>
                <w:b/>
                <w:color w:val="000000"/>
                <w:szCs w:val="22"/>
              </w:rPr>
            </w:pPr>
          </w:p>
        </w:tc>
        <w:tc>
          <w:tcPr>
            <w:tcW w:w="670" w:type="dxa"/>
            <w:vAlign w:val="center"/>
          </w:tcPr>
          <w:p w14:paraId="58A71C90" w14:textId="77777777" w:rsidR="005147E7" w:rsidRPr="006F38CF" w:rsidRDefault="005147E7" w:rsidP="00F64B5D">
            <w:pPr>
              <w:jc w:val="center"/>
              <w:rPr>
                <w:b/>
                <w:color w:val="000000"/>
                <w:szCs w:val="22"/>
              </w:rPr>
            </w:pPr>
          </w:p>
        </w:tc>
        <w:tc>
          <w:tcPr>
            <w:tcW w:w="669" w:type="dxa"/>
            <w:vAlign w:val="center"/>
          </w:tcPr>
          <w:p w14:paraId="1DFF9728" w14:textId="77777777" w:rsidR="005147E7" w:rsidRPr="006F38CF" w:rsidRDefault="005147E7" w:rsidP="00F64B5D">
            <w:pPr>
              <w:jc w:val="center"/>
              <w:rPr>
                <w:b/>
                <w:color w:val="000000"/>
                <w:szCs w:val="22"/>
              </w:rPr>
            </w:pPr>
          </w:p>
        </w:tc>
        <w:tc>
          <w:tcPr>
            <w:tcW w:w="670" w:type="dxa"/>
            <w:vAlign w:val="center"/>
          </w:tcPr>
          <w:p w14:paraId="7156A103" w14:textId="77777777" w:rsidR="005147E7" w:rsidRPr="006F38CF" w:rsidRDefault="005147E7" w:rsidP="00F64B5D">
            <w:pPr>
              <w:jc w:val="center"/>
              <w:rPr>
                <w:b/>
                <w:color w:val="000000"/>
                <w:szCs w:val="22"/>
              </w:rPr>
            </w:pPr>
          </w:p>
        </w:tc>
        <w:tc>
          <w:tcPr>
            <w:tcW w:w="669" w:type="dxa"/>
            <w:vAlign w:val="center"/>
          </w:tcPr>
          <w:p w14:paraId="236BD4DF" w14:textId="77777777" w:rsidR="005147E7" w:rsidRPr="006F38CF" w:rsidRDefault="005147E7" w:rsidP="00F64B5D">
            <w:pPr>
              <w:jc w:val="center"/>
              <w:rPr>
                <w:b/>
                <w:color w:val="000000"/>
                <w:szCs w:val="22"/>
              </w:rPr>
            </w:pPr>
          </w:p>
        </w:tc>
        <w:tc>
          <w:tcPr>
            <w:tcW w:w="670" w:type="dxa"/>
            <w:vAlign w:val="center"/>
          </w:tcPr>
          <w:p w14:paraId="7AD22E53" w14:textId="77777777" w:rsidR="005147E7" w:rsidRPr="006F38CF" w:rsidRDefault="005147E7" w:rsidP="00F64B5D">
            <w:pPr>
              <w:jc w:val="center"/>
              <w:rPr>
                <w:b/>
                <w:color w:val="000000"/>
                <w:szCs w:val="22"/>
              </w:rPr>
            </w:pPr>
          </w:p>
        </w:tc>
      </w:tr>
      <w:tr w:rsidR="005147E7" w:rsidRPr="006F38CF" w14:paraId="576C50E5" w14:textId="77777777" w:rsidTr="005147E7">
        <w:trPr>
          <w:cantSplit/>
          <w:trHeight w:val="289"/>
          <w:jc w:val="center"/>
        </w:trPr>
        <w:tc>
          <w:tcPr>
            <w:tcW w:w="830" w:type="dxa"/>
            <w:vAlign w:val="center"/>
          </w:tcPr>
          <w:p w14:paraId="240044BF" w14:textId="28A7A5F4"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.8</w:t>
            </w:r>
          </w:p>
        </w:tc>
        <w:tc>
          <w:tcPr>
            <w:tcW w:w="4819" w:type="dxa"/>
            <w:vAlign w:val="center"/>
          </w:tcPr>
          <w:p w14:paraId="395A1028" w14:textId="7CEBB373" w:rsidR="005147E7" w:rsidRPr="006F38CF" w:rsidRDefault="008D1EEB" w:rsidP="00F64B5D">
            <w:pPr>
              <w:tabs>
                <w:tab w:val="left" w:pos="397"/>
              </w:tabs>
              <w:ind w:left="397" w:hanging="397"/>
              <w:rPr>
                <w:color w:val="000000"/>
                <w:szCs w:val="22"/>
              </w:rPr>
            </w:pPr>
            <w:r w:rsidRPr="005A69D2">
              <w:rPr>
                <w:sz w:val="20"/>
                <w:lang w:val="en-US"/>
              </w:rPr>
              <w:t>Osiguranje integriteta podataka i pravljenje rezervnih kopija tokom procesa migracije.</w:t>
            </w:r>
          </w:p>
        </w:tc>
        <w:tc>
          <w:tcPr>
            <w:tcW w:w="953" w:type="dxa"/>
            <w:vAlign w:val="center"/>
          </w:tcPr>
          <w:p w14:paraId="4F2A8DEC" w14:textId="77777777" w:rsidR="005147E7" w:rsidRPr="006F38CF" w:rsidRDefault="005147E7" w:rsidP="00F64B5D">
            <w:pPr>
              <w:jc w:val="center"/>
              <w:rPr>
                <w:b/>
                <w:color w:val="000000"/>
                <w:szCs w:val="22"/>
              </w:rPr>
            </w:pPr>
          </w:p>
        </w:tc>
        <w:tc>
          <w:tcPr>
            <w:tcW w:w="669" w:type="dxa"/>
            <w:vAlign w:val="center"/>
          </w:tcPr>
          <w:p w14:paraId="2E9363D6" w14:textId="77777777" w:rsidR="005147E7" w:rsidRPr="006F38CF" w:rsidRDefault="005147E7" w:rsidP="00F64B5D">
            <w:pPr>
              <w:jc w:val="center"/>
              <w:rPr>
                <w:b/>
                <w:color w:val="000000"/>
                <w:szCs w:val="22"/>
              </w:rPr>
            </w:pPr>
          </w:p>
        </w:tc>
        <w:tc>
          <w:tcPr>
            <w:tcW w:w="670" w:type="dxa"/>
            <w:vAlign w:val="center"/>
          </w:tcPr>
          <w:p w14:paraId="6769DF0F" w14:textId="77777777" w:rsidR="005147E7" w:rsidRPr="006F38CF" w:rsidRDefault="005147E7" w:rsidP="00F64B5D">
            <w:pPr>
              <w:jc w:val="center"/>
              <w:rPr>
                <w:b/>
                <w:color w:val="000000"/>
                <w:szCs w:val="22"/>
              </w:rPr>
            </w:pPr>
          </w:p>
        </w:tc>
        <w:tc>
          <w:tcPr>
            <w:tcW w:w="669" w:type="dxa"/>
            <w:vAlign w:val="center"/>
          </w:tcPr>
          <w:p w14:paraId="639F25E1" w14:textId="77777777" w:rsidR="005147E7" w:rsidRPr="006F38CF" w:rsidRDefault="005147E7" w:rsidP="00F64B5D">
            <w:pPr>
              <w:jc w:val="center"/>
              <w:rPr>
                <w:b/>
                <w:color w:val="000000"/>
                <w:szCs w:val="22"/>
              </w:rPr>
            </w:pPr>
          </w:p>
        </w:tc>
        <w:tc>
          <w:tcPr>
            <w:tcW w:w="670" w:type="dxa"/>
            <w:vAlign w:val="center"/>
          </w:tcPr>
          <w:p w14:paraId="6B7D0400" w14:textId="77777777" w:rsidR="005147E7" w:rsidRPr="006F38CF" w:rsidRDefault="005147E7" w:rsidP="00F64B5D">
            <w:pPr>
              <w:jc w:val="center"/>
              <w:rPr>
                <w:b/>
                <w:color w:val="000000"/>
                <w:szCs w:val="22"/>
              </w:rPr>
            </w:pPr>
          </w:p>
        </w:tc>
        <w:tc>
          <w:tcPr>
            <w:tcW w:w="669" w:type="dxa"/>
            <w:vAlign w:val="center"/>
          </w:tcPr>
          <w:p w14:paraId="360F56FB" w14:textId="77777777" w:rsidR="005147E7" w:rsidRPr="006F38CF" w:rsidRDefault="005147E7" w:rsidP="00F64B5D">
            <w:pPr>
              <w:jc w:val="center"/>
              <w:rPr>
                <w:b/>
                <w:color w:val="000000"/>
                <w:szCs w:val="22"/>
              </w:rPr>
            </w:pPr>
          </w:p>
        </w:tc>
        <w:tc>
          <w:tcPr>
            <w:tcW w:w="670" w:type="dxa"/>
            <w:vAlign w:val="center"/>
          </w:tcPr>
          <w:p w14:paraId="0588B314" w14:textId="77777777" w:rsidR="005147E7" w:rsidRPr="006F38CF" w:rsidRDefault="005147E7" w:rsidP="00F64B5D">
            <w:pPr>
              <w:jc w:val="center"/>
              <w:rPr>
                <w:b/>
                <w:color w:val="000000"/>
                <w:szCs w:val="22"/>
              </w:rPr>
            </w:pPr>
          </w:p>
        </w:tc>
        <w:tc>
          <w:tcPr>
            <w:tcW w:w="669" w:type="dxa"/>
            <w:vAlign w:val="center"/>
          </w:tcPr>
          <w:p w14:paraId="684ABC36" w14:textId="77777777" w:rsidR="005147E7" w:rsidRPr="006F38CF" w:rsidRDefault="005147E7" w:rsidP="00F64B5D">
            <w:pPr>
              <w:jc w:val="center"/>
              <w:rPr>
                <w:b/>
                <w:color w:val="000000"/>
                <w:szCs w:val="22"/>
              </w:rPr>
            </w:pPr>
          </w:p>
        </w:tc>
        <w:tc>
          <w:tcPr>
            <w:tcW w:w="670" w:type="dxa"/>
            <w:vAlign w:val="center"/>
          </w:tcPr>
          <w:p w14:paraId="16235B6E" w14:textId="77777777" w:rsidR="005147E7" w:rsidRPr="006F38CF" w:rsidRDefault="005147E7" w:rsidP="00F64B5D">
            <w:pPr>
              <w:jc w:val="center"/>
              <w:rPr>
                <w:b/>
                <w:color w:val="000000"/>
                <w:szCs w:val="22"/>
              </w:rPr>
            </w:pPr>
          </w:p>
        </w:tc>
        <w:tc>
          <w:tcPr>
            <w:tcW w:w="669" w:type="dxa"/>
            <w:vAlign w:val="center"/>
          </w:tcPr>
          <w:p w14:paraId="65774F72" w14:textId="77777777" w:rsidR="005147E7" w:rsidRPr="006F38CF" w:rsidRDefault="005147E7" w:rsidP="00F64B5D">
            <w:pPr>
              <w:jc w:val="center"/>
              <w:rPr>
                <w:b/>
                <w:color w:val="000000"/>
                <w:szCs w:val="22"/>
              </w:rPr>
            </w:pPr>
          </w:p>
        </w:tc>
        <w:tc>
          <w:tcPr>
            <w:tcW w:w="670" w:type="dxa"/>
            <w:vAlign w:val="center"/>
          </w:tcPr>
          <w:p w14:paraId="2D2FA301" w14:textId="77777777" w:rsidR="005147E7" w:rsidRPr="006F38CF" w:rsidRDefault="005147E7" w:rsidP="00F64B5D">
            <w:pPr>
              <w:jc w:val="center"/>
              <w:rPr>
                <w:b/>
                <w:color w:val="000000"/>
                <w:szCs w:val="22"/>
              </w:rPr>
            </w:pPr>
          </w:p>
        </w:tc>
        <w:tc>
          <w:tcPr>
            <w:tcW w:w="669" w:type="dxa"/>
            <w:vAlign w:val="center"/>
          </w:tcPr>
          <w:p w14:paraId="178D27FF" w14:textId="77777777" w:rsidR="005147E7" w:rsidRPr="006F38CF" w:rsidRDefault="005147E7" w:rsidP="00F64B5D">
            <w:pPr>
              <w:jc w:val="center"/>
              <w:rPr>
                <w:b/>
                <w:color w:val="000000"/>
                <w:szCs w:val="22"/>
              </w:rPr>
            </w:pPr>
          </w:p>
        </w:tc>
        <w:tc>
          <w:tcPr>
            <w:tcW w:w="670" w:type="dxa"/>
            <w:vAlign w:val="center"/>
          </w:tcPr>
          <w:p w14:paraId="1D4411D1" w14:textId="77777777" w:rsidR="005147E7" w:rsidRPr="006F38CF" w:rsidRDefault="005147E7" w:rsidP="00F64B5D">
            <w:pPr>
              <w:jc w:val="center"/>
              <w:rPr>
                <w:b/>
                <w:color w:val="000000"/>
                <w:szCs w:val="22"/>
              </w:rPr>
            </w:pPr>
          </w:p>
        </w:tc>
      </w:tr>
      <w:tr w:rsidR="005147E7" w:rsidRPr="006F38CF" w14:paraId="69545FE1" w14:textId="77777777" w:rsidTr="005147E7">
        <w:trPr>
          <w:cantSplit/>
          <w:trHeight w:val="289"/>
          <w:jc w:val="center"/>
        </w:trPr>
        <w:tc>
          <w:tcPr>
            <w:tcW w:w="830" w:type="dxa"/>
            <w:vAlign w:val="center"/>
          </w:tcPr>
          <w:p w14:paraId="71685674" w14:textId="267FFD9C"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.9</w:t>
            </w:r>
          </w:p>
        </w:tc>
        <w:tc>
          <w:tcPr>
            <w:tcW w:w="4819" w:type="dxa"/>
            <w:vAlign w:val="center"/>
          </w:tcPr>
          <w:p w14:paraId="4AC9843F" w14:textId="348F85EF" w:rsidR="005147E7" w:rsidRPr="006F38CF" w:rsidRDefault="008D1EEB" w:rsidP="00F64B5D">
            <w:pPr>
              <w:tabs>
                <w:tab w:val="left" w:pos="397"/>
              </w:tabs>
              <w:ind w:left="397" w:hanging="397"/>
              <w:rPr>
                <w:color w:val="000000"/>
                <w:szCs w:val="22"/>
              </w:rPr>
            </w:pPr>
            <w:r w:rsidRPr="005A69D2">
              <w:rPr>
                <w:sz w:val="20"/>
                <w:lang w:val="en-US"/>
              </w:rPr>
              <w:t>Integracija decentralizovanih sistema za upravljanje identitetom (npr. uPort, Sovrin) za autentifikaciju korisnika</w:t>
            </w:r>
          </w:p>
        </w:tc>
        <w:tc>
          <w:tcPr>
            <w:tcW w:w="953" w:type="dxa"/>
            <w:vAlign w:val="center"/>
          </w:tcPr>
          <w:p w14:paraId="2FE33224" w14:textId="77777777" w:rsidR="005147E7" w:rsidRPr="006F38CF" w:rsidRDefault="005147E7" w:rsidP="00F64B5D">
            <w:pPr>
              <w:jc w:val="center"/>
              <w:rPr>
                <w:b/>
                <w:color w:val="000000"/>
                <w:szCs w:val="22"/>
              </w:rPr>
            </w:pPr>
          </w:p>
        </w:tc>
        <w:tc>
          <w:tcPr>
            <w:tcW w:w="669" w:type="dxa"/>
            <w:vAlign w:val="center"/>
          </w:tcPr>
          <w:p w14:paraId="3A074CF8" w14:textId="77777777" w:rsidR="005147E7" w:rsidRPr="006F38CF" w:rsidRDefault="005147E7" w:rsidP="00F64B5D">
            <w:pPr>
              <w:jc w:val="center"/>
              <w:rPr>
                <w:b/>
                <w:color w:val="000000"/>
                <w:szCs w:val="22"/>
              </w:rPr>
            </w:pPr>
          </w:p>
        </w:tc>
        <w:tc>
          <w:tcPr>
            <w:tcW w:w="670" w:type="dxa"/>
            <w:vAlign w:val="center"/>
          </w:tcPr>
          <w:p w14:paraId="4520A148" w14:textId="77777777" w:rsidR="005147E7" w:rsidRPr="006F38CF" w:rsidRDefault="005147E7" w:rsidP="00F64B5D">
            <w:pPr>
              <w:jc w:val="center"/>
              <w:rPr>
                <w:b/>
                <w:color w:val="000000"/>
                <w:szCs w:val="22"/>
              </w:rPr>
            </w:pPr>
          </w:p>
        </w:tc>
        <w:tc>
          <w:tcPr>
            <w:tcW w:w="669" w:type="dxa"/>
            <w:vAlign w:val="center"/>
          </w:tcPr>
          <w:p w14:paraId="0FD8232C" w14:textId="77777777" w:rsidR="005147E7" w:rsidRPr="006F38CF" w:rsidRDefault="005147E7" w:rsidP="00F64B5D">
            <w:pPr>
              <w:jc w:val="center"/>
              <w:rPr>
                <w:b/>
                <w:color w:val="000000"/>
                <w:szCs w:val="22"/>
              </w:rPr>
            </w:pPr>
          </w:p>
        </w:tc>
        <w:tc>
          <w:tcPr>
            <w:tcW w:w="670" w:type="dxa"/>
            <w:vAlign w:val="center"/>
          </w:tcPr>
          <w:p w14:paraId="71CA048E" w14:textId="77777777" w:rsidR="005147E7" w:rsidRPr="006F38CF" w:rsidRDefault="005147E7" w:rsidP="00F64B5D">
            <w:pPr>
              <w:jc w:val="center"/>
              <w:rPr>
                <w:b/>
                <w:color w:val="000000"/>
                <w:szCs w:val="22"/>
              </w:rPr>
            </w:pPr>
          </w:p>
        </w:tc>
        <w:tc>
          <w:tcPr>
            <w:tcW w:w="669" w:type="dxa"/>
            <w:vAlign w:val="center"/>
          </w:tcPr>
          <w:p w14:paraId="6E1DB6EA" w14:textId="77777777" w:rsidR="005147E7" w:rsidRPr="006F38CF" w:rsidRDefault="005147E7" w:rsidP="00F64B5D">
            <w:pPr>
              <w:jc w:val="center"/>
              <w:rPr>
                <w:b/>
                <w:color w:val="000000"/>
                <w:szCs w:val="22"/>
              </w:rPr>
            </w:pPr>
          </w:p>
        </w:tc>
        <w:tc>
          <w:tcPr>
            <w:tcW w:w="670" w:type="dxa"/>
            <w:vAlign w:val="center"/>
          </w:tcPr>
          <w:p w14:paraId="04FF2E9D" w14:textId="77777777" w:rsidR="005147E7" w:rsidRPr="006F38CF" w:rsidRDefault="005147E7" w:rsidP="00F64B5D">
            <w:pPr>
              <w:jc w:val="center"/>
              <w:rPr>
                <w:b/>
                <w:color w:val="000000"/>
                <w:szCs w:val="22"/>
              </w:rPr>
            </w:pPr>
          </w:p>
        </w:tc>
        <w:tc>
          <w:tcPr>
            <w:tcW w:w="669" w:type="dxa"/>
            <w:vAlign w:val="center"/>
          </w:tcPr>
          <w:p w14:paraId="4CABFD66" w14:textId="77777777" w:rsidR="005147E7" w:rsidRPr="006F38CF" w:rsidRDefault="005147E7" w:rsidP="00F64B5D">
            <w:pPr>
              <w:jc w:val="center"/>
              <w:rPr>
                <w:b/>
                <w:color w:val="000000"/>
                <w:szCs w:val="22"/>
              </w:rPr>
            </w:pPr>
          </w:p>
        </w:tc>
        <w:tc>
          <w:tcPr>
            <w:tcW w:w="670" w:type="dxa"/>
            <w:vAlign w:val="center"/>
          </w:tcPr>
          <w:p w14:paraId="7D250D04" w14:textId="77777777" w:rsidR="005147E7" w:rsidRPr="006F38CF" w:rsidRDefault="005147E7" w:rsidP="00F64B5D">
            <w:pPr>
              <w:jc w:val="center"/>
              <w:rPr>
                <w:b/>
                <w:color w:val="000000"/>
                <w:szCs w:val="22"/>
              </w:rPr>
            </w:pPr>
          </w:p>
        </w:tc>
        <w:tc>
          <w:tcPr>
            <w:tcW w:w="669" w:type="dxa"/>
            <w:vAlign w:val="center"/>
          </w:tcPr>
          <w:p w14:paraId="11713FED" w14:textId="77777777" w:rsidR="005147E7" w:rsidRPr="006F38CF" w:rsidRDefault="005147E7" w:rsidP="00F64B5D">
            <w:pPr>
              <w:jc w:val="center"/>
              <w:rPr>
                <w:b/>
                <w:color w:val="000000"/>
                <w:szCs w:val="22"/>
              </w:rPr>
            </w:pPr>
          </w:p>
        </w:tc>
        <w:tc>
          <w:tcPr>
            <w:tcW w:w="670" w:type="dxa"/>
            <w:vAlign w:val="center"/>
          </w:tcPr>
          <w:p w14:paraId="40AE291C" w14:textId="77777777" w:rsidR="005147E7" w:rsidRPr="006F38CF" w:rsidRDefault="005147E7" w:rsidP="00F64B5D">
            <w:pPr>
              <w:jc w:val="center"/>
              <w:rPr>
                <w:b/>
                <w:color w:val="000000"/>
                <w:szCs w:val="22"/>
              </w:rPr>
            </w:pPr>
          </w:p>
        </w:tc>
        <w:tc>
          <w:tcPr>
            <w:tcW w:w="669" w:type="dxa"/>
            <w:vAlign w:val="center"/>
          </w:tcPr>
          <w:p w14:paraId="746BF1FB" w14:textId="77777777" w:rsidR="005147E7" w:rsidRPr="006F38CF" w:rsidRDefault="005147E7" w:rsidP="00F64B5D">
            <w:pPr>
              <w:jc w:val="center"/>
              <w:rPr>
                <w:b/>
                <w:color w:val="000000"/>
                <w:szCs w:val="22"/>
              </w:rPr>
            </w:pPr>
          </w:p>
        </w:tc>
        <w:tc>
          <w:tcPr>
            <w:tcW w:w="670" w:type="dxa"/>
            <w:vAlign w:val="center"/>
          </w:tcPr>
          <w:p w14:paraId="6C2F3014" w14:textId="77777777" w:rsidR="005147E7" w:rsidRPr="006F38CF" w:rsidRDefault="005147E7" w:rsidP="00F64B5D">
            <w:pPr>
              <w:jc w:val="center"/>
              <w:rPr>
                <w:b/>
                <w:color w:val="000000"/>
                <w:szCs w:val="22"/>
              </w:rPr>
            </w:pPr>
          </w:p>
        </w:tc>
      </w:tr>
      <w:tr w:rsidR="005147E7" w:rsidRPr="006F38CF" w14:paraId="2B90830F" w14:textId="77777777" w:rsidTr="005147E7">
        <w:trPr>
          <w:cantSplit/>
          <w:trHeight w:val="289"/>
          <w:jc w:val="center"/>
        </w:trPr>
        <w:tc>
          <w:tcPr>
            <w:tcW w:w="830" w:type="dxa"/>
            <w:vAlign w:val="center"/>
          </w:tcPr>
          <w:p w14:paraId="64EF3B3D" w14:textId="13BE4492"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.10</w:t>
            </w:r>
          </w:p>
        </w:tc>
        <w:tc>
          <w:tcPr>
            <w:tcW w:w="4819" w:type="dxa"/>
            <w:vAlign w:val="center"/>
          </w:tcPr>
          <w:p w14:paraId="48C080B5" w14:textId="3F1F7CA3" w:rsidR="005147E7" w:rsidRPr="008D1EEB" w:rsidRDefault="008D1EEB" w:rsidP="008D1EEB">
            <w:pPr>
              <w:widowControl w:val="0"/>
              <w:tabs>
                <w:tab w:val="left" w:pos="228"/>
              </w:tabs>
              <w:rPr>
                <w:sz w:val="20"/>
                <w:lang w:val="en-US"/>
              </w:rPr>
            </w:pPr>
            <w:r w:rsidRPr="005A69D2">
              <w:rPr>
                <w:sz w:val="20"/>
                <w:lang w:val="en-US"/>
              </w:rPr>
              <w:t>Osiguranje kompatibilnosti sa sistemom za upravljanje korisnicima u Moodle-u.</w:t>
            </w:r>
          </w:p>
        </w:tc>
        <w:tc>
          <w:tcPr>
            <w:tcW w:w="953" w:type="dxa"/>
            <w:vAlign w:val="center"/>
          </w:tcPr>
          <w:p w14:paraId="1C1668A9" w14:textId="77777777" w:rsidR="005147E7" w:rsidRPr="006F38CF" w:rsidRDefault="005147E7" w:rsidP="00F64B5D">
            <w:pPr>
              <w:jc w:val="center"/>
              <w:rPr>
                <w:b/>
                <w:color w:val="000000"/>
                <w:szCs w:val="22"/>
              </w:rPr>
            </w:pPr>
          </w:p>
        </w:tc>
        <w:tc>
          <w:tcPr>
            <w:tcW w:w="669" w:type="dxa"/>
            <w:vAlign w:val="center"/>
          </w:tcPr>
          <w:p w14:paraId="22B9EB1F" w14:textId="77777777" w:rsidR="005147E7" w:rsidRPr="006F38CF" w:rsidRDefault="005147E7" w:rsidP="00F64B5D">
            <w:pPr>
              <w:jc w:val="center"/>
              <w:rPr>
                <w:b/>
                <w:color w:val="000000"/>
                <w:szCs w:val="22"/>
              </w:rPr>
            </w:pPr>
          </w:p>
        </w:tc>
        <w:tc>
          <w:tcPr>
            <w:tcW w:w="670" w:type="dxa"/>
            <w:vAlign w:val="center"/>
          </w:tcPr>
          <w:p w14:paraId="517DC1ED" w14:textId="77777777" w:rsidR="005147E7" w:rsidRPr="006F38CF" w:rsidRDefault="005147E7" w:rsidP="00F64B5D">
            <w:pPr>
              <w:jc w:val="center"/>
              <w:rPr>
                <w:b/>
                <w:color w:val="000000"/>
                <w:szCs w:val="22"/>
              </w:rPr>
            </w:pPr>
          </w:p>
        </w:tc>
        <w:tc>
          <w:tcPr>
            <w:tcW w:w="669" w:type="dxa"/>
            <w:vAlign w:val="center"/>
          </w:tcPr>
          <w:p w14:paraId="60858DBE" w14:textId="77777777" w:rsidR="005147E7" w:rsidRPr="006F38CF" w:rsidRDefault="005147E7" w:rsidP="00F64B5D">
            <w:pPr>
              <w:jc w:val="center"/>
              <w:rPr>
                <w:b/>
                <w:color w:val="000000"/>
                <w:szCs w:val="22"/>
              </w:rPr>
            </w:pPr>
          </w:p>
        </w:tc>
        <w:tc>
          <w:tcPr>
            <w:tcW w:w="670" w:type="dxa"/>
            <w:vAlign w:val="center"/>
          </w:tcPr>
          <w:p w14:paraId="7E9B9A65" w14:textId="77777777" w:rsidR="005147E7" w:rsidRPr="006F38CF" w:rsidRDefault="005147E7" w:rsidP="00F64B5D">
            <w:pPr>
              <w:jc w:val="center"/>
              <w:rPr>
                <w:b/>
                <w:color w:val="000000"/>
                <w:szCs w:val="22"/>
              </w:rPr>
            </w:pPr>
          </w:p>
        </w:tc>
        <w:tc>
          <w:tcPr>
            <w:tcW w:w="669" w:type="dxa"/>
            <w:vAlign w:val="center"/>
          </w:tcPr>
          <w:p w14:paraId="327F15DE" w14:textId="77777777" w:rsidR="005147E7" w:rsidRPr="006F38CF" w:rsidRDefault="005147E7" w:rsidP="00F64B5D">
            <w:pPr>
              <w:jc w:val="center"/>
              <w:rPr>
                <w:b/>
                <w:color w:val="000000"/>
                <w:szCs w:val="22"/>
              </w:rPr>
            </w:pPr>
          </w:p>
        </w:tc>
        <w:tc>
          <w:tcPr>
            <w:tcW w:w="670" w:type="dxa"/>
            <w:vAlign w:val="center"/>
          </w:tcPr>
          <w:p w14:paraId="5076C52E" w14:textId="77777777" w:rsidR="005147E7" w:rsidRPr="006F38CF" w:rsidRDefault="005147E7" w:rsidP="00F64B5D">
            <w:pPr>
              <w:jc w:val="center"/>
              <w:rPr>
                <w:b/>
                <w:color w:val="000000"/>
                <w:szCs w:val="22"/>
              </w:rPr>
            </w:pPr>
          </w:p>
        </w:tc>
        <w:tc>
          <w:tcPr>
            <w:tcW w:w="669" w:type="dxa"/>
            <w:vAlign w:val="center"/>
          </w:tcPr>
          <w:p w14:paraId="77776640" w14:textId="77777777" w:rsidR="005147E7" w:rsidRPr="006F38CF" w:rsidRDefault="005147E7" w:rsidP="00F64B5D">
            <w:pPr>
              <w:jc w:val="center"/>
              <w:rPr>
                <w:b/>
                <w:color w:val="000000"/>
                <w:szCs w:val="22"/>
              </w:rPr>
            </w:pPr>
          </w:p>
        </w:tc>
        <w:tc>
          <w:tcPr>
            <w:tcW w:w="670" w:type="dxa"/>
            <w:vAlign w:val="center"/>
          </w:tcPr>
          <w:p w14:paraId="3A9A9EB6" w14:textId="77777777" w:rsidR="005147E7" w:rsidRPr="006F38CF" w:rsidRDefault="005147E7" w:rsidP="00F64B5D">
            <w:pPr>
              <w:jc w:val="center"/>
              <w:rPr>
                <w:b/>
                <w:color w:val="000000"/>
                <w:szCs w:val="22"/>
              </w:rPr>
            </w:pPr>
          </w:p>
        </w:tc>
        <w:tc>
          <w:tcPr>
            <w:tcW w:w="669" w:type="dxa"/>
            <w:vAlign w:val="center"/>
          </w:tcPr>
          <w:p w14:paraId="58C77087" w14:textId="77777777" w:rsidR="005147E7" w:rsidRPr="006F38CF" w:rsidRDefault="005147E7" w:rsidP="00F64B5D">
            <w:pPr>
              <w:jc w:val="center"/>
              <w:rPr>
                <w:b/>
                <w:color w:val="000000"/>
                <w:szCs w:val="22"/>
              </w:rPr>
            </w:pPr>
          </w:p>
        </w:tc>
        <w:tc>
          <w:tcPr>
            <w:tcW w:w="670" w:type="dxa"/>
            <w:vAlign w:val="center"/>
          </w:tcPr>
          <w:p w14:paraId="7634BEA9" w14:textId="77777777" w:rsidR="005147E7" w:rsidRPr="006F38CF" w:rsidRDefault="005147E7" w:rsidP="00F64B5D">
            <w:pPr>
              <w:jc w:val="center"/>
              <w:rPr>
                <w:b/>
                <w:color w:val="000000"/>
                <w:szCs w:val="22"/>
              </w:rPr>
            </w:pPr>
          </w:p>
        </w:tc>
        <w:tc>
          <w:tcPr>
            <w:tcW w:w="669" w:type="dxa"/>
            <w:vAlign w:val="center"/>
          </w:tcPr>
          <w:p w14:paraId="60834E81" w14:textId="77777777" w:rsidR="005147E7" w:rsidRPr="006F38CF" w:rsidRDefault="005147E7" w:rsidP="00F64B5D">
            <w:pPr>
              <w:jc w:val="center"/>
              <w:rPr>
                <w:b/>
                <w:color w:val="000000"/>
                <w:szCs w:val="22"/>
              </w:rPr>
            </w:pPr>
          </w:p>
        </w:tc>
        <w:tc>
          <w:tcPr>
            <w:tcW w:w="670" w:type="dxa"/>
            <w:vAlign w:val="center"/>
          </w:tcPr>
          <w:p w14:paraId="2867A779" w14:textId="77777777" w:rsidR="005147E7" w:rsidRPr="006F38CF" w:rsidRDefault="005147E7" w:rsidP="00F64B5D">
            <w:pPr>
              <w:jc w:val="center"/>
              <w:rPr>
                <w:b/>
                <w:color w:val="000000"/>
                <w:szCs w:val="22"/>
              </w:rPr>
            </w:pPr>
          </w:p>
        </w:tc>
      </w:tr>
      <w:tr w:rsidR="005147E7" w:rsidRPr="006F38CF" w14:paraId="7F145EE4" w14:textId="77777777" w:rsidTr="005147E7">
        <w:trPr>
          <w:cantSplit/>
          <w:trHeight w:val="289"/>
          <w:jc w:val="center"/>
        </w:trPr>
        <w:tc>
          <w:tcPr>
            <w:tcW w:w="830" w:type="dxa"/>
            <w:vAlign w:val="center"/>
          </w:tcPr>
          <w:p w14:paraId="62008F78" w14:textId="26ADC49B"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4</w:t>
            </w:r>
            <w:r>
              <w:rPr>
                <w:color w:val="000000"/>
                <w:szCs w:val="22"/>
              </w:rPr>
              <w:t>.11</w:t>
            </w:r>
          </w:p>
        </w:tc>
        <w:tc>
          <w:tcPr>
            <w:tcW w:w="4819" w:type="dxa"/>
            <w:vAlign w:val="center"/>
          </w:tcPr>
          <w:p w14:paraId="4A8CD133" w14:textId="7F72792A" w:rsidR="005147E7" w:rsidRPr="006F38CF" w:rsidRDefault="008D1EEB" w:rsidP="00F64B5D">
            <w:pPr>
              <w:tabs>
                <w:tab w:val="left" w:pos="397"/>
              </w:tabs>
              <w:ind w:left="397" w:hanging="397"/>
              <w:rPr>
                <w:color w:val="000000"/>
                <w:szCs w:val="22"/>
              </w:rPr>
            </w:pPr>
            <w:r w:rsidRPr="005A69D2">
              <w:rPr>
                <w:sz w:val="20"/>
                <w:lang w:val="en-US"/>
              </w:rPr>
              <w:t>Testiranje decentralizovanih komponenti u kontrolisanom okruženju</w:t>
            </w:r>
          </w:p>
        </w:tc>
        <w:tc>
          <w:tcPr>
            <w:tcW w:w="953" w:type="dxa"/>
            <w:vAlign w:val="center"/>
          </w:tcPr>
          <w:p w14:paraId="17426CDE" w14:textId="77777777" w:rsidR="005147E7" w:rsidRPr="006F38CF" w:rsidRDefault="005147E7" w:rsidP="00F64B5D">
            <w:pPr>
              <w:jc w:val="center"/>
              <w:rPr>
                <w:b/>
                <w:color w:val="000000"/>
                <w:szCs w:val="22"/>
              </w:rPr>
            </w:pPr>
          </w:p>
        </w:tc>
        <w:tc>
          <w:tcPr>
            <w:tcW w:w="669" w:type="dxa"/>
            <w:vAlign w:val="center"/>
          </w:tcPr>
          <w:p w14:paraId="6A57443B" w14:textId="77777777" w:rsidR="005147E7" w:rsidRPr="006F38CF" w:rsidRDefault="005147E7" w:rsidP="00F64B5D">
            <w:pPr>
              <w:jc w:val="center"/>
              <w:rPr>
                <w:b/>
                <w:color w:val="000000"/>
                <w:szCs w:val="22"/>
              </w:rPr>
            </w:pPr>
          </w:p>
        </w:tc>
        <w:tc>
          <w:tcPr>
            <w:tcW w:w="670" w:type="dxa"/>
            <w:vAlign w:val="center"/>
          </w:tcPr>
          <w:p w14:paraId="30E1857E" w14:textId="77777777" w:rsidR="005147E7" w:rsidRPr="006F38CF" w:rsidRDefault="005147E7" w:rsidP="00F64B5D">
            <w:pPr>
              <w:jc w:val="center"/>
              <w:rPr>
                <w:b/>
                <w:color w:val="000000"/>
                <w:szCs w:val="22"/>
              </w:rPr>
            </w:pPr>
          </w:p>
        </w:tc>
        <w:tc>
          <w:tcPr>
            <w:tcW w:w="669" w:type="dxa"/>
            <w:vAlign w:val="center"/>
          </w:tcPr>
          <w:p w14:paraId="56CB087E" w14:textId="77777777" w:rsidR="005147E7" w:rsidRPr="006F38CF" w:rsidRDefault="005147E7" w:rsidP="00F64B5D">
            <w:pPr>
              <w:jc w:val="center"/>
              <w:rPr>
                <w:b/>
                <w:color w:val="000000"/>
                <w:szCs w:val="22"/>
              </w:rPr>
            </w:pPr>
          </w:p>
        </w:tc>
        <w:tc>
          <w:tcPr>
            <w:tcW w:w="670" w:type="dxa"/>
            <w:vAlign w:val="center"/>
          </w:tcPr>
          <w:p w14:paraId="46119BD2" w14:textId="77777777" w:rsidR="005147E7" w:rsidRPr="006F38CF" w:rsidRDefault="005147E7" w:rsidP="00F64B5D">
            <w:pPr>
              <w:jc w:val="center"/>
              <w:rPr>
                <w:b/>
                <w:color w:val="000000"/>
                <w:szCs w:val="22"/>
              </w:rPr>
            </w:pPr>
          </w:p>
        </w:tc>
        <w:tc>
          <w:tcPr>
            <w:tcW w:w="669" w:type="dxa"/>
            <w:vAlign w:val="center"/>
          </w:tcPr>
          <w:p w14:paraId="2C939D29" w14:textId="77777777" w:rsidR="005147E7" w:rsidRPr="006F38CF" w:rsidRDefault="005147E7" w:rsidP="00F64B5D">
            <w:pPr>
              <w:jc w:val="center"/>
              <w:rPr>
                <w:b/>
                <w:color w:val="000000"/>
                <w:szCs w:val="22"/>
              </w:rPr>
            </w:pPr>
          </w:p>
        </w:tc>
        <w:tc>
          <w:tcPr>
            <w:tcW w:w="670" w:type="dxa"/>
            <w:vAlign w:val="center"/>
          </w:tcPr>
          <w:p w14:paraId="3600E784" w14:textId="77777777" w:rsidR="005147E7" w:rsidRPr="006F38CF" w:rsidRDefault="005147E7" w:rsidP="00F64B5D">
            <w:pPr>
              <w:jc w:val="center"/>
              <w:rPr>
                <w:b/>
                <w:color w:val="000000"/>
                <w:szCs w:val="22"/>
              </w:rPr>
            </w:pPr>
          </w:p>
        </w:tc>
        <w:tc>
          <w:tcPr>
            <w:tcW w:w="669" w:type="dxa"/>
            <w:vAlign w:val="center"/>
          </w:tcPr>
          <w:p w14:paraId="5BBE8094" w14:textId="77777777" w:rsidR="005147E7" w:rsidRPr="006F38CF" w:rsidRDefault="005147E7" w:rsidP="00F64B5D">
            <w:pPr>
              <w:jc w:val="center"/>
              <w:rPr>
                <w:b/>
                <w:color w:val="000000"/>
                <w:szCs w:val="22"/>
              </w:rPr>
            </w:pPr>
          </w:p>
        </w:tc>
        <w:tc>
          <w:tcPr>
            <w:tcW w:w="670" w:type="dxa"/>
            <w:vAlign w:val="center"/>
          </w:tcPr>
          <w:p w14:paraId="36578E80" w14:textId="77777777" w:rsidR="005147E7" w:rsidRPr="006F38CF" w:rsidRDefault="005147E7" w:rsidP="00F64B5D">
            <w:pPr>
              <w:jc w:val="center"/>
              <w:rPr>
                <w:b/>
                <w:color w:val="000000"/>
                <w:szCs w:val="22"/>
              </w:rPr>
            </w:pPr>
          </w:p>
        </w:tc>
        <w:tc>
          <w:tcPr>
            <w:tcW w:w="669" w:type="dxa"/>
            <w:vAlign w:val="center"/>
          </w:tcPr>
          <w:p w14:paraId="58028B15" w14:textId="77777777" w:rsidR="005147E7" w:rsidRPr="006F38CF" w:rsidRDefault="005147E7" w:rsidP="00F64B5D">
            <w:pPr>
              <w:jc w:val="center"/>
              <w:rPr>
                <w:b/>
                <w:color w:val="000000"/>
                <w:szCs w:val="22"/>
              </w:rPr>
            </w:pPr>
          </w:p>
        </w:tc>
        <w:tc>
          <w:tcPr>
            <w:tcW w:w="670" w:type="dxa"/>
            <w:vAlign w:val="center"/>
          </w:tcPr>
          <w:p w14:paraId="749E8283" w14:textId="77777777" w:rsidR="005147E7" w:rsidRPr="006F38CF" w:rsidRDefault="005147E7" w:rsidP="00F64B5D">
            <w:pPr>
              <w:jc w:val="center"/>
              <w:rPr>
                <w:b/>
                <w:color w:val="000000"/>
                <w:szCs w:val="22"/>
              </w:rPr>
            </w:pPr>
          </w:p>
        </w:tc>
        <w:tc>
          <w:tcPr>
            <w:tcW w:w="669" w:type="dxa"/>
            <w:vAlign w:val="center"/>
          </w:tcPr>
          <w:p w14:paraId="0001CC49" w14:textId="77777777" w:rsidR="005147E7" w:rsidRPr="006F38CF" w:rsidRDefault="005147E7" w:rsidP="00F64B5D">
            <w:pPr>
              <w:jc w:val="center"/>
              <w:rPr>
                <w:b/>
                <w:color w:val="000000"/>
                <w:szCs w:val="22"/>
              </w:rPr>
            </w:pPr>
          </w:p>
        </w:tc>
        <w:tc>
          <w:tcPr>
            <w:tcW w:w="670" w:type="dxa"/>
            <w:vAlign w:val="center"/>
          </w:tcPr>
          <w:p w14:paraId="6006C730" w14:textId="77777777" w:rsidR="005147E7" w:rsidRPr="006F38CF" w:rsidRDefault="005147E7" w:rsidP="00F64B5D">
            <w:pPr>
              <w:jc w:val="center"/>
              <w:rPr>
                <w:b/>
                <w:color w:val="000000"/>
                <w:szCs w:val="22"/>
              </w:rPr>
            </w:pPr>
          </w:p>
        </w:tc>
      </w:tr>
      <w:tr w:rsidR="005147E7" w:rsidRPr="006F38CF" w14:paraId="695F486E" w14:textId="77777777" w:rsidTr="005147E7">
        <w:trPr>
          <w:cantSplit/>
          <w:trHeight w:val="289"/>
          <w:jc w:val="center"/>
        </w:trPr>
        <w:tc>
          <w:tcPr>
            <w:tcW w:w="830" w:type="dxa"/>
            <w:vAlign w:val="center"/>
          </w:tcPr>
          <w:p w14:paraId="4B895274" w14:textId="55B67CF7"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p>
        </w:tc>
        <w:tc>
          <w:tcPr>
            <w:tcW w:w="4819" w:type="dxa"/>
            <w:vAlign w:val="center"/>
          </w:tcPr>
          <w:p w14:paraId="6E2D0F45" w14:textId="6A6BBCC7" w:rsidR="005147E7" w:rsidRPr="006F38CF" w:rsidRDefault="008D1EEB" w:rsidP="00F64B5D">
            <w:pPr>
              <w:tabs>
                <w:tab w:val="left" w:pos="397"/>
              </w:tabs>
              <w:ind w:left="397" w:hanging="397"/>
              <w:rPr>
                <w:color w:val="000000"/>
                <w:szCs w:val="22"/>
              </w:rPr>
            </w:pPr>
            <w:r>
              <w:rPr>
                <w:color w:val="000000"/>
                <w:szCs w:val="22"/>
              </w:rPr>
              <w:t>Implementacija sistema nagradjivanja</w:t>
            </w:r>
          </w:p>
        </w:tc>
        <w:tc>
          <w:tcPr>
            <w:tcW w:w="953" w:type="dxa"/>
            <w:vAlign w:val="center"/>
          </w:tcPr>
          <w:p w14:paraId="51AFAFD1" w14:textId="77777777" w:rsidR="005147E7" w:rsidRPr="006F38CF" w:rsidRDefault="005147E7" w:rsidP="00F64B5D">
            <w:pPr>
              <w:jc w:val="center"/>
              <w:rPr>
                <w:b/>
                <w:color w:val="000000"/>
                <w:szCs w:val="22"/>
              </w:rPr>
            </w:pPr>
          </w:p>
        </w:tc>
        <w:tc>
          <w:tcPr>
            <w:tcW w:w="669" w:type="dxa"/>
            <w:vAlign w:val="center"/>
          </w:tcPr>
          <w:p w14:paraId="5BF8D88A" w14:textId="77777777" w:rsidR="005147E7" w:rsidRPr="006F38CF" w:rsidRDefault="005147E7" w:rsidP="00F64B5D">
            <w:pPr>
              <w:jc w:val="center"/>
              <w:rPr>
                <w:b/>
                <w:color w:val="000000"/>
                <w:szCs w:val="22"/>
              </w:rPr>
            </w:pPr>
          </w:p>
        </w:tc>
        <w:tc>
          <w:tcPr>
            <w:tcW w:w="670" w:type="dxa"/>
            <w:vAlign w:val="center"/>
          </w:tcPr>
          <w:p w14:paraId="74980A62" w14:textId="77777777" w:rsidR="005147E7" w:rsidRPr="006F38CF" w:rsidRDefault="005147E7" w:rsidP="00F64B5D">
            <w:pPr>
              <w:jc w:val="center"/>
              <w:rPr>
                <w:b/>
                <w:color w:val="000000"/>
                <w:szCs w:val="22"/>
              </w:rPr>
            </w:pPr>
          </w:p>
        </w:tc>
        <w:tc>
          <w:tcPr>
            <w:tcW w:w="669" w:type="dxa"/>
            <w:vAlign w:val="center"/>
          </w:tcPr>
          <w:p w14:paraId="07D35328" w14:textId="77777777" w:rsidR="005147E7" w:rsidRPr="006F38CF" w:rsidRDefault="005147E7" w:rsidP="00F64B5D">
            <w:pPr>
              <w:jc w:val="center"/>
              <w:rPr>
                <w:b/>
                <w:color w:val="000000"/>
                <w:szCs w:val="22"/>
              </w:rPr>
            </w:pPr>
          </w:p>
        </w:tc>
        <w:tc>
          <w:tcPr>
            <w:tcW w:w="670" w:type="dxa"/>
            <w:vAlign w:val="center"/>
          </w:tcPr>
          <w:p w14:paraId="5129DB41" w14:textId="77777777" w:rsidR="005147E7" w:rsidRPr="006F38CF" w:rsidRDefault="005147E7" w:rsidP="00F64B5D">
            <w:pPr>
              <w:jc w:val="center"/>
              <w:rPr>
                <w:b/>
                <w:color w:val="000000"/>
                <w:szCs w:val="22"/>
              </w:rPr>
            </w:pPr>
          </w:p>
        </w:tc>
        <w:tc>
          <w:tcPr>
            <w:tcW w:w="669" w:type="dxa"/>
            <w:vAlign w:val="center"/>
          </w:tcPr>
          <w:p w14:paraId="4DCD2F85" w14:textId="77777777" w:rsidR="005147E7" w:rsidRPr="006F38CF" w:rsidRDefault="005147E7" w:rsidP="00F64B5D">
            <w:pPr>
              <w:jc w:val="center"/>
              <w:rPr>
                <w:b/>
                <w:color w:val="000000"/>
                <w:szCs w:val="22"/>
              </w:rPr>
            </w:pPr>
          </w:p>
        </w:tc>
        <w:tc>
          <w:tcPr>
            <w:tcW w:w="670" w:type="dxa"/>
            <w:vAlign w:val="center"/>
          </w:tcPr>
          <w:p w14:paraId="53A4D22A" w14:textId="77777777" w:rsidR="005147E7" w:rsidRPr="006F38CF" w:rsidRDefault="005147E7" w:rsidP="00F64B5D">
            <w:pPr>
              <w:jc w:val="center"/>
              <w:rPr>
                <w:b/>
                <w:color w:val="000000"/>
                <w:szCs w:val="22"/>
              </w:rPr>
            </w:pPr>
          </w:p>
        </w:tc>
        <w:tc>
          <w:tcPr>
            <w:tcW w:w="669" w:type="dxa"/>
            <w:vAlign w:val="center"/>
          </w:tcPr>
          <w:p w14:paraId="751F6EB8" w14:textId="77777777" w:rsidR="005147E7" w:rsidRPr="006F38CF" w:rsidRDefault="005147E7" w:rsidP="00F64B5D">
            <w:pPr>
              <w:jc w:val="center"/>
              <w:rPr>
                <w:b/>
                <w:color w:val="000000"/>
                <w:szCs w:val="22"/>
              </w:rPr>
            </w:pPr>
          </w:p>
        </w:tc>
        <w:tc>
          <w:tcPr>
            <w:tcW w:w="670" w:type="dxa"/>
            <w:vAlign w:val="center"/>
          </w:tcPr>
          <w:p w14:paraId="51E78466" w14:textId="77777777" w:rsidR="005147E7" w:rsidRPr="006F38CF" w:rsidRDefault="005147E7" w:rsidP="00F64B5D">
            <w:pPr>
              <w:jc w:val="center"/>
              <w:rPr>
                <w:b/>
                <w:color w:val="000000"/>
                <w:szCs w:val="22"/>
              </w:rPr>
            </w:pPr>
          </w:p>
        </w:tc>
        <w:tc>
          <w:tcPr>
            <w:tcW w:w="669" w:type="dxa"/>
            <w:vAlign w:val="center"/>
          </w:tcPr>
          <w:p w14:paraId="39CF2B20" w14:textId="77777777" w:rsidR="005147E7" w:rsidRPr="006F38CF" w:rsidRDefault="005147E7" w:rsidP="00F64B5D">
            <w:pPr>
              <w:jc w:val="center"/>
              <w:rPr>
                <w:b/>
                <w:color w:val="000000"/>
                <w:szCs w:val="22"/>
              </w:rPr>
            </w:pPr>
          </w:p>
        </w:tc>
        <w:tc>
          <w:tcPr>
            <w:tcW w:w="670" w:type="dxa"/>
            <w:vAlign w:val="center"/>
          </w:tcPr>
          <w:p w14:paraId="5BB63DF2" w14:textId="77777777" w:rsidR="005147E7" w:rsidRPr="006F38CF" w:rsidRDefault="005147E7" w:rsidP="00F64B5D">
            <w:pPr>
              <w:jc w:val="center"/>
              <w:rPr>
                <w:b/>
                <w:color w:val="000000"/>
                <w:szCs w:val="22"/>
              </w:rPr>
            </w:pPr>
          </w:p>
        </w:tc>
        <w:tc>
          <w:tcPr>
            <w:tcW w:w="669" w:type="dxa"/>
            <w:vAlign w:val="center"/>
          </w:tcPr>
          <w:p w14:paraId="79734627" w14:textId="77777777" w:rsidR="005147E7" w:rsidRPr="006F38CF" w:rsidRDefault="005147E7" w:rsidP="00F64B5D">
            <w:pPr>
              <w:jc w:val="center"/>
              <w:rPr>
                <w:b/>
                <w:color w:val="000000"/>
                <w:szCs w:val="22"/>
              </w:rPr>
            </w:pPr>
          </w:p>
        </w:tc>
        <w:tc>
          <w:tcPr>
            <w:tcW w:w="670" w:type="dxa"/>
            <w:vAlign w:val="center"/>
          </w:tcPr>
          <w:p w14:paraId="56572CD2" w14:textId="77777777" w:rsidR="005147E7" w:rsidRPr="006F38CF" w:rsidRDefault="005147E7" w:rsidP="00F64B5D">
            <w:pPr>
              <w:jc w:val="center"/>
              <w:rPr>
                <w:b/>
                <w:color w:val="000000"/>
                <w:szCs w:val="22"/>
              </w:rPr>
            </w:pPr>
          </w:p>
        </w:tc>
      </w:tr>
      <w:tr w:rsidR="005147E7" w:rsidRPr="006F38CF" w14:paraId="188C7162" w14:textId="77777777" w:rsidTr="005147E7">
        <w:trPr>
          <w:cantSplit/>
          <w:trHeight w:val="289"/>
          <w:jc w:val="center"/>
        </w:trPr>
        <w:tc>
          <w:tcPr>
            <w:tcW w:w="830" w:type="dxa"/>
            <w:vAlign w:val="center"/>
          </w:tcPr>
          <w:p w14:paraId="076AA37E" w14:textId="53D31796"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.1</w:t>
            </w:r>
          </w:p>
        </w:tc>
        <w:tc>
          <w:tcPr>
            <w:tcW w:w="4819" w:type="dxa"/>
            <w:vAlign w:val="center"/>
          </w:tcPr>
          <w:p w14:paraId="210ED219" w14:textId="176ECF52" w:rsidR="005147E7" w:rsidRPr="006F38CF" w:rsidRDefault="008D1EEB" w:rsidP="00F64B5D">
            <w:pPr>
              <w:tabs>
                <w:tab w:val="left" w:pos="397"/>
              </w:tabs>
              <w:ind w:left="397" w:hanging="397"/>
              <w:rPr>
                <w:color w:val="000000"/>
                <w:szCs w:val="22"/>
              </w:rPr>
            </w:pPr>
            <w:r w:rsidRPr="00094080">
              <w:rPr>
                <w:sz w:val="20"/>
                <w:lang w:val="en-US"/>
              </w:rPr>
              <w:t>Definisati vrste aktivnosti koje će biti nagrađene (npr. završetak kursa, visoki rezultati, recenzije od strane vršnjaka).</w:t>
            </w:r>
          </w:p>
        </w:tc>
        <w:tc>
          <w:tcPr>
            <w:tcW w:w="953" w:type="dxa"/>
            <w:vAlign w:val="center"/>
          </w:tcPr>
          <w:p w14:paraId="509EBAD5" w14:textId="77777777" w:rsidR="005147E7" w:rsidRPr="006F38CF" w:rsidRDefault="005147E7" w:rsidP="00F64B5D">
            <w:pPr>
              <w:jc w:val="center"/>
              <w:rPr>
                <w:b/>
                <w:color w:val="000000"/>
                <w:szCs w:val="22"/>
              </w:rPr>
            </w:pPr>
          </w:p>
        </w:tc>
        <w:tc>
          <w:tcPr>
            <w:tcW w:w="669" w:type="dxa"/>
            <w:vAlign w:val="center"/>
          </w:tcPr>
          <w:p w14:paraId="74726E98" w14:textId="77777777" w:rsidR="005147E7" w:rsidRPr="006F38CF" w:rsidRDefault="005147E7" w:rsidP="00F64B5D">
            <w:pPr>
              <w:jc w:val="center"/>
              <w:rPr>
                <w:b/>
                <w:color w:val="000000"/>
                <w:szCs w:val="22"/>
              </w:rPr>
            </w:pPr>
          </w:p>
        </w:tc>
        <w:tc>
          <w:tcPr>
            <w:tcW w:w="670" w:type="dxa"/>
            <w:vAlign w:val="center"/>
          </w:tcPr>
          <w:p w14:paraId="6509A8AA" w14:textId="77777777" w:rsidR="005147E7" w:rsidRPr="006F38CF" w:rsidRDefault="005147E7" w:rsidP="00F64B5D">
            <w:pPr>
              <w:jc w:val="center"/>
              <w:rPr>
                <w:b/>
                <w:color w:val="000000"/>
                <w:szCs w:val="22"/>
              </w:rPr>
            </w:pPr>
          </w:p>
        </w:tc>
        <w:tc>
          <w:tcPr>
            <w:tcW w:w="669" w:type="dxa"/>
            <w:vAlign w:val="center"/>
          </w:tcPr>
          <w:p w14:paraId="3E986DE1" w14:textId="77777777" w:rsidR="005147E7" w:rsidRPr="006F38CF" w:rsidRDefault="005147E7" w:rsidP="00F64B5D">
            <w:pPr>
              <w:jc w:val="center"/>
              <w:rPr>
                <w:b/>
                <w:color w:val="000000"/>
                <w:szCs w:val="22"/>
              </w:rPr>
            </w:pPr>
          </w:p>
        </w:tc>
        <w:tc>
          <w:tcPr>
            <w:tcW w:w="670" w:type="dxa"/>
            <w:vAlign w:val="center"/>
          </w:tcPr>
          <w:p w14:paraId="78BC2EB2" w14:textId="77777777" w:rsidR="005147E7" w:rsidRPr="006F38CF" w:rsidRDefault="005147E7" w:rsidP="00F64B5D">
            <w:pPr>
              <w:jc w:val="center"/>
              <w:rPr>
                <w:b/>
                <w:color w:val="000000"/>
                <w:szCs w:val="22"/>
              </w:rPr>
            </w:pPr>
          </w:p>
        </w:tc>
        <w:tc>
          <w:tcPr>
            <w:tcW w:w="669" w:type="dxa"/>
            <w:vAlign w:val="center"/>
          </w:tcPr>
          <w:p w14:paraId="66585A53" w14:textId="77777777" w:rsidR="005147E7" w:rsidRPr="006F38CF" w:rsidRDefault="005147E7" w:rsidP="00F64B5D">
            <w:pPr>
              <w:jc w:val="center"/>
              <w:rPr>
                <w:b/>
                <w:color w:val="000000"/>
                <w:szCs w:val="22"/>
              </w:rPr>
            </w:pPr>
          </w:p>
        </w:tc>
        <w:tc>
          <w:tcPr>
            <w:tcW w:w="670" w:type="dxa"/>
            <w:vAlign w:val="center"/>
          </w:tcPr>
          <w:p w14:paraId="668DFF23" w14:textId="77777777" w:rsidR="005147E7" w:rsidRPr="006F38CF" w:rsidRDefault="005147E7" w:rsidP="00F64B5D">
            <w:pPr>
              <w:jc w:val="center"/>
              <w:rPr>
                <w:b/>
                <w:color w:val="000000"/>
                <w:szCs w:val="22"/>
              </w:rPr>
            </w:pPr>
          </w:p>
        </w:tc>
        <w:tc>
          <w:tcPr>
            <w:tcW w:w="669" w:type="dxa"/>
            <w:vAlign w:val="center"/>
          </w:tcPr>
          <w:p w14:paraId="7081CB83" w14:textId="77777777" w:rsidR="005147E7" w:rsidRPr="006F38CF" w:rsidRDefault="005147E7" w:rsidP="00F64B5D">
            <w:pPr>
              <w:jc w:val="center"/>
              <w:rPr>
                <w:b/>
                <w:color w:val="000000"/>
                <w:szCs w:val="22"/>
              </w:rPr>
            </w:pPr>
          </w:p>
        </w:tc>
        <w:tc>
          <w:tcPr>
            <w:tcW w:w="670" w:type="dxa"/>
            <w:vAlign w:val="center"/>
          </w:tcPr>
          <w:p w14:paraId="3E694CB6" w14:textId="77777777" w:rsidR="005147E7" w:rsidRPr="006F38CF" w:rsidRDefault="005147E7" w:rsidP="00F64B5D">
            <w:pPr>
              <w:jc w:val="center"/>
              <w:rPr>
                <w:b/>
                <w:color w:val="000000"/>
                <w:szCs w:val="22"/>
              </w:rPr>
            </w:pPr>
          </w:p>
        </w:tc>
        <w:tc>
          <w:tcPr>
            <w:tcW w:w="669" w:type="dxa"/>
            <w:vAlign w:val="center"/>
          </w:tcPr>
          <w:p w14:paraId="68B0C026" w14:textId="77777777" w:rsidR="005147E7" w:rsidRPr="006F38CF" w:rsidRDefault="005147E7" w:rsidP="00F64B5D">
            <w:pPr>
              <w:jc w:val="center"/>
              <w:rPr>
                <w:b/>
                <w:color w:val="000000"/>
                <w:szCs w:val="22"/>
              </w:rPr>
            </w:pPr>
          </w:p>
        </w:tc>
        <w:tc>
          <w:tcPr>
            <w:tcW w:w="670" w:type="dxa"/>
            <w:vAlign w:val="center"/>
          </w:tcPr>
          <w:p w14:paraId="5FC8706F" w14:textId="77777777" w:rsidR="005147E7" w:rsidRPr="006F38CF" w:rsidRDefault="005147E7" w:rsidP="00F64B5D">
            <w:pPr>
              <w:jc w:val="center"/>
              <w:rPr>
                <w:b/>
                <w:color w:val="000000"/>
                <w:szCs w:val="22"/>
              </w:rPr>
            </w:pPr>
          </w:p>
        </w:tc>
        <w:tc>
          <w:tcPr>
            <w:tcW w:w="669" w:type="dxa"/>
            <w:vAlign w:val="center"/>
          </w:tcPr>
          <w:p w14:paraId="278E2B1E" w14:textId="77777777" w:rsidR="005147E7" w:rsidRPr="006F38CF" w:rsidRDefault="005147E7" w:rsidP="00F64B5D">
            <w:pPr>
              <w:jc w:val="center"/>
              <w:rPr>
                <w:b/>
                <w:color w:val="000000"/>
                <w:szCs w:val="22"/>
              </w:rPr>
            </w:pPr>
          </w:p>
        </w:tc>
        <w:tc>
          <w:tcPr>
            <w:tcW w:w="670" w:type="dxa"/>
            <w:vAlign w:val="center"/>
          </w:tcPr>
          <w:p w14:paraId="1418DABE" w14:textId="77777777" w:rsidR="005147E7" w:rsidRPr="006F38CF" w:rsidRDefault="005147E7" w:rsidP="00F64B5D">
            <w:pPr>
              <w:jc w:val="center"/>
              <w:rPr>
                <w:b/>
                <w:color w:val="000000"/>
                <w:szCs w:val="22"/>
              </w:rPr>
            </w:pPr>
          </w:p>
        </w:tc>
      </w:tr>
      <w:tr w:rsidR="005147E7" w:rsidRPr="006F38CF" w14:paraId="79838296" w14:textId="77777777" w:rsidTr="005147E7">
        <w:trPr>
          <w:cantSplit/>
          <w:trHeight w:val="289"/>
          <w:jc w:val="center"/>
        </w:trPr>
        <w:tc>
          <w:tcPr>
            <w:tcW w:w="830" w:type="dxa"/>
            <w:vAlign w:val="center"/>
          </w:tcPr>
          <w:p w14:paraId="5EE68595" w14:textId="7BA39D05"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.2</w:t>
            </w:r>
          </w:p>
        </w:tc>
        <w:tc>
          <w:tcPr>
            <w:tcW w:w="4819" w:type="dxa"/>
            <w:vAlign w:val="center"/>
          </w:tcPr>
          <w:p w14:paraId="4C9F7BD2" w14:textId="14F51F81" w:rsidR="005147E7" w:rsidRPr="006F38CF" w:rsidRDefault="00570BDA" w:rsidP="00F64B5D">
            <w:pPr>
              <w:tabs>
                <w:tab w:val="left" w:pos="397"/>
              </w:tabs>
              <w:ind w:left="397" w:hanging="397"/>
              <w:rPr>
                <w:color w:val="000000"/>
                <w:szCs w:val="22"/>
              </w:rPr>
            </w:pPr>
            <w:r w:rsidRPr="00094080">
              <w:rPr>
                <w:sz w:val="20"/>
                <w:lang w:val="en-US"/>
              </w:rPr>
              <w:t>Odrediti vrednost i mehanizam distribucije tokena.</w:t>
            </w:r>
          </w:p>
        </w:tc>
        <w:tc>
          <w:tcPr>
            <w:tcW w:w="953" w:type="dxa"/>
            <w:vAlign w:val="center"/>
          </w:tcPr>
          <w:p w14:paraId="1D5E0733" w14:textId="77777777" w:rsidR="005147E7" w:rsidRPr="006F38CF" w:rsidRDefault="005147E7" w:rsidP="00F64B5D">
            <w:pPr>
              <w:jc w:val="center"/>
              <w:rPr>
                <w:b/>
                <w:color w:val="000000"/>
                <w:szCs w:val="22"/>
              </w:rPr>
            </w:pPr>
          </w:p>
        </w:tc>
        <w:tc>
          <w:tcPr>
            <w:tcW w:w="669" w:type="dxa"/>
            <w:vAlign w:val="center"/>
          </w:tcPr>
          <w:p w14:paraId="3B46F62F" w14:textId="77777777" w:rsidR="005147E7" w:rsidRPr="006F38CF" w:rsidRDefault="005147E7" w:rsidP="00F64B5D">
            <w:pPr>
              <w:jc w:val="center"/>
              <w:rPr>
                <w:b/>
                <w:color w:val="000000"/>
                <w:szCs w:val="22"/>
              </w:rPr>
            </w:pPr>
          </w:p>
        </w:tc>
        <w:tc>
          <w:tcPr>
            <w:tcW w:w="670" w:type="dxa"/>
            <w:vAlign w:val="center"/>
          </w:tcPr>
          <w:p w14:paraId="2C5F4DEE" w14:textId="77777777" w:rsidR="005147E7" w:rsidRPr="006F38CF" w:rsidRDefault="005147E7" w:rsidP="00F64B5D">
            <w:pPr>
              <w:jc w:val="center"/>
              <w:rPr>
                <w:b/>
                <w:color w:val="000000"/>
                <w:szCs w:val="22"/>
              </w:rPr>
            </w:pPr>
          </w:p>
        </w:tc>
        <w:tc>
          <w:tcPr>
            <w:tcW w:w="669" w:type="dxa"/>
            <w:vAlign w:val="center"/>
          </w:tcPr>
          <w:p w14:paraId="5F3D69AB" w14:textId="77777777" w:rsidR="005147E7" w:rsidRPr="006F38CF" w:rsidRDefault="005147E7" w:rsidP="00F64B5D">
            <w:pPr>
              <w:jc w:val="center"/>
              <w:rPr>
                <w:b/>
                <w:color w:val="000000"/>
                <w:szCs w:val="22"/>
              </w:rPr>
            </w:pPr>
          </w:p>
        </w:tc>
        <w:tc>
          <w:tcPr>
            <w:tcW w:w="670" w:type="dxa"/>
            <w:vAlign w:val="center"/>
          </w:tcPr>
          <w:p w14:paraId="520BA687" w14:textId="77777777" w:rsidR="005147E7" w:rsidRPr="006F38CF" w:rsidRDefault="005147E7" w:rsidP="00F64B5D">
            <w:pPr>
              <w:jc w:val="center"/>
              <w:rPr>
                <w:b/>
                <w:color w:val="000000"/>
                <w:szCs w:val="22"/>
              </w:rPr>
            </w:pPr>
          </w:p>
        </w:tc>
        <w:tc>
          <w:tcPr>
            <w:tcW w:w="669" w:type="dxa"/>
            <w:vAlign w:val="center"/>
          </w:tcPr>
          <w:p w14:paraId="240067FB" w14:textId="77777777" w:rsidR="005147E7" w:rsidRPr="006F38CF" w:rsidRDefault="005147E7" w:rsidP="00F64B5D">
            <w:pPr>
              <w:jc w:val="center"/>
              <w:rPr>
                <w:b/>
                <w:color w:val="000000"/>
                <w:szCs w:val="22"/>
              </w:rPr>
            </w:pPr>
          </w:p>
        </w:tc>
        <w:tc>
          <w:tcPr>
            <w:tcW w:w="670" w:type="dxa"/>
            <w:vAlign w:val="center"/>
          </w:tcPr>
          <w:p w14:paraId="3EA1C0FB" w14:textId="77777777" w:rsidR="005147E7" w:rsidRPr="006F38CF" w:rsidRDefault="005147E7" w:rsidP="00F64B5D">
            <w:pPr>
              <w:jc w:val="center"/>
              <w:rPr>
                <w:b/>
                <w:color w:val="000000"/>
                <w:szCs w:val="22"/>
              </w:rPr>
            </w:pPr>
          </w:p>
        </w:tc>
        <w:tc>
          <w:tcPr>
            <w:tcW w:w="669" w:type="dxa"/>
            <w:vAlign w:val="center"/>
          </w:tcPr>
          <w:p w14:paraId="5E752AE2" w14:textId="77777777" w:rsidR="005147E7" w:rsidRPr="006F38CF" w:rsidRDefault="005147E7" w:rsidP="00F64B5D">
            <w:pPr>
              <w:jc w:val="center"/>
              <w:rPr>
                <w:b/>
                <w:color w:val="000000"/>
                <w:szCs w:val="22"/>
              </w:rPr>
            </w:pPr>
          </w:p>
        </w:tc>
        <w:tc>
          <w:tcPr>
            <w:tcW w:w="670" w:type="dxa"/>
            <w:vAlign w:val="center"/>
          </w:tcPr>
          <w:p w14:paraId="4FFB07CD" w14:textId="77777777" w:rsidR="005147E7" w:rsidRPr="006F38CF" w:rsidRDefault="005147E7" w:rsidP="00F64B5D">
            <w:pPr>
              <w:jc w:val="center"/>
              <w:rPr>
                <w:b/>
                <w:color w:val="000000"/>
                <w:szCs w:val="22"/>
              </w:rPr>
            </w:pPr>
          </w:p>
        </w:tc>
        <w:tc>
          <w:tcPr>
            <w:tcW w:w="669" w:type="dxa"/>
            <w:vAlign w:val="center"/>
          </w:tcPr>
          <w:p w14:paraId="6C672C4C" w14:textId="77777777" w:rsidR="005147E7" w:rsidRPr="006F38CF" w:rsidRDefault="005147E7" w:rsidP="00F64B5D">
            <w:pPr>
              <w:jc w:val="center"/>
              <w:rPr>
                <w:b/>
                <w:color w:val="000000"/>
                <w:szCs w:val="22"/>
              </w:rPr>
            </w:pPr>
          </w:p>
        </w:tc>
        <w:tc>
          <w:tcPr>
            <w:tcW w:w="670" w:type="dxa"/>
            <w:vAlign w:val="center"/>
          </w:tcPr>
          <w:p w14:paraId="4D1B3DDE" w14:textId="77777777" w:rsidR="005147E7" w:rsidRPr="006F38CF" w:rsidRDefault="005147E7" w:rsidP="00F64B5D">
            <w:pPr>
              <w:jc w:val="center"/>
              <w:rPr>
                <w:b/>
                <w:color w:val="000000"/>
                <w:szCs w:val="22"/>
              </w:rPr>
            </w:pPr>
          </w:p>
        </w:tc>
        <w:tc>
          <w:tcPr>
            <w:tcW w:w="669" w:type="dxa"/>
            <w:vAlign w:val="center"/>
          </w:tcPr>
          <w:p w14:paraId="29215AF8" w14:textId="77777777" w:rsidR="005147E7" w:rsidRPr="006F38CF" w:rsidRDefault="005147E7" w:rsidP="00F64B5D">
            <w:pPr>
              <w:jc w:val="center"/>
              <w:rPr>
                <w:b/>
                <w:color w:val="000000"/>
                <w:szCs w:val="22"/>
              </w:rPr>
            </w:pPr>
          </w:p>
        </w:tc>
        <w:tc>
          <w:tcPr>
            <w:tcW w:w="670" w:type="dxa"/>
            <w:vAlign w:val="center"/>
          </w:tcPr>
          <w:p w14:paraId="7FABB674" w14:textId="77777777" w:rsidR="005147E7" w:rsidRPr="006F38CF" w:rsidRDefault="005147E7" w:rsidP="00F64B5D">
            <w:pPr>
              <w:jc w:val="center"/>
              <w:rPr>
                <w:b/>
                <w:color w:val="000000"/>
                <w:szCs w:val="22"/>
              </w:rPr>
            </w:pPr>
          </w:p>
        </w:tc>
      </w:tr>
      <w:tr w:rsidR="005147E7" w:rsidRPr="006F38CF" w14:paraId="4EE1174B" w14:textId="77777777" w:rsidTr="005147E7">
        <w:trPr>
          <w:cantSplit/>
          <w:trHeight w:val="289"/>
          <w:jc w:val="center"/>
        </w:trPr>
        <w:tc>
          <w:tcPr>
            <w:tcW w:w="830" w:type="dxa"/>
            <w:vAlign w:val="center"/>
          </w:tcPr>
          <w:p w14:paraId="4535BDD6" w14:textId="65A36246" w:rsidR="005147E7" w:rsidRPr="006F38CF" w:rsidRDefault="008D1EEB" w:rsidP="00F64B5D">
            <w:pPr>
              <w:tabs>
                <w:tab w:val="left" w:pos="397"/>
              </w:tabs>
              <w:ind w:left="397" w:hanging="397"/>
              <w:jc w:val="center"/>
              <w:rPr>
                <w:color w:val="000000"/>
                <w:szCs w:val="22"/>
              </w:rPr>
            </w:pPr>
            <w:r>
              <w:rPr>
                <w:color w:val="000000"/>
                <w:szCs w:val="22"/>
              </w:rPr>
              <w:lastRenderedPageBreak/>
              <w:t>A</w:t>
            </w:r>
            <w:r w:rsidR="00570BDA">
              <w:rPr>
                <w:color w:val="000000"/>
                <w:szCs w:val="22"/>
              </w:rPr>
              <w:t>5</w:t>
            </w:r>
            <w:r>
              <w:rPr>
                <w:color w:val="000000"/>
                <w:szCs w:val="22"/>
              </w:rPr>
              <w:t>.3</w:t>
            </w:r>
          </w:p>
        </w:tc>
        <w:tc>
          <w:tcPr>
            <w:tcW w:w="4819" w:type="dxa"/>
            <w:vAlign w:val="center"/>
          </w:tcPr>
          <w:p w14:paraId="39C092A2" w14:textId="3296380C" w:rsidR="005147E7" w:rsidRPr="006F38CF" w:rsidRDefault="00570BDA" w:rsidP="00F64B5D">
            <w:pPr>
              <w:tabs>
                <w:tab w:val="left" w:pos="397"/>
              </w:tabs>
              <w:ind w:left="397" w:hanging="397"/>
              <w:rPr>
                <w:color w:val="000000"/>
                <w:szCs w:val="22"/>
              </w:rPr>
            </w:pPr>
            <w:r w:rsidRPr="00094080">
              <w:rPr>
                <w:sz w:val="20"/>
                <w:lang w:val="en-US"/>
              </w:rPr>
              <w:t>Izabrati blockchain platformu za izdavanje i upravljanje tokenima (npr. Ethereum, Binance Smart Chain).</w:t>
            </w:r>
          </w:p>
        </w:tc>
        <w:tc>
          <w:tcPr>
            <w:tcW w:w="953" w:type="dxa"/>
            <w:vAlign w:val="center"/>
          </w:tcPr>
          <w:p w14:paraId="2BC62D2A" w14:textId="77777777" w:rsidR="005147E7" w:rsidRPr="006F38CF" w:rsidRDefault="005147E7" w:rsidP="00F64B5D">
            <w:pPr>
              <w:jc w:val="center"/>
              <w:rPr>
                <w:b/>
                <w:color w:val="000000"/>
                <w:szCs w:val="22"/>
              </w:rPr>
            </w:pPr>
          </w:p>
        </w:tc>
        <w:tc>
          <w:tcPr>
            <w:tcW w:w="669" w:type="dxa"/>
            <w:vAlign w:val="center"/>
          </w:tcPr>
          <w:p w14:paraId="6CBF75B4" w14:textId="77777777" w:rsidR="005147E7" w:rsidRPr="006F38CF" w:rsidRDefault="005147E7" w:rsidP="00F64B5D">
            <w:pPr>
              <w:jc w:val="center"/>
              <w:rPr>
                <w:b/>
                <w:color w:val="000000"/>
                <w:szCs w:val="22"/>
              </w:rPr>
            </w:pPr>
          </w:p>
        </w:tc>
        <w:tc>
          <w:tcPr>
            <w:tcW w:w="670" w:type="dxa"/>
            <w:vAlign w:val="center"/>
          </w:tcPr>
          <w:p w14:paraId="0813653E" w14:textId="77777777" w:rsidR="005147E7" w:rsidRPr="006F38CF" w:rsidRDefault="005147E7" w:rsidP="00F64B5D">
            <w:pPr>
              <w:jc w:val="center"/>
              <w:rPr>
                <w:b/>
                <w:color w:val="000000"/>
                <w:szCs w:val="22"/>
              </w:rPr>
            </w:pPr>
          </w:p>
        </w:tc>
        <w:tc>
          <w:tcPr>
            <w:tcW w:w="669" w:type="dxa"/>
            <w:vAlign w:val="center"/>
          </w:tcPr>
          <w:p w14:paraId="6B1FAFE5" w14:textId="77777777" w:rsidR="005147E7" w:rsidRPr="006F38CF" w:rsidRDefault="005147E7" w:rsidP="00F64B5D">
            <w:pPr>
              <w:jc w:val="center"/>
              <w:rPr>
                <w:b/>
                <w:color w:val="000000"/>
                <w:szCs w:val="22"/>
              </w:rPr>
            </w:pPr>
          </w:p>
        </w:tc>
        <w:tc>
          <w:tcPr>
            <w:tcW w:w="670" w:type="dxa"/>
            <w:vAlign w:val="center"/>
          </w:tcPr>
          <w:p w14:paraId="39ABE31F" w14:textId="77777777" w:rsidR="005147E7" w:rsidRPr="006F38CF" w:rsidRDefault="005147E7" w:rsidP="00F64B5D">
            <w:pPr>
              <w:jc w:val="center"/>
              <w:rPr>
                <w:b/>
                <w:color w:val="000000"/>
                <w:szCs w:val="22"/>
              </w:rPr>
            </w:pPr>
          </w:p>
        </w:tc>
        <w:tc>
          <w:tcPr>
            <w:tcW w:w="669" w:type="dxa"/>
            <w:vAlign w:val="center"/>
          </w:tcPr>
          <w:p w14:paraId="1234EAB7" w14:textId="77777777" w:rsidR="005147E7" w:rsidRPr="006F38CF" w:rsidRDefault="005147E7" w:rsidP="00F64B5D">
            <w:pPr>
              <w:jc w:val="center"/>
              <w:rPr>
                <w:b/>
                <w:color w:val="000000"/>
                <w:szCs w:val="22"/>
              </w:rPr>
            </w:pPr>
          </w:p>
        </w:tc>
        <w:tc>
          <w:tcPr>
            <w:tcW w:w="670" w:type="dxa"/>
            <w:vAlign w:val="center"/>
          </w:tcPr>
          <w:p w14:paraId="131D28C7" w14:textId="77777777" w:rsidR="005147E7" w:rsidRPr="006F38CF" w:rsidRDefault="005147E7" w:rsidP="00F64B5D">
            <w:pPr>
              <w:jc w:val="center"/>
              <w:rPr>
                <w:b/>
                <w:color w:val="000000"/>
                <w:szCs w:val="22"/>
              </w:rPr>
            </w:pPr>
          </w:p>
        </w:tc>
        <w:tc>
          <w:tcPr>
            <w:tcW w:w="669" w:type="dxa"/>
            <w:vAlign w:val="center"/>
          </w:tcPr>
          <w:p w14:paraId="60B219E8" w14:textId="77777777" w:rsidR="005147E7" w:rsidRPr="006F38CF" w:rsidRDefault="005147E7" w:rsidP="00F64B5D">
            <w:pPr>
              <w:jc w:val="center"/>
              <w:rPr>
                <w:b/>
                <w:color w:val="000000"/>
                <w:szCs w:val="22"/>
              </w:rPr>
            </w:pPr>
          </w:p>
        </w:tc>
        <w:tc>
          <w:tcPr>
            <w:tcW w:w="670" w:type="dxa"/>
            <w:vAlign w:val="center"/>
          </w:tcPr>
          <w:p w14:paraId="2B98BB4A" w14:textId="77777777" w:rsidR="005147E7" w:rsidRPr="006F38CF" w:rsidRDefault="005147E7" w:rsidP="00F64B5D">
            <w:pPr>
              <w:jc w:val="center"/>
              <w:rPr>
                <w:b/>
                <w:color w:val="000000"/>
                <w:szCs w:val="22"/>
              </w:rPr>
            </w:pPr>
          </w:p>
        </w:tc>
        <w:tc>
          <w:tcPr>
            <w:tcW w:w="669" w:type="dxa"/>
            <w:vAlign w:val="center"/>
          </w:tcPr>
          <w:p w14:paraId="1D55CFD7" w14:textId="77777777" w:rsidR="005147E7" w:rsidRPr="006F38CF" w:rsidRDefault="005147E7" w:rsidP="00F64B5D">
            <w:pPr>
              <w:jc w:val="center"/>
              <w:rPr>
                <w:b/>
                <w:color w:val="000000"/>
                <w:szCs w:val="22"/>
              </w:rPr>
            </w:pPr>
          </w:p>
        </w:tc>
        <w:tc>
          <w:tcPr>
            <w:tcW w:w="670" w:type="dxa"/>
            <w:vAlign w:val="center"/>
          </w:tcPr>
          <w:p w14:paraId="0013294D" w14:textId="77777777" w:rsidR="005147E7" w:rsidRPr="006F38CF" w:rsidRDefault="005147E7" w:rsidP="00F64B5D">
            <w:pPr>
              <w:jc w:val="center"/>
              <w:rPr>
                <w:b/>
                <w:color w:val="000000"/>
                <w:szCs w:val="22"/>
              </w:rPr>
            </w:pPr>
          </w:p>
        </w:tc>
        <w:tc>
          <w:tcPr>
            <w:tcW w:w="669" w:type="dxa"/>
            <w:vAlign w:val="center"/>
          </w:tcPr>
          <w:p w14:paraId="7A24194E" w14:textId="77777777" w:rsidR="005147E7" w:rsidRPr="006F38CF" w:rsidRDefault="005147E7" w:rsidP="00F64B5D">
            <w:pPr>
              <w:jc w:val="center"/>
              <w:rPr>
                <w:b/>
                <w:color w:val="000000"/>
                <w:szCs w:val="22"/>
              </w:rPr>
            </w:pPr>
          </w:p>
        </w:tc>
        <w:tc>
          <w:tcPr>
            <w:tcW w:w="670" w:type="dxa"/>
            <w:vAlign w:val="center"/>
          </w:tcPr>
          <w:p w14:paraId="55EBB73A" w14:textId="77777777" w:rsidR="005147E7" w:rsidRPr="006F38CF" w:rsidRDefault="005147E7" w:rsidP="00F64B5D">
            <w:pPr>
              <w:jc w:val="center"/>
              <w:rPr>
                <w:b/>
                <w:color w:val="000000"/>
                <w:szCs w:val="22"/>
              </w:rPr>
            </w:pPr>
          </w:p>
        </w:tc>
      </w:tr>
      <w:tr w:rsidR="005147E7" w:rsidRPr="006F38CF" w14:paraId="6E72ECD6" w14:textId="77777777" w:rsidTr="005147E7">
        <w:trPr>
          <w:cantSplit/>
          <w:trHeight w:val="289"/>
          <w:jc w:val="center"/>
        </w:trPr>
        <w:tc>
          <w:tcPr>
            <w:tcW w:w="830" w:type="dxa"/>
            <w:vAlign w:val="center"/>
          </w:tcPr>
          <w:p w14:paraId="2C476F50" w14:textId="12EA9A63"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.4</w:t>
            </w:r>
          </w:p>
        </w:tc>
        <w:tc>
          <w:tcPr>
            <w:tcW w:w="4819" w:type="dxa"/>
            <w:vAlign w:val="center"/>
          </w:tcPr>
          <w:p w14:paraId="4B862C73" w14:textId="4BFE9E27" w:rsidR="005147E7" w:rsidRPr="00570BDA" w:rsidRDefault="00570BDA" w:rsidP="00570BDA">
            <w:pPr>
              <w:widowControl w:val="0"/>
              <w:tabs>
                <w:tab w:val="left" w:pos="228"/>
              </w:tabs>
              <w:rPr>
                <w:sz w:val="20"/>
                <w:lang w:val="en-US"/>
              </w:rPr>
            </w:pPr>
            <w:r w:rsidRPr="00094080">
              <w:rPr>
                <w:sz w:val="20"/>
                <w:lang w:val="en-US"/>
              </w:rPr>
              <w:t>Osigurati da platforma podržava jednostavnu integraciju sa postojećim sistemima.</w:t>
            </w:r>
          </w:p>
        </w:tc>
        <w:tc>
          <w:tcPr>
            <w:tcW w:w="953" w:type="dxa"/>
            <w:vAlign w:val="center"/>
          </w:tcPr>
          <w:p w14:paraId="75641031" w14:textId="77777777" w:rsidR="005147E7" w:rsidRPr="006F38CF" w:rsidRDefault="005147E7" w:rsidP="00F64B5D">
            <w:pPr>
              <w:jc w:val="center"/>
              <w:rPr>
                <w:b/>
                <w:color w:val="000000"/>
                <w:szCs w:val="22"/>
              </w:rPr>
            </w:pPr>
          </w:p>
        </w:tc>
        <w:tc>
          <w:tcPr>
            <w:tcW w:w="669" w:type="dxa"/>
            <w:vAlign w:val="center"/>
          </w:tcPr>
          <w:p w14:paraId="1ACE0E88" w14:textId="77777777" w:rsidR="005147E7" w:rsidRPr="006F38CF" w:rsidRDefault="005147E7" w:rsidP="00F64B5D">
            <w:pPr>
              <w:jc w:val="center"/>
              <w:rPr>
                <w:b/>
                <w:color w:val="000000"/>
                <w:szCs w:val="22"/>
              </w:rPr>
            </w:pPr>
          </w:p>
        </w:tc>
        <w:tc>
          <w:tcPr>
            <w:tcW w:w="670" w:type="dxa"/>
            <w:vAlign w:val="center"/>
          </w:tcPr>
          <w:p w14:paraId="6E102C14" w14:textId="77777777" w:rsidR="005147E7" w:rsidRPr="006F38CF" w:rsidRDefault="005147E7" w:rsidP="00F64B5D">
            <w:pPr>
              <w:jc w:val="center"/>
              <w:rPr>
                <w:b/>
                <w:color w:val="000000"/>
                <w:szCs w:val="22"/>
              </w:rPr>
            </w:pPr>
          </w:p>
        </w:tc>
        <w:tc>
          <w:tcPr>
            <w:tcW w:w="669" w:type="dxa"/>
            <w:vAlign w:val="center"/>
          </w:tcPr>
          <w:p w14:paraId="7D77EFB3" w14:textId="77777777" w:rsidR="005147E7" w:rsidRPr="006F38CF" w:rsidRDefault="005147E7" w:rsidP="00F64B5D">
            <w:pPr>
              <w:jc w:val="center"/>
              <w:rPr>
                <w:b/>
                <w:color w:val="000000"/>
                <w:szCs w:val="22"/>
              </w:rPr>
            </w:pPr>
          </w:p>
        </w:tc>
        <w:tc>
          <w:tcPr>
            <w:tcW w:w="670" w:type="dxa"/>
            <w:vAlign w:val="center"/>
          </w:tcPr>
          <w:p w14:paraId="7D33B0B7" w14:textId="77777777" w:rsidR="005147E7" w:rsidRPr="006F38CF" w:rsidRDefault="005147E7" w:rsidP="00F64B5D">
            <w:pPr>
              <w:jc w:val="center"/>
              <w:rPr>
                <w:b/>
                <w:color w:val="000000"/>
                <w:szCs w:val="22"/>
              </w:rPr>
            </w:pPr>
          </w:p>
        </w:tc>
        <w:tc>
          <w:tcPr>
            <w:tcW w:w="669" w:type="dxa"/>
            <w:vAlign w:val="center"/>
          </w:tcPr>
          <w:p w14:paraId="430F6513" w14:textId="77777777" w:rsidR="005147E7" w:rsidRPr="006F38CF" w:rsidRDefault="005147E7" w:rsidP="00F64B5D">
            <w:pPr>
              <w:jc w:val="center"/>
              <w:rPr>
                <w:b/>
                <w:color w:val="000000"/>
                <w:szCs w:val="22"/>
              </w:rPr>
            </w:pPr>
          </w:p>
        </w:tc>
        <w:tc>
          <w:tcPr>
            <w:tcW w:w="670" w:type="dxa"/>
            <w:vAlign w:val="center"/>
          </w:tcPr>
          <w:p w14:paraId="40A568D6" w14:textId="77777777" w:rsidR="005147E7" w:rsidRPr="006F38CF" w:rsidRDefault="005147E7" w:rsidP="00F64B5D">
            <w:pPr>
              <w:jc w:val="center"/>
              <w:rPr>
                <w:b/>
                <w:color w:val="000000"/>
                <w:szCs w:val="22"/>
              </w:rPr>
            </w:pPr>
          </w:p>
        </w:tc>
        <w:tc>
          <w:tcPr>
            <w:tcW w:w="669" w:type="dxa"/>
            <w:vAlign w:val="center"/>
          </w:tcPr>
          <w:p w14:paraId="24B3B8E7" w14:textId="77777777" w:rsidR="005147E7" w:rsidRPr="006F38CF" w:rsidRDefault="005147E7" w:rsidP="00F64B5D">
            <w:pPr>
              <w:jc w:val="center"/>
              <w:rPr>
                <w:b/>
                <w:color w:val="000000"/>
                <w:szCs w:val="22"/>
              </w:rPr>
            </w:pPr>
          </w:p>
        </w:tc>
        <w:tc>
          <w:tcPr>
            <w:tcW w:w="670" w:type="dxa"/>
            <w:vAlign w:val="center"/>
          </w:tcPr>
          <w:p w14:paraId="1DC9439F" w14:textId="77777777" w:rsidR="005147E7" w:rsidRPr="006F38CF" w:rsidRDefault="005147E7" w:rsidP="00F64B5D">
            <w:pPr>
              <w:jc w:val="center"/>
              <w:rPr>
                <w:b/>
                <w:color w:val="000000"/>
                <w:szCs w:val="22"/>
              </w:rPr>
            </w:pPr>
          </w:p>
        </w:tc>
        <w:tc>
          <w:tcPr>
            <w:tcW w:w="669" w:type="dxa"/>
            <w:vAlign w:val="center"/>
          </w:tcPr>
          <w:p w14:paraId="4D33EC19" w14:textId="77777777" w:rsidR="005147E7" w:rsidRPr="006F38CF" w:rsidRDefault="005147E7" w:rsidP="00F64B5D">
            <w:pPr>
              <w:jc w:val="center"/>
              <w:rPr>
                <w:b/>
                <w:color w:val="000000"/>
                <w:szCs w:val="22"/>
              </w:rPr>
            </w:pPr>
          </w:p>
        </w:tc>
        <w:tc>
          <w:tcPr>
            <w:tcW w:w="670" w:type="dxa"/>
            <w:vAlign w:val="center"/>
          </w:tcPr>
          <w:p w14:paraId="5BF563E8" w14:textId="77777777" w:rsidR="005147E7" w:rsidRPr="006F38CF" w:rsidRDefault="005147E7" w:rsidP="00F64B5D">
            <w:pPr>
              <w:jc w:val="center"/>
              <w:rPr>
                <w:b/>
                <w:color w:val="000000"/>
                <w:szCs w:val="22"/>
              </w:rPr>
            </w:pPr>
          </w:p>
        </w:tc>
        <w:tc>
          <w:tcPr>
            <w:tcW w:w="669" w:type="dxa"/>
            <w:vAlign w:val="center"/>
          </w:tcPr>
          <w:p w14:paraId="7006998A" w14:textId="77777777" w:rsidR="005147E7" w:rsidRPr="006F38CF" w:rsidRDefault="005147E7" w:rsidP="00F64B5D">
            <w:pPr>
              <w:jc w:val="center"/>
              <w:rPr>
                <w:b/>
                <w:color w:val="000000"/>
                <w:szCs w:val="22"/>
              </w:rPr>
            </w:pPr>
          </w:p>
        </w:tc>
        <w:tc>
          <w:tcPr>
            <w:tcW w:w="670" w:type="dxa"/>
            <w:vAlign w:val="center"/>
          </w:tcPr>
          <w:p w14:paraId="483D304E" w14:textId="77777777" w:rsidR="005147E7" w:rsidRPr="006F38CF" w:rsidRDefault="005147E7" w:rsidP="00F64B5D">
            <w:pPr>
              <w:jc w:val="center"/>
              <w:rPr>
                <w:b/>
                <w:color w:val="000000"/>
                <w:szCs w:val="22"/>
              </w:rPr>
            </w:pPr>
          </w:p>
        </w:tc>
      </w:tr>
      <w:tr w:rsidR="005147E7" w:rsidRPr="006F38CF" w14:paraId="29219EF6" w14:textId="77777777" w:rsidTr="005147E7">
        <w:trPr>
          <w:cantSplit/>
          <w:trHeight w:val="289"/>
          <w:jc w:val="center"/>
        </w:trPr>
        <w:tc>
          <w:tcPr>
            <w:tcW w:w="830" w:type="dxa"/>
            <w:vAlign w:val="center"/>
          </w:tcPr>
          <w:p w14:paraId="49F4B90A" w14:textId="5FEDD1F6"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.5</w:t>
            </w:r>
          </w:p>
        </w:tc>
        <w:tc>
          <w:tcPr>
            <w:tcW w:w="4819" w:type="dxa"/>
            <w:vAlign w:val="center"/>
          </w:tcPr>
          <w:p w14:paraId="4C6B92AB" w14:textId="408630AC" w:rsidR="005147E7" w:rsidRPr="006F38CF" w:rsidRDefault="00570BDA" w:rsidP="00F64B5D">
            <w:pPr>
              <w:tabs>
                <w:tab w:val="left" w:pos="397"/>
              </w:tabs>
              <w:ind w:left="397" w:hanging="397"/>
              <w:rPr>
                <w:color w:val="000000"/>
                <w:szCs w:val="22"/>
              </w:rPr>
            </w:pPr>
            <w:r w:rsidRPr="00094080">
              <w:rPr>
                <w:sz w:val="20"/>
                <w:lang w:val="en-US"/>
              </w:rPr>
              <w:t>Razviti pametne ugovore za izdavanje, transfer i zamenu</w:t>
            </w:r>
            <w:r>
              <w:rPr>
                <w:sz w:val="20"/>
                <w:lang w:val="en-US"/>
              </w:rPr>
              <w:t xml:space="preserve"> </w:t>
            </w:r>
            <w:r w:rsidRPr="00094080">
              <w:rPr>
                <w:sz w:val="20"/>
                <w:lang w:val="en-US"/>
              </w:rPr>
              <w:t>tokena.</w:t>
            </w:r>
          </w:p>
        </w:tc>
        <w:tc>
          <w:tcPr>
            <w:tcW w:w="953" w:type="dxa"/>
            <w:vAlign w:val="center"/>
          </w:tcPr>
          <w:p w14:paraId="55E68263" w14:textId="77777777" w:rsidR="005147E7" w:rsidRPr="006F38CF" w:rsidRDefault="005147E7" w:rsidP="00F64B5D">
            <w:pPr>
              <w:jc w:val="center"/>
              <w:rPr>
                <w:b/>
                <w:color w:val="000000"/>
                <w:szCs w:val="22"/>
              </w:rPr>
            </w:pPr>
          </w:p>
        </w:tc>
        <w:tc>
          <w:tcPr>
            <w:tcW w:w="669" w:type="dxa"/>
            <w:vAlign w:val="center"/>
          </w:tcPr>
          <w:p w14:paraId="0724E8C2" w14:textId="77777777" w:rsidR="005147E7" w:rsidRPr="006F38CF" w:rsidRDefault="005147E7" w:rsidP="00F64B5D">
            <w:pPr>
              <w:jc w:val="center"/>
              <w:rPr>
                <w:b/>
                <w:color w:val="000000"/>
                <w:szCs w:val="22"/>
              </w:rPr>
            </w:pPr>
          </w:p>
        </w:tc>
        <w:tc>
          <w:tcPr>
            <w:tcW w:w="670" w:type="dxa"/>
            <w:vAlign w:val="center"/>
          </w:tcPr>
          <w:p w14:paraId="2E021752" w14:textId="77777777" w:rsidR="005147E7" w:rsidRPr="006F38CF" w:rsidRDefault="005147E7" w:rsidP="00F64B5D">
            <w:pPr>
              <w:jc w:val="center"/>
              <w:rPr>
                <w:b/>
                <w:color w:val="000000"/>
                <w:szCs w:val="22"/>
              </w:rPr>
            </w:pPr>
          </w:p>
        </w:tc>
        <w:tc>
          <w:tcPr>
            <w:tcW w:w="669" w:type="dxa"/>
            <w:vAlign w:val="center"/>
          </w:tcPr>
          <w:p w14:paraId="21456B26" w14:textId="77777777" w:rsidR="005147E7" w:rsidRPr="006F38CF" w:rsidRDefault="005147E7" w:rsidP="00F64B5D">
            <w:pPr>
              <w:jc w:val="center"/>
              <w:rPr>
                <w:b/>
                <w:color w:val="000000"/>
                <w:szCs w:val="22"/>
              </w:rPr>
            </w:pPr>
          </w:p>
        </w:tc>
        <w:tc>
          <w:tcPr>
            <w:tcW w:w="670" w:type="dxa"/>
            <w:vAlign w:val="center"/>
          </w:tcPr>
          <w:p w14:paraId="7F2C59C8" w14:textId="77777777" w:rsidR="005147E7" w:rsidRPr="006F38CF" w:rsidRDefault="005147E7" w:rsidP="00F64B5D">
            <w:pPr>
              <w:jc w:val="center"/>
              <w:rPr>
                <w:b/>
                <w:color w:val="000000"/>
                <w:szCs w:val="22"/>
              </w:rPr>
            </w:pPr>
          </w:p>
        </w:tc>
        <w:tc>
          <w:tcPr>
            <w:tcW w:w="669" w:type="dxa"/>
            <w:vAlign w:val="center"/>
          </w:tcPr>
          <w:p w14:paraId="637D4AB6" w14:textId="77777777" w:rsidR="005147E7" w:rsidRPr="006F38CF" w:rsidRDefault="005147E7" w:rsidP="00F64B5D">
            <w:pPr>
              <w:jc w:val="center"/>
              <w:rPr>
                <w:b/>
                <w:color w:val="000000"/>
                <w:szCs w:val="22"/>
              </w:rPr>
            </w:pPr>
          </w:p>
        </w:tc>
        <w:tc>
          <w:tcPr>
            <w:tcW w:w="670" w:type="dxa"/>
            <w:vAlign w:val="center"/>
          </w:tcPr>
          <w:p w14:paraId="58A80819" w14:textId="77777777" w:rsidR="005147E7" w:rsidRPr="006F38CF" w:rsidRDefault="005147E7" w:rsidP="00F64B5D">
            <w:pPr>
              <w:jc w:val="center"/>
              <w:rPr>
                <w:b/>
                <w:color w:val="000000"/>
                <w:szCs w:val="22"/>
              </w:rPr>
            </w:pPr>
          </w:p>
        </w:tc>
        <w:tc>
          <w:tcPr>
            <w:tcW w:w="669" w:type="dxa"/>
            <w:vAlign w:val="center"/>
          </w:tcPr>
          <w:p w14:paraId="414B9B12" w14:textId="77777777" w:rsidR="005147E7" w:rsidRPr="006F38CF" w:rsidRDefault="005147E7" w:rsidP="00F64B5D">
            <w:pPr>
              <w:jc w:val="center"/>
              <w:rPr>
                <w:b/>
                <w:color w:val="000000"/>
                <w:szCs w:val="22"/>
              </w:rPr>
            </w:pPr>
          </w:p>
        </w:tc>
        <w:tc>
          <w:tcPr>
            <w:tcW w:w="670" w:type="dxa"/>
            <w:vAlign w:val="center"/>
          </w:tcPr>
          <w:p w14:paraId="0C88E246" w14:textId="77777777" w:rsidR="005147E7" w:rsidRPr="006F38CF" w:rsidRDefault="005147E7" w:rsidP="00F64B5D">
            <w:pPr>
              <w:jc w:val="center"/>
              <w:rPr>
                <w:b/>
                <w:color w:val="000000"/>
                <w:szCs w:val="22"/>
              </w:rPr>
            </w:pPr>
          </w:p>
        </w:tc>
        <w:tc>
          <w:tcPr>
            <w:tcW w:w="669" w:type="dxa"/>
            <w:vAlign w:val="center"/>
          </w:tcPr>
          <w:p w14:paraId="7A5D5E02" w14:textId="77777777" w:rsidR="005147E7" w:rsidRPr="006F38CF" w:rsidRDefault="005147E7" w:rsidP="00F64B5D">
            <w:pPr>
              <w:jc w:val="center"/>
              <w:rPr>
                <w:b/>
                <w:color w:val="000000"/>
                <w:szCs w:val="22"/>
              </w:rPr>
            </w:pPr>
          </w:p>
        </w:tc>
        <w:tc>
          <w:tcPr>
            <w:tcW w:w="670" w:type="dxa"/>
            <w:vAlign w:val="center"/>
          </w:tcPr>
          <w:p w14:paraId="6AEC76F9" w14:textId="77777777" w:rsidR="005147E7" w:rsidRPr="006F38CF" w:rsidRDefault="005147E7" w:rsidP="00F64B5D">
            <w:pPr>
              <w:jc w:val="center"/>
              <w:rPr>
                <w:b/>
                <w:color w:val="000000"/>
                <w:szCs w:val="22"/>
              </w:rPr>
            </w:pPr>
          </w:p>
        </w:tc>
        <w:tc>
          <w:tcPr>
            <w:tcW w:w="669" w:type="dxa"/>
            <w:vAlign w:val="center"/>
          </w:tcPr>
          <w:p w14:paraId="0C9D1F3A" w14:textId="77777777" w:rsidR="005147E7" w:rsidRPr="006F38CF" w:rsidRDefault="005147E7" w:rsidP="00F64B5D">
            <w:pPr>
              <w:jc w:val="center"/>
              <w:rPr>
                <w:b/>
                <w:color w:val="000000"/>
                <w:szCs w:val="22"/>
              </w:rPr>
            </w:pPr>
          </w:p>
        </w:tc>
        <w:tc>
          <w:tcPr>
            <w:tcW w:w="670" w:type="dxa"/>
            <w:vAlign w:val="center"/>
          </w:tcPr>
          <w:p w14:paraId="02C3B5C9" w14:textId="77777777" w:rsidR="005147E7" w:rsidRPr="006F38CF" w:rsidRDefault="005147E7" w:rsidP="00F64B5D">
            <w:pPr>
              <w:jc w:val="center"/>
              <w:rPr>
                <w:b/>
                <w:color w:val="000000"/>
                <w:szCs w:val="22"/>
              </w:rPr>
            </w:pPr>
          </w:p>
        </w:tc>
      </w:tr>
      <w:tr w:rsidR="005147E7" w:rsidRPr="006F38CF" w14:paraId="44316EC0" w14:textId="77777777" w:rsidTr="005147E7">
        <w:trPr>
          <w:cantSplit/>
          <w:trHeight w:val="289"/>
          <w:jc w:val="center"/>
        </w:trPr>
        <w:tc>
          <w:tcPr>
            <w:tcW w:w="830" w:type="dxa"/>
            <w:vAlign w:val="center"/>
          </w:tcPr>
          <w:p w14:paraId="09DC0D07" w14:textId="49366513"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5</w:t>
            </w:r>
            <w:r>
              <w:rPr>
                <w:color w:val="000000"/>
                <w:szCs w:val="22"/>
              </w:rPr>
              <w:t>.6</w:t>
            </w:r>
          </w:p>
        </w:tc>
        <w:tc>
          <w:tcPr>
            <w:tcW w:w="4819" w:type="dxa"/>
            <w:vAlign w:val="center"/>
          </w:tcPr>
          <w:p w14:paraId="59EC7EDD" w14:textId="1808BEB1" w:rsidR="005147E7" w:rsidRPr="00570BDA" w:rsidRDefault="00570BDA" w:rsidP="00570BDA">
            <w:pPr>
              <w:widowControl w:val="0"/>
              <w:tabs>
                <w:tab w:val="left" w:pos="228"/>
              </w:tabs>
              <w:rPr>
                <w:sz w:val="20"/>
                <w:lang w:val="en-US"/>
              </w:rPr>
            </w:pPr>
            <w:r w:rsidRPr="00094080">
              <w:rPr>
                <w:sz w:val="20"/>
                <w:lang w:val="en-US"/>
              </w:rPr>
              <w:t>Definisati pravila i uslove za transakcije tokena.</w:t>
            </w:r>
          </w:p>
        </w:tc>
        <w:tc>
          <w:tcPr>
            <w:tcW w:w="953" w:type="dxa"/>
            <w:vAlign w:val="center"/>
          </w:tcPr>
          <w:p w14:paraId="60CBBC66" w14:textId="77777777" w:rsidR="005147E7" w:rsidRPr="006F38CF" w:rsidRDefault="005147E7" w:rsidP="00F64B5D">
            <w:pPr>
              <w:jc w:val="center"/>
              <w:rPr>
                <w:b/>
                <w:color w:val="000000"/>
                <w:szCs w:val="22"/>
              </w:rPr>
            </w:pPr>
          </w:p>
        </w:tc>
        <w:tc>
          <w:tcPr>
            <w:tcW w:w="669" w:type="dxa"/>
            <w:vAlign w:val="center"/>
          </w:tcPr>
          <w:p w14:paraId="03078646" w14:textId="77777777" w:rsidR="005147E7" w:rsidRPr="006F38CF" w:rsidRDefault="005147E7" w:rsidP="00F64B5D">
            <w:pPr>
              <w:jc w:val="center"/>
              <w:rPr>
                <w:b/>
                <w:color w:val="000000"/>
                <w:szCs w:val="22"/>
              </w:rPr>
            </w:pPr>
          </w:p>
        </w:tc>
        <w:tc>
          <w:tcPr>
            <w:tcW w:w="670" w:type="dxa"/>
            <w:vAlign w:val="center"/>
          </w:tcPr>
          <w:p w14:paraId="52B6F083" w14:textId="77777777" w:rsidR="005147E7" w:rsidRPr="006F38CF" w:rsidRDefault="005147E7" w:rsidP="00F64B5D">
            <w:pPr>
              <w:jc w:val="center"/>
              <w:rPr>
                <w:b/>
                <w:color w:val="000000"/>
                <w:szCs w:val="22"/>
              </w:rPr>
            </w:pPr>
          </w:p>
        </w:tc>
        <w:tc>
          <w:tcPr>
            <w:tcW w:w="669" w:type="dxa"/>
            <w:vAlign w:val="center"/>
          </w:tcPr>
          <w:p w14:paraId="4F35BD90" w14:textId="77777777" w:rsidR="005147E7" w:rsidRPr="006F38CF" w:rsidRDefault="005147E7" w:rsidP="00F64B5D">
            <w:pPr>
              <w:jc w:val="center"/>
              <w:rPr>
                <w:b/>
                <w:color w:val="000000"/>
                <w:szCs w:val="22"/>
              </w:rPr>
            </w:pPr>
          </w:p>
        </w:tc>
        <w:tc>
          <w:tcPr>
            <w:tcW w:w="670" w:type="dxa"/>
            <w:vAlign w:val="center"/>
          </w:tcPr>
          <w:p w14:paraId="5BB62456" w14:textId="77777777" w:rsidR="005147E7" w:rsidRPr="006F38CF" w:rsidRDefault="005147E7" w:rsidP="00F64B5D">
            <w:pPr>
              <w:jc w:val="center"/>
              <w:rPr>
                <w:b/>
                <w:color w:val="000000"/>
                <w:szCs w:val="22"/>
              </w:rPr>
            </w:pPr>
          </w:p>
        </w:tc>
        <w:tc>
          <w:tcPr>
            <w:tcW w:w="669" w:type="dxa"/>
            <w:vAlign w:val="center"/>
          </w:tcPr>
          <w:p w14:paraId="759CEE13" w14:textId="77777777" w:rsidR="005147E7" w:rsidRPr="006F38CF" w:rsidRDefault="005147E7" w:rsidP="00F64B5D">
            <w:pPr>
              <w:jc w:val="center"/>
              <w:rPr>
                <w:b/>
                <w:color w:val="000000"/>
                <w:szCs w:val="22"/>
              </w:rPr>
            </w:pPr>
          </w:p>
        </w:tc>
        <w:tc>
          <w:tcPr>
            <w:tcW w:w="670" w:type="dxa"/>
            <w:vAlign w:val="center"/>
          </w:tcPr>
          <w:p w14:paraId="20665241" w14:textId="77777777" w:rsidR="005147E7" w:rsidRPr="006F38CF" w:rsidRDefault="005147E7" w:rsidP="00F64B5D">
            <w:pPr>
              <w:jc w:val="center"/>
              <w:rPr>
                <w:b/>
                <w:color w:val="000000"/>
                <w:szCs w:val="22"/>
              </w:rPr>
            </w:pPr>
          </w:p>
        </w:tc>
        <w:tc>
          <w:tcPr>
            <w:tcW w:w="669" w:type="dxa"/>
            <w:vAlign w:val="center"/>
          </w:tcPr>
          <w:p w14:paraId="106E4B20" w14:textId="77777777" w:rsidR="005147E7" w:rsidRPr="006F38CF" w:rsidRDefault="005147E7" w:rsidP="00F64B5D">
            <w:pPr>
              <w:jc w:val="center"/>
              <w:rPr>
                <w:b/>
                <w:color w:val="000000"/>
                <w:szCs w:val="22"/>
              </w:rPr>
            </w:pPr>
          </w:p>
        </w:tc>
        <w:tc>
          <w:tcPr>
            <w:tcW w:w="670" w:type="dxa"/>
            <w:vAlign w:val="center"/>
          </w:tcPr>
          <w:p w14:paraId="7244D759" w14:textId="77777777" w:rsidR="005147E7" w:rsidRPr="006F38CF" w:rsidRDefault="005147E7" w:rsidP="00F64B5D">
            <w:pPr>
              <w:jc w:val="center"/>
              <w:rPr>
                <w:b/>
                <w:color w:val="000000"/>
                <w:szCs w:val="22"/>
              </w:rPr>
            </w:pPr>
          </w:p>
        </w:tc>
        <w:tc>
          <w:tcPr>
            <w:tcW w:w="669" w:type="dxa"/>
            <w:vAlign w:val="center"/>
          </w:tcPr>
          <w:p w14:paraId="56067189" w14:textId="77777777" w:rsidR="005147E7" w:rsidRPr="006F38CF" w:rsidRDefault="005147E7" w:rsidP="00F64B5D">
            <w:pPr>
              <w:jc w:val="center"/>
              <w:rPr>
                <w:b/>
                <w:color w:val="000000"/>
                <w:szCs w:val="22"/>
              </w:rPr>
            </w:pPr>
          </w:p>
        </w:tc>
        <w:tc>
          <w:tcPr>
            <w:tcW w:w="670" w:type="dxa"/>
            <w:vAlign w:val="center"/>
          </w:tcPr>
          <w:p w14:paraId="503E6684" w14:textId="77777777" w:rsidR="005147E7" w:rsidRPr="006F38CF" w:rsidRDefault="005147E7" w:rsidP="00F64B5D">
            <w:pPr>
              <w:jc w:val="center"/>
              <w:rPr>
                <w:b/>
                <w:color w:val="000000"/>
                <w:szCs w:val="22"/>
              </w:rPr>
            </w:pPr>
          </w:p>
        </w:tc>
        <w:tc>
          <w:tcPr>
            <w:tcW w:w="669" w:type="dxa"/>
            <w:vAlign w:val="center"/>
          </w:tcPr>
          <w:p w14:paraId="04EFB651" w14:textId="77777777" w:rsidR="005147E7" w:rsidRPr="006F38CF" w:rsidRDefault="005147E7" w:rsidP="00F64B5D">
            <w:pPr>
              <w:jc w:val="center"/>
              <w:rPr>
                <w:b/>
                <w:color w:val="000000"/>
                <w:szCs w:val="22"/>
              </w:rPr>
            </w:pPr>
          </w:p>
        </w:tc>
        <w:tc>
          <w:tcPr>
            <w:tcW w:w="670" w:type="dxa"/>
            <w:vAlign w:val="center"/>
          </w:tcPr>
          <w:p w14:paraId="7B31E52A" w14:textId="77777777" w:rsidR="005147E7" w:rsidRPr="006F38CF" w:rsidRDefault="005147E7" w:rsidP="00F64B5D">
            <w:pPr>
              <w:jc w:val="center"/>
              <w:rPr>
                <w:b/>
                <w:color w:val="000000"/>
                <w:szCs w:val="22"/>
              </w:rPr>
            </w:pPr>
          </w:p>
        </w:tc>
      </w:tr>
    </w:tbl>
    <w:p w14:paraId="37728435" w14:textId="3656ED24"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3F46B188"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323A39">
            <w:rPr>
              <w:rFonts w:ascii="MS Gothic" w:eastAsia="MS Gothic" w:hAnsi="MS Gothic" w:hint="eastAsia"/>
              <w:color w:val="FFFFFF" w:themeColor="background1"/>
            </w:rPr>
            <w:t>☐</w:t>
          </w:r>
        </w:sdtContent>
      </w:sdt>
    </w:p>
    <w:p w14:paraId="161584CD" w14:textId="77777777" w:rsidR="00C97D5E" w:rsidRDefault="00C97D5E" w:rsidP="00F64B5D">
      <w:pPr>
        <w:numPr>
          <w:ilvl w:val="12"/>
          <w:numId w:val="0"/>
        </w:numPr>
        <w:outlineLvl w:val="0"/>
        <w:rPr>
          <w:b/>
        </w:rPr>
      </w:pPr>
    </w:p>
    <w:p w14:paraId="52947082"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146E448B" w14:textId="77777777" w:rsidTr="007A50D9">
        <w:trPr>
          <w:cantSplit/>
          <w:trHeight w:val="243"/>
          <w:jc w:val="center"/>
        </w:trPr>
        <w:tc>
          <w:tcPr>
            <w:tcW w:w="5649" w:type="dxa"/>
            <w:gridSpan w:val="2"/>
            <w:shd w:val="clear" w:color="auto" w:fill="DBE5F1" w:themeFill="accent1" w:themeFillTint="33"/>
            <w:vAlign w:val="center"/>
          </w:tcPr>
          <w:p w14:paraId="23AD025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3F40B381"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30333029"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6CB55A2"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1A0FF4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086EB91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1AC0515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5EFD8591"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3EF9FB65"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72E24DD"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048FD96"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6B355262"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77A6733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79EB0F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2DF7BF2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B2B7CE" w14:textId="77777777" w:rsidTr="005147E7">
        <w:trPr>
          <w:cantSplit/>
          <w:trHeight w:val="243"/>
          <w:jc w:val="center"/>
        </w:trPr>
        <w:tc>
          <w:tcPr>
            <w:tcW w:w="830" w:type="dxa"/>
            <w:vAlign w:val="center"/>
          </w:tcPr>
          <w:p w14:paraId="6548537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2B8288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DF75A0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65464F21"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55569DD9" w14:textId="77777777" w:rsidR="005147E7" w:rsidRPr="006F38CF" w:rsidRDefault="005147E7" w:rsidP="00F64B5D">
            <w:pPr>
              <w:jc w:val="center"/>
              <w:rPr>
                <w:b/>
                <w:color w:val="000000"/>
                <w:sz w:val="18"/>
                <w:szCs w:val="18"/>
              </w:rPr>
            </w:pPr>
          </w:p>
        </w:tc>
        <w:tc>
          <w:tcPr>
            <w:tcW w:w="669" w:type="dxa"/>
            <w:vMerge/>
            <w:vAlign w:val="center"/>
          </w:tcPr>
          <w:p w14:paraId="76F26725" w14:textId="77777777" w:rsidR="005147E7" w:rsidRPr="006F38CF" w:rsidRDefault="005147E7" w:rsidP="00F64B5D">
            <w:pPr>
              <w:jc w:val="center"/>
              <w:rPr>
                <w:b/>
                <w:color w:val="000000"/>
                <w:sz w:val="18"/>
                <w:szCs w:val="18"/>
              </w:rPr>
            </w:pPr>
          </w:p>
        </w:tc>
        <w:tc>
          <w:tcPr>
            <w:tcW w:w="670" w:type="dxa"/>
            <w:vMerge/>
            <w:vAlign w:val="center"/>
          </w:tcPr>
          <w:p w14:paraId="4C6BE410" w14:textId="77777777" w:rsidR="005147E7" w:rsidRPr="006F38CF" w:rsidRDefault="005147E7" w:rsidP="00F64B5D">
            <w:pPr>
              <w:jc w:val="center"/>
              <w:rPr>
                <w:b/>
                <w:color w:val="000000"/>
                <w:sz w:val="18"/>
                <w:szCs w:val="18"/>
              </w:rPr>
            </w:pPr>
          </w:p>
        </w:tc>
        <w:tc>
          <w:tcPr>
            <w:tcW w:w="669" w:type="dxa"/>
            <w:vMerge/>
            <w:vAlign w:val="center"/>
          </w:tcPr>
          <w:p w14:paraId="621909C2" w14:textId="77777777" w:rsidR="005147E7" w:rsidRPr="006F38CF" w:rsidRDefault="005147E7" w:rsidP="00F64B5D">
            <w:pPr>
              <w:jc w:val="center"/>
              <w:rPr>
                <w:b/>
                <w:color w:val="000000"/>
                <w:sz w:val="18"/>
                <w:szCs w:val="18"/>
              </w:rPr>
            </w:pPr>
          </w:p>
        </w:tc>
        <w:tc>
          <w:tcPr>
            <w:tcW w:w="670" w:type="dxa"/>
            <w:vMerge/>
            <w:vAlign w:val="center"/>
          </w:tcPr>
          <w:p w14:paraId="75985068" w14:textId="77777777" w:rsidR="005147E7" w:rsidRPr="006F38CF" w:rsidRDefault="005147E7" w:rsidP="00F64B5D">
            <w:pPr>
              <w:jc w:val="center"/>
              <w:rPr>
                <w:b/>
                <w:color w:val="000000"/>
                <w:sz w:val="18"/>
                <w:szCs w:val="18"/>
              </w:rPr>
            </w:pPr>
          </w:p>
        </w:tc>
        <w:tc>
          <w:tcPr>
            <w:tcW w:w="669" w:type="dxa"/>
            <w:vMerge/>
            <w:vAlign w:val="center"/>
          </w:tcPr>
          <w:p w14:paraId="6F51AC6D" w14:textId="77777777" w:rsidR="005147E7" w:rsidRPr="006F38CF" w:rsidRDefault="005147E7" w:rsidP="00F64B5D">
            <w:pPr>
              <w:jc w:val="center"/>
              <w:rPr>
                <w:b/>
                <w:color w:val="000000"/>
                <w:sz w:val="18"/>
                <w:szCs w:val="18"/>
              </w:rPr>
            </w:pPr>
          </w:p>
        </w:tc>
        <w:tc>
          <w:tcPr>
            <w:tcW w:w="670" w:type="dxa"/>
            <w:vMerge/>
            <w:vAlign w:val="center"/>
          </w:tcPr>
          <w:p w14:paraId="2B50BB2C" w14:textId="77777777" w:rsidR="005147E7" w:rsidRPr="006F38CF" w:rsidRDefault="005147E7" w:rsidP="00F64B5D">
            <w:pPr>
              <w:jc w:val="center"/>
              <w:rPr>
                <w:b/>
                <w:color w:val="000000"/>
                <w:sz w:val="18"/>
                <w:szCs w:val="18"/>
              </w:rPr>
            </w:pPr>
          </w:p>
        </w:tc>
        <w:tc>
          <w:tcPr>
            <w:tcW w:w="669" w:type="dxa"/>
            <w:vMerge/>
            <w:vAlign w:val="center"/>
          </w:tcPr>
          <w:p w14:paraId="53295E46" w14:textId="77777777" w:rsidR="005147E7" w:rsidRPr="006F38CF" w:rsidRDefault="005147E7" w:rsidP="00F64B5D">
            <w:pPr>
              <w:jc w:val="center"/>
              <w:rPr>
                <w:b/>
                <w:color w:val="000000"/>
                <w:sz w:val="18"/>
                <w:szCs w:val="18"/>
              </w:rPr>
            </w:pPr>
          </w:p>
        </w:tc>
        <w:tc>
          <w:tcPr>
            <w:tcW w:w="670" w:type="dxa"/>
            <w:vMerge/>
            <w:vAlign w:val="center"/>
          </w:tcPr>
          <w:p w14:paraId="751294B8" w14:textId="77777777" w:rsidR="005147E7" w:rsidRPr="006F38CF" w:rsidRDefault="005147E7" w:rsidP="00F64B5D">
            <w:pPr>
              <w:jc w:val="center"/>
              <w:rPr>
                <w:b/>
                <w:color w:val="000000"/>
                <w:sz w:val="18"/>
                <w:szCs w:val="18"/>
              </w:rPr>
            </w:pPr>
          </w:p>
        </w:tc>
        <w:tc>
          <w:tcPr>
            <w:tcW w:w="669" w:type="dxa"/>
            <w:vMerge/>
            <w:vAlign w:val="center"/>
          </w:tcPr>
          <w:p w14:paraId="64E04942" w14:textId="77777777" w:rsidR="005147E7" w:rsidRPr="006F38CF" w:rsidRDefault="005147E7" w:rsidP="00F64B5D">
            <w:pPr>
              <w:jc w:val="center"/>
              <w:rPr>
                <w:b/>
                <w:color w:val="000000"/>
                <w:sz w:val="18"/>
                <w:szCs w:val="18"/>
              </w:rPr>
            </w:pPr>
          </w:p>
        </w:tc>
        <w:tc>
          <w:tcPr>
            <w:tcW w:w="670" w:type="dxa"/>
            <w:vMerge/>
            <w:vAlign w:val="center"/>
          </w:tcPr>
          <w:p w14:paraId="0B6750E8" w14:textId="77777777" w:rsidR="005147E7" w:rsidRPr="006F38CF" w:rsidRDefault="005147E7" w:rsidP="00F64B5D">
            <w:pPr>
              <w:jc w:val="center"/>
              <w:rPr>
                <w:b/>
                <w:color w:val="000000"/>
                <w:sz w:val="18"/>
                <w:szCs w:val="18"/>
              </w:rPr>
            </w:pPr>
          </w:p>
        </w:tc>
        <w:tc>
          <w:tcPr>
            <w:tcW w:w="669" w:type="dxa"/>
            <w:vMerge/>
            <w:vAlign w:val="center"/>
          </w:tcPr>
          <w:p w14:paraId="1597854A" w14:textId="77777777" w:rsidR="005147E7" w:rsidRPr="006F38CF" w:rsidRDefault="005147E7" w:rsidP="00F64B5D">
            <w:pPr>
              <w:jc w:val="center"/>
              <w:rPr>
                <w:b/>
                <w:color w:val="000000"/>
                <w:sz w:val="18"/>
                <w:szCs w:val="18"/>
              </w:rPr>
            </w:pPr>
          </w:p>
        </w:tc>
        <w:tc>
          <w:tcPr>
            <w:tcW w:w="670" w:type="dxa"/>
            <w:vMerge/>
            <w:vAlign w:val="center"/>
          </w:tcPr>
          <w:p w14:paraId="70E1136A" w14:textId="77777777" w:rsidR="005147E7" w:rsidRPr="006F38CF" w:rsidRDefault="005147E7" w:rsidP="00F64B5D">
            <w:pPr>
              <w:jc w:val="center"/>
              <w:rPr>
                <w:b/>
                <w:color w:val="000000"/>
                <w:sz w:val="18"/>
                <w:szCs w:val="18"/>
              </w:rPr>
            </w:pPr>
          </w:p>
        </w:tc>
      </w:tr>
      <w:tr w:rsidR="005147E7" w:rsidRPr="006F38CF" w14:paraId="30FBA95D" w14:textId="77777777" w:rsidTr="005147E7">
        <w:trPr>
          <w:cantSplit/>
          <w:trHeight w:val="289"/>
          <w:jc w:val="center"/>
        </w:trPr>
        <w:tc>
          <w:tcPr>
            <w:tcW w:w="830" w:type="dxa"/>
            <w:vAlign w:val="center"/>
          </w:tcPr>
          <w:p w14:paraId="34421BB3" w14:textId="352CC705"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p>
        </w:tc>
        <w:tc>
          <w:tcPr>
            <w:tcW w:w="4819" w:type="dxa"/>
            <w:vAlign w:val="center"/>
          </w:tcPr>
          <w:p w14:paraId="672D6EE7" w14:textId="40AA921F" w:rsidR="005147E7" w:rsidRPr="006F38CF" w:rsidRDefault="00570BDA" w:rsidP="00F64B5D">
            <w:pPr>
              <w:tabs>
                <w:tab w:val="left" w:pos="397"/>
              </w:tabs>
              <w:ind w:left="397" w:hanging="397"/>
              <w:rPr>
                <w:color w:val="000000"/>
                <w:szCs w:val="22"/>
              </w:rPr>
            </w:pPr>
            <w:r>
              <w:rPr>
                <w:color w:val="000000"/>
                <w:szCs w:val="22"/>
              </w:rPr>
              <w:t>Implementacija blockchaina u kurseve</w:t>
            </w:r>
          </w:p>
        </w:tc>
        <w:tc>
          <w:tcPr>
            <w:tcW w:w="953" w:type="dxa"/>
            <w:vAlign w:val="center"/>
          </w:tcPr>
          <w:p w14:paraId="55047BB1" w14:textId="77777777" w:rsidR="005147E7" w:rsidRPr="006F38CF" w:rsidRDefault="005147E7" w:rsidP="00F64B5D">
            <w:pPr>
              <w:jc w:val="center"/>
              <w:rPr>
                <w:b/>
                <w:color w:val="000000"/>
                <w:szCs w:val="22"/>
              </w:rPr>
            </w:pPr>
          </w:p>
        </w:tc>
        <w:tc>
          <w:tcPr>
            <w:tcW w:w="669" w:type="dxa"/>
            <w:vAlign w:val="center"/>
          </w:tcPr>
          <w:p w14:paraId="280A2518" w14:textId="77777777" w:rsidR="005147E7" w:rsidRPr="006F38CF" w:rsidRDefault="005147E7" w:rsidP="00F64B5D">
            <w:pPr>
              <w:jc w:val="center"/>
              <w:rPr>
                <w:b/>
                <w:color w:val="000000"/>
                <w:szCs w:val="22"/>
              </w:rPr>
            </w:pPr>
          </w:p>
        </w:tc>
        <w:tc>
          <w:tcPr>
            <w:tcW w:w="670" w:type="dxa"/>
            <w:vAlign w:val="center"/>
          </w:tcPr>
          <w:p w14:paraId="283DE3DC" w14:textId="77777777" w:rsidR="005147E7" w:rsidRPr="006F38CF" w:rsidRDefault="005147E7" w:rsidP="00F64B5D">
            <w:pPr>
              <w:jc w:val="center"/>
              <w:rPr>
                <w:b/>
                <w:color w:val="000000"/>
                <w:szCs w:val="22"/>
              </w:rPr>
            </w:pPr>
          </w:p>
        </w:tc>
        <w:tc>
          <w:tcPr>
            <w:tcW w:w="669" w:type="dxa"/>
            <w:vAlign w:val="center"/>
          </w:tcPr>
          <w:p w14:paraId="695B361A" w14:textId="77777777" w:rsidR="005147E7" w:rsidRPr="006F38CF" w:rsidRDefault="005147E7" w:rsidP="00F64B5D">
            <w:pPr>
              <w:jc w:val="center"/>
              <w:rPr>
                <w:b/>
                <w:color w:val="000000"/>
                <w:szCs w:val="22"/>
              </w:rPr>
            </w:pPr>
          </w:p>
        </w:tc>
        <w:tc>
          <w:tcPr>
            <w:tcW w:w="670" w:type="dxa"/>
            <w:vAlign w:val="center"/>
          </w:tcPr>
          <w:p w14:paraId="6B3772B6" w14:textId="77777777" w:rsidR="005147E7" w:rsidRPr="006F38CF" w:rsidRDefault="005147E7" w:rsidP="00F64B5D">
            <w:pPr>
              <w:jc w:val="center"/>
              <w:rPr>
                <w:b/>
                <w:color w:val="000000"/>
                <w:szCs w:val="22"/>
              </w:rPr>
            </w:pPr>
          </w:p>
        </w:tc>
        <w:tc>
          <w:tcPr>
            <w:tcW w:w="669" w:type="dxa"/>
            <w:vAlign w:val="center"/>
          </w:tcPr>
          <w:p w14:paraId="4938A634" w14:textId="77777777" w:rsidR="005147E7" w:rsidRPr="006F38CF" w:rsidRDefault="005147E7" w:rsidP="00F64B5D">
            <w:pPr>
              <w:jc w:val="center"/>
              <w:rPr>
                <w:b/>
                <w:color w:val="000000"/>
                <w:szCs w:val="22"/>
              </w:rPr>
            </w:pPr>
          </w:p>
        </w:tc>
        <w:tc>
          <w:tcPr>
            <w:tcW w:w="670" w:type="dxa"/>
            <w:vAlign w:val="center"/>
          </w:tcPr>
          <w:p w14:paraId="1D4CFCEC" w14:textId="77777777" w:rsidR="005147E7" w:rsidRPr="006F38CF" w:rsidRDefault="005147E7" w:rsidP="00F64B5D">
            <w:pPr>
              <w:jc w:val="center"/>
              <w:rPr>
                <w:b/>
                <w:color w:val="000000"/>
                <w:szCs w:val="22"/>
              </w:rPr>
            </w:pPr>
          </w:p>
        </w:tc>
        <w:tc>
          <w:tcPr>
            <w:tcW w:w="669" w:type="dxa"/>
            <w:vAlign w:val="center"/>
          </w:tcPr>
          <w:p w14:paraId="2D8FB005" w14:textId="77777777" w:rsidR="005147E7" w:rsidRPr="006F38CF" w:rsidRDefault="005147E7" w:rsidP="00F64B5D">
            <w:pPr>
              <w:jc w:val="center"/>
              <w:rPr>
                <w:b/>
                <w:color w:val="000000"/>
                <w:szCs w:val="22"/>
              </w:rPr>
            </w:pPr>
          </w:p>
        </w:tc>
        <w:tc>
          <w:tcPr>
            <w:tcW w:w="670" w:type="dxa"/>
            <w:vAlign w:val="center"/>
          </w:tcPr>
          <w:p w14:paraId="7C6071D3" w14:textId="77777777" w:rsidR="005147E7" w:rsidRPr="006F38CF" w:rsidRDefault="005147E7" w:rsidP="00F64B5D">
            <w:pPr>
              <w:jc w:val="center"/>
              <w:rPr>
                <w:b/>
                <w:color w:val="000000"/>
                <w:szCs w:val="22"/>
              </w:rPr>
            </w:pPr>
          </w:p>
        </w:tc>
        <w:tc>
          <w:tcPr>
            <w:tcW w:w="669" w:type="dxa"/>
            <w:vAlign w:val="center"/>
          </w:tcPr>
          <w:p w14:paraId="1AFBACD5" w14:textId="77777777" w:rsidR="005147E7" w:rsidRPr="006F38CF" w:rsidRDefault="005147E7" w:rsidP="00F64B5D">
            <w:pPr>
              <w:jc w:val="center"/>
              <w:rPr>
                <w:b/>
                <w:color w:val="000000"/>
                <w:szCs w:val="22"/>
              </w:rPr>
            </w:pPr>
          </w:p>
        </w:tc>
        <w:tc>
          <w:tcPr>
            <w:tcW w:w="670" w:type="dxa"/>
            <w:vAlign w:val="center"/>
          </w:tcPr>
          <w:p w14:paraId="4422208D" w14:textId="77777777" w:rsidR="005147E7" w:rsidRPr="006F38CF" w:rsidRDefault="005147E7" w:rsidP="00F64B5D">
            <w:pPr>
              <w:jc w:val="center"/>
              <w:rPr>
                <w:b/>
                <w:color w:val="000000"/>
                <w:szCs w:val="22"/>
              </w:rPr>
            </w:pPr>
          </w:p>
        </w:tc>
        <w:tc>
          <w:tcPr>
            <w:tcW w:w="669" w:type="dxa"/>
            <w:vAlign w:val="center"/>
          </w:tcPr>
          <w:p w14:paraId="6C478B66" w14:textId="77777777" w:rsidR="005147E7" w:rsidRPr="006F38CF" w:rsidRDefault="005147E7" w:rsidP="00F64B5D">
            <w:pPr>
              <w:jc w:val="center"/>
              <w:rPr>
                <w:b/>
                <w:color w:val="000000"/>
                <w:szCs w:val="22"/>
              </w:rPr>
            </w:pPr>
          </w:p>
        </w:tc>
        <w:tc>
          <w:tcPr>
            <w:tcW w:w="670" w:type="dxa"/>
            <w:vAlign w:val="center"/>
          </w:tcPr>
          <w:p w14:paraId="0FBBC184" w14:textId="77777777" w:rsidR="005147E7" w:rsidRPr="006F38CF" w:rsidRDefault="005147E7" w:rsidP="00F64B5D">
            <w:pPr>
              <w:jc w:val="center"/>
              <w:rPr>
                <w:b/>
                <w:color w:val="000000"/>
                <w:szCs w:val="22"/>
              </w:rPr>
            </w:pPr>
          </w:p>
        </w:tc>
      </w:tr>
      <w:tr w:rsidR="005147E7" w:rsidRPr="006F38CF" w14:paraId="5F029CE9" w14:textId="77777777" w:rsidTr="005147E7">
        <w:trPr>
          <w:cantSplit/>
          <w:trHeight w:val="289"/>
          <w:jc w:val="center"/>
        </w:trPr>
        <w:tc>
          <w:tcPr>
            <w:tcW w:w="830" w:type="dxa"/>
            <w:vAlign w:val="center"/>
          </w:tcPr>
          <w:p w14:paraId="419D2868" w14:textId="36EFC43C"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.1</w:t>
            </w:r>
          </w:p>
        </w:tc>
        <w:tc>
          <w:tcPr>
            <w:tcW w:w="4819" w:type="dxa"/>
            <w:vAlign w:val="center"/>
          </w:tcPr>
          <w:p w14:paraId="4523EC88" w14:textId="680A6BE5" w:rsidR="005147E7" w:rsidRPr="006F38CF" w:rsidRDefault="00570BDA" w:rsidP="00F64B5D">
            <w:pPr>
              <w:tabs>
                <w:tab w:val="left" w:pos="397"/>
              </w:tabs>
              <w:ind w:left="397" w:hanging="397"/>
              <w:rPr>
                <w:color w:val="000000"/>
                <w:szCs w:val="22"/>
              </w:rPr>
            </w:pPr>
            <w:r w:rsidRPr="00094080">
              <w:rPr>
                <w:sz w:val="20"/>
              </w:rPr>
              <w:t>Ponuditi kurseve koji kombinuju online i offline elemente koristeći decentralizovano skladištenje i dostavu</w:t>
            </w:r>
          </w:p>
        </w:tc>
        <w:tc>
          <w:tcPr>
            <w:tcW w:w="953" w:type="dxa"/>
            <w:vAlign w:val="center"/>
          </w:tcPr>
          <w:p w14:paraId="0E35F394" w14:textId="77777777" w:rsidR="005147E7" w:rsidRPr="006F38CF" w:rsidRDefault="005147E7" w:rsidP="00F64B5D">
            <w:pPr>
              <w:jc w:val="center"/>
              <w:rPr>
                <w:b/>
                <w:color w:val="000000"/>
                <w:szCs w:val="22"/>
              </w:rPr>
            </w:pPr>
          </w:p>
        </w:tc>
        <w:tc>
          <w:tcPr>
            <w:tcW w:w="669" w:type="dxa"/>
            <w:vAlign w:val="center"/>
          </w:tcPr>
          <w:p w14:paraId="46CE23E5" w14:textId="77777777" w:rsidR="005147E7" w:rsidRPr="006F38CF" w:rsidRDefault="005147E7" w:rsidP="00F64B5D">
            <w:pPr>
              <w:jc w:val="center"/>
              <w:rPr>
                <w:b/>
                <w:color w:val="000000"/>
                <w:szCs w:val="22"/>
              </w:rPr>
            </w:pPr>
          </w:p>
        </w:tc>
        <w:tc>
          <w:tcPr>
            <w:tcW w:w="670" w:type="dxa"/>
            <w:vAlign w:val="center"/>
          </w:tcPr>
          <w:p w14:paraId="6D43EBB2" w14:textId="77777777" w:rsidR="005147E7" w:rsidRPr="006F38CF" w:rsidRDefault="005147E7" w:rsidP="00F64B5D">
            <w:pPr>
              <w:jc w:val="center"/>
              <w:rPr>
                <w:b/>
                <w:color w:val="000000"/>
                <w:szCs w:val="22"/>
              </w:rPr>
            </w:pPr>
          </w:p>
        </w:tc>
        <w:tc>
          <w:tcPr>
            <w:tcW w:w="669" w:type="dxa"/>
            <w:vAlign w:val="center"/>
          </w:tcPr>
          <w:p w14:paraId="61B5EDE5" w14:textId="77777777" w:rsidR="005147E7" w:rsidRPr="006F38CF" w:rsidRDefault="005147E7" w:rsidP="00F64B5D">
            <w:pPr>
              <w:jc w:val="center"/>
              <w:rPr>
                <w:b/>
                <w:color w:val="000000"/>
                <w:szCs w:val="22"/>
              </w:rPr>
            </w:pPr>
          </w:p>
        </w:tc>
        <w:tc>
          <w:tcPr>
            <w:tcW w:w="670" w:type="dxa"/>
            <w:vAlign w:val="center"/>
          </w:tcPr>
          <w:p w14:paraId="1B744921" w14:textId="77777777" w:rsidR="005147E7" w:rsidRPr="006F38CF" w:rsidRDefault="005147E7" w:rsidP="00F64B5D">
            <w:pPr>
              <w:jc w:val="center"/>
              <w:rPr>
                <w:b/>
                <w:color w:val="000000"/>
                <w:szCs w:val="22"/>
              </w:rPr>
            </w:pPr>
          </w:p>
        </w:tc>
        <w:tc>
          <w:tcPr>
            <w:tcW w:w="669" w:type="dxa"/>
            <w:vAlign w:val="center"/>
          </w:tcPr>
          <w:p w14:paraId="57262FC8" w14:textId="77777777" w:rsidR="005147E7" w:rsidRPr="006F38CF" w:rsidRDefault="005147E7" w:rsidP="00F64B5D">
            <w:pPr>
              <w:jc w:val="center"/>
              <w:rPr>
                <w:b/>
                <w:color w:val="000000"/>
                <w:szCs w:val="22"/>
              </w:rPr>
            </w:pPr>
          </w:p>
        </w:tc>
        <w:tc>
          <w:tcPr>
            <w:tcW w:w="670" w:type="dxa"/>
            <w:vAlign w:val="center"/>
          </w:tcPr>
          <w:p w14:paraId="6F03FFB8" w14:textId="77777777" w:rsidR="005147E7" w:rsidRPr="006F38CF" w:rsidRDefault="005147E7" w:rsidP="00F64B5D">
            <w:pPr>
              <w:jc w:val="center"/>
              <w:rPr>
                <w:b/>
                <w:color w:val="000000"/>
                <w:szCs w:val="22"/>
              </w:rPr>
            </w:pPr>
          </w:p>
        </w:tc>
        <w:tc>
          <w:tcPr>
            <w:tcW w:w="669" w:type="dxa"/>
            <w:vAlign w:val="center"/>
          </w:tcPr>
          <w:p w14:paraId="07761D8C" w14:textId="77777777" w:rsidR="005147E7" w:rsidRPr="006F38CF" w:rsidRDefault="005147E7" w:rsidP="00F64B5D">
            <w:pPr>
              <w:jc w:val="center"/>
              <w:rPr>
                <w:b/>
                <w:color w:val="000000"/>
                <w:szCs w:val="22"/>
              </w:rPr>
            </w:pPr>
          </w:p>
        </w:tc>
        <w:tc>
          <w:tcPr>
            <w:tcW w:w="670" w:type="dxa"/>
            <w:vAlign w:val="center"/>
          </w:tcPr>
          <w:p w14:paraId="59584652" w14:textId="77777777" w:rsidR="005147E7" w:rsidRPr="006F38CF" w:rsidRDefault="005147E7" w:rsidP="00F64B5D">
            <w:pPr>
              <w:jc w:val="center"/>
              <w:rPr>
                <w:b/>
                <w:color w:val="000000"/>
                <w:szCs w:val="22"/>
              </w:rPr>
            </w:pPr>
          </w:p>
        </w:tc>
        <w:tc>
          <w:tcPr>
            <w:tcW w:w="669" w:type="dxa"/>
            <w:vAlign w:val="center"/>
          </w:tcPr>
          <w:p w14:paraId="2A8E960D" w14:textId="77777777" w:rsidR="005147E7" w:rsidRPr="006F38CF" w:rsidRDefault="005147E7" w:rsidP="00F64B5D">
            <w:pPr>
              <w:jc w:val="center"/>
              <w:rPr>
                <w:b/>
                <w:color w:val="000000"/>
                <w:szCs w:val="22"/>
              </w:rPr>
            </w:pPr>
          </w:p>
        </w:tc>
        <w:tc>
          <w:tcPr>
            <w:tcW w:w="670" w:type="dxa"/>
            <w:vAlign w:val="center"/>
          </w:tcPr>
          <w:p w14:paraId="3B1F3788" w14:textId="77777777" w:rsidR="005147E7" w:rsidRPr="006F38CF" w:rsidRDefault="005147E7" w:rsidP="00F64B5D">
            <w:pPr>
              <w:jc w:val="center"/>
              <w:rPr>
                <w:b/>
                <w:color w:val="000000"/>
                <w:szCs w:val="22"/>
              </w:rPr>
            </w:pPr>
          </w:p>
        </w:tc>
        <w:tc>
          <w:tcPr>
            <w:tcW w:w="669" w:type="dxa"/>
            <w:vAlign w:val="center"/>
          </w:tcPr>
          <w:p w14:paraId="37A228D5" w14:textId="77777777" w:rsidR="005147E7" w:rsidRPr="006F38CF" w:rsidRDefault="005147E7" w:rsidP="00F64B5D">
            <w:pPr>
              <w:jc w:val="center"/>
              <w:rPr>
                <w:b/>
                <w:color w:val="000000"/>
                <w:szCs w:val="22"/>
              </w:rPr>
            </w:pPr>
          </w:p>
        </w:tc>
        <w:tc>
          <w:tcPr>
            <w:tcW w:w="670" w:type="dxa"/>
            <w:vAlign w:val="center"/>
          </w:tcPr>
          <w:p w14:paraId="630557B5" w14:textId="77777777" w:rsidR="005147E7" w:rsidRPr="006F38CF" w:rsidRDefault="005147E7" w:rsidP="00F64B5D">
            <w:pPr>
              <w:jc w:val="center"/>
              <w:rPr>
                <w:b/>
                <w:color w:val="000000"/>
                <w:szCs w:val="22"/>
              </w:rPr>
            </w:pPr>
          </w:p>
        </w:tc>
      </w:tr>
      <w:tr w:rsidR="005147E7" w:rsidRPr="006F38CF" w14:paraId="732BB494" w14:textId="77777777" w:rsidTr="005147E7">
        <w:trPr>
          <w:cantSplit/>
          <w:trHeight w:val="289"/>
          <w:jc w:val="center"/>
        </w:trPr>
        <w:tc>
          <w:tcPr>
            <w:tcW w:w="830" w:type="dxa"/>
            <w:vAlign w:val="center"/>
          </w:tcPr>
          <w:p w14:paraId="024A6E8A" w14:textId="1207BB58"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.2</w:t>
            </w:r>
          </w:p>
        </w:tc>
        <w:tc>
          <w:tcPr>
            <w:tcW w:w="4819" w:type="dxa"/>
            <w:vAlign w:val="center"/>
          </w:tcPr>
          <w:p w14:paraId="7C7F5A14" w14:textId="201801A3" w:rsidR="005147E7" w:rsidRPr="006F38CF" w:rsidRDefault="00570BDA" w:rsidP="00F64B5D">
            <w:pPr>
              <w:tabs>
                <w:tab w:val="left" w:pos="397"/>
              </w:tabs>
              <w:ind w:left="397" w:hanging="397"/>
              <w:rPr>
                <w:color w:val="000000"/>
                <w:szCs w:val="22"/>
              </w:rPr>
            </w:pPr>
            <w:r w:rsidRPr="00094080">
              <w:rPr>
                <w:sz w:val="20"/>
              </w:rPr>
              <w:t>Omogućiti IT kompanijama da doprinesu sadržaju ili zajedno kreiraju kurseve koji su relevantni za industriju</w:t>
            </w:r>
          </w:p>
        </w:tc>
        <w:tc>
          <w:tcPr>
            <w:tcW w:w="953" w:type="dxa"/>
            <w:vAlign w:val="center"/>
          </w:tcPr>
          <w:p w14:paraId="3CAFA914" w14:textId="77777777" w:rsidR="005147E7" w:rsidRPr="006F38CF" w:rsidRDefault="005147E7" w:rsidP="00F64B5D">
            <w:pPr>
              <w:jc w:val="center"/>
              <w:rPr>
                <w:b/>
                <w:color w:val="000000"/>
                <w:szCs w:val="22"/>
              </w:rPr>
            </w:pPr>
          </w:p>
        </w:tc>
        <w:tc>
          <w:tcPr>
            <w:tcW w:w="669" w:type="dxa"/>
            <w:vAlign w:val="center"/>
          </w:tcPr>
          <w:p w14:paraId="39F63FC1" w14:textId="77777777" w:rsidR="005147E7" w:rsidRPr="006F38CF" w:rsidRDefault="005147E7" w:rsidP="00F64B5D">
            <w:pPr>
              <w:jc w:val="center"/>
              <w:rPr>
                <w:b/>
                <w:color w:val="000000"/>
                <w:szCs w:val="22"/>
              </w:rPr>
            </w:pPr>
          </w:p>
        </w:tc>
        <w:tc>
          <w:tcPr>
            <w:tcW w:w="670" w:type="dxa"/>
            <w:vAlign w:val="center"/>
          </w:tcPr>
          <w:p w14:paraId="36F8A0A3" w14:textId="77777777" w:rsidR="005147E7" w:rsidRPr="006F38CF" w:rsidRDefault="005147E7" w:rsidP="00F64B5D">
            <w:pPr>
              <w:jc w:val="center"/>
              <w:rPr>
                <w:b/>
                <w:color w:val="000000"/>
                <w:szCs w:val="22"/>
              </w:rPr>
            </w:pPr>
          </w:p>
        </w:tc>
        <w:tc>
          <w:tcPr>
            <w:tcW w:w="669" w:type="dxa"/>
            <w:vAlign w:val="center"/>
          </w:tcPr>
          <w:p w14:paraId="7B3758AA" w14:textId="77777777" w:rsidR="005147E7" w:rsidRPr="006F38CF" w:rsidRDefault="005147E7" w:rsidP="00F64B5D">
            <w:pPr>
              <w:jc w:val="center"/>
              <w:rPr>
                <w:b/>
                <w:color w:val="000000"/>
                <w:szCs w:val="22"/>
              </w:rPr>
            </w:pPr>
          </w:p>
        </w:tc>
        <w:tc>
          <w:tcPr>
            <w:tcW w:w="670" w:type="dxa"/>
            <w:vAlign w:val="center"/>
          </w:tcPr>
          <w:p w14:paraId="15516E97" w14:textId="77777777" w:rsidR="005147E7" w:rsidRPr="006F38CF" w:rsidRDefault="005147E7" w:rsidP="00F64B5D">
            <w:pPr>
              <w:jc w:val="center"/>
              <w:rPr>
                <w:b/>
                <w:color w:val="000000"/>
                <w:szCs w:val="22"/>
              </w:rPr>
            </w:pPr>
          </w:p>
        </w:tc>
        <w:tc>
          <w:tcPr>
            <w:tcW w:w="669" w:type="dxa"/>
            <w:vAlign w:val="center"/>
          </w:tcPr>
          <w:p w14:paraId="700C6202" w14:textId="77777777" w:rsidR="005147E7" w:rsidRPr="006F38CF" w:rsidRDefault="005147E7" w:rsidP="00F64B5D">
            <w:pPr>
              <w:jc w:val="center"/>
              <w:rPr>
                <w:b/>
                <w:color w:val="000000"/>
                <w:szCs w:val="22"/>
              </w:rPr>
            </w:pPr>
          </w:p>
        </w:tc>
        <w:tc>
          <w:tcPr>
            <w:tcW w:w="670" w:type="dxa"/>
            <w:vAlign w:val="center"/>
          </w:tcPr>
          <w:p w14:paraId="2618C7B0" w14:textId="77777777" w:rsidR="005147E7" w:rsidRPr="006F38CF" w:rsidRDefault="005147E7" w:rsidP="00F64B5D">
            <w:pPr>
              <w:jc w:val="center"/>
              <w:rPr>
                <w:b/>
                <w:color w:val="000000"/>
                <w:szCs w:val="22"/>
              </w:rPr>
            </w:pPr>
          </w:p>
        </w:tc>
        <w:tc>
          <w:tcPr>
            <w:tcW w:w="669" w:type="dxa"/>
            <w:vAlign w:val="center"/>
          </w:tcPr>
          <w:p w14:paraId="1FB16037" w14:textId="77777777" w:rsidR="005147E7" w:rsidRPr="006F38CF" w:rsidRDefault="005147E7" w:rsidP="00F64B5D">
            <w:pPr>
              <w:jc w:val="center"/>
              <w:rPr>
                <w:b/>
                <w:color w:val="000000"/>
                <w:szCs w:val="22"/>
              </w:rPr>
            </w:pPr>
          </w:p>
        </w:tc>
        <w:tc>
          <w:tcPr>
            <w:tcW w:w="670" w:type="dxa"/>
            <w:vAlign w:val="center"/>
          </w:tcPr>
          <w:p w14:paraId="72C4D713" w14:textId="77777777" w:rsidR="005147E7" w:rsidRPr="006F38CF" w:rsidRDefault="005147E7" w:rsidP="00F64B5D">
            <w:pPr>
              <w:jc w:val="center"/>
              <w:rPr>
                <w:b/>
                <w:color w:val="000000"/>
                <w:szCs w:val="22"/>
              </w:rPr>
            </w:pPr>
          </w:p>
        </w:tc>
        <w:tc>
          <w:tcPr>
            <w:tcW w:w="669" w:type="dxa"/>
            <w:vAlign w:val="center"/>
          </w:tcPr>
          <w:p w14:paraId="047BDD7B" w14:textId="77777777" w:rsidR="005147E7" w:rsidRPr="006F38CF" w:rsidRDefault="005147E7" w:rsidP="00F64B5D">
            <w:pPr>
              <w:jc w:val="center"/>
              <w:rPr>
                <w:b/>
                <w:color w:val="000000"/>
                <w:szCs w:val="22"/>
              </w:rPr>
            </w:pPr>
          </w:p>
        </w:tc>
        <w:tc>
          <w:tcPr>
            <w:tcW w:w="670" w:type="dxa"/>
            <w:vAlign w:val="center"/>
          </w:tcPr>
          <w:p w14:paraId="1EEC689D" w14:textId="77777777" w:rsidR="005147E7" w:rsidRPr="006F38CF" w:rsidRDefault="005147E7" w:rsidP="00F64B5D">
            <w:pPr>
              <w:jc w:val="center"/>
              <w:rPr>
                <w:b/>
                <w:color w:val="000000"/>
                <w:szCs w:val="22"/>
              </w:rPr>
            </w:pPr>
          </w:p>
        </w:tc>
        <w:tc>
          <w:tcPr>
            <w:tcW w:w="669" w:type="dxa"/>
            <w:vAlign w:val="center"/>
          </w:tcPr>
          <w:p w14:paraId="6E7619F6" w14:textId="77777777" w:rsidR="005147E7" w:rsidRPr="006F38CF" w:rsidRDefault="005147E7" w:rsidP="00F64B5D">
            <w:pPr>
              <w:jc w:val="center"/>
              <w:rPr>
                <w:b/>
                <w:color w:val="000000"/>
                <w:szCs w:val="22"/>
              </w:rPr>
            </w:pPr>
          </w:p>
        </w:tc>
        <w:tc>
          <w:tcPr>
            <w:tcW w:w="670" w:type="dxa"/>
            <w:vAlign w:val="center"/>
          </w:tcPr>
          <w:p w14:paraId="43CEE4C8" w14:textId="77777777" w:rsidR="005147E7" w:rsidRPr="006F38CF" w:rsidRDefault="005147E7" w:rsidP="00F64B5D">
            <w:pPr>
              <w:jc w:val="center"/>
              <w:rPr>
                <w:b/>
                <w:color w:val="000000"/>
                <w:szCs w:val="22"/>
              </w:rPr>
            </w:pPr>
          </w:p>
        </w:tc>
      </w:tr>
      <w:tr w:rsidR="005147E7" w:rsidRPr="006F38CF" w14:paraId="668FE765" w14:textId="77777777" w:rsidTr="005147E7">
        <w:trPr>
          <w:cantSplit/>
          <w:trHeight w:val="289"/>
          <w:jc w:val="center"/>
        </w:trPr>
        <w:tc>
          <w:tcPr>
            <w:tcW w:w="830" w:type="dxa"/>
            <w:vAlign w:val="center"/>
          </w:tcPr>
          <w:p w14:paraId="6EBB8F7E" w14:textId="6F33E150"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.3</w:t>
            </w:r>
          </w:p>
        </w:tc>
        <w:tc>
          <w:tcPr>
            <w:tcW w:w="4819" w:type="dxa"/>
            <w:vAlign w:val="center"/>
          </w:tcPr>
          <w:p w14:paraId="2C7CCD2F" w14:textId="06B698E3" w:rsidR="005147E7" w:rsidRPr="00570BDA" w:rsidRDefault="00570BDA" w:rsidP="00570BDA">
            <w:pPr>
              <w:pStyle w:val="NormalWeb"/>
              <w:rPr>
                <w:sz w:val="20"/>
                <w:szCs w:val="20"/>
              </w:rPr>
            </w:pPr>
            <w:r w:rsidRPr="00094080">
              <w:rPr>
                <w:sz w:val="20"/>
                <w:szCs w:val="20"/>
              </w:rPr>
              <w:t>Koristiti decentralizovane platforme kako bi se omogućila realna saradnja na projektima između studenata i stručnjaka iz industrije</w:t>
            </w:r>
          </w:p>
        </w:tc>
        <w:tc>
          <w:tcPr>
            <w:tcW w:w="953" w:type="dxa"/>
            <w:vAlign w:val="center"/>
          </w:tcPr>
          <w:p w14:paraId="4AD85A04" w14:textId="77777777" w:rsidR="005147E7" w:rsidRPr="006F38CF" w:rsidRDefault="005147E7" w:rsidP="00F64B5D">
            <w:pPr>
              <w:jc w:val="center"/>
              <w:rPr>
                <w:b/>
                <w:color w:val="000000"/>
                <w:szCs w:val="22"/>
              </w:rPr>
            </w:pPr>
          </w:p>
        </w:tc>
        <w:tc>
          <w:tcPr>
            <w:tcW w:w="669" w:type="dxa"/>
            <w:vAlign w:val="center"/>
          </w:tcPr>
          <w:p w14:paraId="69023267" w14:textId="77777777" w:rsidR="005147E7" w:rsidRPr="006F38CF" w:rsidRDefault="005147E7" w:rsidP="00F64B5D">
            <w:pPr>
              <w:jc w:val="center"/>
              <w:rPr>
                <w:b/>
                <w:color w:val="000000"/>
                <w:szCs w:val="22"/>
              </w:rPr>
            </w:pPr>
          </w:p>
        </w:tc>
        <w:tc>
          <w:tcPr>
            <w:tcW w:w="670" w:type="dxa"/>
            <w:vAlign w:val="center"/>
          </w:tcPr>
          <w:p w14:paraId="1454894A" w14:textId="77777777" w:rsidR="005147E7" w:rsidRPr="006F38CF" w:rsidRDefault="005147E7" w:rsidP="00F64B5D">
            <w:pPr>
              <w:jc w:val="center"/>
              <w:rPr>
                <w:b/>
                <w:color w:val="000000"/>
                <w:szCs w:val="22"/>
              </w:rPr>
            </w:pPr>
          </w:p>
        </w:tc>
        <w:tc>
          <w:tcPr>
            <w:tcW w:w="669" w:type="dxa"/>
            <w:vAlign w:val="center"/>
          </w:tcPr>
          <w:p w14:paraId="0A2396A1" w14:textId="77777777" w:rsidR="005147E7" w:rsidRPr="006F38CF" w:rsidRDefault="005147E7" w:rsidP="00F64B5D">
            <w:pPr>
              <w:jc w:val="center"/>
              <w:rPr>
                <w:b/>
                <w:color w:val="000000"/>
                <w:szCs w:val="22"/>
              </w:rPr>
            </w:pPr>
          </w:p>
        </w:tc>
        <w:tc>
          <w:tcPr>
            <w:tcW w:w="670" w:type="dxa"/>
            <w:vAlign w:val="center"/>
          </w:tcPr>
          <w:p w14:paraId="1256618D" w14:textId="77777777" w:rsidR="005147E7" w:rsidRPr="006F38CF" w:rsidRDefault="005147E7" w:rsidP="00F64B5D">
            <w:pPr>
              <w:jc w:val="center"/>
              <w:rPr>
                <w:b/>
                <w:color w:val="000000"/>
                <w:szCs w:val="22"/>
              </w:rPr>
            </w:pPr>
          </w:p>
        </w:tc>
        <w:tc>
          <w:tcPr>
            <w:tcW w:w="669" w:type="dxa"/>
            <w:vAlign w:val="center"/>
          </w:tcPr>
          <w:p w14:paraId="16E92781" w14:textId="77777777" w:rsidR="005147E7" w:rsidRPr="006F38CF" w:rsidRDefault="005147E7" w:rsidP="00F64B5D">
            <w:pPr>
              <w:jc w:val="center"/>
              <w:rPr>
                <w:b/>
                <w:color w:val="000000"/>
                <w:szCs w:val="22"/>
              </w:rPr>
            </w:pPr>
          </w:p>
        </w:tc>
        <w:tc>
          <w:tcPr>
            <w:tcW w:w="670" w:type="dxa"/>
            <w:vAlign w:val="center"/>
          </w:tcPr>
          <w:p w14:paraId="099D4C12" w14:textId="77777777" w:rsidR="005147E7" w:rsidRPr="006F38CF" w:rsidRDefault="005147E7" w:rsidP="00F64B5D">
            <w:pPr>
              <w:jc w:val="center"/>
              <w:rPr>
                <w:b/>
                <w:color w:val="000000"/>
                <w:szCs w:val="22"/>
              </w:rPr>
            </w:pPr>
          </w:p>
        </w:tc>
        <w:tc>
          <w:tcPr>
            <w:tcW w:w="669" w:type="dxa"/>
            <w:vAlign w:val="center"/>
          </w:tcPr>
          <w:p w14:paraId="727BF799" w14:textId="77777777" w:rsidR="005147E7" w:rsidRPr="006F38CF" w:rsidRDefault="005147E7" w:rsidP="00F64B5D">
            <w:pPr>
              <w:jc w:val="center"/>
              <w:rPr>
                <w:b/>
                <w:color w:val="000000"/>
                <w:szCs w:val="22"/>
              </w:rPr>
            </w:pPr>
          </w:p>
        </w:tc>
        <w:tc>
          <w:tcPr>
            <w:tcW w:w="670" w:type="dxa"/>
            <w:vAlign w:val="center"/>
          </w:tcPr>
          <w:p w14:paraId="18D6971B" w14:textId="77777777" w:rsidR="005147E7" w:rsidRPr="006F38CF" w:rsidRDefault="005147E7" w:rsidP="00F64B5D">
            <w:pPr>
              <w:jc w:val="center"/>
              <w:rPr>
                <w:b/>
                <w:color w:val="000000"/>
                <w:szCs w:val="22"/>
              </w:rPr>
            </w:pPr>
          </w:p>
        </w:tc>
        <w:tc>
          <w:tcPr>
            <w:tcW w:w="669" w:type="dxa"/>
            <w:vAlign w:val="center"/>
          </w:tcPr>
          <w:p w14:paraId="7B6F9749" w14:textId="77777777" w:rsidR="005147E7" w:rsidRPr="006F38CF" w:rsidRDefault="005147E7" w:rsidP="00F64B5D">
            <w:pPr>
              <w:jc w:val="center"/>
              <w:rPr>
                <w:b/>
                <w:color w:val="000000"/>
                <w:szCs w:val="22"/>
              </w:rPr>
            </w:pPr>
          </w:p>
        </w:tc>
        <w:tc>
          <w:tcPr>
            <w:tcW w:w="670" w:type="dxa"/>
            <w:vAlign w:val="center"/>
          </w:tcPr>
          <w:p w14:paraId="030BB95E" w14:textId="77777777" w:rsidR="005147E7" w:rsidRPr="006F38CF" w:rsidRDefault="005147E7" w:rsidP="00F64B5D">
            <w:pPr>
              <w:jc w:val="center"/>
              <w:rPr>
                <w:b/>
                <w:color w:val="000000"/>
                <w:szCs w:val="22"/>
              </w:rPr>
            </w:pPr>
          </w:p>
        </w:tc>
        <w:tc>
          <w:tcPr>
            <w:tcW w:w="669" w:type="dxa"/>
            <w:vAlign w:val="center"/>
          </w:tcPr>
          <w:p w14:paraId="73D309B6" w14:textId="77777777" w:rsidR="005147E7" w:rsidRPr="006F38CF" w:rsidRDefault="005147E7" w:rsidP="00F64B5D">
            <w:pPr>
              <w:jc w:val="center"/>
              <w:rPr>
                <w:b/>
                <w:color w:val="000000"/>
                <w:szCs w:val="22"/>
              </w:rPr>
            </w:pPr>
          </w:p>
        </w:tc>
        <w:tc>
          <w:tcPr>
            <w:tcW w:w="670" w:type="dxa"/>
            <w:vAlign w:val="center"/>
          </w:tcPr>
          <w:p w14:paraId="02287EAA" w14:textId="77777777" w:rsidR="005147E7" w:rsidRPr="006F38CF" w:rsidRDefault="005147E7" w:rsidP="00F64B5D">
            <w:pPr>
              <w:jc w:val="center"/>
              <w:rPr>
                <w:b/>
                <w:color w:val="000000"/>
                <w:szCs w:val="22"/>
              </w:rPr>
            </w:pPr>
          </w:p>
        </w:tc>
      </w:tr>
      <w:tr w:rsidR="005147E7" w:rsidRPr="006F38CF" w14:paraId="48BFD775" w14:textId="77777777" w:rsidTr="005147E7">
        <w:trPr>
          <w:cantSplit/>
          <w:trHeight w:val="289"/>
          <w:jc w:val="center"/>
        </w:trPr>
        <w:tc>
          <w:tcPr>
            <w:tcW w:w="830" w:type="dxa"/>
            <w:vAlign w:val="center"/>
          </w:tcPr>
          <w:p w14:paraId="39ACEAE8" w14:textId="6CFEFC0A"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.4</w:t>
            </w:r>
          </w:p>
        </w:tc>
        <w:tc>
          <w:tcPr>
            <w:tcW w:w="4819" w:type="dxa"/>
            <w:vAlign w:val="center"/>
          </w:tcPr>
          <w:p w14:paraId="39BC8F43" w14:textId="58E77F8C" w:rsidR="005147E7" w:rsidRPr="00570BDA" w:rsidRDefault="00570BDA" w:rsidP="00570BDA">
            <w:pPr>
              <w:pStyle w:val="NormalWeb"/>
              <w:rPr>
                <w:sz w:val="20"/>
                <w:szCs w:val="20"/>
              </w:rPr>
            </w:pPr>
            <w:r w:rsidRPr="00094080">
              <w:rPr>
                <w:sz w:val="20"/>
                <w:szCs w:val="20"/>
              </w:rPr>
              <w:t>Kreirati virtuelne laboratorije i prostorije za projekte gde studenti mogu raditi na realnim problemima koje pružaju IT kompanije.</w:t>
            </w:r>
          </w:p>
        </w:tc>
        <w:tc>
          <w:tcPr>
            <w:tcW w:w="953" w:type="dxa"/>
            <w:vAlign w:val="center"/>
          </w:tcPr>
          <w:p w14:paraId="11D0D409" w14:textId="77777777" w:rsidR="005147E7" w:rsidRPr="006F38CF" w:rsidRDefault="005147E7" w:rsidP="00F64B5D">
            <w:pPr>
              <w:jc w:val="center"/>
              <w:rPr>
                <w:b/>
                <w:color w:val="000000"/>
                <w:szCs w:val="22"/>
              </w:rPr>
            </w:pPr>
          </w:p>
        </w:tc>
        <w:tc>
          <w:tcPr>
            <w:tcW w:w="669" w:type="dxa"/>
            <w:vAlign w:val="center"/>
          </w:tcPr>
          <w:p w14:paraId="136316D1" w14:textId="77777777" w:rsidR="005147E7" w:rsidRPr="006F38CF" w:rsidRDefault="005147E7" w:rsidP="00F64B5D">
            <w:pPr>
              <w:jc w:val="center"/>
              <w:rPr>
                <w:b/>
                <w:color w:val="000000"/>
                <w:szCs w:val="22"/>
              </w:rPr>
            </w:pPr>
          </w:p>
        </w:tc>
        <w:tc>
          <w:tcPr>
            <w:tcW w:w="670" w:type="dxa"/>
            <w:vAlign w:val="center"/>
          </w:tcPr>
          <w:p w14:paraId="5B6F1695" w14:textId="77777777" w:rsidR="005147E7" w:rsidRPr="006F38CF" w:rsidRDefault="005147E7" w:rsidP="00F64B5D">
            <w:pPr>
              <w:jc w:val="center"/>
              <w:rPr>
                <w:b/>
                <w:color w:val="000000"/>
                <w:szCs w:val="22"/>
              </w:rPr>
            </w:pPr>
          </w:p>
        </w:tc>
        <w:tc>
          <w:tcPr>
            <w:tcW w:w="669" w:type="dxa"/>
            <w:vAlign w:val="center"/>
          </w:tcPr>
          <w:p w14:paraId="4FC236FB" w14:textId="77777777" w:rsidR="005147E7" w:rsidRPr="006F38CF" w:rsidRDefault="005147E7" w:rsidP="00F64B5D">
            <w:pPr>
              <w:jc w:val="center"/>
              <w:rPr>
                <w:b/>
                <w:color w:val="000000"/>
                <w:szCs w:val="22"/>
              </w:rPr>
            </w:pPr>
          </w:p>
        </w:tc>
        <w:tc>
          <w:tcPr>
            <w:tcW w:w="670" w:type="dxa"/>
            <w:vAlign w:val="center"/>
          </w:tcPr>
          <w:p w14:paraId="68C427C1" w14:textId="77777777" w:rsidR="005147E7" w:rsidRPr="006F38CF" w:rsidRDefault="005147E7" w:rsidP="00F64B5D">
            <w:pPr>
              <w:jc w:val="center"/>
              <w:rPr>
                <w:b/>
                <w:color w:val="000000"/>
                <w:szCs w:val="22"/>
              </w:rPr>
            </w:pPr>
          </w:p>
        </w:tc>
        <w:tc>
          <w:tcPr>
            <w:tcW w:w="669" w:type="dxa"/>
            <w:vAlign w:val="center"/>
          </w:tcPr>
          <w:p w14:paraId="4835F885" w14:textId="77777777" w:rsidR="005147E7" w:rsidRPr="006F38CF" w:rsidRDefault="005147E7" w:rsidP="00F64B5D">
            <w:pPr>
              <w:jc w:val="center"/>
              <w:rPr>
                <w:b/>
                <w:color w:val="000000"/>
                <w:szCs w:val="22"/>
              </w:rPr>
            </w:pPr>
          </w:p>
        </w:tc>
        <w:tc>
          <w:tcPr>
            <w:tcW w:w="670" w:type="dxa"/>
            <w:vAlign w:val="center"/>
          </w:tcPr>
          <w:p w14:paraId="598BE540" w14:textId="77777777" w:rsidR="005147E7" w:rsidRPr="006F38CF" w:rsidRDefault="005147E7" w:rsidP="00F64B5D">
            <w:pPr>
              <w:jc w:val="center"/>
              <w:rPr>
                <w:b/>
                <w:color w:val="000000"/>
                <w:szCs w:val="22"/>
              </w:rPr>
            </w:pPr>
          </w:p>
        </w:tc>
        <w:tc>
          <w:tcPr>
            <w:tcW w:w="669" w:type="dxa"/>
            <w:vAlign w:val="center"/>
          </w:tcPr>
          <w:p w14:paraId="66E6A768" w14:textId="77777777" w:rsidR="005147E7" w:rsidRPr="006F38CF" w:rsidRDefault="005147E7" w:rsidP="00F64B5D">
            <w:pPr>
              <w:jc w:val="center"/>
              <w:rPr>
                <w:b/>
                <w:color w:val="000000"/>
                <w:szCs w:val="22"/>
              </w:rPr>
            </w:pPr>
          </w:p>
        </w:tc>
        <w:tc>
          <w:tcPr>
            <w:tcW w:w="670" w:type="dxa"/>
            <w:vAlign w:val="center"/>
          </w:tcPr>
          <w:p w14:paraId="39B134D9" w14:textId="77777777" w:rsidR="005147E7" w:rsidRPr="006F38CF" w:rsidRDefault="005147E7" w:rsidP="00F64B5D">
            <w:pPr>
              <w:jc w:val="center"/>
              <w:rPr>
                <w:b/>
                <w:color w:val="000000"/>
                <w:szCs w:val="22"/>
              </w:rPr>
            </w:pPr>
          </w:p>
        </w:tc>
        <w:tc>
          <w:tcPr>
            <w:tcW w:w="669" w:type="dxa"/>
            <w:vAlign w:val="center"/>
          </w:tcPr>
          <w:p w14:paraId="5E452A2B" w14:textId="77777777" w:rsidR="005147E7" w:rsidRPr="006F38CF" w:rsidRDefault="005147E7" w:rsidP="00F64B5D">
            <w:pPr>
              <w:jc w:val="center"/>
              <w:rPr>
                <w:b/>
                <w:color w:val="000000"/>
                <w:szCs w:val="22"/>
              </w:rPr>
            </w:pPr>
          </w:p>
        </w:tc>
        <w:tc>
          <w:tcPr>
            <w:tcW w:w="670" w:type="dxa"/>
            <w:vAlign w:val="center"/>
          </w:tcPr>
          <w:p w14:paraId="1E6F9C73" w14:textId="77777777" w:rsidR="005147E7" w:rsidRPr="006F38CF" w:rsidRDefault="005147E7" w:rsidP="00F64B5D">
            <w:pPr>
              <w:jc w:val="center"/>
              <w:rPr>
                <w:b/>
                <w:color w:val="000000"/>
                <w:szCs w:val="22"/>
              </w:rPr>
            </w:pPr>
          </w:p>
        </w:tc>
        <w:tc>
          <w:tcPr>
            <w:tcW w:w="669" w:type="dxa"/>
            <w:vAlign w:val="center"/>
          </w:tcPr>
          <w:p w14:paraId="3AD19FAD" w14:textId="77777777" w:rsidR="005147E7" w:rsidRPr="006F38CF" w:rsidRDefault="005147E7" w:rsidP="00F64B5D">
            <w:pPr>
              <w:jc w:val="center"/>
              <w:rPr>
                <w:b/>
                <w:color w:val="000000"/>
                <w:szCs w:val="22"/>
              </w:rPr>
            </w:pPr>
          </w:p>
        </w:tc>
        <w:tc>
          <w:tcPr>
            <w:tcW w:w="670" w:type="dxa"/>
            <w:vAlign w:val="center"/>
          </w:tcPr>
          <w:p w14:paraId="16E776A8" w14:textId="77777777" w:rsidR="005147E7" w:rsidRPr="006F38CF" w:rsidRDefault="005147E7" w:rsidP="00F64B5D">
            <w:pPr>
              <w:jc w:val="center"/>
              <w:rPr>
                <w:b/>
                <w:color w:val="000000"/>
                <w:szCs w:val="22"/>
              </w:rPr>
            </w:pPr>
          </w:p>
        </w:tc>
      </w:tr>
      <w:tr w:rsidR="005147E7" w:rsidRPr="006F38CF" w14:paraId="3DCC55F4" w14:textId="77777777" w:rsidTr="005147E7">
        <w:trPr>
          <w:cantSplit/>
          <w:trHeight w:val="289"/>
          <w:jc w:val="center"/>
        </w:trPr>
        <w:tc>
          <w:tcPr>
            <w:tcW w:w="830" w:type="dxa"/>
            <w:vAlign w:val="center"/>
          </w:tcPr>
          <w:p w14:paraId="02B987D6" w14:textId="2BA9D16F"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.5</w:t>
            </w:r>
          </w:p>
        </w:tc>
        <w:tc>
          <w:tcPr>
            <w:tcW w:w="4819" w:type="dxa"/>
            <w:vAlign w:val="center"/>
          </w:tcPr>
          <w:p w14:paraId="229CD889" w14:textId="6F2E3E20" w:rsidR="005147E7" w:rsidRPr="006F38CF" w:rsidRDefault="00570BDA" w:rsidP="00F64B5D">
            <w:pPr>
              <w:tabs>
                <w:tab w:val="left" w:pos="397"/>
              </w:tabs>
              <w:ind w:left="397" w:hanging="397"/>
              <w:rPr>
                <w:color w:val="000000"/>
                <w:szCs w:val="22"/>
              </w:rPr>
            </w:pPr>
            <w:r w:rsidRPr="00094080">
              <w:rPr>
                <w:sz w:val="20"/>
              </w:rPr>
              <w:t>Pozvati stručnjake iz industrije da održe gostujuća predavanja i radionice putem decentralizovane platforme.</w:t>
            </w:r>
          </w:p>
        </w:tc>
        <w:tc>
          <w:tcPr>
            <w:tcW w:w="953" w:type="dxa"/>
            <w:vAlign w:val="center"/>
          </w:tcPr>
          <w:p w14:paraId="762BD7A9" w14:textId="77777777" w:rsidR="005147E7" w:rsidRPr="006F38CF" w:rsidRDefault="005147E7" w:rsidP="00F64B5D">
            <w:pPr>
              <w:jc w:val="center"/>
              <w:rPr>
                <w:b/>
                <w:color w:val="000000"/>
                <w:szCs w:val="22"/>
              </w:rPr>
            </w:pPr>
          </w:p>
        </w:tc>
        <w:tc>
          <w:tcPr>
            <w:tcW w:w="669" w:type="dxa"/>
            <w:vAlign w:val="center"/>
          </w:tcPr>
          <w:p w14:paraId="0AFD61B6" w14:textId="77777777" w:rsidR="005147E7" w:rsidRPr="006F38CF" w:rsidRDefault="005147E7" w:rsidP="00F64B5D">
            <w:pPr>
              <w:jc w:val="center"/>
              <w:rPr>
                <w:b/>
                <w:color w:val="000000"/>
                <w:szCs w:val="22"/>
              </w:rPr>
            </w:pPr>
          </w:p>
        </w:tc>
        <w:tc>
          <w:tcPr>
            <w:tcW w:w="670" w:type="dxa"/>
            <w:vAlign w:val="center"/>
          </w:tcPr>
          <w:p w14:paraId="359A4B93" w14:textId="77777777" w:rsidR="005147E7" w:rsidRPr="006F38CF" w:rsidRDefault="005147E7" w:rsidP="00F64B5D">
            <w:pPr>
              <w:jc w:val="center"/>
              <w:rPr>
                <w:b/>
                <w:color w:val="000000"/>
                <w:szCs w:val="22"/>
              </w:rPr>
            </w:pPr>
          </w:p>
        </w:tc>
        <w:tc>
          <w:tcPr>
            <w:tcW w:w="669" w:type="dxa"/>
            <w:vAlign w:val="center"/>
          </w:tcPr>
          <w:p w14:paraId="7B5212AD" w14:textId="77777777" w:rsidR="005147E7" w:rsidRPr="006F38CF" w:rsidRDefault="005147E7" w:rsidP="00F64B5D">
            <w:pPr>
              <w:jc w:val="center"/>
              <w:rPr>
                <w:b/>
                <w:color w:val="000000"/>
                <w:szCs w:val="22"/>
              </w:rPr>
            </w:pPr>
          </w:p>
        </w:tc>
        <w:tc>
          <w:tcPr>
            <w:tcW w:w="670" w:type="dxa"/>
            <w:vAlign w:val="center"/>
          </w:tcPr>
          <w:p w14:paraId="16A3739B" w14:textId="77777777" w:rsidR="005147E7" w:rsidRPr="006F38CF" w:rsidRDefault="005147E7" w:rsidP="00F64B5D">
            <w:pPr>
              <w:jc w:val="center"/>
              <w:rPr>
                <w:b/>
                <w:color w:val="000000"/>
                <w:szCs w:val="22"/>
              </w:rPr>
            </w:pPr>
          </w:p>
        </w:tc>
        <w:tc>
          <w:tcPr>
            <w:tcW w:w="669" w:type="dxa"/>
            <w:vAlign w:val="center"/>
          </w:tcPr>
          <w:p w14:paraId="1796C56C" w14:textId="77777777" w:rsidR="005147E7" w:rsidRPr="006F38CF" w:rsidRDefault="005147E7" w:rsidP="00F64B5D">
            <w:pPr>
              <w:jc w:val="center"/>
              <w:rPr>
                <w:b/>
                <w:color w:val="000000"/>
                <w:szCs w:val="22"/>
              </w:rPr>
            </w:pPr>
          </w:p>
        </w:tc>
        <w:tc>
          <w:tcPr>
            <w:tcW w:w="670" w:type="dxa"/>
            <w:vAlign w:val="center"/>
          </w:tcPr>
          <w:p w14:paraId="0E2077FC" w14:textId="77777777" w:rsidR="005147E7" w:rsidRPr="006F38CF" w:rsidRDefault="005147E7" w:rsidP="00F64B5D">
            <w:pPr>
              <w:jc w:val="center"/>
              <w:rPr>
                <w:b/>
                <w:color w:val="000000"/>
                <w:szCs w:val="22"/>
              </w:rPr>
            </w:pPr>
          </w:p>
        </w:tc>
        <w:tc>
          <w:tcPr>
            <w:tcW w:w="669" w:type="dxa"/>
            <w:vAlign w:val="center"/>
          </w:tcPr>
          <w:p w14:paraId="0EA7B76C" w14:textId="77777777" w:rsidR="005147E7" w:rsidRPr="006F38CF" w:rsidRDefault="005147E7" w:rsidP="00F64B5D">
            <w:pPr>
              <w:jc w:val="center"/>
              <w:rPr>
                <w:b/>
                <w:color w:val="000000"/>
                <w:szCs w:val="22"/>
              </w:rPr>
            </w:pPr>
          </w:p>
        </w:tc>
        <w:tc>
          <w:tcPr>
            <w:tcW w:w="670" w:type="dxa"/>
            <w:vAlign w:val="center"/>
          </w:tcPr>
          <w:p w14:paraId="5334588A" w14:textId="77777777" w:rsidR="005147E7" w:rsidRPr="006F38CF" w:rsidRDefault="005147E7" w:rsidP="00F64B5D">
            <w:pPr>
              <w:jc w:val="center"/>
              <w:rPr>
                <w:b/>
                <w:color w:val="000000"/>
                <w:szCs w:val="22"/>
              </w:rPr>
            </w:pPr>
          </w:p>
        </w:tc>
        <w:tc>
          <w:tcPr>
            <w:tcW w:w="669" w:type="dxa"/>
            <w:vAlign w:val="center"/>
          </w:tcPr>
          <w:p w14:paraId="1A3589B7" w14:textId="77777777" w:rsidR="005147E7" w:rsidRPr="006F38CF" w:rsidRDefault="005147E7" w:rsidP="00F64B5D">
            <w:pPr>
              <w:jc w:val="center"/>
              <w:rPr>
                <w:b/>
                <w:color w:val="000000"/>
                <w:szCs w:val="22"/>
              </w:rPr>
            </w:pPr>
          </w:p>
        </w:tc>
        <w:tc>
          <w:tcPr>
            <w:tcW w:w="670" w:type="dxa"/>
            <w:vAlign w:val="center"/>
          </w:tcPr>
          <w:p w14:paraId="12F0F452" w14:textId="77777777" w:rsidR="005147E7" w:rsidRPr="006F38CF" w:rsidRDefault="005147E7" w:rsidP="00F64B5D">
            <w:pPr>
              <w:jc w:val="center"/>
              <w:rPr>
                <w:b/>
                <w:color w:val="000000"/>
                <w:szCs w:val="22"/>
              </w:rPr>
            </w:pPr>
          </w:p>
        </w:tc>
        <w:tc>
          <w:tcPr>
            <w:tcW w:w="669" w:type="dxa"/>
            <w:vAlign w:val="center"/>
          </w:tcPr>
          <w:p w14:paraId="40D9A22A" w14:textId="77777777" w:rsidR="005147E7" w:rsidRPr="006F38CF" w:rsidRDefault="005147E7" w:rsidP="00F64B5D">
            <w:pPr>
              <w:jc w:val="center"/>
              <w:rPr>
                <w:b/>
                <w:color w:val="000000"/>
                <w:szCs w:val="22"/>
              </w:rPr>
            </w:pPr>
          </w:p>
        </w:tc>
        <w:tc>
          <w:tcPr>
            <w:tcW w:w="670" w:type="dxa"/>
            <w:vAlign w:val="center"/>
          </w:tcPr>
          <w:p w14:paraId="782EFDD2" w14:textId="77777777" w:rsidR="005147E7" w:rsidRPr="006F38CF" w:rsidRDefault="005147E7" w:rsidP="00F64B5D">
            <w:pPr>
              <w:jc w:val="center"/>
              <w:rPr>
                <w:b/>
                <w:color w:val="000000"/>
                <w:szCs w:val="22"/>
              </w:rPr>
            </w:pPr>
          </w:p>
        </w:tc>
      </w:tr>
      <w:tr w:rsidR="005147E7" w:rsidRPr="006F38CF" w14:paraId="479F3CF4" w14:textId="77777777" w:rsidTr="005147E7">
        <w:trPr>
          <w:cantSplit/>
          <w:trHeight w:val="289"/>
          <w:jc w:val="center"/>
        </w:trPr>
        <w:tc>
          <w:tcPr>
            <w:tcW w:w="830" w:type="dxa"/>
            <w:vAlign w:val="center"/>
          </w:tcPr>
          <w:p w14:paraId="630A446F" w14:textId="69CD2368"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.6</w:t>
            </w:r>
          </w:p>
        </w:tc>
        <w:tc>
          <w:tcPr>
            <w:tcW w:w="4819" w:type="dxa"/>
            <w:vAlign w:val="center"/>
          </w:tcPr>
          <w:p w14:paraId="1BF04B84" w14:textId="6B8F2072" w:rsidR="005147E7" w:rsidRPr="006F38CF" w:rsidRDefault="00570BDA" w:rsidP="00F64B5D">
            <w:pPr>
              <w:tabs>
                <w:tab w:val="left" w:pos="397"/>
              </w:tabs>
              <w:ind w:left="397" w:hanging="397"/>
              <w:rPr>
                <w:color w:val="000000"/>
                <w:szCs w:val="22"/>
              </w:rPr>
            </w:pPr>
            <w:r w:rsidRPr="00094080">
              <w:rPr>
                <w:sz w:val="20"/>
              </w:rPr>
              <w:t xml:space="preserve">Snimiti i skladištiti ove sesije koristeći decentralizovano skladištenje kako bi se pružili trajni resursi za </w:t>
            </w:r>
            <w:r>
              <w:rPr>
                <w:sz w:val="20"/>
              </w:rPr>
              <w:t>student</w:t>
            </w:r>
          </w:p>
        </w:tc>
        <w:tc>
          <w:tcPr>
            <w:tcW w:w="953" w:type="dxa"/>
            <w:vAlign w:val="center"/>
          </w:tcPr>
          <w:p w14:paraId="6C8DBDB9" w14:textId="77777777" w:rsidR="005147E7" w:rsidRPr="006F38CF" w:rsidRDefault="005147E7" w:rsidP="00F64B5D">
            <w:pPr>
              <w:jc w:val="center"/>
              <w:rPr>
                <w:b/>
                <w:color w:val="000000"/>
                <w:szCs w:val="22"/>
              </w:rPr>
            </w:pPr>
          </w:p>
        </w:tc>
        <w:tc>
          <w:tcPr>
            <w:tcW w:w="669" w:type="dxa"/>
            <w:vAlign w:val="center"/>
          </w:tcPr>
          <w:p w14:paraId="14B459F2" w14:textId="77777777" w:rsidR="005147E7" w:rsidRPr="006F38CF" w:rsidRDefault="005147E7" w:rsidP="00F64B5D">
            <w:pPr>
              <w:jc w:val="center"/>
              <w:rPr>
                <w:b/>
                <w:color w:val="000000"/>
                <w:szCs w:val="22"/>
              </w:rPr>
            </w:pPr>
          </w:p>
        </w:tc>
        <w:tc>
          <w:tcPr>
            <w:tcW w:w="670" w:type="dxa"/>
            <w:vAlign w:val="center"/>
          </w:tcPr>
          <w:p w14:paraId="65EB5694" w14:textId="77777777" w:rsidR="005147E7" w:rsidRPr="006F38CF" w:rsidRDefault="005147E7" w:rsidP="00F64B5D">
            <w:pPr>
              <w:jc w:val="center"/>
              <w:rPr>
                <w:b/>
                <w:color w:val="000000"/>
                <w:szCs w:val="22"/>
              </w:rPr>
            </w:pPr>
          </w:p>
        </w:tc>
        <w:tc>
          <w:tcPr>
            <w:tcW w:w="669" w:type="dxa"/>
            <w:vAlign w:val="center"/>
          </w:tcPr>
          <w:p w14:paraId="1065586A" w14:textId="77777777" w:rsidR="005147E7" w:rsidRPr="006F38CF" w:rsidRDefault="005147E7" w:rsidP="00F64B5D">
            <w:pPr>
              <w:jc w:val="center"/>
              <w:rPr>
                <w:b/>
                <w:color w:val="000000"/>
                <w:szCs w:val="22"/>
              </w:rPr>
            </w:pPr>
          </w:p>
        </w:tc>
        <w:tc>
          <w:tcPr>
            <w:tcW w:w="670" w:type="dxa"/>
            <w:vAlign w:val="center"/>
          </w:tcPr>
          <w:p w14:paraId="1AFD9C86" w14:textId="77777777" w:rsidR="005147E7" w:rsidRPr="006F38CF" w:rsidRDefault="005147E7" w:rsidP="00F64B5D">
            <w:pPr>
              <w:jc w:val="center"/>
              <w:rPr>
                <w:b/>
                <w:color w:val="000000"/>
                <w:szCs w:val="22"/>
              </w:rPr>
            </w:pPr>
          </w:p>
        </w:tc>
        <w:tc>
          <w:tcPr>
            <w:tcW w:w="669" w:type="dxa"/>
            <w:vAlign w:val="center"/>
          </w:tcPr>
          <w:p w14:paraId="0E6A7522" w14:textId="77777777" w:rsidR="005147E7" w:rsidRPr="006F38CF" w:rsidRDefault="005147E7" w:rsidP="00F64B5D">
            <w:pPr>
              <w:jc w:val="center"/>
              <w:rPr>
                <w:b/>
                <w:color w:val="000000"/>
                <w:szCs w:val="22"/>
              </w:rPr>
            </w:pPr>
          </w:p>
        </w:tc>
        <w:tc>
          <w:tcPr>
            <w:tcW w:w="670" w:type="dxa"/>
            <w:vAlign w:val="center"/>
          </w:tcPr>
          <w:p w14:paraId="251C5286" w14:textId="77777777" w:rsidR="005147E7" w:rsidRPr="006F38CF" w:rsidRDefault="005147E7" w:rsidP="00F64B5D">
            <w:pPr>
              <w:jc w:val="center"/>
              <w:rPr>
                <w:b/>
                <w:color w:val="000000"/>
                <w:szCs w:val="22"/>
              </w:rPr>
            </w:pPr>
          </w:p>
        </w:tc>
        <w:tc>
          <w:tcPr>
            <w:tcW w:w="669" w:type="dxa"/>
            <w:vAlign w:val="center"/>
          </w:tcPr>
          <w:p w14:paraId="4A96A8DC" w14:textId="77777777" w:rsidR="005147E7" w:rsidRPr="006F38CF" w:rsidRDefault="005147E7" w:rsidP="00F64B5D">
            <w:pPr>
              <w:jc w:val="center"/>
              <w:rPr>
                <w:b/>
                <w:color w:val="000000"/>
                <w:szCs w:val="22"/>
              </w:rPr>
            </w:pPr>
          </w:p>
        </w:tc>
        <w:tc>
          <w:tcPr>
            <w:tcW w:w="670" w:type="dxa"/>
            <w:vAlign w:val="center"/>
          </w:tcPr>
          <w:p w14:paraId="10D8D305" w14:textId="77777777" w:rsidR="005147E7" w:rsidRPr="006F38CF" w:rsidRDefault="005147E7" w:rsidP="00F64B5D">
            <w:pPr>
              <w:jc w:val="center"/>
              <w:rPr>
                <w:b/>
                <w:color w:val="000000"/>
                <w:szCs w:val="22"/>
              </w:rPr>
            </w:pPr>
          </w:p>
        </w:tc>
        <w:tc>
          <w:tcPr>
            <w:tcW w:w="669" w:type="dxa"/>
            <w:vAlign w:val="center"/>
          </w:tcPr>
          <w:p w14:paraId="69242B26" w14:textId="77777777" w:rsidR="005147E7" w:rsidRPr="006F38CF" w:rsidRDefault="005147E7" w:rsidP="00F64B5D">
            <w:pPr>
              <w:jc w:val="center"/>
              <w:rPr>
                <w:b/>
                <w:color w:val="000000"/>
                <w:szCs w:val="22"/>
              </w:rPr>
            </w:pPr>
          </w:p>
        </w:tc>
        <w:tc>
          <w:tcPr>
            <w:tcW w:w="670" w:type="dxa"/>
            <w:vAlign w:val="center"/>
          </w:tcPr>
          <w:p w14:paraId="2B9843D2" w14:textId="77777777" w:rsidR="005147E7" w:rsidRPr="006F38CF" w:rsidRDefault="005147E7" w:rsidP="00F64B5D">
            <w:pPr>
              <w:jc w:val="center"/>
              <w:rPr>
                <w:b/>
                <w:color w:val="000000"/>
                <w:szCs w:val="22"/>
              </w:rPr>
            </w:pPr>
          </w:p>
        </w:tc>
        <w:tc>
          <w:tcPr>
            <w:tcW w:w="669" w:type="dxa"/>
            <w:vAlign w:val="center"/>
          </w:tcPr>
          <w:p w14:paraId="0B6EA22A" w14:textId="77777777" w:rsidR="005147E7" w:rsidRPr="006F38CF" w:rsidRDefault="005147E7" w:rsidP="00F64B5D">
            <w:pPr>
              <w:jc w:val="center"/>
              <w:rPr>
                <w:b/>
                <w:color w:val="000000"/>
                <w:szCs w:val="22"/>
              </w:rPr>
            </w:pPr>
          </w:p>
        </w:tc>
        <w:tc>
          <w:tcPr>
            <w:tcW w:w="670" w:type="dxa"/>
            <w:vAlign w:val="center"/>
          </w:tcPr>
          <w:p w14:paraId="2E4FD4B0" w14:textId="77777777" w:rsidR="005147E7" w:rsidRPr="006F38CF" w:rsidRDefault="005147E7" w:rsidP="00F64B5D">
            <w:pPr>
              <w:jc w:val="center"/>
              <w:rPr>
                <w:b/>
                <w:color w:val="000000"/>
                <w:szCs w:val="22"/>
              </w:rPr>
            </w:pPr>
          </w:p>
        </w:tc>
      </w:tr>
      <w:tr w:rsidR="005147E7" w:rsidRPr="006F38CF" w14:paraId="1F6ABBD9" w14:textId="77777777" w:rsidTr="005147E7">
        <w:trPr>
          <w:cantSplit/>
          <w:trHeight w:val="289"/>
          <w:jc w:val="center"/>
        </w:trPr>
        <w:tc>
          <w:tcPr>
            <w:tcW w:w="830" w:type="dxa"/>
            <w:vAlign w:val="center"/>
          </w:tcPr>
          <w:p w14:paraId="42F22E63" w14:textId="6555ECE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.7</w:t>
            </w:r>
          </w:p>
        </w:tc>
        <w:tc>
          <w:tcPr>
            <w:tcW w:w="4819" w:type="dxa"/>
            <w:vAlign w:val="center"/>
          </w:tcPr>
          <w:p w14:paraId="5FEA6C52" w14:textId="74A7C4D0" w:rsidR="005147E7" w:rsidRPr="006F38CF" w:rsidRDefault="00570BDA" w:rsidP="00F64B5D">
            <w:pPr>
              <w:tabs>
                <w:tab w:val="left" w:pos="397"/>
              </w:tabs>
              <w:ind w:left="397" w:hanging="397"/>
              <w:rPr>
                <w:color w:val="000000"/>
                <w:szCs w:val="22"/>
              </w:rPr>
            </w:pPr>
            <w:r w:rsidRPr="00094080">
              <w:rPr>
                <w:sz w:val="20"/>
              </w:rPr>
              <w:t>Implementirati sistem gde studenti zarađuju tokene za završavanje kurseva, postizanje visokih ocena i učešće u vannastavnim aktivnostima.</w:t>
            </w:r>
          </w:p>
        </w:tc>
        <w:tc>
          <w:tcPr>
            <w:tcW w:w="953" w:type="dxa"/>
            <w:vAlign w:val="center"/>
          </w:tcPr>
          <w:p w14:paraId="3F4A7642" w14:textId="77777777" w:rsidR="005147E7" w:rsidRPr="006F38CF" w:rsidRDefault="005147E7" w:rsidP="00F64B5D">
            <w:pPr>
              <w:jc w:val="center"/>
              <w:rPr>
                <w:b/>
                <w:color w:val="000000"/>
                <w:szCs w:val="22"/>
              </w:rPr>
            </w:pPr>
          </w:p>
        </w:tc>
        <w:tc>
          <w:tcPr>
            <w:tcW w:w="669" w:type="dxa"/>
            <w:vAlign w:val="center"/>
          </w:tcPr>
          <w:p w14:paraId="26A78E1B" w14:textId="77777777" w:rsidR="005147E7" w:rsidRPr="006F38CF" w:rsidRDefault="005147E7" w:rsidP="00F64B5D">
            <w:pPr>
              <w:jc w:val="center"/>
              <w:rPr>
                <w:b/>
                <w:color w:val="000000"/>
                <w:szCs w:val="22"/>
              </w:rPr>
            </w:pPr>
          </w:p>
        </w:tc>
        <w:tc>
          <w:tcPr>
            <w:tcW w:w="670" w:type="dxa"/>
            <w:vAlign w:val="center"/>
          </w:tcPr>
          <w:p w14:paraId="05036A45" w14:textId="77777777" w:rsidR="005147E7" w:rsidRPr="006F38CF" w:rsidRDefault="005147E7" w:rsidP="00F64B5D">
            <w:pPr>
              <w:jc w:val="center"/>
              <w:rPr>
                <w:b/>
                <w:color w:val="000000"/>
                <w:szCs w:val="22"/>
              </w:rPr>
            </w:pPr>
          </w:p>
        </w:tc>
        <w:tc>
          <w:tcPr>
            <w:tcW w:w="669" w:type="dxa"/>
            <w:vAlign w:val="center"/>
          </w:tcPr>
          <w:p w14:paraId="6F107EFA" w14:textId="77777777" w:rsidR="005147E7" w:rsidRPr="006F38CF" w:rsidRDefault="005147E7" w:rsidP="00F64B5D">
            <w:pPr>
              <w:jc w:val="center"/>
              <w:rPr>
                <w:b/>
                <w:color w:val="000000"/>
                <w:szCs w:val="22"/>
              </w:rPr>
            </w:pPr>
          </w:p>
        </w:tc>
        <w:tc>
          <w:tcPr>
            <w:tcW w:w="670" w:type="dxa"/>
            <w:vAlign w:val="center"/>
          </w:tcPr>
          <w:p w14:paraId="66E43993" w14:textId="77777777" w:rsidR="005147E7" w:rsidRPr="006F38CF" w:rsidRDefault="005147E7" w:rsidP="00F64B5D">
            <w:pPr>
              <w:jc w:val="center"/>
              <w:rPr>
                <w:b/>
                <w:color w:val="000000"/>
                <w:szCs w:val="22"/>
              </w:rPr>
            </w:pPr>
          </w:p>
        </w:tc>
        <w:tc>
          <w:tcPr>
            <w:tcW w:w="669" w:type="dxa"/>
            <w:vAlign w:val="center"/>
          </w:tcPr>
          <w:p w14:paraId="5C81A6E0" w14:textId="77777777" w:rsidR="005147E7" w:rsidRPr="006F38CF" w:rsidRDefault="005147E7" w:rsidP="00F64B5D">
            <w:pPr>
              <w:jc w:val="center"/>
              <w:rPr>
                <w:b/>
                <w:color w:val="000000"/>
                <w:szCs w:val="22"/>
              </w:rPr>
            </w:pPr>
          </w:p>
        </w:tc>
        <w:tc>
          <w:tcPr>
            <w:tcW w:w="670" w:type="dxa"/>
            <w:vAlign w:val="center"/>
          </w:tcPr>
          <w:p w14:paraId="74EBBD7B" w14:textId="77777777" w:rsidR="005147E7" w:rsidRPr="006F38CF" w:rsidRDefault="005147E7" w:rsidP="00F64B5D">
            <w:pPr>
              <w:jc w:val="center"/>
              <w:rPr>
                <w:b/>
                <w:color w:val="000000"/>
                <w:szCs w:val="22"/>
              </w:rPr>
            </w:pPr>
          </w:p>
        </w:tc>
        <w:tc>
          <w:tcPr>
            <w:tcW w:w="669" w:type="dxa"/>
            <w:vAlign w:val="center"/>
          </w:tcPr>
          <w:p w14:paraId="12D11D49" w14:textId="77777777" w:rsidR="005147E7" w:rsidRPr="006F38CF" w:rsidRDefault="005147E7" w:rsidP="00F64B5D">
            <w:pPr>
              <w:jc w:val="center"/>
              <w:rPr>
                <w:b/>
                <w:color w:val="000000"/>
                <w:szCs w:val="22"/>
              </w:rPr>
            </w:pPr>
          </w:p>
        </w:tc>
        <w:tc>
          <w:tcPr>
            <w:tcW w:w="670" w:type="dxa"/>
            <w:vAlign w:val="center"/>
          </w:tcPr>
          <w:p w14:paraId="7B5D27E6" w14:textId="77777777" w:rsidR="005147E7" w:rsidRPr="006F38CF" w:rsidRDefault="005147E7" w:rsidP="00F64B5D">
            <w:pPr>
              <w:jc w:val="center"/>
              <w:rPr>
                <w:b/>
                <w:color w:val="000000"/>
                <w:szCs w:val="22"/>
              </w:rPr>
            </w:pPr>
          </w:p>
        </w:tc>
        <w:tc>
          <w:tcPr>
            <w:tcW w:w="669" w:type="dxa"/>
            <w:vAlign w:val="center"/>
          </w:tcPr>
          <w:p w14:paraId="3FD08D1A" w14:textId="77777777" w:rsidR="005147E7" w:rsidRPr="006F38CF" w:rsidRDefault="005147E7" w:rsidP="00F64B5D">
            <w:pPr>
              <w:jc w:val="center"/>
              <w:rPr>
                <w:b/>
                <w:color w:val="000000"/>
                <w:szCs w:val="22"/>
              </w:rPr>
            </w:pPr>
          </w:p>
        </w:tc>
        <w:tc>
          <w:tcPr>
            <w:tcW w:w="670" w:type="dxa"/>
            <w:vAlign w:val="center"/>
          </w:tcPr>
          <w:p w14:paraId="3EC203AD" w14:textId="77777777" w:rsidR="005147E7" w:rsidRPr="006F38CF" w:rsidRDefault="005147E7" w:rsidP="00F64B5D">
            <w:pPr>
              <w:jc w:val="center"/>
              <w:rPr>
                <w:b/>
                <w:color w:val="000000"/>
                <w:szCs w:val="22"/>
              </w:rPr>
            </w:pPr>
          </w:p>
        </w:tc>
        <w:tc>
          <w:tcPr>
            <w:tcW w:w="669" w:type="dxa"/>
            <w:vAlign w:val="center"/>
          </w:tcPr>
          <w:p w14:paraId="3413C689" w14:textId="77777777" w:rsidR="005147E7" w:rsidRPr="006F38CF" w:rsidRDefault="005147E7" w:rsidP="00F64B5D">
            <w:pPr>
              <w:jc w:val="center"/>
              <w:rPr>
                <w:b/>
                <w:color w:val="000000"/>
                <w:szCs w:val="22"/>
              </w:rPr>
            </w:pPr>
          </w:p>
        </w:tc>
        <w:tc>
          <w:tcPr>
            <w:tcW w:w="670" w:type="dxa"/>
            <w:vAlign w:val="center"/>
          </w:tcPr>
          <w:p w14:paraId="75B44291" w14:textId="77777777" w:rsidR="005147E7" w:rsidRPr="006F38CF" w:rsidRDefault="005147E7" w:rsidP="00F64B5D">
            <w:pPr>
              <w:jc w:val="center"/>
              <w:rPr>
                <w:b/>
                <w:color w:val="000000"/>
                <w:szCs w:val="22"/>
              </w:rPr>
            </w:pPr>
          </w:p>
        </w:tc>
      </w:tr>
      <w:tr w:rsidR="005147E7" w:rsidRPr="006F38CF" w14:paraId="218FC993" w14:textId="77777777" w:rsidTr="005147E7">
        <w:trPr>
          <w:cantSplit/>
          <w:trHeight w:val="289"/>
          <w:jc w:val="center"/>
        </w:trPr>
        <w:tc>
          <w:tcPr>
            <w:tcW w:w="830" w:type="dxa"/>
            <w:vAlign w:val="center"/>
          </w:tcPr>
          <w:p w14:paraId="5CB54162" w14:textId="13B34CCE" w:rsidR="005147E7" w:rsidRPr="006F38CF" w:rsidRDefault="008D1EEB" w:rsidP="00F64B5D">
            <w:pPr>
              <w:tabs>
                <w:tab w:val="left" w:pos="397"/>
              </w:tabs>
              <w:ind w:left="397" w:hanging="397"/>
              <w:jc w:val="center"/>
              <w:rPr>
                <w:color w:val="000000"/>
                <w:szCs w:val="22"/>
              </w:rPr>
            </w:pPr>
            <w:r>
              <w:rPr>
                <w:color w:val="000000"/>
                <w:szCs w:val="22"/>
              </w:rPr>
              <w:t>A</w:t>
            </w:r>
            <w:r w:rsidR="00570BDA">
              <w:rPr>
                <w:color w:val="000000"/>
                <w:szCs w:val="22"/>
              </w:rPr>
              <w:t>6</w:t>
            </w:r>
            <w:r>
              <w:rPr>
                <w:color w:val="000000"/>
                <w:szCs w:val="22"/>
              </w:rPr>
              <w:t>.8</w:t>
            </w:r>
          </w:p>
        </w:tc>
        <w:tc>
          <w:tcPr>
            <w:tcW w:w="4819" w:type="dxa"/>
            <w:vAlign w:val="center"/>
          </w:tcPr>
          <w:p w14:paraId="309A265E" w14:textId="47507E71" w:rsidR="005147E7" w:rsidRPr="006F38CF" w:rsidRDefault="00570BDA" w:rsidP="00F64B5D">
            <w:pPr>
              <w:tabs>
                <w:tab w:val="left" w:pos="397"/>
              </w:tabs>
              <w:ind w:left="397" w:hanging="397"/>
              <w:rPr>
                <w:color w:val="000000"/>
                <w:szCs w:val="22"/>
              </w:rPr>
            </w:pPr>
            <w:r w:rsidRPr="00094080">
              <w:rPr>
                <w:sz w:val="20"/>
              </w:rPr>
              <w:t>Saradnja sa IT kompanijama kako bi se kreirali izazovi i hakatoni gde studenti mogu zaraditi tokene</w:t>
            </w:r>
          </w:p>
        </w:tc>
        <w:tc>
          <w:tcPr>
            <w:tcW w:w="953" w:type="dxa"/>
            <w:vAlign w:val="center"/>
          </w:tcPr>
          <w:p w14:paraId="24BEAEDB" w14:textId="77777777" w:rsidR="005147E7" w:rsidRPr="006F38CF" w:rsidRDefault="005147E7" w:rsidP="00F64B5D">
            <w:pPr>
              <w:jc w:val="center"/>
              <w:rPr>
                <w:b/>
                <w:color w:val="000000"/>
                <w:szCs w:val="22"/>
              </w:rPr>
            </w:pPr>
          </w:p>
        </w:tc>
        <w:tc>
          <w:tcPr>
            <w:tcW w:w="669" w:type="dxa"/>
            <w:vAlign w:val="center"/>
          </w:tcPr>
          <w:p w14:paraId="4246BEB5" w14:textId="77777777" w:rsidR="005147E7" w:rsidRPr="006F38CF" w:rsidRDefault="005147E7" w:rsidP="00F64B5D">
            <w:pPr>
              <w:jc w:val="center"/>
              <w:rPr>
                <w:b/>
                <w:color w:val="000000"/>
                <w:szCs w:val="22"/>
              </w:rPr>
            </w:pPr>
          </w:p>
        </w:tc>
        <w:tc>
          <w:tcPr>
            <w:tcW w:w="670" w:type="dxa"/>
            <w:vAlign w:val="center"/>
          </w:tcPr>
          <w:p w14:paraId="2F0EF39B" w14:textId="77777777" w:rsidR="005147E7" w:rsidRPr="006F38CF" w:rsidRDefault="005147E7" w:rsidP="00F64B5D">
            <w:pPr>
              <w:jc w:val="center"/>
              <w:rPr>
                <w:b/>
                <w:color w:val="000000"/>
                <w:szCs w:val="22"/>
              </w:rPr>
            </w:pPr>
          </w:p>
        </w:tc>
        <w:tc>
          <w:tcPr>
            <w:tcW w:w="669" w:type="dxa"/>
            <w:vAlign w:val="center"/>
          </w:tcPr>
          <w:p w14:paraId="6BA45095" w14:textId="77777777" w:rsidR="005147E7" w:rsidRPr="006F38CF" w:rsidRDefault="005147E7" w:rsidP="00F64B5D">
            <w:pPr>
              <w:jc w:val="center"/>
              <w:rPr>
                <w:b/>
                <w:color w:val="000000"/>
                <w:szCs w:val="22"/>
              </w:rPr>
            </w:pPr>
          </w:p>
        </w:tc>
        <w:tc>
          <w:tcPr>
            <w:tcW w:w="670" w:type="dxa"/>
            <w:vAlign w:val="center"/>
          </w:tcPr>
          <w:p w14:paraId="19B444B7" w14:textId="77777777" w:rsidR="005147E7" w:rsidRPr="006F38CF" w:rsidRDefault="005147E7" w:rsidP="00F64B5D">
            <w:pPr>
              <w:jc w:val="center"/>
              <w:rPr>
                <w:b/>
                <w:color w:val="000000"/>
                <w:szCs w:val="22"/>
              </w:rPr>
            </w:pPr>
          </w:p>
        </w:tc>
        <w:tc>
          <w:tcPr>
            <w:tcW w:w="669" w:type="dxa"/>
            <w:vAlign w:val="center"/>
          </w:tcPr>
          <w:p w14:paraId="33BCD934" w14:textId="77777777" w:rsidR="005147E7" w:rsidRPr="006F38CF" w:rsidRDefault="005147E7" w:rsidP="00F64B5D">
            <w:pPr>
              <w:jc w:val="center"/>
              <w:rPr>
                <w:b/>
                <w:color w:val="000000"/>
                <w:szCs w:val="22"/>
              </w:rPr>
            </w:pPr>
          </w:p>
        </w:tc>
        <w:tc>
          <w:tcPr>
            <w:tcW w:w="670" w:type="dxa"/>
            <w:vAlign w:val="center"/>
          </w:tcPr>
          <w:p w14:paraId="6EE5669F" w14:textId="77777777" w:rsidR="005147E7" w:rsidRPr="006F38CF" w:rsidRDefault="005147E7" w:rsidP="00F64B5D">
            <w:pPr>
              <w:jc w:val="center"/>
              <w:rPr>
                <w:b/>
                <w:color w:val="000000"/>
                <w:szCs w:val="22"/>
              </w:rPr>
            </w:pPr>
          </w:p>
        </w:tc>
        <w:tc>
          <w:tcPr>
            <w:tcW w:w="669" w:type="dxa"/>
            <w:vAlign w:val="center"/>
          </w:tcPr>
          <w:p w14:paraId="719ECD95" w14:textId="77777777" w:rsidR="005147E7" w:rsidRPr="006F38CF" w:rsidRDefault="005147E7" w:rsidP="00F64B5D">
            <w:pPr>
              <w:jc w:val="center"/>
              <w:rPr>
                <w:b/>
                <w:color w:val="000000"/>
                <w:szCs w:val="22"/>
              </w:rPr>
            </w:pPr>
          </w:p>
        </w:tc>
        <w:tc>
          <w:tcPr>
            <w:tcW w:w="670" w:type="dxa"/>
            <w:vAlign w:val="center"/>
          </w:tcPr>
          <w:p w14:paraId="7441B5A7" w14:textId="77777777" w:rsidR="005147E7" w:rsidRPr="006F38CF" w:rsidRDefault="005147E7" w:rsidP="00F64B5D">
            <w:pPr>
              <w:jc w:val="center"/>
              <w:rPr>
                <w:b/>
                <w:color w:val="000000"/>
                <w:szCs w:val="22"/>
              </w:rPr>
            </w:pPr>
          </w:p>
        </w:tc>
        <w:tc>
          <w:tcPr>
            <w:tcW w:w="669" w:type="dxa"/>
            <w:vAlign w:val="center"/>
          </w:tcPr>
          <w:p w14:paraId="17E2B07F" w14:textId="77777777" w:rsidR="005147E7" w:rsidRPr="006F38CF" w:rsidRDefault="005147E7" w:rsidP="00F64B5D">
            <w:pPr>
              <w:jc w:val="center"/>
              <w:rPr>
                <w:b/>
                <w:color w:val="000000"/>
                <w:szCs w:val="22"/>
              </w:rPr>
            </w:pPr>
          </w:p>
        </w:tc>
        <w:tc>
          <w:tcPr>
            <w:tcW w:w="670" w:type="dxa"/>
            <w:vAlign w:val="center"/>
          </w:tcPr>
          <w:p w14:paraId="6E99B01B" w14:textId="77777777" w:rsidR="005147E7" w:rsidRPr="006F38CF" w:rsidRDefault="005147E7" w:rsidP="00F64B5D">
            <w:pPr>
              <w:jc w:val="center"/>
              <w:rPr>
                <w:b/>
                <w:color w:val="000000"/>
                <w:szCs w:val="22"/>
              </w:rPr>
            </w:pPr>
          </w:p>
        </w:tc>
        <w:tc>
          <w:tcPr>
            <w:tcW w:w="669" w:type="dxa"/>
            <w:vAlign w:val="center"/>
          </w:tcPr>
          <w:p w14:paraId="1905EFF3" w14:textId="77777777" w:rsidR="005147E7" w:rsidRPr="006F38CF" w:rsidRDefault="005147E7" w:rsidP="00F64B5D">
            <w:pPr>
              <w:jc w:val="center"/>
              <w:rPr>
                <w:b/>
                <w:color w:val="000000"/>
                <w:szCs w:val="22"/>
              </w:rPr>
            </w:pPr>
          </w:p>
        </w:tc>
        <w:tc>
          <w:tcPr>
            <w:tcW w:w="670" w:type="dxa"/>
            <w:vAlign w:val="center"/>
          </w:tcPr>
          <w:p w14:paraId="13D305BC" w14:textId="77777777" w:rsidR="005147E7" w:rsidRPr="006F38CF" w:rsidRDefault="005147E7" w:rsidP="00F64B5D">
            <w:pPr>
              <w:jc w:val="center"/>
              <w:rPr>
                <w:b/>
                <w:color w:val="000000"/>
                <w:szCs w:val="22"/>
              </w:rPr>
            </w:pPr>
          </w:p>
        </w:tc>
      </w:tr>
    </w:tbl>
    <w:p w14:paraId="115005F9" w14:textId="77777777" w:rsidR="005749A3" w:rsidRPr="006F38CF" w:rsidRDefault="005749A3" w:rsidP="00F64B5D"/>
    <w:p w14:paraId="4601DB87"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504F9B1D"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18FE95E8" w14:textId="77777777" w:rsidR="00C97D5E" w:rsidRPr="00C97D5E" w:rsidRDefault="00C97D5E" w:rsidP="00F64B5D">
      <w:pPr>
        <w:rPr>
          <w:b/>
          <w:i/>
        </w:rPr>
      </w:pPr>
    </w:p>
    <w:p w14:paraId="79C9AE1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929574A" w14:textId="77777777" w:rsidR="005147E7" w:rsidRPr="006F38CF" w:rsidRDefault="005147E7" w:rsidP="00F64B5D">
      <w:pPr>
        <w:jc w:val="both"/>
        <w:rPr>
          <w:b/>
        </w:rPr>
      </w:pPr>
    </w:p>
    <w:p w14:paraId="52069A1B"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6252F10C" w14:textId="77777777" w:rsidR="00C97D5E" w:rsidRDefault="00C97D5E" w:rsidP="00F64B5D">
      <w:pPr>
        <w:jc w:val="both"/>
        <w:rPr>
          <w:b/>
        </w:rPr>
      </w:pPr>
      <w:bookmarkStart w:id="2" w:name="_Toc179804429"/>
      <w:bookmarkStart w:id="3" w:name="_Toc188076994"/>
    </w:p>
    <w:p w14:paraId="22F6412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52AA1AF8" w14:textId="77777777" w:rsidTr="007A50D9">
        <w:tc>
          <w:tcPr>
            <w:tcW w:w="2127" w:type="dxa"/>
            <w:vAlign w:val="center"/>
          </w:tcPr>
          <w:p w14:paraId="5C2DA5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E255694"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597759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7FD2C148" w14:textId="77777777" w:rsidTr="005147E7">
        <w:trPr>
          <w:trHeight w:val="493"/>
        </w:trPr>
        <w:tc>
          <w:tcPr>
            <w:tcW w:w="2127" w:type="dxa"/>
            <w:vAlign w:val="center"/>
          </w:tcPr>
          <w:p w14:paraId="62D96BD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A0A14F4" w14:textId="72F341DF" w:rsidR="005147E7" w:rsidRPr="00570BDA" w:rsidRDefault="00570BDA" w:rsidP="00570BDA">
            <w:pPr>
              <w:pStyle w:val="ListParagraph"/>
              <w:numPr>
                <w:ilvl w:val="0"/>
                <w:numId w:val="26"/>
              </w:numPr>
              <w:rPr>
                <w:szCs w:val="22"/>
                <w:lang w:val="en-GB"/>
              </w:rPr>
            </w:pPr>
            <w:r>
              <w:rPr>
                <w:szCs w:val="22"/>
                <w:lang w:val="en-GB"/>
              </w:rPr>
              <w:t>Istrazivanje blockchain platformi</w:t>
            </w:r>
          </w:p>
        </w:tc>
      </w:tr>
      <w:tr w:rsidR="005147E7" w:rsidRPr="006F38CF" w14:paraId="3CD13EC5" w14:textId="77777777" w:rsidTr="005147E7">
        <w:trPr>
          <w:trHeight w:val="493"/>
        </w:trPr>
        <w:tc>
          <w:tcPr>
            <w:tcW w:w="2127" w:type="dxa"/>
            <w:vAlign w:val="center"/>
          </w:tcPr>
          <w:p w14:paraId="534DF5E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0DF2D14" w14:textId="77777777" w:rsidR="005147E7" w:rsidRPr="006F38CF" w:rsidRDefault="005147E7" w:rsidP="00F64B5D">
            <w:pPr>
              <w:rPr>
                <w:rFonts w:asciiTheme="minorHAnsi" w:hAnsiTheme="minorHAnsi"/>
                <w:szCs w:val="22"/>
                <w:lang w:val="en-GB"/>
              </w:rPr>
            </w:pPr>
          </w:p>
        </w:tc>
      </w:tr>
      <w:tr w:rsidR="005147E7" w:rsidRPr="006F38CF" w14:paraId="330A4065" w14:textId="77777777" w:rsidTr="005147E7">
        <w:trPr>
          <w:trHeight w:val="493"/>
        </w:trPr>
        <w:tc>
          <w:tcPr>
            <w:tcW w:w="2127" w:type="dxa"/>
            <w:vAlign w:val="center"/>
          </w:tcPr>
          <w:p w14:paraId="4261D1A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DB3BA98" w14:textId="77777777" w:rsidR="005147E7" w:rsidRPr="006F38CF" w:rsidRDefault="005147E7" w:rsidP="00F64B5D">
            <w:pPr>
              <w:rPr>
                <w:rFonts w:asciiTheme="minorHAnsi" w:hAnsiTheme="minorHAnsi"/>
                <w:szCs w:val="22"/>
                <w:lang w:val="en-GB"/>
              </w:rPr>
            </w:pPr>
          </w:p>
        </w:tc>
      </w:tr>
      <w:tr w:rsidR="005147E7" w:rsidRPr="006F38CF" w14:paraId="61B0B6FC" w14:textId="77777777" w:rsidTr="005147E7">
        <w:trPr>
          <w:trHeight w:val="493"/>
        </w:trPr>
        <w:tc>
          <w:tcPr>
            <w:tcW w:w="2127" w:type="dxa"/>
            <w:vAlign w:val="center"/>
          </w:tcPr>
          <w:p w14:paraId="2B5541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D607449" w14:textId="7854CC78" w:rsidR="00570BDA" w:rsidRDefault="00570BDA" w:rsidP="00570BDA">
            <w:pPr>
              <w:pStyle w:val="BulletBox"/>
              <w:numPr>
                <w:ilvl w:val="1"/>
                <w:numId w:val="23"/>
              </w:numPr>
              <w:rPr>
                <w:noProof/>
                <w:lang w:val="en-TT"/>
              </w:rPr>
            </w:pPr>
            <w:r>
              <w:rPr>
                <w:noProof/>
                <w:lang w:val="en-TT"/>
              </w:rPr>
              <w:t xml:space="preserve">Istrazivanje postojecih blockchain platformi </w:t>
            </w:r>
          </w:p>
          <w:p w14:paraId="285A12A0" w14:textId="77777777" w:rsidR="00570BDA" w:rsidRPr="00071715" w:rsidRDefault="00570BDA" w:rsidP="00570BDA">
            <w:pPr>
              <w:pStyle w:val="BulletBox"/>
              <w:numPr>
                <w:ilvl w:val="2"/>
                <w:numId w:val="23"/>
              </w:numPr>
              <w:rPr>
                <w:noProof/>
                <w:lang w:val="en-TT"/>
              </w:rPr>
            </w:pPr>
            <w:r w:rsidRPr="00071715">
              <w:rPr>
                <w:noProof/>
              </w:rPr>
              <w:t xml:space="preserve">Organizovanje i sprovođenje poseta </w:t>
            </w:r>
            <w:r>
              <w:rPr>
                <w:noProof/>
              </w:rPr>
              <w:t>partnera</w:t>
            </w:r>
            <w:r w:rsidRPr="00071715">
              <w:rPr>
                <w:noProof/>
              </w:rPr>
              <w:t xml:space="preserve"> koj</w:t>
            </w:r>
            <w:r>
              <w:rPr>
                <w:noProof/>
              </w:rPr>
              <w:t>i</w:t>
            </w:r>
            <w:r w:rsidRPr="00071715">
              <w:rPr>
                <w:noProof/>
              </w:rPr>
              <w:t xml:space="preserve"> koriste blockchain tehnologiju kako bi se stek</w:t>
            </w:r>
            <w:r>
              <w:rPr>
                <w:noProof/>
              </w:rPr>
              <w:t>ao</w:t>
            </w:r>
            <w:r w:rsidRPr="00071715">
              <w:rPr>
                <w:noProof/>
              </w:rPr>
              <w:t xml:space="preserve"> uvid u njihove prakse i tehnologije</w:t>
            </w:r>
            <w:r>
              <w:rPr>
                <w:noProof/>
              </w:rPr>
              <w:t xml:space="preserve"> (</w:t>
            </w:r>
            <w:r w:rsidRPr="00B950E5">
              <w:rPr>
                <w:i/>
                <w:iCs/>
                <w:noProof/>
              </w:rPr>
              <w:t>Fakultet organizacionih nauka u Beogradu, Elektrotehnicki fakultet Univerziteta u Beogradu, Matematicki fakultet univerziteta u Beogradu, Fakultet tehnickih nauka univerziteta u Novom Sadu, Fakultet informacionih tehnologija univerziteta Singidunum, Beograd</w:t>
            </w:r>
            <w:r>
              <w:rPr>
                <w:noProof/>
              </w:rPr>
              <w:t>)</w:t>
            </w:r>
            <w:r w:rsidRPr="00071715">
              <w:rPr>
                <w:noProof/>
              </w:rPr>
              <w:t>.</w:t>
            </w:r>
          </w:p>
          <w:p w14:paraId="22895294" w14:textId="77777777" w:rsidR="00570BDA" w:rsidRDefault="00570BDA" w:rsidP="00570BDA">
            <w:pPr>
              <w:pStyle w:val="BulletBox"/>
              <w:numPr>
                <w:ilvl w:val="2"/>
                <w:numId w:val="23"/>
              </w:numPr>
              <w:rPr>
                <w:noProof/>
                <w:lang w:val="en-TT"/>
              </w:rPr>
            </w:pPr>
            <w:r>
              <w:rPr>
                <w:noProof/>
              </w:rPr>
              <w:t>Intervjui</w:t>
            </w:r>
            <w:r w:rsidRPr="00071715">
              <w:rPr>
                <w:noProof/>
              </w:rPr>
              <w:t xml:space="preserve"> sa ključnim stručnjacima i korisnicima blockchain platformi radi prikupljanja kvalitativnih podataka o upotrebi i prednostima tehnologije.</w:t>
            </w:r>
            <w:r>
              <w:rPr>
                <w:noProof/>
                <w:lang w:val="en-TT"/>
              </w:rPr>
              <w:t xml:space="preserve">  </w:t>
            </w:r>
          </w:p>
          <w:p w14:paraId="0931B210" w14:textId="77777777" w:rsidR="00570BDA" w:rsidRPr="00071715" w:rsidRDefault="00570BDA" w:rsidP="00570BDA">
            <w:pPr>
              <w:pStyle w:val="BulletBox"/>
              <w:numPr>
                <w:ilvl w:val="2"/>
                <w:numId w:val="23"/>
              </w:numPr>
              <w:rPr>
                <w:noProof/>
                <w:lang w:val="en-TT"/>
              </w:rPr>
            </w:pPr>
            <w:r w:rsidRPr="00071715">
              <w:rPr>
                <w:noProof/>
              </w:rPr>
              <w:t>Sprovođenje tehničkog pregleda postojećih blockchain rešenja, uključujući analizu arhitekture, sigurnosti, skalabilnosti i interoperabilnosti platformi.</w:t>
            </w:r>
          </w:p>
          <w:p w14:paraId="5288CF6D" w14:textId="77777777" w:rsidR="00570BDA" w:rsidRPr="009E0263" w:rsidRDefault="00570BDA" w:rsidP="00570BDA">
            <w:pPr>
              <w:pStyle w:val="BulletBox"/>
              <w:numPr>
                <w:ilvl w:val="0"/>
                <w:numId w:val="0"/>
              </w:numPr>
              <w:ind w:left="720"/>
              <w:rPr>
                <w:noProof/>
                <w:lang w:val="en-TT"/>
              </w:rPr>
            </w:pPr>
          </w:p>
          <w:p w14:paraId="658A6A9A" w14:textId="77777777" w:rsidR="00570BDA" w:rsidRPr="00851367" w:rsidRDefault="00570BDA" w:rsidP="00570BDA">
            <w:pPr>
              <w:widowControl w:val="0"/>
              <w:numPr>
                <w:ilvl w:val="1"/>
                <w:numId w:val="23"/>
              </w:numPr>
              <w:tabs>
                <w:tab w:val="left" w:pos="228"/>
              </w:tabs>
              <w:rPr>
                <w:lang w:val="en-TT"/>
              </w:rPr>
            </w:pPr>
            <w:r>
              <w:rPr>
                <w:sz w:val="18"/>
                <w:szCs w:val="18"/>
                <w:lang w:val="en-TT"/>
              </w:rPr>
              <w:t xml:space="preserve">Studija izvodljivosti </w:t>
            </w:r>
            <w:r>
              <w:rPr>
                <w:sz w:val="18"/>
                <w:szCs w:val="18"/>
                <w:lang w:val="en-TT"/>
              </w:rPr>
              <w:br/>
            </w:r>
            <w:r w:rsidRPr="00851367">
              <w:rPr>
                <w:lang w:val="en-TT"/>
              </w:rPr>
              <w:t xml:space="preserve">1.2.1. </w:t>
            </w:r>
            <w:r w:rsidRPr="00851367">
              <w:rPr>
                <w:noProof/>
                <w:lang w:val="en-TT"/>
              </w:rPr>
              <w:t>Utvrditi tehni</w:t>
            </w:r>
            <w:r w:rsidRPr="00851367">
              <w:rPr>
                <w:noProof/>
                <w:lang w:val="sr-Latn-RS"/>
              </w:rPr>
              <w:t>čke zahteve i izvodljivost</w:t>
            </w:r>
          </w:p>
          <w:p w14:paraId="0A288644" w14:textId="77777777" w:rsidR="00570BDA" w:rsidRPr="00851367" w:rsidRDefault="00570BDA" w:rsidP="00570BDA">
            <w:pPr>
              <w:widowControl w:val="0"/>
              <w:tabs>
                <w:tab w:val="left" w:pos="228"/>
              </w:tabs>
              <w:ind w:left="792"/>
              <w:rPr>
                <w:noProof/>
                <w:lang w:val="sr-Latn-RS"/>
              </w:rPr>
            </w:pPr>
            <w:r w:rsidRPr="00851367">
              <w:rPr>
                <w:noProof/>
                <w:lang w:val="sr-Latn-RS"/>
              </w:rPr>
              <w:t>1.2.2. Definisati obim i ciljeve integracije blockchain-a.</w:t>
            </w:r>
          </w:p>
          <w:p w14:paraId="4FB39CE5" w14:textId="77777777" w:rsidR="00570BDA" w:rsidRPr="00851367" w:rsidRDefault="00570BDA" w:rsidP="00570BDA">
            <w:pPr>
              <w:widowControl w:val="0"/>
              <w:tabs>
                <w:tab w:val="left" w:pos="228"/>
              </w:tabs>
              <w:ind w:left="792"/>
              <w:rPr>
                <w:noProof/>
                <w:lang w:val="sr-Latn-RS"/>
              </w:rPr>
            </w:pPr>
            <w:r w:rsidRPr="00851367">
              <w:rPr>
                <w:noProof/>
                <w:lang w:val="sr-Latn-RS"/>
              </w:rPr>
              <w:t>1.2.3. Proceniti različite blockchain platforme na osnovu sigurnosti, troškova, lakote integracije i podrške zajednice.</w:t>
            </w:r>
          </w:p>
          <w:p w14:paraId="3896CDE4" w14:textId="77777777" w:rsidR="00570BDA" w:rsidRPr="00851367" w:rsidRDefault="00570BDA" w:rsidP="00570BDA">
            <w:pPr>
              <w:widowControl w:val="0"/>
              <w:tabs>
                <w:tab w:val="left" w:pos="228"/>
              </w:tabs>
              <w:ind w:left="792"/>
              <w:rPr>
                <w:lang w:val="en-TT"/>
              </w:rPr>
            </w:pPr>
            <w:r w:rsidRPr="00851367">
              <w:rPr>
                <w:noProof/>
                <w:lang w:val="sr-Latn-RS"/>
              </w:rPr>
              <w:t>1.2.4. Izabrati platformu koja najbolje odgovara zahtevima.</w:t>
            </w:r>
          </w:p>
          <w:p w14:paraId="0C656F5C" w14:textId="77777777" w:rsidR="00570BDA" w:rsidRDefault="00570BDA" w:rsidP="00570BDA">
            <w:pPr>
              <w:widowControl w:val="0"/>
              <w:tabs>
                <w:tab w:val="left" w:pos="228"/>
              </w:tabs>
              <w:ind w:left="228"/>
              <w:rPr>
                <w:lang w:val="en-TT"/>
              </w:rPr>
            </w:pPr>
            <w:r>
              <w:rPr>
                <w:lang w:val="en-TT"/>
              </w:rPr>
              <w:t xml:space="preserve">   1.3. Tehnicki projekat </w:t>
            </w:r>
          </w:p>
          <w:p w14:paraId="2A6DD37F" w14:textId="77777777" w:rsidR="00570BDA" w:rsidRDefault="00570BDA" w:rsidP="00570BDA">
            <w:pPr>
              <w:widowControl w:val="0"/>
              <w:tabs>
                <w:tab w:val="left" w:pos="228"/>
              </w:tabs>
              <w:ind w:left="720"/>
              <w:rPr>
                <w:lang w:val="en-TT"/>
              </w:rPr>
            </w:pPr>
            <w:r>
              <w:rPr>
                <w:lang w:val="en-TT"/>
              </w:rPr>
              <w:t xml:space="preserve"> 1.3.1.  Sprovodjenje tehnickog projekta za Fakultet organizacionih nauka,, Elektrotehnicki fakultet, Matematicki fakultet, Fakultet tehnickih nauka I Fakultet informacionih tehnologija.</w:t>
            </w:r>
          </w:p>
          <w:p w14:paraId="00AF5732" w14:textId="77777777" w:rsidR="005147E7" w:rsidRPr="006F38CF" w:rsidRDefault="005147E7" w:rsidP="00F64B5D">
            <w:pPr>
              <w:rPr>
                <w:rFonts w:asciiTheme="minorHAnsi" w:hAnsiTheme="minorHAnsi"/>
                <w:szCs w:val="22"/>
                <w:lang w:val="en-GB"/>
              </w:rPr>
            </w:pPr>
          </w:p>
        </w:tc>
      </w:tr>
      <w:tr w:rsidR="005147E7" w:rsidRPr="006F38CF" w14:paraId="1CF43FE6" w14:textId="77777777" w:rsidTr="005147E7">
        <w:trPr>
          <w:trHeight w:val="493"/>
        </w:trPr>
        <w:tc>
          <w:tcPr>
            <w:tcW w:w="2127" w:type="dxa"/>
            <w:vAlign w:val="center"/>
          </w:tcPr>
          <w:p w14:paraId="5368C6A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598CEB3" w14:textId="4BFC11BC" w:rsidR="005147E7" w:rsidRPr="006F38CF" w:rsidRDefault="00570BDA" w:rsidP="00F64B5D">
            <w:pPr>
              <w:rPr>
                <w:rFonts w:asciiTheme="minorHAnsi" w:hAnsiTheme="minorHAnsi"/>
                <w:szCs w:val="22"/>
                <w:lang w:val="en-GB"/>
              </w:rPr>
            </w:pPr>
            <w:r>
              <w:rPr>
                <w:rFonts w:asciiTheme="minorHAnsi" w:hAnsiTheme="minorHAnsi"/>
                <w:szCs w:val="22"/>
                <w:lang w:val="en-GB"/>
              </w:rPr>
              <w:t>1.9.2024.</w:t>
            </w:r>
          </w:p>
        </w:tc>
        <w:tc>
          <w:tcPr>
            <w:tcW w:w="2394" w:type="dxa"/>
            <w:vAlign w:val="center"/>
          </w:tcPr>
          <w:p w14:paraId="023E9C6C"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37038439" w14:textId="51B35185" w:rsidR="005147E7" w:rsidRPr="006F38CF" w:rsidRDefault="00570BDA" w:rsidP="00F64B5D">
            <w:pPr>
              <w:rPr>
                <w:rFonts w:asciiTheme="minorHAnsi" w:hAnsiTheme="minorHAnsi"/>
                <w:szCs w:val="22"/>
                <w:lang w:val="en-GB"/>
              </w:rPr>
            </w:pPr>
            <w:r>
              <w:rPr>
                <w:rFonts w:asciiTheme="minorHAnsi" w:hAnsiTheme="minorHAnsi"/>
                <w:szCs w:val="22"/>
                <w:lang w:val="en-GB"/>
              </w:rPr>
              <w:t>1.10.2024.</w:t>
            </w:r>
          </w:p>
        </w:tc>
      </w:tr>
      <w:tr w:rsidR="005147E7" w:rsidRPr="006F38CF" w14:paraId="58E2400F" w14:textId="77777777" w:rsidTr="005147E7">
        <w:trPr>
          <w:trHeight w:val="493"/>
        </w:trPr>
        <w:tc>
          <w:tcPr>
            <w:tcW w:w="2127" w:type="dxa"/>
            <w:vAlign w:val="center"/>
          </w:tcPr>
          <w:p w14:paraId="614426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E75D111" w14:textId="69C6C3CC" w:rsidR="005147E7" w:rsidRPr="006F38CF" w:rsidRDefault="00570BDA" w:rsidP="00F64B5D">
            <w:pPr>
              <w:rPr>
                <w:rFonts w:asciiTheme="minorHAnsi" w:hAnsiTheme="minorHAnsi"/>
                <w:szCs w:val="22"/>
                <w:lang w:val="en-GB"/>
              </w:rPr>
            </w:pPr>
            <w:r>
              <w:rPr>
                <w:rFonts w:asciiTheme="minorHAnsi" w:hAnsiTheme="minorHAnsi"/>
                <w:szCs w:val="22"/>
                <w:lang w:val="en-GB"/>
              </w:rPr>
              <w:t>Fakultet organizacionih nauka, Elektrotehnicki fakultet, Fakultet informacionih tehnologija</w:t>
            </w:r>
          </w:p>
        </w:tc>
      </w:tr>
      <w:tr w:rsidR="005147E7" w:rsidRPr="006F38CF" w14:paraId="3D54B761" w14:textId="77777777" w:rsidTr="005147E7">
        <w:trPr>
          <w:trHeight w:val="493"/>
        </w:trPr>
        <w:tc>
          <w:tcPr>
            <w:tcW w:w="2127" w:type="dxa"/>
            <w:vAlign w:val="center"/>
          </w:tcPr>
          <w:p w14:paraId="7AC052D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F3708AD" w14:textId="77777777" w:rsidR="005147E7" w:rsidRPr="006F38CF" w:rsidRDefault="005147E7" w:rsidP="00F64B5D">
            <w:pPr>
              <w:rPr>
                <w:rFonts w:asciiTheme="minorHAnsi" w:hAnsiTheme="minorHAnsi"/>
                <w:szCs w:val="22"/>
                <w:lang w:val="en-GB"/>
              </w:rPr>
            </w:pPr>
          </w:p>
        </w:tc>
      </w:tr>
      <w:tr w:rsidR="00A53424" w:rsidRPr="006F38CF" w14:paraId="73A4330F" w14:textId="77777777" w:rsidTr="006B48E1">
        <w:trPr>
          <w:trHeight w:val="493"/>
        </w:trPr>
        <w:tc>
          <w:tcPr>
            <w:tcW w:w="2127" w:type="dxa"/>
            <w:vAlign w:val="center"/>
          </w:tcPr>
          <w:p w14:paraId="760BD89B"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F81A06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AF27CA2" w14:textId="77777777" w:rsidR="00A53424" w:rsidRPr="006F38CF" w:rsidRDefault="00A53424" w:rsidP="006B48E1">
            <w:pPr>
              <w:rPr>
                <w:rFonts w:asciiTheme="minorHAnsi" w:hAnsiTheme="minorHAnsi"/>
                <w:szCs w:val="22"/>
                <w:lang w:val="en-GB"/>
              </w:rPr>
            </w:pPr>
          </w:p>
        </w:tc>
      </w:tr>
    </w:tbl>
    <w:p w14:paraId="7D47A8FA" w14:textId="77777777" w:rsidR="005147E7" w:rsidRPr="006F38CF" w:rsidRDefault="005147E7" w:rsidP="00F64B5D">
      <w:pPr>
        <w:rPr>
          <w:b/>
        </w:rPr>
      </w:pPr>
    </w:p>
    <w:p w14:paraId="412A79A1" w14:textId="77777777" w:rsidR="005147E7" w:rsidRPr="006F38CF" w:rsidRDefault="005147E7" w:rsidP="00F64B5D">
      <w:pPr>
        <w:rPr>
          <w:b/>
          <w:sz w:val="24"/>
          <w:szCs w:val="24"/>
        </w:rPr>
      </w:pPr>
      <w:r w:rsidRPr="006F38CF">
        <w:rPr>
          <w:b/>
          <w:sz w:val="24"/>
          <w:szCs w:val="24"/>
        </w:rPr>
        <w:t>Deliverables/results/outcomes</w:t>
      </w:r>
      <w:bookmarkEnd w:id="2"/>
      <w:bookmarkEnd w:id="3"/>
    </w:p>
    <w:p w14:paraId="1588E43E"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00DC879F" w14:textId="77777777" w:rsidTr="00CB0446">
        <w:tc>
          <w:tcPr>
            <w:tcW w:w="2127" w:type="dxa"/>
            <w:vMerge w:val="restart"/>
            <w:vAlign w:val="center"/>
          </w:tcPr>
          <w:p w14:paraId="3FA8CE5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A00420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F12A3C"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EDFBAA"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48F0B6E2" w14:textId="77777777" w:rsidTr="00CB0446">
        <w:tc>
          <w:tcPr>
            <w:tcW w:w="2127" w:type="dxa"/>
            <w:vMerge/>
            <w:vAlign w:val="center"/>
          </w:tcPr>
          <w:p w14:paraId="274B90BE" w14:textId="77777777" w:rsidR="005147E7" w:rsidRPr="006F38CF" w:rsidRDefault="005147E7" w:rsidP="00F64B5D">
            <w:pPr>
              <w:rPr>
                <w:rFonts w:asciiTheme="minorHAnsi" w:hAnsiTheme="minorHAnsi"/>
                <w:lang w:val="en-GB"/>
              </w:rPr>
            </w:pPr>
          </w:p>
        </w:tc>
        <w:tc>
          <w:tcPr>
            <w:tcW w:w="1984" w:type="dxa"/>
            <w:vAlign w:val="center"/>
          </w:tcPr>
          <w:p w14:paraId="18FC826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A242D75" w14:textId="77777777" w:rsidR="005147E7" w:rsidRPr="006F38CF" w:rsidRDefault="005147E7" w:rsidP="00F64B5D">
            <w:pPr>
              <w:rPr>
                <w:rFonts w:asciiTheme="minorHAnsi" w:hAnsiTheme="minorHAnsi"/>
                <w:szCs w:val="22"/>
                <w:lang w:val="en-GB"/>
              </w:rPr>
            </w:pPr>
          </w:p>
        </w:tc>
      </w:tr>
      <w:tr w:rsidR="005147E7" w:rsidRPr="006F38CF" w14:paraId="319FDED2" w14:textId="77777777" w:rsidTr="00CB0446">
        <w:trPr>
          <w:trHeight w:val="472"/>
        </w:trPr>
        <w:tc>
          <w:tcPr>
            <w:tcW w:w="2127" w:type="dxa"/>
            <w:vMerge/>
            <w:vAlign w:val="center"/>
          </w:tcPr>
          <w:p w14:paraId="55A4E856" w14:textId="77777777" w:rsidR="005147E7" w:rsidRPr="006F38CF" w:rsidRDefault="005147E7" w:rsidP="00F64B5D">
            <w:pPr>
              <w:rPr>
                <w:rFonts w:asciiTheme="minorHAnsi" w:hAnsiTheme="minorHAnsi"/>
                <w:lang w:val="en-GB"/>
              </w:rPr>
            </w:pPr>
          </w:p>
        </w:tc>
        <w:tc>
          <w:tcPr>
            <w:tcW w:w="1984" w:type="dxa"/>
            <w:vAlign w:val="center"/>
          </w:tcPr>
          <w:p w14:paraId="3272008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8A7030" w14:textId="77777777" w:rsidR="005147E7" w:rsidRPr="006F38CF" w:rsidRDefault="00000000" w:rsidP="00F64B5D">
            <w:pPr>
              <w:rPr>
                <w:rFonts w:asciiTheme="minorHAnsi" w:hAnsiTheme="minorHAnsi"/>
                <w:color w:val="000000"/>
                <w:lang w:val="en-GB"/>
              </w:rPr>
            </w:pPr>
            <w:sdt>
              <w:sdtPr>
                <w:rPr>
                  <w:color w:val="000000"/>
                </w:rPr>
                <w:id w:val="-761301147"/>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BFED009" w14:textId="77777777" w:rsidR="005147E7" w:rsidRPr="006F38CF" w:rsidRDefault="00000000" w:rsidP="00F64B5D">
            <w:pPr>
              <w:rPr>
                <w:rFonts w:asciiTheme="minorHAnsi" w:hAnsiTheme="minorHAnsi"/>
                <w:color w:val="000000"/>
                <w:lang w:val="en-GB"/>
              </w:rPr>
            </w:pPr>
            <w:sdt>
              <w:sdtPr>
                <w:rPr>
                  <w:color w:val="000000"/>
                </w:rPr>
                <w:id w:val="-10532260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97FA0A4" w14:textId="77777777" w:rsidR="005147E7" w:rsidRPr="006F38CF" w:rsidRDefault="00000000" w:rsidP="00F64B5D">
            <w:pPr>
              <w:rPr>
                <w:rFonts w:asciiTheme="minorHAnsi" w:hAnsiTheme="minorHAnsi"/>
                <w:color w:val="000000"/>
                <w:lang w:val="en-GB"/>
              </w:rPr>
            </w:pPr>
            <w:sdt>
              <w:sdtPr>
                <w:rPr>
                  <w:color w:val="000000"/>
                </w:rPr>
                <w:id w:val="3292682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0429655" w14:textId="77777777" w:rsidR="005147E7" w:rsidRPr="006F38CF" w:rsidRDefault="00000000" w:rsidP="00F64B5D">
            <w:pPr>
              <w:rPr>
                <w:rFonts w:asciiTheme="minorHAnsi" w:hAnsiTheme="minorHAnsi"/>
                <w:color w:val="000000"/>
                <w:lang w:val="en-GB"/>
              </w:rPr>
            </w:pPr>
            <w:sdt>
              <w:sdtPr>
                <w:rPr>
                  <w:color w:val="000000"/>
                </w:rPr>
                <w:id w:val="1423155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58E2427" w14:textId="77777777" w:rsidR="005147E7" w:rsidRPr="006F38CF" w:rsidRDefault="00000000" w:rsidP="00F64B5D">
            <w:pPr>
              <w:rPr>
                <w:rFonts w:asciiTheme="minorHAnsi" w:hAnsiTheme="minorHAnsi"/>
                <w:color w:val="000000"/>
                <w:lang w:val="en-GB"/>
              </w:rPr>
            </w:pPr>
            <w:sdt>
              <w:sdtPr>
                <w:rPr>
                  <w:color w:val="000000"/>
                </w:rPr>
                <w:id w:val="-71034057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90DCDE0" w14:textId="77777777" w:rsidR="005147E7" w:rsidRPr="006F38CF" w:rsidRDefault="00000000" w:rsidP="00F64B5D">
            <w:pPr>
              <w:rPr>
                <w:rFonts w:asciiTheme="minorHAnsi" w:hAnsiTheme="minorHAnsi"/>
                <w:color w:val="000000"/>
                <w:lang w:val="en-GB"/>
              </w:rPr>
            </w:pPr>
            <w:sdt>
              <w:sdtPr>
                <w:rPr>
                  <w:color w:val="000000"/>
                </w:rPr>
                <w:id w:val="78045545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5D32E08" w14:textId="77777777" w:rsidTr="00CB0446">
        <w:tc>
          <w:tcPr>
            <w:tcW w:w="2127" w:type="dxa"/>
            <w:vMerge/>
            <w:vAlign w:val="center"/>
          </w:tcPr>
          <w:p w14:paraId="5D33ECF6" w14:textId="77777777" w:rsidR="005147E7" w:rsidRPr="006F38CF" w:rsidRDefault="005147E7" w:rsidP="00F64B5D">
            <w:pPr>
              <w:rPr>
                <w:rFonts w:asciiTheme="minorHAnsi" w:hAnsiTheme="minorHAnsi"/>
                <w:lang w:val="en-GB"/>
              </w:rPr>
            </w:pPr>
          </w:p>
        </w:tc>
        <w:tc>
          <w:tcPr>
            <w:tcW w:w="1984" w:type="dxa"/>
            <w:vAlign w:val="center"/>
          </w:tcPr>
          <w:p w14:paraId="2C168EE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8761A12" w14:textId="77777777" w:rsidR="005147E7" w:rsidRPr="006F38CF" w:rsidRDefault="005147E7" w:rsidP="00F64B5D">
            <w:pPr>
              <w:rPr>
                <w:rFonts w:asciiTheme="minorHAnsi" w:hAnsiTheme="minorHAnsi"/>
                <w:szCs w:val="22"/>
                <w:lang w:val="en-GB"/>
              </w:rPr>
            </w:pPr>
          </w:p>
        </w:tc>
      </w:tr>
      <w:tr w:rsidR="005147E7" w:rsidRPr="006F38CF" w14:paraId="35782184" w14:textId="77777777" w:rsidTr="00CB0446">
        <w:trPr>
          <w:trHeight w:val="47"/>
        </w:trPr>
        <w:tc>
          <w:tcPr>
            <w:tcW w:w="2127" w:type="dxa"/>
            <w:vMerge/>
            <w:vAlign w:val="center"/>
          </w:tcPr>
          <w:p w14:paraId="7199CEBB" w14:textId="77777777" w:rsidR="005147E7" w:rsidRPr="006F38CF" w:rsidRDefault="005147E7" w:rsidP="00F64B5D">
            <w:pPr>
              <w:rPr>
                <w:rFonts w:asciiTheme="minorHAnsi" w:hAnsiTheme="minorHAnsi"/>
                <w:lang w:val="en-GB"/>
              </w:rPr>
            </w:pPr>
          </w:p>
        </w:tc>
        <w:tc>
          <w:tcPr>
            <w:tcW w:w="1984" w:type="dxa"/>
            <w:vAlign w:val="center"/>
          </w:tcPr>
          <w:p w14:paraId="349CD65E"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8A67E" w14:textId="77777777" w:rsidR="005147E7" w:rsidRPr="006F38CF" w:rsidRDefault="005147E7" w:rsidP="00F64B5D">
            <w:pPr>
              <w:rPr>
                <w:rFonts w:asciiTheme="minorHAnsi" w:hAnsiTheme="minorHAnsi"/>
                <w:szCs w:val="22"/>
                <w:lang w:val="en-GB"/>
              </w:rPr>
            </w:pPr>
          </w:p>
        </w:tc>
      </w:tr>
      <w:tr w:rsidR="005147E7" w:rsidRPr="006F38CF" w14:paraId="165751FE" w14:textId="77777777" w:rsidTr="00CB0446">
        <w:trPr>
          <w:trHeight w:val="404"/>
        </w:trPr>
        <w:tc>
          <w:tcPr>
            <w:tcW w:w="2127" w:type="dxa"/>
            <w:vAlign w:val="center"/>
          </w:tcPr>
          <w:p w14:paraId="5CAA949A" w14:textId="77777777" w:rsidR="005147E7" w:rsidRPr="006F38CF" w:rsidRDefault="005147E7" w:rsidP="00F64B5D">
            <w:pPr>
              <w:rPr>
                <w:rFonts w:asciiTheme="minorHAnsi" w:hAnsiTheme="minorHAnsi"/>
                <w:lang w:val="en-GB"/>
              </w:rPr>
            </w:pPr>
          </w:p>
        </w:tc>
        <w:tc>
          <w:tcPr>
            <w:tcW w:w="1984" w:type="dxa"/>
            <w:vAlign w:val="center"/>
          </w:tcPr>
          <w:p w14:paraId="1713B502"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A13D821" w14:textId="77777777" w:rsidR="005147E7" w:rsidRPr="006F38CF" w:rsidRDefault="005147E7" w:rsidP="00F64B5D">
            <w:pPr>
              <w:rPr>
                <w:rFonts w:asciiTheme="minorHAnsi" w:hAnsiTheme="minorHAnsi"/>
                <w:szCs w:val="22"/>
                <w:lang w:val="en-GB"/>
              </w:rPr>
            </w:pPr>
          </w:p>
        </w:tc>
      </w:tr>
      <w:tr w:rsidR="005147E7" w:rsidRPr="006F38CF" w14:paraId="25C88BF4" w14:textId="77777777" w:rsidTr="00CB0446">
        <w:trPr>
          <w:trHeight w:val="482"/>
        </w:trPr>
        <w:tc>
          <w:tcPr>
            <w:tcW w:w="2127" w:type="dxa"/>
            <w:vMerge w:val="restart"/>
            <w:vAlign w:val="center"/>
          </w:tcPr>
          <w:p w14:paraId="2EF1353F"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6947FA9" w14:textId="77777777" w:rsidR="005147E7" w:rsidRPr="00783797" w:rsidRDefault="00000000" w:rsidP="00F64B5D">
            <w:pPr>
              <w:rPr>
                <w:rFonts w:asciiTheme="minorHAnsi" w:hAnsiTheme="minorHAnsi"/>
                <w:lang w:val="en-GB"/>
              </w:rPr>
            </w:pPr>
            <w:sdt>
              <w:sdtPr>
                <w:rPr>
                  <w:color w:val="000000"/>
                </w:rPr>
                <w:id w:val="-906692906"/>
              </w:sdt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14:paraId="39F26510" w14:textId="77777777" w:rsidR="005147E7" w:rsidRPr="00783797" w:rsidRDefault="00000000" w:rsidP="00F64B5D">
            <w:pPr>
              <w:rPr>
                <w:rFonts w:asciiTheme="minorHAnsi" w:hAnsiTheme="minorHAnsi"/>
                <w:lang w:val="en-GB"/>
              </w:rPr>
            </w:pPr>
            <w:sdt>
              <w:sdtPr>
                <w:rPr>
                  <w:color w:val="000000"/>
                </w:rPr>
                <w:id w:val="1400239467"/>
              </w:sdtPr>
              <w:sdtContent>
                <w:r w:rsidR="005147E7" w:rsidRPr="00B376BC">
                  <w:rPr>
                    <w:rFonts w:ascii="MS Gothic" w:eastAsia="MS Gothic" w:hAnsi="MS Gothic" w:cs="MS Gothic"/>
                    <w:color w:val="000000"/>
                    <w:lang w:val="en-GB"/>
                  </w:rPr>
                  <w:t>☐</w:t>
                </w:r>
              </w:sdtContent>
            </w:sdt>
            <w:r w:rsidR="005147E7" w:rsidRPr="00B376BC">
              <w:rPr>
                <w:lang w:val="en-GB"/>
              </w:rPr>
              <w:t>Students</w:t>
            </w:r>
          </w:p>
          <w:p w14:paraId="231BFB98" w14:textId="77777777" w:rsidR="005147E7" w:rsidRPr="00783797" w:rsidRDefault="00000000" w:rsidP="00F64B5D">
            <w:pPr>
              <w:rPr>
                <w:rFonts w:asciiTheme="minorHAnsi" w:hAnsiTheme="minorHAnsi"/>
                <w:lang w:val="en-GB"/>
              </w:rPr>
            </w:pPr>
            <w:sdt>
              <w:sdtPr>
                <w:rPr>
                  <w:color w:val="000000"/>
                </w:rPr>
                <w:id w:val="1761715117"/>
              </w:sdtPr>
              <w:sdtContent>
                <w:r w:rsidR="005147E7" w:rsidRPr="00B376BC">
                  <w:rPr>
                    <w:rFonts w:ascii="MS Gothic" w:eastAsia="MS Gothic" w:hAnsi="MS Gothic" w:cs="MS Gothic"/>
                    <w:color w:val="000000"/>
                    <w:lang w:val="en-GB"/>
                  </w:rPr>
                  <w:t>☐</w:t>
                </w:r>
              </w:sdtContent>
            </w:sdt>
            <w:r w:rsidR="005147E7" w:rsidRPr="00B376BC">
              <w:rPr>
                <w:lang w:val="en-GB"/>
              </w:rPr>
              <w:t>Trainees</w:t>
            </w:r>
          </w:p>
          <w:p w14:paraId="038FB576" w14:textId="77777777" w:rsidR="005147E7" w:rsidRPr="00783797" w:rsidRDefault="00000000" w:rsidP="00F64B5D">
            <w:pPr>
              <w:rPr>
                <w:rFonts w:asciiTheme="minorHAnsi" w:hAnsiTheme="minorHAnsi"/>
                <w:lang w:val="en-GB"/>
              </w:rPr>
            </w:pPr>
            <w:sdt>
              <w:sdtPr>
                <w:rPr>
                  <w:color w:val="000000"/>
                </w:rPr>
                <w:id w:val="-936592912"/>
              </w:sdt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14:paraId="3B312F08" w14:textId="77777777" w:rsidR="005147E7" w:rsidRPr="006F38CF" w:rsidRDefault="00000000" w:rsidP="00F64B5D">
            <w:pPr>
              <w:rPr>
                <w:rFonts w:asciiTheme="minorHAnsi" w:hAnsiTheme="minorHAnsi"/>
                <w:lang w:val="en-GB"/>
              </w:rPr>
            </w:pPr>
            <w:sdt>
              <w:sdtPr>
                <w:rPr>
                  <w:color w:val="000000"/>
                </w:rPr>
                <w:id w:val="-445228291"/>
              </w:sdtPr>
              <w:sdtContent>
                <w:r w:rsidR="005147E7" w:rsidRPr="00783797">
                  <w:rPr>
                    <w:rFonts w:ascii="MS Gothic" w:eastAsia="MS Gothic" w:hAnsi="MS Gothic" w:cs="MS Gothic"/>
                    <w:color w:val="000000"/>
                  </w:rPr>
                  <w:t>☐</w:t>
                </w:r>
              </w:sdtContent>
            </w:sdt>
            <w:r w:rsidR="005147E7" w:rsidRPr="00783797">
              <w:t>Technical staff</w:t>
            </w:r>
          </w:p>
          <w:p w14:paraId="68E62477" w14:textId="77777777" w:rsidR="005147E7" w:rsidRPr="006F38CF" w:rsidRDefault="00000000" w:rsidP="00F64B5D">
            <w:pPr>
              <w:rPr>
                <w:rFonts w:asciiTheme="minorHAnsi" w:hAnsiTheme="minorHAnsi"/>
                <w:lang w:val="en-GB"/>
              </w:rPr>
            </w:pPr>
            <w:sdt>
              <w:sdtPr>
                <w:rPr>
                  <w:color w:val="000000"/>
                </w:rPr>
                <w:id w:val="-8968936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6011CBE9" w14:textId="77777777" w:rsidR="005147E7" w:rsidRPr="006F38CF" w:rsidRDefault="00000000" w:rsidP="00F64B5D">
            <w:pPr>
              <w:rPr>
                <w:rFonts w:asciiTheme="minorHAnsi" w:hAnsiTheme="minorHAnsi"/>
                <w:lang w:val="en-GB"/>
              </w:rPr>
            </w:pPr>
            <w:sdt>
              <w:sdtPr>
                <w:rPr>
                  <w:color w:val="000000"/>
                </w:rPr>
                <w:id w:val="-86521689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06D9BA1" w14:textId="77777777" w:rsidTr="00CB0446">
        <w:trPr>
          <w:trHeight w:val="482"/>
        </w:trPr>
        <w:tc>
          <w:tcPr>
            <w:tcW w:w="2127" w:type="dxa"/>
            <w:vMerge/>
            <w:vAlign w:val="center"/>
          </w:tcPr>
          <w:p w14:paraId="19ADCF1C"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EF12E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DB413EF"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8383373" w14:textId="77777777" w:rsidTr="00CB0446">
        <w:trPr>
          <w:trHeight w:val="698"/>
        </w:trPr>
        <w:tc>
          <w:tcPr>
            <w:tcW w:w="2127" w:type="dxa"/>
            <w:tcBorders>
              <w:right w:val="single" w:sz="4" w:space="0" w:color="auto"/>
            </w:tcBorders>
            <w:vAlign w:val="center"/>
          </w:tcPr>
          <w:p w14:paraId="67F8473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D170CF" w14:textId="77777777" w:rsidR="005147E7" w:rsidRPr="006F38CF" w:rsidRDefault="00000000" w:rsidP="00F64B5D">
            <w:pPr>
              <w:rPr>
                <w:rFonts w:asciiTheme="minorHAnsi" w:hAnsiTheme="minorHAnsi"/>
                <w:lang w:val="en-GB"/>
              </w:rPr>
            </w:pPr>
            <w:sdt>
              <w:sdtPr>
                <w:rPr>
                  <w:color w:val="000000"/>
                </w:rPr>
                <w:id w:val="-1711175016"/>
              </w:sdt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14:paraId="0FE18EE4" w14:textId="77777777" w:rsidR="005147E7" w:rsidRPr="006F38CF" w:rsidRDefault="00000000" w:rsidP="00F64B5D">
            <w:pPr>
              <w:rPr>
                <w:rFonts w:asciiTheme="minorHAnsi" w:hAnsiTheme="minorHAnsi"/>
                <w:lang w:val="en-GB"/>
              </w:rPr>
            </w:pPr>
            <w:sdt>
              <w:sdtPr>
                <w:rPr>
                  <w:color w:val="000000"/>
                </w:rPr>
                <w:id w:val="-86737095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338490" w14:textId="77777777" w:rsidR="005147E7" w:rsidRPr="006F38CF" w:rsidRDefault="00000000" w:rsidP="00F64B5D">
            <w:pPr>
              <w:rPr>
                <w:rFonts w:asciiTheme="minorHAnsi" w:hAnsiTheme="minorHAnsi"/>
                <w:lang w:val="en-GB"/>
              </w:rPr>
            </w:pPr>
            <w:sdt>
              <w:sdtPr>
                <w:rPr>
                  <w:color w:val="000000"/>
                </w:rPr>
                <w:id w:val="190895339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627169F1" w14:textId="77777777" w:rsidR="005147E7" w:rsidRPr="006F38CF" w:rsidRDefault="00000000" w:rsidP="00F64B5D">
            <w:pPr>
              <w:rPr>
                <w:rFonts w:asciiTheme="minorHAnsi" w:hAnsiTheme="minorHAnsi"/>
                <w:lang w:val="en-GB"/>
              </w:rPr>
            </w:pPr>
            <w:sdt>
              <w:sdtPr>
                <w:rPr>
                  <w:color w:val="000000"/>
                </w:rPr>
                <w:id w:val="12623370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FA3664" w14:textId="77777777" w:rsidR="005147E7" w:rsidRPr="006F38CF" w:rsidRDefault="00000000" w:rsidP="00F64B5D">
            <w:pPr>
              <w:rPr>
                <w:rFonts w:asciiTheme="minorHAnsi" w:hAnsiTheme="minorHAnsi"/>
                <w:lang w:val="en-GB"/>
              </w:rPr>
            </w:pPr>
            <w:sdt>
              <w:sdtPr>
                <w:rPr>
                  <w:color w:val="000000"/>
                </w:rPr>
                <w:id w:val="2488637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21056D20" w14:textId="77777777" w:rsidR="005147E7" w:rsidRPr="006F38CF" w:rsidRDefault="00000000" w:rsidP="00F64B5D">
            <w:pPr>
              <w:rPr>
                <w:rFonts w:asciiTheme="minorHAnsi" w:hAnsiTheme="minorHAnsi"/>
                <w:lang w:val="en-GB"/>
              </w:rPr>
            </w:pPr>
            <w:sdt>
              <w:sdtPr>
                <w:rPr>
                  <w:color w:val="000000"/>
                </w:rPr>
                <w:id w:val="144851005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4F1A9FEA" w14:textId="77777777" w:rsidR="00902D14" w:rsidRDefault="00902D14" w:rsidP="00902D14"/>
    <w:p w14:paraId="4B75A561" w14:textId="77777777" w:rsidR="005147E7" w:rsidRPr="00902D14" w:rsidRDefault="005147E7" w:rsidP="00F64B5D">
      <w:pPr>
        <w:rPr>
          <w:i/>
          <w:color w:val="FF0000"/>
        </w:rPr>
      </w:pPr>
      <w:r w:rsidRPr="00902D14">
        <w:rPr>
          <w:i/>
          <w:color w:val="FF0000"/>
        </w:rPr>
        <w:t>Please copy and paste tables as necessary.</w:t>
      </w:r>
    </w:p>
    <w:p w14:paraId="7B565E1D" w14:textId="77777777" w:rsidR="005147E7" w:rsidRDefault="005147E7" w:rsidP="00902D14"/>
    <w:p w14:paraId="3B65839C"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112580FD" w14:textId="77777777" w:rsidTr="007A50D9">
        <w:trPr>
          <w:trHeight w:val="636"/>
        </w:trPr>
        <w:tc>
          <w:tcPr>
            <w:tcW w:w="2114" w:type="dxa"/>
            <w:vAlign w:val="center"/>
          </w:tcPr>
          <w:p w14:paraId="4076C1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26FA7B2A"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7253BA78"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3DDACDE9" w14:textId="77777777" w:rsidTr="005147E7">
        <w:trPr>
          <w:trHeight w:val="493"/>
        </w:trPr>
        <w:tc>
          <w:tcPr>
            <w:tcW w:w="2114" w:type="dxa"/>
            <w:vAlign w:val="center"/>
          </w:tcPr>
          <w:p w14:paraId="66D212E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242BC2BF" w14:textId="4A179C88" w:rsidR="005147E7" w:rsidRPr="006F38CF" w:rsidRDefault="00F54F28" w:rsidP="00F64B5D">
            <w:pPr>
              <w:rPr>
                <w:rFonts w:asciiTheme="minorHAnsi" w:hAnsiTheme="minorHAnsi"/>
                <w:szCs w:val="22"/>
                <w:lang w:val="en-GB"/>
              </w:rPr>
            </w:pPr>
            <w:r w:rsidRPr="00F54F28">
              <w:rPr>
                <w:rFonts w:asciiTheme="minorHAnsi" w:hAnsiTheme="minorHAnsi"/>
                <w:szCs w:val="22"/>
                <w:lang w:val="en-GB"/>
              </w:rPr>
              <w:t>Razvoj blockchain platformi i integracija u postojeće obrazovne sisteme</w:t>
            </w:r>
          </w:p>
        </w:tc>
      </w:tr>
      <w:tr w:rsidR="005147E7" w:rsidRPr="006F38CF" w14:paraId="5FD346C1" w14:textId="77777777" w:rsidTr="005147E7">
        <w:trPr>
          <w:trHeight w:val="493"/>
        </w:trPr>
        <w:tc>
          <w:tcPr>
            <w:tcW w:w="2114" w:type="dxa"/>
            <w:vAlign w:val="center"/>
          </w:tcPr>
          <w:p w14:paraId="0E1A4A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4D16EB60" w14:textId="77777777" w:rsidR="007B10AF" w:rsidRPr="007B10AF" w:rsidRDefault="007B10AF" w:rsidP="007B10AF">
            <w:pPr>
              <w:rPr>
                <w:szCs w:val="22"/>
                <w:lang w:val="en-US"/>
              </w:rPr>
            </w:pPr>
            <w:r w:rsidRPr="007B10AF">
              <w:rPr>
                <w:szCs w:val="22"/>
                <w:lang w:val="en-US"/>
              </w:rPr>
              <w:t>  Tehnička složenost i interoperabilnost blockchain rešenja.</w:t>
            </w:r>
          </w:p>
          <w:p w14:paraId="0350A5E9" w14:textId="77777777" w:rsidR="007B10AF" w:rsidRPr="007B10AF" w:rsidRDefault="007B10AF" w:rsidP="007B10AF">
            <w:pPr>
              <w:rPr>
                <w:szCs w:val="22"/>
                <w:lang w:val="en-US"/>
              </w:rPr>
            </w:pPr>
            <w:r w:rsidRPr="007B10AF">
              <w:rPr>
                <w:szCs w:val="22"/>
                <w:lang w:val="en-US"/>
              </w:rPr>
              <w:t>  Nedostatak stručnog osoblja sa iskustvom u blockchain tehnologijama.</w:t>
            </w:r>
          </w:p>
          <w:p w14:paraId="219B59DD" w14:textId="47F97B90" w:rsidR="005147E7" w:rsidRPr="006F38CF" w:rsidRDefault="007B10AF" w:rsidP="007B10AF">
            <w:pPr>
              <w:rPr>
                <w:rFonts w:asciiTheme="minorHAnsi" w:hAnsiTheme="minorHAnsi"/>
                <w:szCs w:val="22"/>
                <w:lang w:val="en-GB"/>
              </w:rPr>
            </w:pPr>
            <w:r w:rsidRPr="007B10AF">
              <w:rPr>
                <w:rFonts w:asciiTheme="minorHAnsi" w:hAnsiTheme="minorHAnsi"/>
                <w:szCs w:val="22"/>
                <w:lang w:val="en-US"/>
              </w:rPr>
              <w:t>  Potencijalni otpor pri prelasku na decentralizovane sisteme.</w:t>
            </w:r>
          </w:p>
        </w:tc>
      </w:tr>
      <w:tr w:rsidR="005147E7" w:rsidRPr="006F38CF" w14:paraId="42981BFD" w14:textId="77777777" w:rsidTr="005147E7">
        <w:trPr>
          <w:trHeight w:val="493"/>
        </w:trPr>
        <w:tc>
          <w:tcPr>
            <w:tcW w:w="2114" w:type="dxa"/>
            <w:vAlign w:val="center"/>
          </w:tcPr>
          <w:p w14:paraId="474E414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202B924B" w14:textId="7FC86EE9" w:rsidR="005147E7" w:rsidRPr="006F38CF" w:rsidRDefault="007B10AF" w:rsidP="00F64B5D">
            <w:pPr>
              <w:rPr>
                <w:rFonts w:asciiTheme="minorHAnsi" w:hAnsiTheme="minorHAnsi"/>
                <w:szCs w:val="22"/>
                <w:lang w:val="en-GB"/>
              </w:rPr>
            </w:pPr>
            <w:r w:rsidRPr="007B10AF">
              <w:rPr>
                <w:rFonts w:asciiTheme="minorHAnsi" w:hAnsiTheme="minorHAnsi"/>
                <w:szCs w:val="22"/>
                <w:lang w:val="en-GB"/>
              </w:rPr>
              <w:t>Razvoj blockchain platforme sa posebnim fokusom na obrazovni sektor i sertifikate. Uključuje istraživanje postojećih rešenja, tehničke projekte za obrazovne institucije, razvoj digitalnih sertifikata, integraciju sa e-learning platformama, implementaciju sistema nagrađivanja i obuku korisnika</w:t>
            </w:r>
            <w:r>
              <w:rPr>
                <w:rFonts w:asciiTheme="minorHAnsi" w:hAnsiTheme="minorHAnsi"/>
                <w:szCs w:val="22"/>
                <w:lang w:val="en-GB"/>
              </w:rPr>
              <w:t>.</w:t>
            </w:r>
          </w:p>
        </w:tc>
      </w:tr>
      <w:tr w:rsidR="005147E7" w:rsidRPr="006F38CF" w14:paraId="69DBC33D" w14:textId="77777777" w:rsidTr="005147E7">
        <w:trPr>
          <w:trHeight w:val="493"/>
        </w:trPr>
        <w:tc>
          <w:tcPr>
            <w:tcW w:w="2114" w:type="dxa"/>
            <w:vAlign w:val="center"/>
          </w:tcPr>
          <w:p w14:paraId="6076A37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77F6160D" w14:textId="77777777" w:rsidR="003E7CE8" w:rsidRPr="003E7CE8" w:rsidRDefault="003E7CE8" w:rsidP="003E7CE8">
            <w:pPr>
              <w:rPr>
                <w:szCs w:val="22"/>
                <w:lang w:val="en-US"/>
              </w:rPr>
            </w:pPr>
            <w:r w:rsidRPr="003E7CE8">
              <w:rPr>
                <w:szCs w:val="22"/>
                <w:lang w:val="en-US"/>
              </w:rPr>
              <w:t>  Istraživanje blockchain platformi.</w:t>
            </w:r>
          </w:p>
          <w:p w14:paraId="36B8E4DD" w14:textId="77777777" w:rsidR="003E7CE8" w:rsidRPr="003E7CE8" w:rsidRDefault="003E7CE8" w:rsidP="003E7CE8">
            <w:pPr>
              <w:rPr>
                <w:szCs w:val="22"/>
                <w:lang w:val="en-US"/>
              </w:rPr>
            </w:pPr>
            <w:r w:rsidRPr="003E7CE8">
              <w:rPr>
                <w:szCs w:val="22"/>
                <w:lang w:val="en-US"/>
              </w:rPr>
              <w:t>  Studija izvodljivosti.</w:t>
            </w:r>
          </w:p>
          <w:p w14:paraId="6E30BABD" w14:textId="77777777" w:rsidR="003E7CE8" w:rsidRPr="003E7CE8" w:rsidRDefault="003E7CE8" w:rsidP="003E7CE8">
            <w:pPr>
              <w:rPr>
                <w:szCs w:val="22"/>
                <w:lang w:val="en-US"/>
              </w:rPr>
            </w:pPr>
            <w:r w:rsidRPr="003E7CE8">
              <w:rPr>
                <w:szCs w:val="22"/>
                <w:lang w:val="en-US"/>
              </w:rPr>
              <w:t>  Razvoj tehničkih projekata za institucije.</w:t>
            </w:r>
          </w:p>
          <w:p w14:paraId="5E78D74D" w14:textId="77777777" w:rsidR="003E7CE8" w:rsidRPr="003E7CE8" w:rsidRDefault="003E7CE8" w:rsidP="003E7CE8">
            <w:pPr>
              <w:rPr>
                <w:szCs w:val="22"/>
                <w:lang w:val="en-US"/>
              </w:rPr>
            </w:pPr>
            <w:r w:rsidRPr="003E7CE8">
              <w:rPr>
                <w:szCs w:val="22"/>
                <w:lang w:val="en-US"/>
              </w:rPr>
              <w:t>  Razvoj digitalnih sertifikata i integracija sa Moodle platformom.</w:t>
            </w:r>
          </w:p>
          <w:p w14:paraId="5CE87B83" w14:textId="77777777" w:rsidR="003E7CE8" w:rsidRPr="003E7CE8" w:rsidRDefault="003E7CE8" w:rsidP="003E7CE8">
            <w:pPr>
              <w:rPr>
                <w:szCs w:val="22"/>
                <w:lang w:val="en-US"/>
              </w:rPr>
            </w:pPr>
            <w:r w:rsidRPr="003E7CE8">
              <w:rPr>
                <w:szCs w:val="22"/>
                <w:lang w:val="en-US"/>
              </w:rPr>
              <w:t>  Implementacija sistema nagrađivanja tokenima.</w:t>
            </w:r>
          </w:p>
          <w:p w14:paraId="4269A495" w14:textId="5DD748EC" w:rsidR="005147E7" w:rsidRPr="006F38CF" w:rsidRDefault="003E7CE8" w:rsidP="003E7CE8">
            <w:pPr>
              <w:rPr>
                <w:rFonts w:asciiTheme="minorHAnsi" w:hAnsiTheme="minorHAnsi"/>
                <w:szCs w:val="22"/>
                <w:lang w:val="en-GB"/>
              </w:rPr>
            </w:pPr>
            <w:r w:rsidRPr="003E7CE8">
              <w:rPr>
                <w:rFonts w:asciiTheme="minorHAnsi" w:hAnsiTheme="minorHAnsi"/>
                <w:szCs w:val="22"/>
                <w:lang w:val="en-US"/>
              </w:rPr>
              <w:t>  Uključivanje blockchain tehnologije u obrazovne kurseve.</w:t>
            </w:r>
          </w:p>
        </w:tc>
      </w:tr>
      <w:tr w:rsidR="005147E7" w:rsidRPr="006F38CF" w14:paraId="221B3C18" w14:textId="77777777" w:rsidTr="005147E7">
        <w:trPr>
          <w:trHeight w:val="493"/>
        </w:trPr>
        <w:tc>
          <w:tcPr>
            <w:tcW w:w="2114" w:type="dxa"/>
            <w:vAlign w:val="center"/>
          </w:tcPr>
          <w:p w14:paraId="2EDDF69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1448F8BD" w14:textId="4EC047B3" w:rsidR="005147E7" w:rsidRPr="006F38CF" w:rsidRDefault="003E7CE8" w:rsidP="00F64B5D">
            <w:pPr>
              <w:rPr>
                <w:rFonts w:asciiTheme="minorHAnsi" w:hAnsiTheme="minorHAnsi"/>
                <w:szCs w:val="22"/>
                <w:lang w:val="en-GB"/>
              </w:rPr>
            </w:pPr>
            <w:r w:rsidRPr="003E7CE8">
              <w:rPr>
                <w:rFonts w:asciiTheme="minorHAnsi" w:hAnsiTheme="minorHAnsi"/>
                <w:szCs w:val="22"/>
                <w:lang w:val="en-GB"/>
              </w:rPr>
              <w:t>01-09-2024</w:t>
            </w:r>
          </w:p>
        </w:tc>
        <w:tc>
          <w:tcPr>
            <w:tcW w:w="2556" w:type="dxa"/>
            <w:vAlign w:val="center"/>
          </w:tcPr>
          <w:p w14:paraId="4E7B18E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376BF70"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D9B1902" w14:textId="7BC646A3" w:rsidR="005147E7" w:rsidRPr="006F38CF" w:rsidRDefault="003E7CE8" w:rsidP="00F64B5D">
            <w:pPr>
              <w:rPr>
                <w:rFonts w:asciiTheme="minorHAnsi" w:hAnsiTheme="minorHAnsi"/>
                <w:szCs w:val="22"/>
                <w:lang w:val="en-GB"/>
              </w:rPr>
            </w:pPr>
            <w:r w:rsidRPr="003E7CE8">
              <w:rPr>
                <w:rFonts w:asciiTheme="minorHAnsi" w:hAnsiTheme="minorHAnsi"/>
                <w:szCs w:val="22"/>
                <w:lang w:val="en-GB"/>
              </w:rPr>
              <w:t>31-08-2027</w:t>
            </w:r>
          </w:p>
        </w:tc>
      </w:tr>
      <w:tr w:rsidR="005147E7" w:rsidRPr="006F38CF" w14:paraId="42D7DEDA" w14:textId="77777777" w:rsidTr="005147E7">
        <w:trPr>
          <w:trHeight w:val="493"/>
        </w:trPr>
        <w:tc>
          <w:tcPr>
            <w:tcW w:w="2114" w:type="dxa"/>
            <w:vAlign w:val="center"/>
          </w:tcPr>
          <w:p w14:paraId="09DD1A7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459D5175" w14:textId="77777777" w:rsidR="003E7CE8" w:rsidRPr="003E7CE8" w:rsidRDefault="003E7CE8" w:rsidP="003E7CE8">
            <w:pPr>
              <w:rPr>
                <w:szCs w:val="22"/>
                <w:lang w:val="en-US"/>
              </w:rPr>
            </w:pPr>
            <w:r w:rsidRPr="003E7CE8">
              <w:rPr>
                <w:szCs w:val="22"/>
                <w:lang w:val="en-US"/>
              </w:rPr>
              <w:t>Fakultet organizacionih nauka</w:t>
            </w:r>
          </w:p>
          <w:p w14:paraId="024C43F6" w14:textId="77777777" w:rsidR="005147E7" w:rsidRPr="006F38CF" w:rsidRDefault="005147E7" w:rsidP="00F64B5D">
            <w:pPr>
              <w:rPr>
                <w:rFonts w:asciiTheme="minorHAnsi" w:hAnsiTheme="minorHAnsi"/>
                <w:szCs w:val="22"/>
                <w:lang w:val="en-GB"/>
              </w:rPr>
            </w:pPr>
          </w:p>
        </w:tc>
      </w:tr>
      <w:tr w:rsidR="005147E7" w:rsidRPr="006F38CF" w14:paraId="003A62CA" w14:textId="77777777" w:rsidTr="005147E7">
        <w:trPr>
          <w:trHeight w:val="493"/>
        </w:trPr>
        <w:tc>
          <w:tcPr>
            <w:tcW w:w="2114" w:type="dxa"/>
            <w:vAlign w:val="center"/>
          </w:tcPr>
          <w:p w14:paraId="6E8D2AA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7472279C" w14:textId="77777777" w:rsidR="003E7CE8" w:rsidRPr="003E7CE8" w:rsidRDefault="003E7CE8" w:rsidP="003E7CE8">
            <w:pPr>
              <w:rPr>
                <w:szCs w:val="22"/>
                <w:lang w:val="en-US"/>
              </w:rPr>
            </w:pPr>
            <w:r w:rsidRPr="003E7CE8">
              <w:rPr>
                <w:szCs w:val="22"/>
                <w:lang w:val="en-US"/>
              </w:rPr>
              <w:t>  Elektrotehnički fakultet, Beograd</w:t>
            </w:r>
          </w:p>
          <w:p w14:paraId="5A666F40" w14:textId="77777777" w:rsidR="003E7CE8" w:rsidRPr="003E7CE8" w:rsidRDefault="003E7CE8" w:rsidP="003E7CE8">
            <w:pPr>
              <w:rPr>
                <w:szCs w:val="22"/>
                <w:lang w:val="en-US"/>
              </w:rPr>
            </w:pPr>
            <w:r w:rsidRPr="003E7CE8">
              <w:rPr>
                <w:szCs w:val="22"/>
                <w:lang w:val="en-US"/>
              </w:rPr>
              <w:t>  Matematički fakultet, Beograd</w:t>
            </w:r>
          </w:p>
          <w:p w14:paraId="26C6D387" w14:textId="77777777" w:rsidR="003E7CE8" w:rsidRPr="003E7CE8" w:rsidRDefault="003E7CE8" w:rsidP="003E7CE8">
            <w:pPr>
              <w:rPr>
                <w:szCs w:val="22"/>
                <w:lang w:val="en-US"/>
              </w:rPr>
            </w:pPr>
            <w:r w:rsidRPr="003E7CE8">
              <w:rPr>
                <w:szCs w:val="22"/>
                <w:lang w:val="en-US"/>
              </w:rPr>
              <w:t>  Fakultet tehničkih nauka, Novi Sad</w:t>
            </w:r>
          </w:p>
          <w:p w14:paraId="38AA8197" w14:textId="34AD9D63" w:rsidR="005147E7" w:rsidRPr="006F38CF" w:rsidRDefault="003E7CE8" w:rsidP="003E7CE8">
            <w:pPr>
              <w:rPr>
                <w:rFonts w:asciiTheme="minorHAnsi" w:hAnsiTheme="minorHAnsi"/>
                <w:szCs w:val="22"/>
                <w:lang w:val="en-GB"/>
              </w:rPr>
            </w:pPr>
            <w:r w:rsidRPr="003E7CE8">
              <w:rPr>
                <w:rFonts w:asciiTheme="minorHAnsi" w:hAnsiTheme="minorHAnsi"/>
                <w:szCs w:val="22"/>
                <w:lang w:val="en-US"/>
              </w:rPr>
              <w:t>  Fakultet informacionih tehnologija, Beograd</w:t>
            </w:r>
          </w:p>
        </w:tc>
      </w:tr>
      <w:tr w:rsidR="00A53424" w:rsidRPr="006F38CF" w14:paraId="1FA2EECD" w14:textId="77777777" w:rsidTr="007A50D9">
        <w:trPr>
          <w:trHeight w:val="493"/>
        </w:trPr>
        <w:tc>
          <w:tcPr>
            <w:tcW w:w="2114" w:type="dxa"/>
            <w:vAlign w:val="center"/>
          </w:tcPr>
          <w:p w14:paraId="5AEC863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EE50974" w14:textId="77777777"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t>
            </w:r>
            <w:r w:rsidRPr="00F76789">
              <w:rPr>
                <w:rFonts w:asciiTheme="minorHAnsi" w:hAnsiTheme="minorHAnsi"/>
                <w:i/>
                <w:lang w:val="en-GB"/>
              </w:rPr>
              <w:lastRenderedPageBreak/>
              <w:t>WP: What travels are necessary? If equipment is requested, explain why it is required. If subcontracting is necessary, explain why the task cannot be performed by the partner.</w:t>
            </w:r>
          </w:p>
        </w:tc>
        <w:tc>
          <w:tcPr>
            <w:tcW w:w="7525" w:type="dxa"/>
            <w:gridSpan w:val="4"/>
          </w:tcPr>
          <w:p w14:paraId="2E385EFC" w14:textId="77777777" w:rsidR="00402F21" w:rsidRPr="00402F21" w:rsidRDefault="00402F21" w:rsidP="00402F21">
            <w:pPr>
              <w:numPr>
                <w:ilvl w:val="0"/>
                <w:numId w:val="25"/>
              </w:numPr>
              <w:rPr>
                <w:szCs w:val="22"/>
                <w:lang w:val="en-US"/>
              </w:rPr>
            </w:pPr>
            <w:r w:rsidRPr="00402F21">
              <w:rPr>
                <w:b/>
                <w:bCs/>
                <w:szCs w:val="22"/>
                <w:lang w:val="en-US"/>
              </w:rPr>
              <w:lastRenderedPageBreak/>
              <w:t>Travel:</w:t>
            </w:r>
            <w:r w:rsidRPr="00402F21">
              <w:rPr>
                <w:szCs w:val="22"/>
                <w:lang w:val="en-US"/>
              </w:rPr>
              <w:t xml:space="preserve"> Posete partnerskim institucijama radi istraživanja i razmene iskustava u vezi sa blockchain tehnologijama.</w:t>
            </w:r>
          </w:p>
          <w:p w14:paraId="43A0C67E" w14:textId="77777777" w:rsidR="00402F21" w:rsidRPr="00402F21" w:rsidRDefault="00402F21" w:rsidP="00402F21">
            <w:pPr>
              <w:numPr>
                <w:ilvl w:val="0"/>
                <w:numId w:val="25"/>
              </w:numPr>
              <w:rPr>
                <w:szCs w:val="22"/>
                <w:lang w:val="en-US"/>
              </w:rPr>
            </w:pPr>
            <w:r w:rsidRPr="00402F21">
              <w:rPr>
                <w:b/>
                <w:bCs/>
                <w:szCs w:val="22"/>
                <w:lang w:val="en-US"/>
              </w:rPr>
              <w:lastRenderedPageBreak/>
              <w:t>Equipment:</w:t>
            </w:r>
            <w:r w:rsidRPr="00402F21">
              <w:rPr>
                <w:szCs w:val="22"/>
                <w:lang w:val="en-US"/>
              </w:rPr>
              <w:t xml:space="preserve"> Specijalizovana oprema za implementaciju i testiranje blockchain mreža u laboratorijskim uslovima.</w:t>
            </w:r>
          </w:p>
          <w:p w14:paraId="09EB9B44" w14:textId="77777777" w:rsidR="00402F21" w:rsidRPr="00402F21" w:rsidRDefault="00402F21" w:rsidP="00402F21">
            <w:pPr>
              <w:numPr>
                <w:ilvl w:val="0"/>
                <w:numId w:val="25"/>
              </w:numPr>
              <w:rPr>
                <w:szCs w:val="22"/>
                <w:lang w:val="en-US"/>
              </w:rPr>
            </w:pPr>
            <w:r w:rsidRPr="00402F21">
              <w:rPr>
                <w:b/>
                <w:bCs/>
                <w:szCs w:val="22"/>
                <w:lang w:val="en-US"/>
              </w:rPr>
              <w:t>Subcontracting:</w:t>
            </w:r>
            <w:r w:rsidRPr="00402F21">
              <w:rPr>
                <w:szCs w:val="22"/>
                <w:lang w:val="en-US"/>
              </w:rPr>
              <w:t xml:space="preserve"> Ako određene zadatke (npr. analiza kriptografskih rešenja) ne može obaviti partnerska institucija, biće angažovani eksterni stručnjaci.</w:t>
            </w:r>
          </w:p>
          <w:p w14:paraId="73A86E78" w14:textId="77777777" w:rsidR="00A53424" w:rsidRPr="006F38CF" w:rsidRDefault="00A53424" w:rsidP="007A50D9">
            <w:pPr>
              <w:rPr>
                <w:rFonts w:asciiTheme="minorHAnsi" w:hAnsiTheme="minorHAnsi"/>
                <w:szCs w:val="22"/>
                <w:lang w:val="en-GB"/>
              </w:rPr>
            </w:pPr>
          </w:p>
        </w:tc>
      </w:tr>
    </w:tbl>
    <w:p w14:paraId="48AFF607" w14:textId="77777777" w:rsidR="005147E7" w:rsidRPr="006F38CF" w:rsidRDefault="005147E7" w:rsidP="00F64B5D">
      <w:pPr>
        <w:rPr>
          <w:b/>
        </w:rPr>
      </w:pPr>
    </w:p>
    <w:p w14:paraId="217E564B" w14:textId="77777777" w:rsidR="005147E7" w:rsidRPr="006F38CF" w:rsidRDefault="005147E7" w:rsidP="00F64B5D">
      <w:pPr>
        <w:rPr>
          <w:b/>
          <w:sz w:val="24"/>
          <w:szCs w:val="24"/>
        </w:rPr>
      </w:pPr>
      <w:r w:rsidRPr="006F38CF">
        <w:rPr>
          <w:b/>
          <w:sz w:val="24"/>
          <w:szCs w:val="24"/>
        </w:rPr>
        <w:t>Deliverables/results/outcomes</w:t>
      </w:r>
    </w:p>
    <w:p w14:paraId="06C1365E"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1000BABC" w14:textId="77777777" w:rsidTr="00CB0446">
        <w:tc>
          <w:tcPr>
            <w:tcW w:w="2127" w:type="dxa"/>
            <w:vMerge w:val="restart"/>
            <w:vAlign w:val="center"/>
          </w:tcPr>
          <w:p w14:paraId="3D4F73B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1601F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356A1E5"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8DB26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35767593" w14:textId="77777777" w:rsidTr="00CB0446">
        <w:tc>
          <w:tcPr>
            <w:tcW w:w="2127" w:type="dxa"/>
            <w:vMerge/>
            <w:vAlign w:val="center"/>
          </w:tcPr>
          <w:p w14:paraId="07087812" w14:textId="77777777" w:rsidR="005147E7" w:rsidRPr="006F38CF" w:rsidRDefault="005147E7" w:rsidP="00F64B5D">
            <w:pPr>
              <w:rPr>
                <w:rFonts w:asciiTheme="minorHAnsi" w:hAnsiTheme="minorHAnsi"/>
                <w:lang w:val="en-GB"/>
              </w:rPr>
            </w:pPr>
          </w:p>
        </w:tc>
        <w:tc>
          <w:tcPr>
            <w:tcW w:w="1984" w:type="dxa"/>
            <w:vAlign w:val="center"/>
          </w:tcPr>
          <w:p w14:paraId="6AF2FFB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749CE27" w14:textId="5EB8F3F4" w:rsidR="005147E7" w:rsidRPr="006F38CF" w:rsidRDefault="009311E0" w:rsidP="00F64B5D">
            <w:pPr>
              <w:rPr>
                <w:rFonts w:asciiTheme="minorHAnsi" w:hAnsiTheme="minorHAnsi"/>
                <w:szCs w:val="22"/>
                <w:lang w:val="en-GB"/>
              </w:rPr>
            </w:pPr>
            <w:r w:rsidRPr="009311E0">
              <w:rPr>
                <w:rFonts w:asciiTheme="minorHAnsi" w:hAnsiTheme="minorHAnsi"/>
                <w:szCs w:val="22"/>
                <w:lang w:val="en-GB"/>
              </w:rPr>
              <w:t>Razvoj blockchain platformi za obrazovne institucije</w:t>
            </w:r>
          </w:p>
        </w:tc>
      </w:tr>
      <w:tr w:rsidR="005147E7" w:rsidRPr="006F38CF" w14:paraId="74A39EF3" w14:textId="77777777" w:rsidTr="00CB0446">
        <w:trPr>
          <w:trHeight w:val="472"/>
        </w:trPr>
        <w:tc>
          <w:tcPr>
            <w:tcW w:w="2127" w:type="dxa"/>
            <w:vMerge/>
            <w:vAlign w:val="center"/>
          </w:tcPr>
          <w:p w14:paraId="1C896637" w14:textId="77777777" w:rsidR="005147E7" w:rsidRPr="006F38CF" w:rsidRDefault="005147E7" w:rsidP="00F64B5D">
            <w:pPr>
              <w:rPr>
                <w:rFonts w:asciiTheme="minorHAnsi" w:hAnsiTheme="minorHAnsi"/>
                <w:lang w:val="en-GB"/>
              </w:rPr>
            </w:pPr>
          </w:p>
        </w:tc>
        <w:tc>
          <w:tcPr>
            <w:tcW w:w="1984" w:type="dxa"/>
            <w:vAlign w:val="center"/>
          </w:tcPr>
          <w:p w14:paraId="5E230F5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21061C3" w14:textId="77777777" w:rsidR="005147E7" w:rsidRPr="006F38CF" w:rsidRDefault="00000000" w:rsidP="00F64B5D">
            <w:pPr>
              <w:rPr>
                <w:rFonts w:asciiTheme="minorHAnsi" w:hAnsiTheme="minorHAnsi"/>
                <w:color w:val="000000"/>
                <w:lang w:val="en-GB"/>
              </w:rPr>
            </w:pPr>
            <w:sdt>
              <w:sdtPr>
                <w:rPr>
                  <w:color w:val="000000"/>
                </w:rPr>
                <w:id w:val="-36969066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4983318F" w14:textId="77777777" w:rsidR="005147E7" w:rsidRPr="006F38CF" w:rsidRDefault="00000000" w:rsidP="00F64B5D">
            <w:pPr>
              <w:rPr>
                <w:rFonts w:asciiTheme="minorHAnsi" w:hAnsiTheme="minorHAnsi"/>
                <w:color w:val="000000"/>
                <w:lang w:val="en-GB"/>
              </w:rPr>
            </w:pPr>
            <w:sdt>
              <w:sdtPr>
                <w:rPr>
                  <w:color w:val="000000"/>
                </w:rPr>
                <w:id w:val="-6079153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9110BE0" w14:textId="77777777" w:rsidR="005147E7" w:rsidRPr="006F38CF" w:rsidRDefault="00000000" w:rsidP="00F64B5D">
            <w:pPr>
              <w:rPr>
                <w:rFonts w:asciiTheme="minorHAnsi" w:hAnsiTheme="minorHAnsi"/>
                <w:color w:val="000000"/>
                <w:lang w:val="en-GB"/>
              </w:rPr>
            </w:pPr>
            <w:sdt>
              <w:sdtPr>
                <w:rPr>
                  <w:color w:val="000000"/>
                </w:rPr>
                <w:id w:val="134914322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E016173" w14:textId="77777777" w:rsidR="005147E7" w:rsidRPr="006F38CF" w:rsidRDefault="00000000" w:rsidP="00F64B5D">
            <w:pPr>
              <w:rPr>
                <w:rFonts w:asciiTheme="minorHAnsi" w:hAnsiTheme="minorHAnsi"/>
                <w:color w:val="000000"/>
                <w:lang w:val="en-GB"/>
              </w:rPr>
            </w:pPr>
            <w:sdt>
              <w:sdtPr>
                <w:rPr>
                  <w:color w:val="000000"/>
                </w:rPr>
                <w:id w:val="159713113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60440CA" w14:textId="77777777" w:rsidR="005147E7" w:rsidRPr="006F38CF" w:rsidRDefault="00000000" w:rsidP="00F64B5D">
            <w:pPr>
              <w:rPr>
                <w:rFonts w:asciiTheme="minorHAnsi" w:hAnsiTheme="minorHAnsi"/>
                <w:color w:val="000000"/>
                <w:lang w:val="en-GB"/>
              </w:rPr>
            </w:pPr>
            <w:sdt>
              <w:sdtPr>
                <w:rPr>
                  <w:color w:val="000000"/>
                </w:rPr>
                <w:id w:val="20385356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C3627D9" w14:textId="77777777" w:rsidR="005147E7" w:rsidRPr="006F38CF" w:rsidRDefault="00000000" w:rsidP="00F64B5D">
            <w:pPr>
              <w:rPr>
                <w:rFonts w:asciiTheme="minorHAnsi" w:hAnsiTheme="minorHAnsi"/>
                <w:color w:val="000000"/>
                <w:lang w:val="en-GB"/>
              </w:rPr>
            </w:pPr>
            <w:sdt>
              <w:sdtPr>
                <w:rPr>
                  <w:color w:val="000000"/>
                </w:rPr>
                <w:id w:val="-1935965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1DBD8F03" w14:textId="77777777" w:rsidTr="00CB0446">
        <w:tc>
          <w:tcPr>
            <w:tcW w:w="2127" w:type="dxa"/>
            <w:vMerge/>
            <w:vAlign w:val="center"/>
          </w:tcPr>
          <w:p w14:paraId="4415B881" w14:textId="77777777" w:rsidR="005147E7" w:rsidRPr="006F38CF" w:rsidRDefault="005147E7" w:rsidP="00F64B5D">
            <w:pPr>
              <w:rPr>
                <w:rFonts w:asciiTheme="minorHAnsi" w:hAnsiTheme="minorHAnsi"/>
                <w:lang w:val="en-GB"/>
              </w:rPr>
            </w:pPr>
          </w:p>
        </w:tc>
        <w:tc>
          <w:tcPr>
            <w:tcW w:w="1984" w:type="dxa"/>
            <w:vAlign w:val="center"/>
          </w:tcPr>
          <w:p w14:paraId="1053F9D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0A38F50" w14:textId="19EE937C" w:rsidR="005147E7" w:rsidRPr="006F38CF" w:rsidRDefault="00941591" w:rsidP="00F64B5D">
            <w:pPr>
              <w:rPr>
                <w:rFonts w:asciiTheme="minorHAnsi" w:hAnsiTheme="minorHAnsi"/>
                <w:szCs w:val="22"/>
                <w:lang w:val="en-GB"/>
              </w:rPr>
            </w:pPr>
            <w:r w:rsidRPr="00941591">
              <w:rPr>
                <w:rFonts w:asciiTheme="minorHAnsi" w:hAnsiTheme="minorHAnsi"/>
                <w:szCs w:val="22"/>
                <w:lang w:val="en-GB"/>
              </w:rPr>
              <w:t>Ova aktivnost obuhvata razvoj platformi, izradu tehničkih projekata, digitalnih sertifikata, integraciju sa e-learning platformama, i kreiranje sistema nagrađivanja. Fokus će biti na interoperabilnosti, sigurnosti i praktičnoj primeni u obrazovanju.</w:t>
            </w:r>
          </w:p>
        </w:tc>
      </w:tr>
      <w:tr w:rsidR="005147E7" w:rsidRPr="006F38CF" w14:paraId="6245536F" w14:textId="77777777" w:rsidTr="00CB0446">
        <w:trPr>
          <w:trHeight w:val="47"/>
        </w:trPr>
        <w:tc>
          <w:tcPr>
            <w:tcW w:w="2127" w:type="dxa"/>
            <w:vMerge/>
            <w:vAlign w:val="center"/>
          </w:tcPr>
          <w:p w14:paraId="0C241A3F" w14:textId="77777777" w:rsidR="005147E7" w:rsidRPr="006F38CF" w:rsidRDefault="005147E7" w:rsidP="00F64B5D">
            <w:pPr>
              <w:rPr>
                <w:rFonts w:asciiTheme="minorHAnsi" w:hAnsiTheme="minorHAnsi"/>
                <w:lang w:val="en-GB"/>
              </w:rPr>
            </w:pPr>
          </w:p>
        </w:tc>
        <w:tc>
          <w:tcPr>
            <w:tcW w:w="1984" w:type="dxa"/>
            <w:vAlign w:val="center"/>
          </w:tcPr>
          <w:p w14:paraId="600F8BA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6EA1E3" w14:textId="5D64C44B" w:rsidR="005147E7" w:rsidRPr="006F38CF" w:rsidRDefault="00941591" w:rsidP="00F64B5D">
            <w:pPr>
              <w:rPr>
                <w:rFonts w:asciiTheme="minorHAnsi" w:hAnsiTheme="minorHAnsi"/>
                <w:szCs w:val="22"/>
                <w:lang w:val="en-GB"/>
              </w:rPr>
            </w:pPr>
            <w:r w:rsidRPr="00941591">
              <w:rPr>
                <w:rFonts w:asciiTheme="minorHAnsi" w:hAnsiTheme="minorHAnsi"/>
                <w:szCs w:val="22"/>
                <w:lang w:val="en-GB"/>
              </w:rPr>
              <w:t>31-08-2027</w:t>
            </w:r>
          </w:p>
        </w:tc>
      </w:tr>
      <w:tr w:rsidR="005147E7" w:rsidRPr="006F38CF" w14:paraId="6B77E5A1" w14:textId="77777777" w:rsidTr="00CB0446">
        <w:trPr>
          <w:trHeight w:val="404"/>
        </w:trPr>
        <w:tc>
          <w:tcPr>
            <w:tcW w:w="2127" w:type="dxa"/>
            <w:vAlign w:val="center"/>
          </w:tcPr>
          <w:p w14:paraId="189EBE97" w14:textId="77777777" w:rsidR="005147E7" w:rsidRPr="006F38CF" w:rsidRDefault="005147E7" w:rsidP="00F64B5D">
            <w:pPr>
              <w:rPr>
                <w:rFonts w:asciiTheme="minorHAnsi" w:hAnsiTheme="minorHAnsi"/>
                <w:lang w:val="en-GB"/>
              </w:rPr>
            </w:pPr>
          </w:p>
        </w:tc>
        <w:tc>
          <w:tcPr>
            <w:tcW w:w="1984" w:type="dxa"/>
            <w:vAlign w:val="center"/>
          </w:tcPr>
          <w:p w14:paraId="1D026499"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DA0ED4" w14:textId="3343FAAE" w:rsidR="005147E7" w:rsidRPr="006F38CF" w:rsidRDefault="00941591" w:rsidP="00F64B5D">
            <w:pPr>
              <w:rPr>
                <w:rFonts w:asciiTheme="minorHAnsi" w:hAnsiTheme="minorHAnsi"/>
                <w:lang w:val="en-GB"/>
              </w:rPr>
            </w:pPr>
            <w:r w:rsidRPr="00941591">
              <w:rPr>
                <w:rFonts w:asciiTheme="minorHAnsi" w:hAnsiTheme="minorHAnsi"/>
                <w:lang w:val="en-GB"/>
              </w:rPr>
              <w:t>Srpski, Engleski</w:t>
            </w:r>
          </w:p>
        </w:tc>
      </w:tr>
      <w:tr w:rsidR="005147E7" w:rsidRPr="006F38CF" w14:paraId="0E6EBDA6" w14:textId="77777777" w:rsidTr="00CB0446">
        <w:trPr>
          <w:trHeight w:val="482"/>
        </w:trPr>
        <w:tc>
          <w:tcPr>
            <w:tcW w:w="2127" w:type="dxa"/>
            <w:vMerge w:val="restart"/>
            <w:vAlign w:val="center"/>
          </w:tcPr>
          <w:p w14:paraId="71B1533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D14276" w14:textId="77777777" w:rsidR="005147E7" w:rsidRPr="006F38CF" w:rsidRDefault="00000000" w:rsidP="00F64B5D">
            <w:pPr>
              <w:rPr>
                <w:rFonts w:asciiTheme="minorHAnsi" w:hAnsiTheme="minorHAnsi"/>
                <w:lang w:val="en-GB"/>
              </w:rPr>
            </w:pPr>
            <w:sdt>
              <w:sdtPr>
                <w:rPr>
                  <w:color w:val="000000"/>
                </w:rPr>
                <w:id w:val="-197774419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08EF839C" w14:textId="77777777" w:rsidR="005147E7" w:rsidRPr="006F38CF" w:rsidRDefault="00000000" w:rsidP="00F64B5D">
            <w:pPr>
              <w:rPr>
                <w:rFonts w:asciiTheme="minorHAnsi" w:hAnsiTheme="minorHAnsi"/>
                <w:lang w:val="en-GB"/>
              </w:rPr>
            </w:pPr>
            <w:sdt>
              <w:sdtPr>
                <w:rPr>
                  <w:color w:val="000000"/>
                </w:rPr>
                <w:id w:val="1871099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6798A9DF" w14:textId="77777777" w:rsidR="005147E7" w:rsidRPr="006F38CF" w:rsidRDefault="00000000" w:rsidP="00F64B5D">
            <w:pPr>
              <w:rPr>
                <w:rFonts w:asciiTheme="minorHAnsi" w:hAnsiTheme="minorHAnsi"/>
                <w:lang w:val="en-GB"/>
              </w:rPr>
            </w:pPr>
            <w:sdt>
              <w:sdtPr>
                <w:rPr>
                  <w:color w:val="000000"/>
                </w:rPr>
                <w:id w:val="-1380932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66B9C4AC" w14:textId="77777777" w:rsidR="005147E7" w:rsidRPr="006F38CF" w:rsidRDefault="00000000" w:rsidP="00F64B5D">
            <w:pPr>
              <w:rPr>
                <w:rFonts w:asciiTheme="minorHAnsi" w:hAnsiTheme="minorHAnsi"/>
                <w:lang w:val="en-GB"/>
              </w:rPr>
            </w:pPr>
            <w:sdt>
              <w:sdtPr>
                <w:rPr>
                  <w:color w:val="000000"/>
                </w:rPr>
                <w:id w:val="11370716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7FBAF391" w14:textId="77777777" w:rsidR="005147E7" w:rsidRPr="006F38CF" w:rsidRDefault="00000000" w:rsidP="00F64B5D">
            <w:pPr>
              <w:rPr>
                <w:rFonts w:asciiTheme="minorHAnsi" w:hAnsiTheme="minorHAnsi"/>
                <w:lang w:val="en-GB"/>
              </w:rPr>
            </w:pPr>
            <w:sdt>
              <w:sdtPr>
                <w:rPr>
                  <w:color w:val="000000"/>
                </w:rPr>
                <w:id w:val="150624690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421EEFE5" w14:textId="77777777" w:rsidR="005147E7" w:rsidRPr="006F38CF" w:rsidRDefault="00000000" w:rsidP="00F64B5D">
            <w:pPr>
              <w:rPr>
                <w:rFonts w:asciiTheme="minorHAnsi" w:hAnsiTheme="minorHAnsi"/>
                <w:lang w:val="en-GB"/>
              </w:rPr>
            </w:pPr>
            <w:sdt>
              <w:sdtPr>
                <w:rPr>
                  <w:color w:val="000000"/>
                </w:rPr>
                <w:id w:val="58935141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37E60586" w14:textId="436BCFF2" w:rsidR="005147E7" w:rsidRPr="006F38CF" w:rsidRDefault="00941591" w:rsidP="00F64B5D">
            <w:pPr>
              <w:rPr>
                <w:rFonts w:asciiTheme="minorHAnsi" w:hAnsiTheme="minorHAnsi"/>
                <w:lang w:val="en-GB"/>
              </w:rPr>
            </w:pPr>
            <w:r w:rsidRPr="00941591">
              <w:rPr>
                <w:rFonts w:ascii="Segoe UI Symbol" w:hAnsi="Segoe UI Symbol" w:cs="Segoe UI Symbol"/>
                <w:color w:val="000000"/>
                <w:lang w:val="en-GB"/>
              </w:rPr>
              <w:t>☐</w:t>
            </w:r>
            <w:r w:rsidRPr="00941591">
              <w:rPr>
                <w:color w:val="000000"/>
                <w:lang w:val="en-GB"/>
              </w:rPr>
              <w:t xml:space="preserve"> Other: IT kompanije i blockchain stručnjaci</w:t>
            </w:r>
          </w:p>
        </w:tc>
      </w:tr>
      <w:tr w:rsidR="005147E7" w:rsidRPr="006F38CF" w14:paraId="7D38250D" w14:textId="77777777" w:rsidTr="00CB0446">
        <w:trPr>
          <w:trHeight w:val="482"/>
        </w:trPr>
        <w:tc>
          <w:tcPr>
            <w:tcW w:w="2127" w:type="dxa"/>
            <w:vMerge/>
            <w:vAlign w:val="center"/>
          </w:tcPr>
          <w:p w14:paraId="496E4639"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2688C60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8220C2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798F9EB" w14:textId="77777777" w:rsidTr="00CB0446">
        <w:trPr>
          <w:trHeight w:val="840"/>
        </w:trPr>
        <w:tc>
          <w:tcPr>
            <w:tcW w:w="2127" w:type="dxa"/>
            <w:tcBorders>
              <w:right w:val="single" w:sz="4" w:space="0" w:color="auto"/>
            </w:tcBorders>
            <w:vAlign w:val="center"/>
          </w:tcPr>
          <w:p w14:paraId="6DF266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7520873" w14:textId="77777777" w:rsidR="005147E7" w:rsidRPr="006F38CF" w:rsidRDefault="00000000" w:rsidP="00F64B5D">
            <w:pPr>
              <w:rPr>
                <w:rFonts w:asciiTheme="minorHAnsi" w:hAnsiTheme="minorHAnsi"/>
                <w:lang w:val="en-GB"/>
              </w:rPr>
            </w:pPr>
            <w:sdt>
              <w:sdtPr>
                <w:rPr>
                  <w:color w:val="000000"/>
                </w:rPr>
                <w:id w:val="-11767989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11AEB2E" w14:textId="77777777" w:rsidR="005147E7" w:rsidRPr="006F38CF" w:rsidRDefault="00000000" w:rsidP="00F64B5D">
            <w:pPr>
              <w:rPr>
                <w:rFonts w:asciiTheme="minorHAnsi" w:hAnsiTheme="minorHAnsi"/>
                <w:lang w:val="en-GB"/>
              </w:rPr>
            </w:pPr>
            <w:sdt>
              <w:sdtPr>
                <w:rPr>
                  <w:color w:val="000000"/>
                </w:rPr>
                <w:id w:val="-201706798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30BD47E3" w14:textId="77777777" w:rsidR="005147E7" w:rsidRPr="006F38CF" w:rsidRDefault="00000000" w:rsidP="00F64B5D">
            <w:pPr>
              <w:rPr>
                <w:rFonts w:asciiTheme="minorHAnsi" w:hAnsiTheme="minorHAnsi"/>
                <w:lang w:val="en-GB"/>
              </w:rPr>
            </w:pPr>
            <w:sdt>
              <w:sdtPr>
                <w:rPr>
                  <w:color w:val="000000"/>
                </w:rPr>
                <w:id w:val="174460762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7B92D3" w14:textId="77777777" w:rsidR="005147E7" w:rsidRPr="006F38CF" w:rsidRDefault="00000000" w:rsidP="00F64B5D">
            <w:pPr>
              <w:rPr>
                <w:rFonts w:asciiTheme="minorHAnsi" w:hAnsiTheme="minorHAnsi"/>
                <w:lang w:val="en-GB"/>
              </w:rPr>
            </w:pPr>
            <w:sdt>
              <w:sdtPr>
                <w:rPr>
                  <w:color w:val="000000"/>
                </w:rPr>
                <w:id w:val="69589152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67BC8DCE" w14:textId="77777777" w:rsidR="005147E7" w:rsidRPr="006F38CF" w:rsidRDefault="00000000" w:rsidP="00F64B5D">
            <w:pPr>
              <w:rPr>
                <w:rFonts w:asciiTheme="minorHAnsi" w:hAnsiTheme="minorHAnsi"/>
                <w:lang w:val="en-GB"/>
              </w:rPr>
            </w:pPr>
            <w:sdt>
              <w:sdtPr>
                <w:rPr>
                  <w:color w:val="000000"/>
                </w:rPr>
                <w:id w:val="115926596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52B87D4B" w14:textId="77777777" w:rsidR="005147E7" w:rsidRPr="006F38CF" w:rsidRDefault="005147E7" w:rsidP="00902D14"/>
    <w:p w14:paraId="0AAB86AF" w14:textId="77777777" w:rsidR="005147E7" w:rsidRPr="00902D14" w:rsidRDefault="005147E7" w:rsidP="00F64B5D">
      <w:pPr>
        <w:rPr>
          <w:i/>
          <w:color w:val="FF0000"/>
        </w:rPr>
      </w:pPr>
      <w:r w:rsidRPr="00902D14">
        <w:rPr>
          <w:i/>
          <w:color w:val="FF0000"/>
        </w:rPr>
        <w:t>Please copy and paste tables as necessary.</w:t>
      </w:r>
    </w:p>
    <w:p w14:paraId="715A9248" w14:textId="77777777" w:rsidR="005147E7" w:rsidRDefault="005147E7" w:rsidP="00902D14"/>
    <w:p w14:paraId="3AAAC287"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7480C830" w14:textId="77777777" w:rsidTr="007A50D9">
        <w:tc>
          <w:tcPr>
            <w:tcW w:w="2127" w:type="dxa"/>
            <w:vAlign w:val="center"/>
          </w:tcPr>
          <w:p w14:paraId="43F57DF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BEDA300"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26931B0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7E00D947" w14:textId="77777777" w:rsidTr="005147E7">
        <w:trPr>
          <w:trHeight w:val="493"/>
        </w:trPr>
        <w:tc>
          <w:tcPr>
            <w:tcW w:w="2127" w:type="dxa"/>
            <w:vAlign w:val="center"/>
          </w:tcPr>
          <w:p w14:paraId="0B8CC1D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1F42374" w14:textId="77777777" w:rsidR="005147E7" w:rsidRPr="006F38CF" w:rsidRDefault="005147E7" w:rsidP="00F64B5D">
            <w:pPr>
              <w:rPr>
                <w:rFonts w:asciiTheme="minorHAnsi" w:hAnsiTheme="minorHAnsi"/>
                <w:szCs w:val="22"/>
                <w:lang w:val="en-GB"/>
              </w:rPr>
            </w:pPr>
          </w:p>
        </w:tc>
      </w:tr>
      <w:tr w:rsidR="005147E7" w:rsidRPr="006F38CF" w14:paraId="27AA7CD4" w14:textId="77777777" w:rsidTr="005147E7">
        <w:trPr>
          <w:trHeight w:val="493"/>
        </w:trPr>
        <w:tc>
          <w:tcPr>
            <w:tcW w:w="2127" w:type="dxa"/>
            <w:vAlign w:val="center"/>
          </w:tcPr>
          <w:p w14:paraId="019C653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7E3C286" w14:textId="77777777" w:rsidR="005147E7" w:rsidRPr="006F38CF" w:rsidRDefault="005147E7" w:rsidP="00F64B5D">
            <w:pPr>
              <w:rPr>
                <w:rFonts w:asciiTheme="minorHAnsi" w:hAnsiTheme="minorHAnsi"/>
                <w:szCs w:val="22"/>
                <w:lang w:val="en-GB"/>
              </w:rPr>
            </w:pPr>
          </w:p>
        </w:tc>
      </w:tr>
      <w:tr w:rsidR="005147E7" w:rsidRPr="006F38CF" w14:paraId="05A65E6C" w14:textId="77777777" w:rsidTr="005147E7">
        <w:trPr>
          <w:trHeight w:val="493"/>
        </w:trPr>
        <w:tc>
          <w:tcPr>
            <w:tcW w:w="2127" w:type="dxa"/>
            <w:vAlign w:val="center"/>
          </w:tcPr>
          <w:p w14:paraId="5283906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C47B2E3" w14:textId="77777777" w:rsidR="005147E7" w:rsidRPr="006F38CF" w:rsidRDefault="005147E7" w:rsidP="00F64B5D">
            <w:pPr>
              <w:rPr>
                <w:rFonts w:asciiTheme="minorHAnsi" w:hAnsiTheme="minorHAnsi"/>
                <w:szCs w:val="22"/>
                <w:lang w:val="en-GB"/>
              </w:rPr>
            </w:pPr>
          </w:p>
        </w:tc>
      </w:tr>
      <w:tr w:rsidR="005147E7" w:rsidRPr="006F38CF" w14:paraId="5991B3C7" w14:textId="77777777" w:rsidTr="005147E7">
        <w:trPr>
          <w:trHeight w:val="493"/>
        </w:trPr>
        <w:tc>
          <w:tcPr>
            <w:tcW w:w="2127" w:type="dxa"/>
            <w:vAlign w:val="center"/>
          </w:tcPr>
          <w:p w14:paraId="5A81124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4A7EF3D" w14:textId="77777777" w:rsidR="005147E7" w:rsidRPr="006F38CF" w:rsidRDefault="005147E7" w:rsidP="00F64B5D">
            <w:pPr>
              <w:rPr>
                <w:rFonts w:asciiTheme="minorHAnsi" w:hAnsiTheme="minorHAnsi"/>
                <w:szCs w:val="22"/>
                <w:lang w:val="en-GB"/>
              </w:rPr>
            </w:pPr>
          </w:p>
        </w:tc>
      </w:tr>
      <w:tr w:rsidR="005147E7" w:rsidRPr="006F38CF" w14:paraId="7843B501" w14:textId="77777777" w:rsidTr="005147E7">
        <w:trPr>
          <w:trHeight w:val="493"/>
        </w:trPr>
        <w:tc>
          <w:tcPr>
            <w:tcW w:w="2127" w:type="dxa"/>
            <w:vAlign w:val="center"/>
          </w:tcPr>
          <w:p w14:paraId="45AAB11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40595484" w14:textId="77777777" w:rsidR="005147E7" w:rsidRPr="006F38CF" w:rsidRDefault="005147E7" w:rsidP="00F64B5D">
            <w:pPr>
              <w:rPr>
                <w:rFonts w:asciiTheme="minorHAnsi" w:hAnsiTheme="minorHAnsi"/>
                <w:szCs w:val="22"/>
                <w:lang w:val="en-GB"/>
              </w:rPr>
            </w:pPr>
          </w:p>
        </w:tc>
        <w:tc>
          <w:tcPr>
            <w:tcW w:w="2599" w:type="dxa"/>
            <w:vAlign w:val="center"/>
          </w:tcPr>
          <w:p w14:paraId="3E0C21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726ED5C9"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210C847F" w14:textId="77777777" w:rsidR="005147E7" w:rsidRPr="006F38CF" w:rsidRDefault="005147E7" w:rsidP="00F64B5D">
            <w:pPr>
              <w:rPr>
                <w:rFonts w:asciiTheme="minorHAnsi" w:hAnsiTheme="minorHAnsi"/>
                <w:szCs w:val="22"/>
                <w:lang w:val="en-GB"/>
              </w:rPr>
            </w:pPr>
          </w:p>
        </w:tc>
      </w:tr>
      <w:tr w:rsidR="005147E7" w:rsidRPr="006F38CF" w14:paraId="1895A003" w14:textId="77777777" w:rsidTr="005147E7">
        <w:trPr>
          <w:trHeight w:val="493"/>
        </w:trPr>
        <w:tc>
          <w:tcPr>
            <w:tcW w:w="2127" w:type="dxa"/>
            <w:vAlign w:val="center"/>
          </w:tcPr>
          <w:p w14:paraId="5883E26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691206B" w14:textId="77777777" w:rsidR="005147E7" w:rsidRPr="006F38CF" w:rsidRDefault="005147E7" w:rsidP="00F64B5D">
            <w:pPr>
              <w:rPr>
                <w:rFonts w:asciiTheme="minorHAnsi" w:hAnsiTheme="minorHAnsi"/>
                <w:szCs w:val="22"/>
                <w:lang w:val="en-GB"/>
              </w:rPr>
            </w:pPr>
          </w:p>
        </w:tc>
      </w:tr>
      <w:tr w:rsidR="005147E7" w:rsidRPr="006F38CF" w14:paraId="6CC7786F" w14:textId="77777777" w:rsidTr="005147E7">
        <w:trPr>
          <w:trHeight w:val="493"/>
        </w:trPr>
        <w:tc>
          <w:tcPr>
            <w:tcW w:w="2127" w:type="dxa"/>
            <w:vAlign w:val="center"/>
          </w:tcPr>
          <w:p w14:paraId="3F283F3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Participating Organisation</w:t>
            </w:r>
          </w:p>
        </w:tc>
        <w:tc>
          <w:tcPr>
            <w:tcW w:w="7512" w:type="dxa"/>
            <w:gridSpan w:val="4"/>
            <w:vAlign w:val="center"/>
          </w:tcPr>
          <w:p w14:paraId="060E4707" w14:textId="77777777" w:rsidR="005147E7" w:rsidRPr="006F38CF" w:rsidRDefault="005147E7" w:rsidP="00F64B5D">
            <w:pPr>
              <w:rPr>
                <w:rFonts w:asciiTheme="minorHAnsi" w:hAnsiTheme="minorHAnsi"/>
                <w:szCs w:val="22"/>
                <w:lang w:val="en-GB"/>
              </w:rPr>
            </w:pPr>
          </w:p>
        </w:tc>
      </w:tr>
      <w:tr w:rsidR="00A53424" w:rsidRPr="006F38CF" w14:paraId="0408010E" w14:textId="77777777" w:rsidTr="007A50D9">
        <w:trPr>
          <w:trHeight w:val="493"/>
        </w:trPr>
        <w:tc>
          <w:tcPr>
            <w:tcW w:w="2127" w:type="dxa"/>
            <w:vAlign w:val="center"/>
          </w:tcPr>
          <w:p w14:paraId="3B643090"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DA7D012"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9E5E826" w14:textId="77777777" w:rsidR="00A53424" w:rsidRPr="006F38CF" w:rsidRDefault="00A53424" w:rsidP="007A50D9">
            <w:pPr>
              <w:rPr>
                <w:rFonts w:asciiTheme="minorHAnsi" w:hAnsiTheme="minorHAnsi"/>
                <w:szCs w:val="22"/>
                <w:lang w:val="en-GB"/>
              </w:rPr>
            </w:pPr>
          </w:p>
        </w:tc>
      </w:tr>
    </w:tbl>
    <w:p w14:paraId="421D2451" w14:textId="77777777" w:rsidR="005147E7" w:rsidRPr="006F38CF" w:rsidRDefault="005147E7" w:rsidP="00F64B5D">
      <w:pPr>
        <w:rPr>
          <w:b/>
        </w:rPr>
      </w:pPr>
    </w:p>
    <w:p w14:paraId="73071409" w14:textId="77777777" w:rsidR="005147E7" w:rsidRPr="006F38CF" w:rsidRDefault="005147E7" w:rsidP="00F64B5D">
      <w:pPr>
        <w:rPr>
          <w:b/>
          <w:sz w:val="24"/>
          <w:szCs w:val="24"/>
        </w:rPr>
      </w:pPr>
      <w:r w:rsidRPr="006F38CF">
        <w:rPr>
          <w:b/>
          <w:sz w:val="24"/>
          <w:szCs w:val="24"/>
        </w:rPr>
        <w:t>Deliverables/results/outcomes</w:t>
      </w:r>
    </w:p>
    <w:p w14:paraId="71988A96"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1D1A4FE" w14:textId="77777777" w:rsidTr="005147E7">
        <w:tc>
          <w:tcPr>
            <w:tcW w:w="2127" w:type="dxa"/>
            <w:vMerge w:val="restart"/>
            <w:vAlign w:val="center"/>
          </w:tcPr>
          <w:p w14:paraId="04099D4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7FE4295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F142DA0"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2746BD"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44DF2010" w14:textId="77777777" w:rsidTr="005147E7">
        <w:tc>
          <w:tcPr>
            <w:tcW w:w="2127" w:type="dxa"/>
            <w:vMerge/>
            <w:vAlign w:val="center"/>
          </w:tcPr>
          <w:p w14:paraId="02B36025" w14:textId="77777777" w:rsidR="005147E7" w:rsidRPr="006F38CF" w:rsidRDefault="005147E7" w:rsidP="00F64B5D">
            <w:pPr>
              <w:rPr>
                <w:rFonts w:asciiTheme="minorHAnsi" w:hAnsiTheme="minorHAnsi"/>
                <w:lang w:val="en-GB"/>
              </w:rPr>
            </w:pPr>
          </w:p>
        </w:tc>
        <w:tc>
          <w:tcPr>
            <w:tcW w:w="1984" w:type="dxa"/>
            <w:vAlign w:val="center"/>
          </w:tcPr>
          <w:p w14:paraId="367C23F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37B8661" w14:textId="77777777" w:rsidR="005147E7" w:rsidRPr="006F38CF" w:rsidRDefault="005147E7" w:rsidP="00F64B5D">
            <w:pPr>
              <w:rPr>
                <w:rFonts w:asciiTheme="minorHAnsi" w:hAnsiTheme="minorHAnsi"/>
                <w:szCs w:val="22"/>
                <w:lang w:val="en-GB"/>
              </w:rPr>
            </w:pPr>
          </w:p>
        </w:tc>
      </w:tr>
      <w:tr w:rsidR="005147E7" w:rsidRPr="006F38CF" w14:paraId="43C14A86" w14:textId="77777777" w:rsidTr="005147E7">
        <w:trPr>
          <w:trHeight w:val="472"/>
        </w:trPr>
        <w:tc>
          <w:tcPr>
            <w:tcW w:w="2127" w:type="dxa"/>
            <w:vMerge/>
            <w:vAlign w:val="center"/>
          </w:tcPr>
          <w:p w14:paraId="3EDDE413" w14:textId="77777777" w:rsidR="005147E7" w:rsidRPr="006F38CF" w:rsidRDefault="005147E7" w:rsidP="00F64B5D">
            <w:pPr>
              <w:rPr>
                <w:rFonts w:asciiTheme="minorHAnsi" w:hAnsiTheme="minorHAnsi"/>
                <w:lang w:val="en-GB"/>
              </w:rPr>
            </w:pPr>
          </w:p>
        </w:tc>
        <w:tc>
          <w:tcPr>
            <w:tcW w:w="1984" w:type="dxa"/>
            <w:vAlign w:val="center"/>
          </w:tcPr>
          <w:p w14:paraId="618373B5"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AFAD98C" w14:textId="77777777" w:rsidR="005147E7" w:rsidRPr="006F38CF" w:rsidRDefault="00000000" w:rsidP="00F64B5D">
            <w:pPr>
              <w:rPr>
                <w:rFonts w:asciiTheme="minorHAnsi" w:hAnsiTheme="minorHAnsi"/>
                <w:color w:val="000000"/>
                <w:lang w:val="en-GB"/>
              </w:rPr>
            </w:pPr>
            <w:sdt>
              <w:sdtPr>
                <w:rPr>
                  <w:color w:val="000000"/>
                </w:rPr>
                <w:id w:val="-195370866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4788DD3" w14:textId="77777777" w:rsidR="005147E7" w:rsidRPr="006F38CF" w:rsidRDefault="00000000" w:rsidP="00F64B5D">
            <w:pPr>
              <w:rPr>
                <w:rFonts w:asciiTheme="minorHAnsi" w:hAnsiTheme="minorHAnsi"/>
                <w:color w:val="000000"/>
                <w:lang w:val="en-GB"/>
              </w:rPr>
            </w:pPr>
            <w:sdt>
              <w:sdtPr>
                <w:rPr>
                  <w:color w:val="000000"/>
                </w:rPr>
                <w:id w:val="-185633332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2FE5B9CF" w14:textId="77777777" w:rsidR="005147E7" w:rsidRPr="006F38CF" w:rsidRDefault="00000000" w:rsidP="00F64B5D">
            <w:pPr>
              <w:rPr>
                <w:rFonts w:asciiTheme="minorHAnsi" w:hAnsiTheme="minorHAnsi"/>
                <w:color w:val="000000"/>
                <w:lang w:val="en-GB"/>
              </w:rPr>
            </w:pPr>
            <w:sdt>
              <w:sdtPr>
                <w:rPr>
                  <w:color w:val="000000"/>
                </w:rPr>
                <w:id w:val="118810697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B161218" w14:textId="77777777" w:rsidR="005147E7" w:rsidRPr="006F38CF" w:rsidRDefault="00000000" w:rsidP="00F64B5D">
            <w:pPr>
              <w:rPr>
                <w:rFonts w:asciiTheme="minorHAnsi" w:hAnsiTheme="minorHAnsi"/>
                <w:color w:val="000000"/>
                <w:lang w:val="en-GB"/>
              </w:rPr>
            </w:pPr>
            <w:sdt>
              <w:sdtPr>
                <w:rPr>
                  <w:color w:val="000000"/>
                </w:rPr>
                <w:id w:val="198179569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38C0D8AB" w14:textId="77777777" w:rsidR="005147E7" w:rsidRPr="006F38CF" w:rsidRDefault="00000000" w:rsidP="00F64B5D">
            <w:pPr>
              <w:rPr>
                <w:rFonts w:asciiTheme="minorHAnsi" w:hAnsiTheme="minorHAnsi"/>
                <w:color w:val="000000"/>
                <w:lang w:val="en-GB"/>
              </w:rPr>
            </w:pPr>
            <w:sdt>
              <w:sdtPr>
                <w:rPr>
                  <w:color w:val="000000"/>
                </w:rPr>
                <w:id w:val="-10387310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944E991" w14:textId="77777777" w:rsidR="005147E7" w:rsidRPr="006F38CF" w:rsidRDefault="00000000" w:rsidP="00F64B5D">
            <w:pPr>
              <w:rPr>
                <w:rFonts w:asciiTheme="minorHAnsi" w:hAnsiTheme="minorHAnsi"/>
                <w:color w:val="000000"/>
                <w:lang w:val="en-GB"/>
              </w:rPr>
            </w:pPr>
            <w:sdt>
              <w:sdtPr>
                <w:rPr>
                  <w:color w:val="000000"/>
                </w:rPr>
                <w:id w:val="91559615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257584C" w14:textId="77777777" w:rsidTr="005147E7">
        <w:tc>
          <w:tcPr>
            <w:tcW w:w="2127" w:type="dxa"/>
            <w:vMerge/>
            <w:vAlign w:val="center"/>
          </w:tcPr>
          <w:p w14:paraId="6954D144" w14:textId="77777777" w:rsidR="005147E7" w:rsidRPr="006F38CF" w:rsidRDefault="005147E7" w:rsidP="00F64B5D">
            <w:pPr>
              <w:rPr>
                <w:rFonts w:asciiTheme="minorHAnsi" w:hAnsiTheme="minorHAnsi"/>
                <w:lang w:val="en-GB"/>
              </w:rPr>
            </w:pPr>
          </w:p>
        </w:tc>
        <w:tc>
          <w:tcPr>
            <w:tcW w:w="1984" w:type="dxa"/>
            <w:vAlign w:val="center"/>
          </w:tcPr>
          <w:p w14:paraId="75ED0EB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2599935" w14:textId="77777777" w:rsidR="005147E7" w:rsidRPr="006F38CF" w:rsidRDefault="005147E7" w:rsidP="00F64B5D">
            <w:pPr>
              <w:rPr>
                <w:rFonts w:asciiTheme="minorHAnsi" w:hAnsiTheme="minorHAnsi"/>
                <w:szCs w:val="22"/>
                <w:lang w:val="en-GB"/>
              </w:rPr>
            </w:pPr>
          </w:p>
        </w:tc>
      </w:tr>
      <w:tr w:rsidR="005147E7" w:rsidRPr="006F38CF" w14:paraId="2EFBEBEB" w14:textId="77777777" w:rsidTr="005147E7">
        <w:trPr>
          <w:trHeight w:val="47"/>
        </w:trPr>
        <w:tc>
          <w:tcPr>
            <w:tcW w:w="2127" w:type="dxa"/>
            <w:vMerge/>
            <w:vAlign w:val="center"/>
          </w:tcPr>
          <w:p w14:paraId="4BE357D7" w14:textId="77777777" w:rsidR="005147E7" w:rsidRPr="006F38CF" w:rsidRDefault="005147E7" w:rsidP="00F64B5D">
            <w:pPr>
              <w:rPr>
                <w:rFonts w:asciiTheme="minorHAnsi" w:hAnsiTheme="minorHAnsi"/>
                <w:lang w:val="en-GB"/>
              </w:rPr>
            </w:pPr>
          </w:p>
        </w:tc>
        <w:tc>
          <w:tcPr>
            <w:tcW w:w="1984" w:type="dxa"/>
            <w:vAlign w:val="center"/>
          </w:tcPr>
          <w:p w14:paraId="6BADB31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1BC46FC" w14:textId="77777777" w:rsidR="005147E7" w:rsidRPr="006F38CF" w:rsidRDefault="005147E7" w:rsidP="00F64B5D">
            <w:pPr>
              <w:rPr>
                <w:rFonts w:asciiTheme="minorHAnsi" w:hAnsiTheme="minorHAnsi"/>
                <w:szCs w:val="22"/>
                <w:lang w:val="en-GB"/>
              </w:rPr>
            </w:pPr>
          </w:p>
        </w:tc>
      </w:tr>
      <w:tr w:rsidR="005147E7" w:rsidRPr="006F38CF" w14:paraId="291E14FB" w14:textId="77777777" w:rsidTr="005147E7">
        <w:trPr>
          <w:trHeight w:val="404"/>
        </w:trPr>
        <w:tc>
          <w:tcPr>
            <w:tcW w:w="2127" w:type="dxa"/>
            <w:vAlign w:val="center"/>
          </w:tcPr>
          <w:p w14:paraId="11965CF6" w14:textId="77777777" w:rsidR="005147E7" w:rsidRPr="006F38CF" w:rsidRDefault="005147E7" w:rsidP="00F64B5D">
            <w:pPr>
              <w:rPr>
                <w:rFonts w:asciiTheme="minorHAnsi" w:hAnsiTheme="minorHAnsi"/>
                <w:lang w:val="en-GB"/>
              </w:rPr>
            </w:pPr>
          </w:p>
        </w:tc>
        <w:tc>
          <w:tcPr>
            <w:tcW w:w="1984" w:type="dxa"/>
            <w:vAlign w:val="center"/>
          </w:tcPr>
          <w:p w14:paraId="5078F187"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D6AFAB" w14:textId="77777777" w:rsidR="005147E7" w:rsidRPr="006F38CF" w:rsidRDefault="005147E7" w:rsidP="00F64B5D">
            <w:pPr>
              <w:rPr>
                <w:rFonts w:asciiTheme="minorHAnsi" w:hAnsiTheme="minorHAnsi"/>
                <w:szCs w:val="22"/>
                <w:lang w:val="en-GB"/>
              </w:rPr>
            </w:pPr>
          </w:p>
        </w:tc>
      </w:tr>
      <w:tr w:rsidR="005147E7" w:rsidRPr="006F38CF" w14:paraId="760F6BF0" w14:textId="77777777" w:rsidTr="005147E7">
        <w:trPr>
          <w:trHeight w:val="482"/>
        </w:trPr>
        <w:tc>
          <w:tcPr>
            <w:tcW w:w="2127" w:type="dxa"/>
            <w:vMerge w:val="restart"/>
            <w:vAlign w:val="center"/>
          </w:tcPr>
          <w:p w14:paraId="02179D3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EF69A52" w14:textId="77777777" w:rsidR="005147E7" w:rsidRPr="006F38CF" w:rsidRDefault="00000000" w:rsidP="00F64B5D">
            <w:pPr>
              <w:rPr>
                <w:rFonts w:asciiTheme="minorHAnsi" w:hAnsiTheme="minorHAnsi"/>
                <w:lang w:val="en-GB"/>
              </w:rPr>
            </w:pPr>
            <w:sdt>
              <w:sdtPr>
                <w:rPr>
                  <w:color w:val="000000"/>
                </w:rPr>
                <w:id w:val="72334283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358B321B" w14:textId="77777777" w:rsidR="005147E7" w:rsidRPr="006F38CF" w:rsidRDefault="00000000" w:rsidP="00F64B5D">
            <w:pPr>
              <w:rPr>
                <w:rFonts w:asciiTheme="minorHAnsi" w:hAnsiTheme="minorHAnsi"/>
                <w:lang w:val="en-GB"/>
              </w:rPr>
            </w:pPr>
            <w:sdt>
              <w:sdtPr>
                <w:rPr>
                  <w:color w:val="000000"/>
                </w:rPr>
                <w:id w:val="-27262428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380DF905" w14:textId="77777777" w:rsidR="005147E7" w:rsidRPr="006F38CF" w:rsidRDefault="00000000" w:rsidP="00F64B5D">
            <w:pPr>
              <w:rPr>
                <w:rFonts w:asciiTheme="minorHAnsi" w:hAnsiTheme="minorHAnsi"/>
                <w:lang w:val="en-GB"/>
              </w:rPr>
            </w:pPr>
            <w:sdt>
              <w:sdtPr>
                <w:rPr>
                  <w:color w:val="000000"/>
                </w:rPr>
                <w:id w:val="200793827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0B170C09" w14:textId="77777777" w:rsidR="005147E7" w:rsidRPr="006F38CF" w:rsidRDefault="00000000" w:rsidP="00F64B5D">
            <w:pPr>
              <w:rPr>
                <w:rFonts w:asciiTheme="minorHAnsi" w:hAnsiTheme="minorHAnsi"/>
                <w:lang w:val="en-GB"/>
              </w:rPr>
            </w:pPr>
            <w:sdt>
              <w:sdtPr>
                <w:rPr>
                  <w:color w:val="000000"/>
                </w:rPr>
                <w:id w:val="-160926494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0E35793C" w14:textId="77777777" w:rsidR="005147E7" w:rsidRPr="006F38CF" w:rsidRDefault="00000000" w:rsidP="00F64B5D">
            <w:pPr>
              <w:rPr>
                <w:rFonts w:asciiTheme="minorHAnsi" w:hAnsiTheme="minorHAnsi"/>
                <w:lang w:val="en-GB"/>
              </w:rPr>
            </w:pPr>
            <w:sdt>
              <w:sdtPr>
                <w:rPr>
                  <w:color w:val="000000"/>
                </w:rPr>
                <w:id w:val="-9809980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34789C9C" w14:textId="77777777" w:rsidR="005147E7" w:rsidRPr="006F38CF" w:rsidRDefault="00000000" w:rsidP="00F64B5D">
            <w:pPr>
              <w:rPr>
                <w:rFonts w:asciiTheme="minorHAnsi" w:hAnsiTheme="minorHAnsi"/>
                <w:lang w:val="en-GB"/>
              </w:rPr>
            </w:pPr>
            <w:sdt>
              <w:sdtPr>
                <w:rPr>
                  <w:color w:val="000000"/>
                </w:rPr>
                <w:id w:val="7254982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121CCDCA" w14:textId="77777777" w:rsidR="005147E7" w:rsidRPr="006F38CF" w:rsidRDefault="00000000" w:rsidP="00F64B5D">
            <w:pPr>
              <w:rPr>
                <w:rFonts w:asciiTheme="minorHAnsi" w:hAnsiTheme="minorHAnsi"/>
                <w:lang w:val="en-GB"/>
              </w:rPr>
            </w:pPr>
            <w:sdt>
              <w:sdtPr>
                <w:rPr>
                  <w:color w:val="000000"/>
                </w:rPr>
                <w:id w:val="-3295285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5E3BB0C" w14:textId="77777777" w:rsidTr="005147E7">
        <w:trPr>
          <w:trHeight w:val="482"/>
        </w:trPr>
        <w:tc>
          <w:tcPr>
            <w:tcW w:w="2127" w:type="dxa"/>
            <w:vMerge/>
            <w:vAlign w:val="center"/>
          </w:tcPr>
          <w:p w14:paraId="48ACC0CF"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266DB153"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93874BF"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6D71C57" w14:textId="77777777" w:rsidTr="005147E7">
        <w:trPr>
          <w:trHeight w:val="698"/>
        </w:trPr>
        <w:tc>
          <w:tcPr>
            <w:tcW w:w="2127" w:type="dxa"/>
            <w:tcBorders>
              <w:right w:val="single" w:sz="4" w:space="0" w:color="auto"/>
            </w:tcBorders>
            <w:vAlign w:val="center"/>
          </w:tcPr>
          <w:p w14:paraId="6C8B98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5D71E6" w14:textId="77777777" w:rsidR="005147E7" w:rsidRPr="006F38CF" w:rsidRDefault="00000000" w:rsidP="00F64B5D">
            <w:pPr>
              <w:rPr>
                <w:rFonts w:asciiTheme="minorHAnsi" w:hAnsiTheme="minorHAnsi"/>
                <w:lang w:val="en-GB"/>
              </w:rPr>
            </w:pPr>
            <w:sdt>
              <w:sdtPr>
                <w:rPr>
                  <w:color w:val="000000"/>
                </w:rPr>
                <w:id w:val="-344167041"/>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 xml:space="preserve">Department / Faculty </w:t>
            </w:r>
          </w:p>
          <w:p w14:paraId="15E74E83" w14:textId="77777777" w:rsidR="005147E7" w:rsidRPr="006F38CF" w:rsidRDefault="00000000" w:rsidP="00F64B5D">
            <w:pPr>
              <w:rPr>
                <w:rFonts w:asciiTheme="minorHAnsi" w:hAnsiTheme="minorHAnsi"/>
                <w:lang w:val="en-GB"/>
              </w:rPr>
            </w:pPr>
            <w:sdt>
              <w:sdtPr>
                <w:rPr>
                  <w:color w:val="000000"/>
                </w:rPr>
                <w:id w:val="-6965478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5BBB5C7" w14:textId="77777777" w:rsidR="005147E7" w:rsidRPr="006F38CF" w:rsidRDefault="00000000" w:rsidP="00F64B5D">
            <w:pPr>
              <w:rPr>
                <w:rFonts w:asciiTheme="minorHAnsi" w:hAnsiTheme="minorHAnsi"/>
                <w:lang w:val="en-GB"/>
              </w:rPr>
            </w:pPr>
            <w:sdt>
              <w:sdtPr>
                <w:rPr>
                  <w:color w:val="000000"/>
                </w:rPr>
                <w:id w:val="822005379"/>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Local</w:t>
            </w:r>
          </w:p>
          <w:p w14:paraId="6D398A5A" w14:textId="77777777" w:rsidR="005147E7" w:rsidRPr="006F38CF" w:rsidRDefault="00000000" w:rsidP="00F64B5D">
            <w:pPr>
              <w:rPr>
                <w:rFonts w:asciiTheme="minorHAnsi" w:hAnsiTheme="minorHAnsi"/>
                <w:lang w:val="en-GB"/>
              </w:rPr>
            </w:pPr>
            <w:sdt>
              <w:sdtPr>
                <w:rPr>
                  <w:color w:val="000000"/>
                </w:rPr>
                <w:id w:val="-500506100"/>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37D9096" w14:textId="77777777" w:rsidR="005147E7" w:rsidRPr="006F38CF" w:rsidRDefault="00000000" w:rsidP="00F64B5D">
            <w:pPr>
              <w:rPr>
                <w:rFonts w:asciiTheme="minorHAnsi" w:hAnsiTheme="minorHAnsi"/>
                <w:lang w:val="en-GB"/>
              </w:rPr>
            </w:pPr>
            <w:sdt>
              <w:sdtPr>
                <w:rPr>
                  <w:color w:val="000000"/>
                </w:rPr>
                <w:id w:val="206768212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National</w:t>
            </w:r>
          </w:p>
          <w:p w14:paraId="1320A7EE" w14:textId="77777777" w:rsidR="005147E7" w:rsidRPr="006F38CF" w:rsidRDefault="00000000" w:rsidP="00F64B5D">
            <w:pPr>
              <w:rPr>
                <w:rFonts w:asciiTheme="minorHAnsi" w:hAnsiTheme="minorHAnsi"/>
                <w:lang w:val="en-GB"/>
              </w:rPr>
            </w:pPr>
            <w:sdt>
              <w:sdtPr>
                <w:rPr>
                  <w:color w:val="000000"/>
                </w:rPr>
                <w:id w:val="1950274224"/>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International</w:t>
            </w:r>
          </w:p>
        </w:tc>
      </w:tr>
    </w:tbl>
    <w:p w14:paraId="65672F5D" w14:textId="77777777" w:rsidR="005147E7" w:rsidRPr="006F38CF" w:rsidRDefault="005147E7" w:rsidP="00902D14"/>
    <w:p w14:paraId="4290E2FE" w14:textId="77777777" w:rsidR="005147E7" w:rsidRPr="00902D14" w:rsidRDefault="005147E7" w:rsidP="00F64B5D">
      <w:pPr>
        <w:rPr>
          <w:i/>
          <w:color w:val="FF0000"/>
        </w:rPr>
      </w:pPr>
      <w:r w:rsidRPr="00902D14">
        <w:rPr>
          <w:i/>
          <w:color w:val="FF0000"/>
        </w:rPr>
        <w:t>Please copy and paste tables as necessary.</w:t>
      </w:r>
    </w:p>
    <w:p w14:paraId="4B610CCE" w14:textId="77777777" w:rsidR="005147E7" w:rsidRDefault="005147E7" w:rsidP="00902D14"/>
    <w:p w14:paraId="65350F3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5C3E60FF" w14:textId="77777777" w:rsidTr="007A50D9">
        <w:tc>
          <w:tcPr>
            <w:tcW w:w="2127" w:type="dxa"/>
            <w:vAlign w:val="center"/>
          </w:tcPr>
          <w:p w14:paraId="3F952BF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58C44FB0"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7E31EC2C"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0940C6FF" w14:textId="77777777" w:rsidTr="005147E7">
        <w:trPr>
          <w:trHeight w:val="493"/>
        </w:trPr>
        <w:tc>
          <w:tcPr>
            <w:tcW w:w="2127" w:type="dxa"/>
            <w:vAlign w:val="center"/>
          </w:tcPr>
          <w:p w14:paraId="601C11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FCA919B" w14:textId="77777777" w:rsidR="005147E7" w:rsidRPr="006F38CF" w:rsidRDefault="005147E7" w:rsidP="00F64B5D">
            <w:pPr>
              <w:rPr>
                <w:rFonts w:asciiTheme="minorHAnsi" w:hAnsiTheme="minorHAnsi"/>
                <w:szCs w:val="22"/>
                <w:lang w:val="en-GB"/>
              </w:rPr>
            </w:pPr>
          </w:p>
        </w:tc>
      </w:tr>
      <w:tr w:rsidR="005147E7" w:rsidRPr="006F38CF" w14:paraId="16E92129" w14:textId="77777777" w:rsidTr="005147E7">
        <w:trPr>
          <w:trHeight w:val="493"/>
        </w:trPr>
        <w:tc>
          <w:tcPr>
            <w:tcW w:w="2127" w:type="dxa"/>
            <w:vAlign w:val="center"/>
          </w:tcPr>
          <w:p w14:paraId="151ED66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B13852E" w14:textId="77777777" w:rsidR="005147E7" w:rsidRPr="006F38CF" w:rsidRDefault="005147E7" w:rsidP="00F64B5D">
            <w:pPr>
              <w:rPr>
                <w:rFonts w:asciiTheme="minorHAnsi" w:hAnsiTheme="minorHAnsi"/>
                <w:szCs w:val="22"/>
                <w:lang w:val="en-GB"/>
              </w:rPr>
            </w:pPr>
          </w:p>
        </w:tc>
      </w:tr>
      <w:tr w:rsidR="005147E7" w:rsidRPr="006F38CF" w14:paraId="51255101" w14:textId="77777777" w:rsidTr="005147E7">
        <w:trPr>
          <w:trHeight w:val="493"/>
        </w:trPr>
        <w:tc>
          <w:tcPr>
            <w:tcW w:w="2127" w:type="dxa"/>
            <w:vAlign w:val="center"/>
          </w:tcPr>
          <w:p w14:paraId="08A9E78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9230FE2" w14:textId="77777777" w:rsidR="005147E7" w:rsidRPr="006F38CF" w:rsidRDefault="005147E7" w:rsidP="00F64B5D">
            <w:pPr>
              <w:rPr>
                <w:rFonts w:asciiTheme="minorHAnsi" w:hAnsiTheme="minorHAnsi"/>
                <w:szCs w:val="22"/>
                <w:lang w:val="en-GB"/>
              </w:rPr>
            </w:pPr>
          </w:p>
        </w:tc>
      </w:tr>
      <w:tr w:rsidR="005147E7" w:rsidRPr="006F38CF" w14:paraId="1FCBEB35" w14:textId="77777777" w:rsidTr="005147E7">
        <w:trPr>
          <w:trHeight w:val="493"/>
        </w:trPr>
        <w:tc>
          <w:tcPr>
            <w:tcW w:w="2127" w:type="dxa"/>
            <w:vAlign w:val="center"/>
          </w:tcPr>
          <w:p w14:paraId="1FA16F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0F43316D" w14:textId="77777777" w:rsidR="005147E7" w:rsidRPr="006F38CF" w:rsidRDefault="005147E7" w:rsidP="00F64B5D">
            <w:pPr>
              <w:rPr>
                <w:rFonts w:asciiTheme="minorHAnsi" w:hAnsiTheme="minorHAnsi"/>
                <w:szCs w:val="22"/>
                <w:lang w:val="en-GB"/>
              </w:rPr>
            </w:pPr>
          </w:p>
        </w:tc>
      </w:tr>
      <w:tr w:rsidR="005147E7" w:rsidRPr="006F38CF" w14:paraId="011D361B" w14:textId="77777777" w:rsidTr="005147E7">
        <w:trPr>
          <w:trHeight w:val="493"/>
        </w:trPr>
        <w:tc>
          <w:tcPr>
            <w:tcW w:w="2127" w:type="dxa"/>
            <w:vAlign w:val="center"/>
          </w:tcPr>
          <w:p w14:paraId="6D0B04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5AA94DF5" w14:textId="77777777" w:rsidR="005147E7" w:rsidRPr="006F38CF" w:rsidRDefault="005147E7" w:rsidP="00F64B5D">
            <w:pPr>
              <w:rPr>
                <w:rFonts w:asciiTheme="minorHAnsi" w:hAnsiTheme="minorHAnsi"/>
                <w:szCs w:val="22"/>
                <w:lang w:val="en-GB"/>
              </w:rPr>
            </w:pPr>
          </w:p>
        </w:tc>
        <w:tc>
          <w:tcPr>
            <w:tcW w:w="2551" w:type="dxa"/>
            <w:vAlign w:val="center"/>
          </w:tcPr>
          <w:p w14:paraId="2C209B3A"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79EFD722" w14:textId="77777777" w:rsidR="005147E7" w:rsidRPr="006F38CF" w:rsidRDefault="005147E7" w:rsidP="00F64B5D">
            <w:pPr>
              <w:rPr>
                <w:rFonts w:asciiTheme="minorHAnsi" w:hAnsiTheme="minorHAnsi"/>
                <w:szCs w:val="22"/>
                <w:lang w:val="en-GB"/>
              </w:rPr>
            </w:pPr>
          </w:p>
        </w:tc>
      </w:tr>
      <w:tr w:rsidR="005147E7" w:rsidRPr="006F38CF" w14:paraId="307949A0" w14:textId="77777777" w:rsidTr="005147E7">
        <w:trPr>
          <w:trHeight w:val="493"/>
        </w:trPr>
        <w:tc>
          <w:tcPr>
            <w:tcW w:w="2127" w:type="dxa"/>
            <w:vAlign w:val="center"/>
          </w:tcPr>
          <w:p w14:paraId="58B15BE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Lead Organisation</w:t>
            </w:r>
          </w:p>
        </w:tc>
        <w:tc>
          <w:tcPr>
            <w:tcW w:w="7512" w:type="dxa"/>
            <w:gridSpan w:val="4"/>
            <w:vAlign w:val="center"/>
          </w:tcPr>
          <w:p w14:paraId="2720CD86" w14:textId="77777777" w:rsidR="005147E7" w:rsidRPr="006F38CF" w:rsidRDefault="005147E7" w:rsidP="00F64B5D">
            <w:pPr>
              <w:rPr>
                <w:rFonts w:asciiTheme="minorHAnsi" w:hAnsiTheme="minorHAnsi"/>
                <w:szCs w:val="22"/>
                <w:lang w:val="en-GB"/>
              </w:rPr>
            </w:pPr>
          </w:p>
        </w:tc>
      </w:tr>
      <w:tr w:rsidR="005147E7" w:rsidRPr="006F38CF" w14:paraId="0C1A284C" w14:textId="77777777" w:rsidTr="005147E7">
        <w:trPr>
          <w:trHeight w:val="493"/>
        </w:trPr>
        <w:tc>
          <w:tcPr>
            <w:tcW w:w="2127" w:type="dxa"/>
            <w:vAlign w:val="center"/>
          </w:tcPr>
          <w:p w14:paraId="380A3E9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0FFAEC" w14:textId="77777777" w:rsidR="005147E7" w:rsidRPr="006F38CF" w:rsidRDefault="005147E7" w:rsidP="00F64B5D">
            <w:pPr>
              <w:rPr>
                <w:rFonts w:asciiTheme="minorHAnsi" w:hAnsiTheme="minorHAnsi"/>
                <w:szCs w:val="22"/>
                <w:lang w:val="en-GB"/>
              </w:rPr>
            </w:pPr>
          </w:p>
        </w:tc>
      </w:tr>
      <w:tr w:rsidR="00A53424" w:rsidRPr="006F38CF" w14:paraId="60358233" w14:textId="77777777" w:rsidTr="007A50D9">
        <w:trPr>
          <w:trHeight w:val="493"/>
        </w:trPr>
        <w:tc>
          <w:tcPr>
            <w:tcW w:w="2127" w:type="dxa"/>
            <w:vAlign w:val="center"/>
          </w:tcPr>
          <w:p w14:paraId="6288A920"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2FCD0F56"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8D2207E" w14:textId="77777777" w:rsidR="00A53424" w:rsidRPr="006F38CF" w:rsidRDefault="00A53424" w:rsidP="007A50D9">
            <w:pPr>
              <w:rPr>
                <w:rFonts w:asciiTheme="minorHAnsi" w:hAnsiTheme="minorHAnsi"/>
                <w:szCs w:val="22"/>
                <w:lang w:val="en-GB"/>
              </w:rPr>
            </w:pPr>
          </w:p>
        </w:tc>
      </w:tr>
    </w:tbl>
    <w:p w14:paraId="7FD0C51A" w14:textId="77777777" w:rsidR="005147E7" w:rsidRPr="006F38CF" w:rsidRDefault="005147E7" w:rsidP="00F64B5D">
      <w:pPr>
        <w:rPr>
          <w:b/>
        </w:rPr>
      </w:pPr>
    </w:p>
    <w:p w14:paraId="072669D7" w14:textId="77777777" w:rsidR="005147E7" w:rsidRPr="006F38CF" w:rsidRDefault="005147E7" w:rsidP="00F64B5D">
      <w:pPr>
        <w:rPr>
          <w:b/>
          <w:sz w:val="24"/>
          <w:szCs w:val="24"/>
        </w:rPr>
      </w:pPr>
      <w:r w:rsidRPr="006F38CF">
        <w:rPr>
          <w:b/>
          <w:sz w:val="24"/>
          <w:szCs w:val="24"/>
        </w:rPr>
        <w:t>Deliverables/results/outcomes</w:t>
      </w:r>
    </w:p>
    <w:p w14:paraId="67B70617"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A38DEF" w14:textId="77777777" w:rsidTr="005147E7">
        <w:tc>
          <w:tcPr>
            <w:tcW w:w="2127" w:type="dxa"/>
            <w:vMerge w:val="restart"/>
            <w:vAlign w:val="center"/>
          </w:tcPr>
          <w:p w14:paraId="737187E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6577AA2B"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C81A33"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9A1E38E"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61D307" w14:textId="77777777" w:rsidTr="005147E7">
        <w:tc>
          <w:tcPr>
            <w:tcW w:w="2127" w:type="dxa"/>
            <w:vMerge/>
            <w:vAlign w:val="center"/>
          </w:tcPr>
          <w:p w14:paraId="1788F161" w14:textId="77777777" w:rsidR="005147E7" w:rsidRPr="006F38CF" w:rsidRDefault="005147E7" w:rsidP="00F64B5D">
            <w:pPr>
              <w:rPr>
                <w:rFonts w:asciiTheme="minorHAnsi" w:hAnsiTheme="minorHAnsi"/>
                <w:lang w:val="en-GB"/>
              </w:rPr>
            </w:pPr>
          </w:p>
        </w:tc>
        <w:tc>
          <w:tcPr>
            <w:tcW w:w="1984" w:type="dxa"/>
            <w:vAlign w:val="center"/>
          </w:tcPr>
          <w:p w14:paraId="7BA0CAC2"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8F8157" w14:textId="77777777" w:rsidR="005147E7" w:rsidRPr="006F38CF" w:rsidRDefault="005147E7" w:rsidP="00F64B5D">
            <w:pPr>
              <w:rPr>
                <w:rFonts w:asciiTheme="minorHAnsi" w:hAnsiTheme="minorHAnsi"/>
                <w:szCs w:val="22"/>
                <w:lang w:val="en-GB"/>
              </w:rPr>
            </w:pPr>
          </w:p>
        </w:tc>
      </w:tr>
      <w:tr w:rsidR="005147E7" w:rsidRPr="006F38CF" w14:paraId="0614C97C" w14:textId="77777777" w:rsidTr="005147E7">
        <w:trPr>
          <w:trHeight w:val="472"/>
        </w:trPr>
        <w:tc>
          <w:tcPr>
            <w:tcW w:w="2127" w:type="dxa"/>
            <w:vMerge/>
            <w:vAlign w:val="center"/>
          </w:tcPr>
          <w:p w14:paraId="61E98703" w14:textId="77777777" w:rsidR="005147E7" w:rsidRPr="006F38CF" w:rsidRDefault="005147E7" w:rsidP="00F64B5D">
            <w:pPr>
              <w:rPr>
                <w:rFonts w:asciiTheme="minorHAnsi" w:hAnsiTheme="minorHAnsi"/>
                <w:lang w:val="en-GB"/>
              </w:rPr>
            </w:pPr>
          </w:p>
        </w:tc>
        <w:tc>
          <w:tcPr>
            <w:tcW w:w="1984" w:type="dxa"/>
            <w:vAlign w:val="center"/>
          </w:tcPr>
          <w:p w14:paraId="56ED6544"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C52C01C" w14:textId="77777777" w:rsidR="005147E7" w:rsidRPr="006F38CF" w:rsidRDefault="00000000" w:rsidP="00F64B5D">
            <w:pPr>
              <w:rPr>
                <w:rFonts w:asciiTheme="minorHAnsi" w:hAnsiTheme="minorHAnsi"/>
                <w:color w:val="000000"/>
                <w:lang w:val="en-GB"/>
              </w:rPr>
            </w:pPr>
            <w:sdt>
              <w:sdtPr>
                <w:rPr>
                  <w:color w:val="000000"/>
                </w:rPr>
                <w:id w:val="2089183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3DA0ED48" w14:textId="77777777" w:rsidR="005147E7" w:rsidRPr="006F38CF" w:rsidRDefault="00000000" w:rsidP="00F64B5D">
            <w:pPr>
              <w:rPr>
                <w:rFonts w:asciiTheme="minorHAnsi" w:hAnsiTheme="minorHAnsi"/>
                <w:color w:val="000000"/>
                <w:lang w:val="en-GB"/>
              </w:rPr>
            </w:pPr>
            <w:sdt>
              <w:sdtPr>
                <w:rPr>
                  <w:color w:val="000000"/>
                </w:rPr>
                <w:id w:val="-1252353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61BBA76A" w14:textId="77777777" w:rsidR="005147E7" w:rsidRPr="006F38CF" w:rsidRDefault="00000000" w:rsidP="00F64B5D">
            <w:pPr>
              <w:rPr>
                <w:rFonts w:asciiTheme="minorHAnsi" w:hAnsiTheme="minorHAnsi"/>
                <w:color w:val="000000"/>
                <w:lang w:val="en-GB"/>
              </w:rPr>
            </w:pPr>
            <w:sdt>
              <w:sdtPr>
                <w:rPr>
                  <w:color w:val="000000"/>
                </w:rPr>
                <w:id w:val="-2823489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712798D" w14:textId="77777777" w:rsidR="005147E7" w:rsidRPr="006F38CF" w:rsidRDefault="00000000" w:rsidP="00F64B5D">
            <w:pPr>
              <w:rPr>
                <w:rFonts w:asciiTheme="minorHAnsi" w:hAnsiTheme="minorHAnsi"/>
                <w:color w:val="000000"/>
                <w:lang w:val="en-GB"/>
              </w:rPr>
            </w:pPr>
            <w:sdt>
              <w:sdtPr>
                <w:rPr>
                  <w:color w:val="000000"/>
                </w:rPr>
                <w:id w:val="188250893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1ACE1395" w14:textId="77777777" w:rsidR="005147E7" w:rsidRPr="006F38CF" w:rsidRDefault="00000000" w:rsidP="00F64B5D">
            <w:pPr>
              <w:rPr>
                <w:rFonts w:asciiTheme="minorHAnsi" w:hAnsiTheme="minorHAnsi"/>
                <w:color w:val="000000"/>
                <w:lang w:val="en-GB"/>
              </w:rPr>
            </w:pPr>
            <w:sdt>
              <w:sdtPr>
                <w:rPr>
                  <w:color w:val="000000"/>
                </w:rPr>
                <w:id w:val="-68690384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ED1EA42" w14:textId="77777777" w:rsidR="005147E7" w:rsidRPr="006F38CF" w:rsidRDefault="00000000" w:rsidP="00F64B5D">
            <w:pPr>
              <w:rPr>
                <w:rFonts w:asciiTheme="minorHAnsi" w:hAnsiTheme="minorHAnsi"/>
                <w:color w:val="000000"/>
                <w:lang w:val="en-GB"/>
              </w:rPr>
            </w:pPr>
            <w:sdt>
              <w:sdtPr>
                <w:rPr>
                  <w:color w:val="000000"/>
                </w:rPr>
                <w:id w:val="146515473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21E85ED" w14:textId="77777777" w:rsidTr="005147E7">
        <w:tc>
          <w:tcPr>
            <w:tcW w:w="2127" w:type="dxa"/>
            <w:vMerge/>
            <w:vAlign w:val="center"/>
          </w:tcPr>
          <w:p w14:paraId="668255EA" w14:textId="77777777" w:rsidR="005147E7" w:rsidRPr="006F38CF" w:rsidRDefault="005147E7" w:rsidP="00F64B5D">
            <w:pPr>
              <w:rPr>
                <w:rFonts w:asciiTheme="minorHAnsi" w:hAnsiTheme="minorHAnsi"/>
                <w:lang w:val="en-GB"/>
              </w:rPr>
            </w:pPr>
          </w:p>
        </w:tc>
        <w:tc>
          <w:tcPr>
            <w:tcW w:w="1984" w:type="dxa"/>
            <w:vAlign w:val="center"/>
          </w:tcPr>
          <w:p w14:paraId="3126D0D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27ACD7" w14:textId="77777777" w:rsidR="005147E7" w:rsidRPr="006F38CF" w:rsidRDefault="005147E7" w:rsidP="00F64B5D">
            <w:pPr>
              <w:rPr>
                <w:rFonts w:asciiTheme="minorHAnsi" w:hAnsiTheme="minorHAnsi"/>
                <w:szCs w:val="22"/>
                <w:lang w:val="en-GB"/>
              </w:rPr>
            </w:pPr>
          </w:p>
        </w:tc>
      </w:tr>
      <w:tr w:rsidR="005147E7" w:rsidRPr="006F38CF" w14:paraId="08688ACA" w14:textId="77777777" w:rsidTr="005147E7">
        <w:trPr>
          <w:trHeight w:val="47"/>
        </w:trPr>
        <w:tc>
          <w:tcPr>
            <w:tcW w:w="2127" w:type="dxa"/>
            <w:vMerge/>
            <w:vAlign w:val="center"/>
          </w:tcPr>
          <w:p w14:paraId="2804BC6D" w14:textId="77777777" w:rsidR="005147E7" w:rsidRPr="006F38CF" w:rsidRDefault="005147E7" w:rsidP="00F64B5D">
            <w:pPr>
              <w:rPr>
                <w:rFonts w:asciiTheme="minorHAnsi" w:hAnsiTheme="minorHAnsi"/>
                <w:lang w:val="en-GB"/>
              </w:rPr>
            </w:pPr>
          </w:p>
        </w:tc>
        <w:tc>
          <w:tcPr>
            <w:tcW w:w="1984" w:type="dxa"/>
            <w:vAlign w:val="center"/>
          </w:tcPr>
          <w:p w14:paraId="58BD6794"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53B8BA1" w14:textId="77777777" w:rsidR="005147E7" w:rsidRPr="006F38CF" w:rsidRDefault="005147E7" w:rsidP="00F64B5D">
            <w:pPr>
              <w:rPr>
                <w:rFonts w:asciiTheme="minorHAnsi" w:hAnsiTheme="minorHAnsi"/>
                <w:szCs w:val="22"/>
                <w:lang w:val="en-GB"/>
              </w:rPr>
            </w:pPr>
          </w:p>
        </w:tc>
      </w:tr>
      <w:tr w:rsidR="005147E7" w:rsidRPr="006F38CF" w14:paraId="43542D41" w14:textId="77777777" w:rsidTr="005147E7">
        <w:trPr>
          <w:trHeight w:val="404"/>
        </w:trPr>
        <w:tc>
          <w:tcPr>
            <w:tcW w:w="2127" w:type="dxa"/>
            <w:vAlign w:val="center"/>
          </w:tcPr>
          <w:p w14:paraId="2DA11F0E" w14:textId="77777777" w:rsidR="005147E7" w:rsidRPr="006F38CF" w:rsidRDefault="005147E7" w:rsidP="00F64B5D">
            <w:pPr>
              <w:rPr>
                <w:rFonts w:asciiTheme="minorHAnsi" w:hAnsiTheme="minorHAnsi"/>
                <w:lang w:val="en-GB"/>
              </w:rPr>
            </w:pPr>
          </w:p>
        </w:tc>
        <w:tc>
          <w:tcPr>
            <w:tcW w:w="1984" w:type="dxa"/>
            <w:vAlign w:val="center"/>
          </w:tcPr>
          <w:p w14:paraId="1931345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FB2397D" w14:textId="77777777" w:rsidR="005147E7" w:rsidRPr="006F38CF" w:rsidRDefault="005147E7" w:rsidP="00F64B5D">
            <w:pPr>
              <w:rPr>
                <w:rFonts w:asciiTheme="minorHAnsi" w:hAnsiTheme="minorHAnsi"/>
                <w:szCs w:val="22"/>
                <w:lang w:val="en-GB"/>
              </w:rPr>
            </w:pPr>
          </w:p>
        </w:tc>
      </w:tr>
      <w:tr w:rsidR="005147E7" w:rsidRPr="006F38CF" w14:paraId="05D679F2" w14:textId="77777777" w:rsidTr="005147E7">
        <w:trPr>
          <w:trHeight w:val="482"/>
        </w:trPr>
        <w:tc>
          <w:tcPr>
            <w:tcW w:w="2127" w:type="dxa"/>
            <w:vMerge w:val="restart"/>
            <w:vAlign w:val="center"/>
          </w:tcPr>
          <w:p w14:paraId="0F58DCF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F220570" w14:textId="77777777" w:rsidR="005147E7" w:rsidRPr="006F38CF" w:rsidRDefault="00000000" w:rsidP="00F64B5D">
            <w:pPr>
              <w:rPr>
                <w:rFonts w:asciiTheme="minorHAnsi" w:hAnsiTheme="minorHAnsi"/>
                <w:lang w:val="en-GB"/>
              </w:rPr>
            </w:pPr>
            <w:sdt>
              <w:sdtPr>
                <w:rPr>
                  <w:color w:val="000000"/>
                  <w:lang w:val="en-US"/>
                </w:rPr>
                <w:id w:val="-55670580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37377061" w14:textId="77777777" w:rsidR="005147E7" w:rsidRPr="006F38CF" w:rsidRDefault="00000000" w:rsidP="00F64B5D">
            <w:pPr>
              <w:rPr>
                <w:rFonts w:asciiTheme="minorHAnsi" w:hAnsiTheme="minorHAnsi"/>
                <w:lang w:val="en-GB"/>
              </w:rPr>
            </w:pPr>
            <w:sdt>
              <w:sdtPr>
                <w:rPr>
                  <w:color w:val="000000"/>
                  <w:lang w:val="en-US"/>
                </w:rPr>
                <w:id w:val="-78180471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64DF1925" w14:textId="77777777" w:rsidR="005147E7" w:rsidRPr="006F38CF" w:rsidRDefault="00000000" w:rsidP="00F64B5D">
            <w:pPr>
              <w:rPr>
                <w:rFonts w:asciiTheme="minorHAnsi" w:hAnsiTheme="minorHAnsi"/>
                <w:lang w:val="en-GB"/>
              </w:rPr>
            </w:pPr>
            <w:sdt>
              <w:sdtPr>
                <w:rPr>
                  <w:color w:val="000000"/>
                  <w:lang w:val="en-US"/>
                </w:rPr>
                <w:id w:val="-27107923"/>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 xml:space="preserve">Trainees </w:t>
            </w:r>
          </w:p>
          <w:p w14:paraId="5DD48D76" w14:textId="77777777" w:rsidR="005147E7" w:rsidRPr="006F38CF" w:rsidRDefault="00000000" w:rsidP="00F64B5D">
            <w:pPr>
              <w:rPr>
                <w:rFonts w:asciiTheme="minorHAnsi" w:hAnsiTheme="minorHAnsi"/>
                <w:lang w:val="en-GB"/>
              </w:rPr>
            </w:pPr>
            <w:sdt>
              <w:sdtPr>
                <w:rPr>
                  <w:color w:val="000000"/>
                  <w:lang w:val="en-US"/>
                </w:rPr>
                <w:id w:val="101210607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Administrative staff</w:t>
            </w:r>
          </w:p>
          <w:p w14:paraId="3E43CCB9" w14:textId="77777777" w:rsidR="005147E7" w:rsidRPr="006F38CF" w:rsidRDefault="00000000" w:rsidP="00F64B5D">
            <w:pPr>
              <w:rPr>
                <w:rFonts w:asciiTheme="minorHAnsi" w:hAnsiTheme="minorHAnsi"/>
                <w:lang w:val="en-GB"/>
              </w:rPr>
            </w:pPr>
            <w:sdt>
              <w:sdtPr>
                <w:rPr>
                  <w:color w:val="000000"/>
                </w:rPr>
                <w:id w:val="6397016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4A119B6A" w14:textId="77777777" w:rsidR="005147E7" w:rsidRPr="006F38CF" w:rsidRDefault="00000000" w:rsidP="00F64B5D">
            <w:pPr>
              <w:rPr>
                <w:rFonts w:asciiTheme="minorHAnsi" w:hAnsiTheme="minorHAnsi"/>
                <w:lang w:val="en-GB"/>
              </w:rPr>
            </w:pPr>
            <w:sdt>
              <w:sdtPr>
                <w:rPr>
                  <w:color w:val="000000"/>
                </w:rPr>
                <w:id w:val="1948035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208412EB" w14:textId="77777777" w:rsidR="005147E7" w:rsidRPr="006F38CF" w:rsidRDefault="00000000" w:rsidP="00F64B5D">
            <w:pPr>
              <w:rPr>
                <w:rFonts w:asciiTheme="minorHAnsi" w:hAnsiTheme="minorHAnsi"/>
                <w:lang w:val="en-GB"/>
              </w:rPr>
            </w:pPr>
            <w:sdt>
              <w:sdtPr>
                <w:rPr>
                  <w:color w:val="000000"/>
                </w:rPr>
                <w:id w:val="-30438994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4FC637F3" w14:textId="77777777" w:rsidTr="005147E7">
        <w:trPr>
          <w:trHeight w:val="482"/>
        </w:trPr>
        <w:tc>
          <w:tcPr>
            <w:tcW w:w="2127" w:type="dxa"/>
            <w:vMerge/>
            <w:vAlign w:val="center"/>
          </w:tcPr>
          <w:p w14:paraId="1010F1B7"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515A0D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9C759A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D62780" w14:textId="77777777" w:rsidTr="005147E7">
        <w:trPr>
          <w:trHeight w:val="698"/>
        </w:trPr>
        <w:tc>
          <w:tcPr>
            <w:tcW w:w="2127" w:type="dxa"/>
            <w:tcBorders>
              <w:right w:val="single" w:sz="4" w:space="0" w:color="auto"/>
            </w:tcBorders>
            <w:vAlign w:val="center"/>
          </w:tcPr>
          <w:p w14:paraId="025D438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F4CBF1" w14:textId="77777777" w:rsidR="005147E7" w:rsidRPr="006F38CF" w:rsidRDefault="00000000" w:rsidP="00F64B5D">
            <w:pPr>
              <w:rPr>
                <w:rFonts w:asciiTheme="minorHAnsi" w:hAnsiTheme="minorHAnsi"/>
                <w:lang w:val="en-GB"/>
              </w:rPr>
            </w:pPr>
            <w:sdt>
              <w:sdtPr>
                <w:rPr>
                  <w:color w:val="000000"/>
                </w:rPr>
                <w:id w:val="1870416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2040A8FB" w14:textId="77777777" w:rsidR="005147E7" w:rsidRPr="006F38CF" w:rsidRDefault="00000000" w:rsidP="00F64B5D">
            <w:pPr>
              <w:rPr>
                <w:rFonts w:asciiTheme="minorHAnsi" w:hAnsiTheme="minorHAnsi"/>
                <w:lang w:val="en-GB"/>
              </w:rPr>
            </w:pPr>
            <w:sdt>
              <w:sdtPr>
                <w:rPr>
                  <w:color w:val="000000"/>
                </w:rPr>
                <w:id w:val="202157965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B9F7A26" w14:textId="77777777" w:rsidR="005147E7" w:rsidRPr="006F38CF" w:rsidRDefault="00000000" w:rsidP="00F64B5D">
            <w:pPr>
              <w:rPr>
                <w:rFonts w:asciiTheme="minorHAnsi" w:hAnsiTheme="minorHAnsi"/>
                <w:lang w:val="en-GB"/>
              </w:rPr>
            </w:pPr>
            <w:sdt>
              <w:sdtPr>
                <w:rPr>
                  <w:color w:val="000000"/>
                </w:rPr>
                <w:id w:val="20103280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601E0342" w14:textId="77777777" w:rsidR="005147E7" w:rsidRPr="006F38CF" w:rsidRDefault="00000000" w:rsidP="00F64B5D">
            <w:pPr>
              <w:rPr>
                <w:rFonts w:asciiTheme="minorHAnsi" w:hAnsiTheme="minorHAnsi"/>
                <w:lang w:val="en-GB"/>
              </w:rPr>
            </w:pPr>
            <w:sdt>
              <w:sdtPr>
                <w:rPr>
                  <w:color w:val="000000"/>
                </w:rPr>
                <w:id w:val="-143057159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A6FD3C3" w14:textId="77777777" w:rsidR="005147E7" w:rsidRPr="006F38CF" w:rsidRDefault="00000000" w:rsidP="00F64B5D">
            <w:pPr>
              <w:rPr>
                <w:rFonts w:asciiTheme="minorHAnsi" w:hAnsiTheme="minorHAnsi"/>
                <w:lang w:val="en-GB"/>
              </w:rPr>
            </w:pPr>
            <w:sdt>
              <w:sdtPr>
                <w:rPr>
                  <w:color w:val="000000"/>
                </w:rPr>
                <w:id w:val="-209190808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2F1BE969" w14:textId="77777777" w:rsidR="005147E7" w:rsidRPr="006F38CF" w:rsidRDefault="00000000" w:rsidP="00F64B5D">
            <w:pPr>
              <w:rPr>
                <w:rFonts w:asciiTheme="minorHAnsi" w:hAnsiTheme="minorHAnsi"/>
                <w:lang w:val="en-GB"/>
              </w:rPr>
            </w:pPr>
            <w:sdt>
              <w:sdtPr>
                <w:rPr>
                  <w:color w:val="000000"/>
                </w:rPr>
                <w:id w:val="-82274015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1EB648D9" w14:textId="77777777" w:rsidR="005147E7" w:rsidRPr="006F38CF" w:rsidRDefault="005147E7" w:rsidP="00902D14"/>
    <w:p w14:paraId="52155D29" w14:textId="77777777" w:rsidR="005147E7" w:rsidRPr="00902D14" w:rsidRDefault="005147E7" w:rsidP="00F64B5D">
      <w:pPr>
        <w:rPr>
          <w:i/>
          <w:color w:val="FF0000"/>
        </w:rPr>
      </w:pPr>
      <w:r w:rsidRPr="00902D14">
        <w:rPr>
          <w:i/>
          <w:color w:val="FF0000"/>
        </w:rPr>
        <w:t>Please copy and paste tables as necessary.</w:t>
      </w:r>
    </w:p>
    <w:p w14:paraId="18A3CDCE" w14:textId="77777777" w:rsidR="005147E7" w:rsidRDefault="005147E7" w:rsidP="00902D14"/>
    <w:p w14:paraId="5F1B1E7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59CD1979" w14:textId="77777777" w:rsidTr="007A50D9">
        <w:tc>
          <w:tcPr>
            <w:tcW w:w="2127" w:type="dxa"/>
            <w:vAlign w:val="center"/>
          </w:tcPr>
          <w:p w14:paraId="2E6DACA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08462B2"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31CB281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0752B749" w14:textId="77777777" w:rsidTr="005147E7">
        <w:trPr>
          <w:trHeight w:val="493"/>
        </w:trPr>
        <w:tc>
          <w:tcPr>
            <w:tcW w:w="2127" w:type="dxa"/>
            <w:vAlign w:val="center"/>
          </w:tcPr>
          <w:p w14:paraId="2C57161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3F84A9A" w14:textId="77777777" w:rsidR="005147E7" w:rsidRPr="006F38CF" w:rsidRDefault="005147E7" w:rsidP="00F64B5D">
            <w:pPr>
              <w:rPr>
                <w:rFonts w:asciiTheme="minorHAnsi" w:hAnsiTheme="minorHAnsi"/>
                <w:szCs w:val="22"/>
                <w:lang w:val="en-GB"/>
              </w:rPr>
            </w:pPr>
          </w:p>
        </w:tc>
      </w:tr>
      <w:tr w:rsidR="005147E7" w:rsidRPr="006F38CF" w14:paraId="2550E039" w14:textId="77777777" w:rsidTr="005147E7">
        <w:trPr>
          <w:trHeight w:val="493"/>
        </w:trPr>
        <w:tc>
          <w:tcPr>
            <w:tcW w:w="2127" w:type="dxa"/>
            <w:vAlign w:val="center"/>
          </w:tcPr>
          <w:p w14:paraId="0B4E2DF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46D471" w14:textId="77777777" w:rsidR="005147E7" w:rsidRPr="006F38CF" w:rsidRDefault="005147E7" w:rsidP="00F64B5D">
            <w:pPr>
              <w:rPr>
                <w:rFonts w:asciiTheme="minorHAnsi" w:hAnsiTheme="minorHAnsi"/>
                <w:szCs w:val="22"/>
                <w:lang w:val="en-GB"/>
              </w:rPr>
            </w:pPr>
          </w:p>
        </w:tc>
      </w:tr>
      <w:tr w:rsidR="005147E7" w:rsidRPr="006F38CF" w14:paraId="13A8305F" w14:textId="77777777" w:rsidTr="005147E7">
        <w:trPr>
          <w:trHeight w:val="493"/>
        </w:trPr>
        <w:tc>
          <w:tcPr>
            <w:tcW w:w="2127" w:type="dxa"/>
            <w:vAlign w:val="center"/>
          </w:tcPr>
          <w:p w14:paraId="2AB6B72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E9C77AE" w14:textId="77777777" w:rsidR="005147E7" w:rsidRPr="006F38CF" w:rsidRDefault="005147E7" w:rsidP="00F64B5D">
            <w:pPr>
              <w:rPr>
                <w:rFonts w:asciiTheme="minorHAnsi" w:hAnsiTheme="minorHAnsi"/>
                <w:szCs w:val="22"/>
                <w:lang w:val="en-GB"/>
              </w:rPr>
            </w:pPr>
          </w:p>
        </w:tc>
      </w:tr>
      <w:tr w:rsidR="005147E7" w:rsidRPr="006F38CF" w14:paraId="248DF25D" w14:textId="77777777" w:rsidTr="005147E7">
        <w:trPr>
          <w:trHeight w:val="493"/>
        </w:trPr>
        <w:tc>
          <w:tcPr>
            <w:tcW w:w="2127" w:type="dxa"/>
            <w:vAlign w:val="center"/>
          </w:tcPr>
          <w:p w14:paraId="36545E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DA881F1" w14:textId="77777777" w:rsidR="005147E7" w:rsidRPr="006F38CF" w:rsidRDefault="005147E7" w:rsidP="00F64B5D">
            <w:pPr>
              <w:rPr>
                <w:rFonts w:asciiTheme="minorHAnsi" w:hAnsiTheme="minorHAnsi"/>
                <w:szCs w:val="22"/>
                <w:lang w:val="en-GB"/>
              </w:rPr>
            </w:pPr>
          </w:p>
        </w:tc>
      </w:tr>
      <w:tr w:rsidR="005147E7" w:rsidRPr="006F38CF" w14:paraId="4430FDE4" w14:textId="77777777" w:rsidTr="005147E7">
        <w:trPr>
          <w:trHeight w:val="493"/>
        </w:trPr>
        <w:tc>
          <w:tcPr>
            <w:tcW w:w="2127" w:type="dxa"/>
            <w:vAlign w:val="center"/>
          </w:tcPr>
          <w:p w14:paraId="74979E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Estimated Start Date (dd-mm-yyyy)</w:t>
            </w:r>
          </w:p>
        </w:tc>
        <w:tc>
          <w:tcPr>
            <w:tcW w:w="2551" w:type="dxa"/>
            <w:vAlign w:val="center"/>
          </w:tcPr>
          <w:p w14:paraId="779F97A7" w14:textId="77777777" w:rsidR="005147E7" w:rsidRPr="006F38CF" w:rsidRDefault="005147E7" w:rsidP="00F64B5D">
            <w:pPr>
              <w:rPr>
                <w:rFonts w:asciiTheme="minorHAnsi" w:hAnsiTheme="minorHAnsi"/>
                <w:szCs w:val="22"/>
                <w:lang w:val="en-GB"/>
              </w:rPr>
            </w:pPr>
          </w:p>
        </w:tc>
        <w:tc>
          <w:tcPr>
            <w:tcW w:w="2551" w:type="dxa"/>
            <w:vAlign w:val="center"/>
          </w:tcPr>
          <w:p w14:paraId="4089D2B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026653E3"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2AACD9EC" w14:textId="77777777" w:rsidR="005147E7" w:rsidRPr="006F38CF" w:rsidRDefault="005147E7" w:rsidP="00F64B5D">
            <w:pPr>
              <w:rPr>
                <w:rFonts w:asciiTheme="minorHAnsi" w:hAnsiTheme="minorHAnsi"/>
                <w:szCs w:val="22"/>
                <w:lang w:val="en-GB"/>
              </w:rPr>
            </w:pPr>
          </w:p>
        </w:tc>
      </w:tr>
      <w:tr w:rsidR="005147E7" w:rsidRPr="006F38CF" w14:paraId="7621E729" w14:textId="77777777" w:rsidTr="005147E7">
        <w:trPr>
          <w:trHeight w:val="493"/>
        </w:trPr>
        <w:tc>
          <w:tcPr>
            <w:tcW w:w="2127" w:type="dxa"/>
            <w:vAlign w:val="center"/>
          </w:tcPr>
          <w:p w14:paraId="2688E5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CD65904" w14:textId="77777777" w:rsidR="005147E7" w:rsidRPr="006F38CF" w:rsidRDefault="005147E7" w:rsidP="00F64B5D">
            <w:pPr>
              <w:rPr>
                <w:rFonts w:asciiTheme="minorHAnsi" w:hAnsiTheme="minorHAnsi"/>
                <w:szCs w:val="22"/>
                <w:lang w:val="en-GB"/>
              </w:rPr>
            </w:pPr>
          </w:p>
        </w:tc>
      </w:tr>
      <w:tr w:rsidR="005147E7" w:rsidRPr="006F38CF" w14:paraId="603C1A5D" w14:textId="77777777" w:rsidTr="005147E7">
        <w:trPr>
          <w:trHeight w:val="493"/>
        </w:trPr>
        <w:tc>
          <w:tcPr>
            <w:tcW w:w="2127" w:type="dxa"/>
            <w:vAlign w:val="center"/>
          </w:tcPr>
          <w:p w14:paraId="0DAE01B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678479A8" w14:textId="77777777" w:rsidR="005147E7" w:rsidRPr="006F38CF" w:rsidRDefault="005147E7" w:rsidP="00F64B5D">
            <w:pPr>
              <w:rPr>
                <w:rFonts w:asciiTheme="minorHAnsi" w:hAnsiTheme="minorHAnsi"/>
                <w:szCs w:val="22"/>
                <w:lang w:val="en-GB"/>
              </w:rPr>
            </w:pPr>
          </w:p>
        </w:tc>
      </w:tr>
      <w:tr w:rsidR="00A53424" w:rsidRPr="006F38CF" w14:paraId="30BA0FF0" w14:textId="77777777" w:rsidTr="007A50D9">
        <w:trPr>
          <w:trHeight w:val="493"/>
        </w:trPr>
        <w:tc>
          <w:tcPr>
            <w:tcW w:w="2127" w:type="dxa"/>
            <w:vAlign w:val="center"/>
          </w:tcPr>
          <w:p w14:paraId="7CCC570B"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6344B7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F3FE17B" w14:textId="77777777" w:rsidR="00A53424" w:rsidRPr="006F38CF" w:rsidRDefault="00A53424" w:rsidP="007A50D9">
            <w:pPr>
              <w:rPr>
                <w:rFonts w:asciiTheme="minorHAnsi" w:hAnsiTheme="minorHAnsi"/>
                <w:szCs w:val="22"/>
                <w:lang w:val="en-GB"/>
              </w:rPr>
            </w:pPr>
          </w:p>
        </w:tc>
      </w:tr>
    </w:tbl>
    <w:p w14:paraId="6D02455F" w14:textId="77777777" w:rsidR="005147E7" w:rsidRPr="006F38CF" w:rsidRDefault="005147E7" w:rsidP="00F64B5D">
      <w:pPr>
        <w:rPr>
          <w:b/>
        </w:rPr>
      </w:pPr>
    </w:p>
    <w:p w14:paraId="0B2C4FE4" w14:textId="77777777" w:rsidR="005147E7" w:rsidRPr="006F38CF" w:rsidRDefault="005147E7" w:rsidP="00F64B5D">
      <w:pPr>
        <w:rPr>
          <w:b/>
          <w:sz w:val="24"/>
          <w:szCs w:val="24"/>
        </w:rPr>
      </w:pPr>
      <w:r w:rsidRPr="006F38CF">
        <w:rPr>
          <w:b/>
          <w:sz w:val="24"/>
          <w:szCs w:val="24"/>
        </w:rPr>
        <w:t>Deliverables/results/outcomes</w:t>
      </w:r>
    </w:p>
    <w:p w14:paraId="3E019367"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7B81398" w14:textId="77777777" w:rsidTr="005147E7">
        <w:tc>
          <w:tcPr>
            <w:tcW w:w="2127" w:type="dxa"/>
            <w:vMerge w:val="restart"/>
            <w:vAlign w:val="center"/>
          </w:tcPr>
          <w:p w14:paraId="5D80AB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3BCE0E"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0D5CC7CE"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69DFB6"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60CF512" w14:textId="77777777" w:rsidTr="005147E7">
        <w:tc>
          <w:tcPr>
            <w:tcW w:w="2127" w:type="dxa"/>
            <w:vMerge/>
            <w:vAlign w:val="center"/>
          </w:tcPr>
          <w:p w14:paraId="1BD49D31" w14:textId="77777777" w:rsidR="005147E7" w:rsidRPr="006F38CF" w:rsidRDefault="005147E7" w:rsidP="00F64B5D">
            <w:pPr>
              <w:rPr>
                <w:rFonts w:asciiTheme="minorHAnsi" w:hAnsiTheme="minorHAnsi"/>
                <w:lang w:val="en-GB"/>
              </w:rPr>
            </w:pPr>
          </w:p>
        </w:tc>
        <w:tc>
          <w:tcPr>
            <w:tcW w:w="1984" w:type="dxa"/>
            <w:vAlign w:val="center"/>
          </w:tcPr>
          <w:p w14:paraId="469F14A7"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FE818D1" w14:textId="77777777" w:rsidR="005147E7" w:rsidRPr="006F38CF" w:rsidRDefault="005147E7" w:rsidP="00F64B5D">
            <w:pPr>
              <w:rPr>
                <w:rFonts w:asciiTheme="minorHAnsi" w:hAnsiTheme="minorHAnsi"/>
                <w:szCs w:val="22"/>
                <w:lang w:val="en-GB"/>
              </w:rPr>
            </w:pPr>
          </w:p>
        </w:tc>
      </w:tr>
      <w:tr w:rsidR="005147E7" w:rsidRPr="006F38CF" w14:paraId="45676D33" w14:textId="77777777" w:rsidTr="005147E7">
        <w:trPr>
          <w:trHeight w:val="472"/>
        </w:trPr>
        <w:tc>
          <w:tcPr>
            <w:tcW w:w="2127" w:type="dxa"/>
            <w:vMerge/>
            <w:vAlign w:val="center"/>
          </w:tcPr>
          <w:p w14:paraId="1A22AA01" w14:textId="77777777" w:rsidR="005147E7" w:rsidRPr="006F38CF" w:rsidRDefault="005147E7" w:rsidP="00F64B5D">
            <w:pPr>
              <w:rPr>
                <w:rFonts w:asciiTheme="minorHAnsi" w:hAnsiTheme="minorHAnsi"/>
                <w:lang w:val="en-GB"/>
              </w:rPr>
            </w:pPr>
          </w:p>
        </w:tc>
        <w:tc>
          <w:tcPr>
            <w:tcW w:w="1984" w:type="dxa"/>
            <w:vAlign w:val="center"/>
          </w:tcPr>
          <w:p w14:paraId="3EE0A282"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C72D44" w14:textId="77777777" w:rsidR="005147E7" w:rsidRPr="006F38CF" w:rsidRDefault="00000000" w:rsidP="00F64B5D">
            <w:pPr>
              <w:rPr>
                <w:rFonts w:asciiTheme="minorHAnsi" w:hAnsiTheme="minorHAnsi"/>
                <w:color w:val="000000"/>
                <w:lang w:val="en-GB"/>
              </w:rPr>
            </w:pPr>
            <w:sdt>
              <w:sdtPr>
                <w:rPr>
                  <w:color w:val="000000"/>
                </w:rPr>
                <w:id w:val="195405117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62073F3" w14:textId="77777777" w:rsidR="005147E7" w:rsidRPr="006F38CF" w:rsidRDefault="00000000" w:rsidP="00F64B5D">
            <w:pPr>
              <w:rPr>
                <w:rFonts w:asciiTheme="minorHAnsi" w:hAnsiTheme="minorHAnsi"/>
                <w:color w:val="000000"/>
                <w:lang w:val="en-GB"/>
              </w:rPr>
            </w:pPr>
            <w:sdt>
              <w:sdtPr>
                <w:rPr>
                  <w:color w:val="000000"/>
                </w:rPr>
                <w:id w:val="911049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60D20D9" w14:textId="77777777" w:rsidR="005147E7" w:rsidRPr="006F38CF" w:rsidRDefault="00000000" w:rsidP="00F64B5D">
            <w:pPr>
              <w:rPr>
                <w:rFonts w:asciiTheme="minorHAnsi" w:hAnsiTheme="minorHAnsi"/>
                <w:color w:val="000000"/>
                <w:lang w:val="en-GB"/>
              </w:rPr>
            </w:pPr>
            <w:sdt>
              <w:sdtPr>
                <w:rPr>
                  <w:color w:val="000000"/>
                </w:rPr>
                <w:id w:val="-17993754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30B1EA11" w14:textId="77777777" w:rsidR="005147E7" w:rsidRPr="006F38CF" w:rsidRDefault="00000000" w:rsidP="00F64B5D">
            <w:pPr>
              <w:rPr>
                <w:rFonts w:asciiTheme="minorHAnsi" w:hAnsiTheme="minorHAnsi"/>
                <w:color w:val="000000"/>
                <w:lang w:val="en-GB"/>
              </w:rPr>
            </w:pPr>
            <w:sdt>
              <w:sdtPr>
                <w:rPr>
                  <w:color w:val="000000"/>
                </w:rPr>
                <w:id w:val="-11175126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346D61B9" w14:textId="77777777" w:rsidR="005147E7" w:rsidRPr="006F38CF" w:rsidRDefault="00000000" w:rsidP="00F64B5D">
            <w:pPr>
              <w:rPr>
                <w:rFonts w:asciiTheme="minorHAnsi" w:hAnsiTheme="minorHAnsi"/>
                <w:color w:val="000000"/>
                <w:lang w:val="en-GB"/>
              </w:rPr>
            </w:pPr>
            <w:sdt>
              <w:sdtPr>
                <w:rPr>
                  <w:color w:val="000000"/>
                </w:rPr>
                <w:id w:val="71886711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34ABDFD" w14:textId="77777777" w:rsidR="005147E7" w:rsidRPr="006F38CF" w:rsidRDefault="00000000" w:rsidP="00F64B5D">
            <w:pPr>
              <w:rPr>
                <w:rFonts w:asciiTheme="minorHAnsi" w:hAnsiTheme="minorHAnsi"/>
                <w:color w:val="000000"/>
                <w:lang w:val="en-GB"/>
              </w:rPr>
            </w:pPr>
            <w:sdt>
              <w:sdtPr>
                <w:rPr>
                  <w:color w:val="000000"/>
                </w:rPr>
                <w:id w:val="-195970835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64A63AA" w14:textId="77777777" w:rsidTr="005147E7">
        <w:tc>
          <w:tcPr>
            <w:tcW w:w="2127" w:type="dxa"/>
            <w:vMerge/>
            <w:vAlign w:val="center"/>
          </w:tcPr>
          <w:p w14:paraId="2BD512A6" w14:textId="77777777" w:rsidR="005147E7" w:rsidRPr="006F38CF" w:rsidRDefault="005147E7" w:rsidP="00F64B5D">
            <w:pPr>
              <w:rPr>
                <w:rFonts w:asciiTheme="minorHAnsi" w:hAnsiTheme="minorHAnsi"/>
                <w:lang w:val="en-GB"/>
              </w:rPr>
            </w:pPr>
          </w:p>
        </w:tc>
        <w:tc>
          <w:tcPr>
            <w:tcW w:w="1984" w:type="dxa"/>
            <w:vAlign w:val="center"/>
          </w:tcPr>
          <w:p w14:paraId="28392AF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4323C91" w14:textId="77777777" w:rsidR="005147E7" w:rsidRPr="006F38CF" w:rsidRDefault="005147E7" w:rsidP="00F64B5D">
            <w:pPr>
              <w:rPr>
                <w:rFonts w:asciiTheme="minorHAnsi" w:hAnsiTheme="minorHAnsi"/>
                <w:szCs w:val="22"/>
                <w:lang w:val="en-GB"/>
              </w:rPr>
            </w:pPr>
          </w:p>
        </w:tc>
      </w:tr>
      <w:tr w:rsidR="005147E7" w:rsidRPr="006F38CF" w14:paraId="78C86BD4" w14:textId="77777777" w:rsidTr="005147E7">
        <w:trPr>
          <w:trHeight w:val="47"/>
        </w:trPr>
        <w:tc>
          <w:tcPr>
            <w:tcW w:w="2127" w:type="dxa"/>
            <w:vMerge/>
            <w:vAlign w:val="center"/>
          </w:tcPr>
          <w:p w14:paraId="6EDE3431" w14:textId="77777777" w:rsidR="005147E7" w:rsidRPr="006F38CF" w:rsidRDefault="005147E7" w:rsidP="00F64B5D">
            <w:pPr>
              <w:rPr>
                <w:rFonts w:asciiTheme="minorHAnsi" w:hAnsiTheme="minorHAnsi"/>
                <w:lang w:val="en-GB"/>
              </w:rPr>
            </w:pPr>
          </w:p>
        </w:tc>
        <w:tc>
          <w:tcPr>
            <w:tcW w:w="1984" w:type="dxa"/>
            <w:vAlign w:val="center"/>
          </w:tcPr>
          <w:p w14:paraId="5D8527EC"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85966C5" w14:textId="77777777" w:rsidR="005147E7" w:rsidRPr="006F38CF" w:rsidRDefault="005147E7" w:rsidP="00F64B5D">
            <w:pPr>
              <w:rPr>
                <w:rFonts w:asciiTheme="minorHAnsi" w:hAnsiTheme="minorHAnsi"/>
                <w:szCs w:val="22"/>
                <w:lang w:val="en-GB"/>
              </w:rPr>
            </w:pPr>
          </w:p>
        </w:tc>
      </w:tr>
      <w:tr w:rsidR="005147E7" w:rsidRPr="006F38CF" w14:paraId="640F37BE" w14:textId="77777777" w:rsidTr="005147E7">
        <w:trPr>
          <w:trHeight w:val="404"/>
        </w:trPr>
        <w:tc>
          <w:tcPr>
            <w:tcW w:w="2127" w:type="dxa"/>
            <w:vAlign w:val="center"/>
          </w:tcPr>
          <w:p w14:paraId="3BDDA32B" w14:textId="77777777" w:rsidR="005147E7" w:rsidRPr="006F38CF" w:rsidRDefault="005147E7" w:rsidP="00F64B5D">
            <w:pPr>
              <w:rPr>
                <w:rFonts w:asciiTheme="minorHAnsi" w:hAnsiTheme="minorHAnsi"/>
                <w:lang w:val="en-GB"/>
              </w:rPr>
            </w:pPr>
          </w:p>
        </w:tc>
        <w:tc>
          <w:tcPr>
            <w:tcW w:w="1984" w:type="dxa"/>
            <w:vAlign w:val="center"/>
          </w:tcPr>
          <w:p w14:paraId="40C98BE7"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F08EA3F" w14:textId="77777777" w:rsidR="005147E7" w:rsidRPr="006F38CF" w:rsidRDefault="005147E7" w:rsidP="00F64B5D">
            <w:pPr>
              <w:rPr>
                <w:rFonts w:asciiTheme="minorHAnsi" w:hAnsiTheme="minorHAnsi"/>
                <w:szCs w:val="22"/>
                <w:lang w:val="en-GB"/>
              </w:rPr>
            </w:pPr>
          </w:p>
        </w:tc>
      </w:tr>
      <w:tr w:rsidR="005147E7" w:rsidRPr="006F38CF" w14:paraId="16820046" w14:textId="77777777" w:rsidTr="005147E7">
        <w:trPr>
          <w:trHeight w:val="482"/>
        </w:trPr>
        <w:tc>
          <w:tcPr>
            <w:tcW w:w="2127" w:type="dxa"/>
            <w:vMerge w:val="restart"/>
            <w:vAlign w:val="center"/>
          </w:tcPr>
          <w:p w14:paraId="36DA7174"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F4B86" w14:textId="77777777" w:rsidR="005147E7" w:rsidRPr="006F38CF" w:rsidRDefault="00000000" w:rsidP="00F64B5D">
            <w:pPr>
              <w:rPr>
                <w:rFonts w:asciiTheme="minorHAnsi" w:hAnsiTheme="minorHAnsi"/>
                <w:lang w:val="en-GB"/>
              </w:rPr>
            </w:pPr>
            <w:sdt>
              <w:sdtPr>
                <w:rPr>
                  <w:color w:val="000000"/>
                  <w:lang w:val="en-US"/>
                </w:rPr>
                <w:id w:val="2066988420"/>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18415276" w14:textId="77777777" w:rsidR="005147E7" w:rsidRPr="006F38CF" w:rsidRDefault="00000000" w:rsidP="00F64B5D">
            <w:pPr>
              <w:rPr>
                <w:rFonts w:asciiTheme="minorHAnsi" w:hAnsiTheme="minorHAnsi"/>
                <w:lang w:val="en-GB"/>
              </w:rPr>
            </w:pPr>
            <w:sdt>
              <w:sdtPr>
                <w:rPr>
                  <w:color w:val="000000"/>
                  <w:lang w:val="en-US"/>
                </w:rPr>
                <w:id w:val="-1665082981"/>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1D05393C" w14:textId="77777777" w:rsidR="005147E7" w:rsidRPr="006F38CF" w:rsidRDefault="00000000" w:rsidP="00F64B5D">
            <w:pPr>
              <w:rPr>
                <w:rFonts w:asciiTheme="minorHAnsi" w:hAnsiTheme="minorHAnsi"/>
                <w:lang w:val="en-GB"/>
              </w:rPr>
            </w:pPr>
            <w:sdt>
              <w:sdtPr>
                <w:rPr>
                  <w:color w:val="000000"/>
                </w:rPr>
                <w:id w:val="679246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6C716765" w14:textId="77777777" w:rsidR="005147E7" w:rsidRPr="006F38CF" w:rsidRDefault="00000000" w:rsidP="00F64B5D">
            <w:pPr>
              <w:rPr>
                <w:rFonts w:asciiTheme="minorHAnsi" w:hAnsiTheme="minorHAnsi"/>
                <w:lang w:val="en-GB"/>
              </w:rPr>
            </w:pPr>
            <w:sdt>
              <w:sdtPr>
                <w:rPr>
                  <w:color w:val="000000"/>
                </w:rPr>
                <w:id w:val="-28072813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55987B29" w14:textId="77777777" w:rsidR="005147E7" w:rsidRPr="006F38CF" w:rsidRDefault="00000000" w:rsidP="00F64B5D">
            <w:pPr>
              <w:rPr>
                <w:rFonts w:asciiTheme="minorHAnsi" w:hAnsiTheme="minorHAnsi"/>
                <w:lang w:val="en-GB"/>
              </w:rPr>
            </w:pPr>
            <w:sdt>
              <w:sdtPr>
                <w:rPr>
                  <w:color w:val="000000"/>
                </w:rPr>
                <w:id w:val="-50552127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Technical staff</w:t>
            </w:r>
          </w:p>
          <w:p w14:paraId="55B9BC45" w14:textId="77777777" w:rsidR="005147E7" w:rsidRPr="006F38CF" w:rsidRDefault="00000000" w:rsidP="00F64B5D">
            <w:pPr>
              <w:rPr>
                <w:rFonts w:asciiTheme="minorHAnsi" w:hAnsiTheme="minorHAnsi"/>
                <w:lang w:val="en-GB"/>
              </w:rPr>
            </w:pPr>
            <w:sdt>
              <w:sdtPr>
                <w:rPr>
                  <w:color w:val="000000"/>
                </w:rPr>
                <w:id w:val="-10297105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Librarians</w:t>
            </w:r>
          </w:p>
          <w:p w14:paraId="51787DE1" w14:textId="77777777" w:rsidR="005147E7" w:rsidRPr="006F38CF" w:rsidRDefault="00000000" w:rsidP="00F64B5D">
            <w:pPr>
              <w:rPr>
                <w:rFonts w:asciiTheme="minorHAnsi" w:hAnsiTheme="minorHAnsi"/>
                <w:lang w:val="en-GB"/>
              </w:rPr>
            </w:pPr>
            <w:sdt>
              <w:sdtPr>
                <w:rPr>
                  <w:color w:val="000000"/>
                </w:rPr>
                <w:id w:val="-5756684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40835D92" w14:textId="77777777" w:rsidTr="005147E7">
        <w:trPr>
          <w:trHeight w:val="482"/>
        </w:trPr>
        <w:tc>
          <w:tcPr>
            <w:tcW w:w="2127" w:type="dxa"/>
            <w:vMerge/>
            <w:vAlign w:val="center"/>
          </w:tcPr>
          <w:p w14:paraId="1451479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D34FEC5"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1E8FE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3E589C04" w14:textId="77777777" w:rsidTr="005147E7">
        <w:trPr>
          <w:trHeight w:val="557"/>
        </w:trPr>
        <w:tc>
          <w:tcPr>
            <w:tcW w:w="2127" w:type="dxa"/>
            <w:tcBorders>
              <w:right w:val="single" w:sz="4" w:space="0" w:color="auto"/>
            </w:tcBorders>
            <w:vAlign w:val="center"/>
          </w:tcPr>
          <w:p w14:paraId="0AA97CE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29CC71" w14:textId="77777777" w:rsidR="005147E7" w:rsidRPr="006F38CF" w:rsidRDefault="00000000" w:rsidP="00F64B5D">
            <w:pPr>
              <w:rPr>
                <w:rFonts w:asciiTheme="minorHAnsi" w:hAnsiTheme="minorHAnsi"/>
                <w:lang w:val="en-GB"/>
              </w:rPr>
            </w:pPr>
            <w:sdt>
              <w:sdtPr>
                <w:rPr>
                  <w:color w:val="000000"/>
                </w:rPr>
                <w:id w:val="5438844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1594BDB5" w14:textId="77777777" w:rsidR="005147E7" w:rsidRPr="006F38CF" w:rsidRDefault="00000000" w:rsidP="00F64B5D">
            <w:pPr>
              <w:rPr>
                <w:rFonts w:asciiTheme="minorHAnsi" w:hAnsiTheme="minorHAnsi"/>
                <w:lang w:val="en-GB"/>
              </w:rPr>
            </w:pPr>
            <w:sdt>
              <w:sdtPr>
                <w:rPr>
                  <w:color w:val="000000"/>
                </w:rPr>
                <w:id w:val="-202230622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3E7424" w14:textId="77777777" w:rsidR="005147E7" w:rsidRPr="006F38CF" w:rsidRDefault="00000000" w:rsidP="00F64B5D">
            <w:pPr>
              <w:rPr>
                <w:rFonts w:asciiTheme="minorHAnsi" w:hAnsiTheme="minorHAnsi"/>
                <w:lang w:val="en-GB"/>
              </w:rPr>
            </w:pPr>
            <w:sdt>
              <w:sdtPr>
                <w:rPr>
                  <w:color w:val="000000"/>
                </w:rPr>
                <w:id w:val="-20923801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24FA4313" w14:textId="77777777" w:rsidR="005147E7" w:rsidRPr="006F38CF" w:rsidRDefault="00000000" w:rsidP="00F64B5D">
            <w:pPr>
              <w:rPr>
                <w:rFonts w:asciiTheme="minorHAnsi" w:hAnsiTheme="minorHAnsi"/>
                <w:lang w:val="en-GB"/>
              </w:rPr>
            </w:pPr>
            <w:sdt>
              <w:sdtPr>
                <w:rPr>
                  <w:color w:val="000000"/>
                </w:rPr>
                <w:id w:val="44848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EBFA02" w14:textId="77777777" w:rsidR="005147E7" w:rsidRPr="006F38CF" w:rsidRDefault="00000000" w:rsidP="00F64B5D">
            <w:pPr>
              <w:rPr>
                <w:rFonts w:asciiTheme="minorHAnsi" w:hAnsiTheme="minorHAnsi"/>
                <w:lang w:val="en-GB"/>
              </w:rPr>
            </w:pPr>
            <w:sdt>
              <w:sdtPr>
                <w:rPr>
                  <w:color w:val="000000"/>
                </w:rPr>
                <w:id w:val="14232042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0AE2EADB" w14:textId="77777777" w:rsidR="005147E7" w:rsidRPr="006F38CF" w:rsidRDefault="00000000" w:rsidP="00F64B5D">
            <w:pPr>
              <w:rPr>
                <w:rFonts w:asciiTheme="minorHAnsi" w:hAnsiTheme="minorHAnsi"/>
                <w:lang w:val="en-GB"/>
              </w:rPr>
            </w:pPr>
            <w:sdt>
              <w:sdtPr>
                <w:rPr>
                  <w:color w:val="000000"/>
                </w:rPr>
                <w:id w:val="-12401184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686611BA" w14:textId="77777777" w:rsidR="005147E7" w:rsidRPr="006F38CF" w:rsidRDefault="005147E7" w:rsidP="00F64B5D"/>
    <w:p w14:paraId="2EC30954"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0B499F8E" w14:textId="77777777" w:rsidR="005147E7" w:rsidRPr="006F38CF" w:rsidRDefault="005147E7" w:rsidP="00F64B5D"/>
    <w:p w14:paraId="227ABB5E"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972C224"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228EB360" w14:textId="77777777" w:rsidR="00574B25" w:rsidRPr="00AE6678" w:rsidRDefault="00574B25" w:rsidP="00F64B5D"/>
    <w:p w14:paraId="57842A9D"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14:paraId="0463A07B" w14:textId="77777777" w:rsidR="00AE6678" w:rsidRDefault="00AE6678" w:rsidP="00F64B5D"/>
    <w:p w14:paraId="7D10412F"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71D7E576"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3A1923F"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8746390"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41C5BB6"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0EF72B23"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3B3EA546"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D5733D0"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56B940B"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1B4F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53B78D45"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028AD030"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22617FB4"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116CF410"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DBC1DD"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A8E9AA"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319094E"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286DA6A"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A75EFA0"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9767BC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1786DE6"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541CBEC9"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DD001A1"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5FDB6ACF"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7F9D61A2" w14:textId="77777777" w:rsidR="00574B25" w:rsidRPr="006F38CF" w:rsidRDefault="00574B25" w:rsidP="00F64B5D">
            <w:pPr>
              <w:rPr>
                <w:bCs/>
                <w:color w:val="000000"/>
              </w:rPr>
            </w:pPr>
          </w:p>
        </w:tc>
      </w:tr>
      <w:tr w:rsidR="00574B25" w:rsidRPr="006F38CF" w14:paraId="1570E79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B36F00"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5B6322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49AF1C9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E8DAEB"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9235232"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B15266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56FEA68"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1806448"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940974"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B3B852D" w14:textId="77777777" w:rsidR="00574B25" w:rsidRPr="006F38CF" w:rsidRDefault="00574B25" w:rsidP="00F64B5D">
            <w:pPr>
              <w:rPr>
                <w:szCs w:val="22"/>
              </w:rPr>
            </w:pPr>
          </w:p>
        </w:tc>
      </w:tr>
      <w:tr w:rsidR="00574B25" w:rsidRPr="006F38CF" w14:paraId="10BB2BA1"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724AD4"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6AD63D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24DCB54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42235423"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05F9968"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8D0AB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3DFEEF6"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DF11DC"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BCEB21"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2953265" w14:textId="77777777" w:rsidR="00574B25" w:rsidRPr="006F38CF" w:rsidRDefault="00574B25" w:rsidP="00F64B5D">
            <w:pPr>
              <w:rPr>
                <w:szCs w:val="22"/>
              </w:rPr>
            </w:pPr>
          </w:p>
        </w:tc>
      </w:tr>
      <w:tr w:rsidR="00574B25" w:rsidRPr="006F38CF" w14:paraId="7A9C0D30"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7857848"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6645638"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24C8A1E"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D5B90B1"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CCAB07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6DFA63B"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CF914B3" w14:textId="77777777" w:rsidR="00574B25" w:rsidRPr="006F38CF" w:rsidRDefault="00574B25" w:rsidP="00F64B5D">
            <w:pPr>
              <w:rPr>
                <w:bCs/>
                <w:color w:val="000000"/>
              </w:rPr>
            </w:pPr>
          </w:p>
        </w:tc>
      </w:tr>
      <w:tr w:rsidR="00574B25" w:rsidRPr="006F38CF" w14:paraId="6470B496"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B2D582"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AB5CBC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B581658"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0D5E0184"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A6CECBB"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FC2C295"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DAFC99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BD64CB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493F80"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015EEA4" w14:textId="77777777" w:rsidR="00574B25" w:rsidRPr="006F38CF" w:rsidRDefault="00574B25" w:rsidP="00F64B5D">
            <w:pPr>
              <w:rPr>
                <w:szCs w:val="22"/>
              </w:rPr>
            </w:pPr>
          </w:p>
        </w:tc>
      </w:tr>
      <w:tr w:rsidR="00574B25" w:rsidRPr="006F38CF" w14:paraId="14DC36D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52CCC25F"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449A2D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7F99E6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6E3F808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532BF7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6E72A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D521E15"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259111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DF0F313"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FA9EC54" w14:textId="77777777" w:rsidR="00574B25" w:rsidRPr="006F38CF" w:rsidRDefault="00574B25" w:rsidP="00F64B5D">
            <w:pPr>
              <w:rPr>
                <w:szCs w:val="22"/>
              </w:rPr>
            </w:pPr>
          </w:p>
        </w:tc>
      </w:tr>
      <w:tr w:rsidR="00574B25" w:rsidRPr="006F38CF" w14:paraId="15601D5B"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5F30DEA0"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D97803"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1DE0DC3"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EC2E9A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68A7027"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77FD62C1"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EC2771B" w14:textId="77777777" w:rsidR="00574B25" w:rsidRPr="006F38CF" w:rsidRDefault="00574B25" w:rsidP="00F64B5D">
            <w:pPr>
              <w:rPr>
                <w:bCs/>
                <w:color w:val="000000"/>
              </w:rPr>
            </w:pPr>
            <w:r w:rsidRPr="006F38CF">
              <w:rPr>
                <w:bCs/>
                <w:color w:val="000000"/>
              </w:rPr>
              <w:t> </w:t>
            </w:r>
          </w:p>
        </w:tc>
      </w:tr>
      <w:tr w:rsidR="00574B25" w:rsidRPr="006F38CF" w14:paraId="167993B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52D7AB"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3C288A0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A43C5E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50CBBF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9496E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36CF187"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7AC64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2162DFF"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EF680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677A173" w14:textId="77777777" w:rsidR="00574B25" w:rsidRPr="006F38CF" w:rsidRDefault="00574B25" w:rsidP="00F64B5D">
            <w:pPr>
              <w:rPr>
                <w:szCs w:val="22"/>
              </w:rPr>
            </w:pPr>
          </w:p>
        </w:tc>
      </w:tr>
      <w:tr w:rsidR="00574B25" w:rsidRPr="006F38CF" w14:paraId="05E8B22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5125A721"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2C89854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2CB3BB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9BF323A"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6F6A4DF"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F1FFBF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9131837"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C94C0D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1B696D3"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4C508A0" w14:textId="77777777" w:rsidR="00574B25" w:rsidRPr="006F38CF" w:rsidRDefault="00574B25" w:rsidP="00F64B5D">
            <w:pPr>
              <w:rPr>
                <w:szCs w:val="22"/>
              </w:rPr>
            </w:pPr>
          </w:p>
        </w:tc>
      </w:tr>
      <w:tr w:rsidR="00574B25" w:rsidRPr="006F38CF" w14:paraId="54F7A29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B073558"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E964D2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19D4DD"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507EF16"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C6BFFCD"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641290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CCFA4F1" w14:textId="77777777" w:rsidR="00574B25" w:rsidRPr="006F38CF" w:rsidRDefault="00574B25" w:rsidP="00F64B5D"/>
        </w:tc>
      </w:tr>
      <w:tr w:rsidR="00574B25" w:rsidRPr="006F38CF" w14:paraId="60CEDD4F"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2664E9"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4AFA0C7F"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75BE336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1CC723BB"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EB275A8"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3F5874C4"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F8448A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E463D8"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4D73740"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2F6F6DAA" w14:textId="77777777" w:rsidR="00574B25" w:rsidRPr="006F38CF" w:rsidRDefault="00574B25" w:rsidP="00F64B5D">
            <w:pPr>
              <w:rPr>
                <w:szCs w:val="22"/>
              </w:rPr>
            </w:pPr>
          </w:p>
        </w:tc>
      </w:tr>
      <w:tr w:rsidR="00574B25" w:rsidRPr="006F38CF" w14:paraId="7A57E98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B0D15A2"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03E44F"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05A794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9EC4734"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87473A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684A3E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98FD80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5ECCCD"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5E3828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4145042" w14:textId="77777777" w:rsidR="00574B25" w:rsidRPr="006F38CF" w:rsidRDefault="00574B25" w:rsidP="00F64B5D">
            <w:pPr>
              <w:rPr>
                <w:szCs w:val="22"/>
              </w:rPr>
            </w:pPr>
          </w:p>
        </w:tc>
      </w:tr>
      <w:tr w:rsidR="00574B25" w:rsidRPr="006F38CF" w14:paraId="07D8AE11"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9A72CC0"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D6C7E8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63E73B6"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4E9B3DB"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4A5AEE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32AACE"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CF7C19" w14:textId="77777777" w:rsidR="00574B25" w:rsidRPr="006F38CF" w:rsidRDefault="00574B25" w:rsidP="00F64B5D"/>
        </w:tc>
      </w:tr>
      <w:tr w:rsidR="00574B25" w:rsidRPr="006F38CF" w14:paraId="2168AE2B"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9A73A1"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2652BCD5"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F230CF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EB48A64"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F2DD613"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C7A7623"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6112F162"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EC3202F"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EB66DEA"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7A35E63" w14:textId="77777777" w:rsidR="00574B25" w:rsidRPr="006F38CF" w:rsidRDefault="00574B25" w:rsidP="00F64B5D">
            <w:pPr>
              <w:rPr>
                <w:szCs w:val="22"/>
              </w:rPr>
            </w:pPr>
          </w:p>
        </w:tc>
      </w:tr>
      <w:tr w:rsidR="00574B25" w:rsidRPr="006F38CF" w14:paraId="1A20580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7EE75E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22EB17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45A9D5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353B3AE"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4D20EB5C"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F1F766"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7ACC8C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A9ED05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9AB4883"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B099830" w14:textId="77777777" w:rsidR="00574B25" w:rsidRPr="006F38CF" w:rsidRDefault="00574B25" w:rsidP="00F64B5D">
            <w:pPr>
              <w:rPr>
                <w:szCs w:val="22"/>
              </w:rPr>
            </w:pPr>
          </w:p>
        </w:tc>
      </w:tr>
      <w:tr w:rsidR="00574B25" w:rsidRPr="006F38CF" w14:paraId="6E4CA213"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65DE08A4"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1FE5E56"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675CC2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025D5E0"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68AC6D1"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4FA34F7"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2DCEB6EE" w14:textId="77777777" w:rsidR="00574B25" w:rsidRPr="006F38CF" w:rsidRDefault="00574B25" w:rsidP="00F64B5D">
            <w:pPr>
              <w:rPr>
                <w:bCs/>
                <w:color w:val="000000"/>
              </w:rPr>
            </w:pPr>
            <w:r w:rsidRPr="006F38CF">
              <w:rPr>
                <w:bCs/>
                <w:color w:val="000000"/>
              </w:rPr>
              <w:t> </w:t>
            </w:r>
          </w:p>
        </w:tc>
      </w:tr>
      <w:tr w:rsidR="00574B25" w:rsidRPr="006F38CF" w14:paraId="66F0DDC2"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0CF29609"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17296BC"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340D7E5E"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04B5AE59"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48EE49C6"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789108AB"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6F067CDB" w14:textId="77777777" w:rsidR="00574B25" w:rsidRPr="006F38CF" w:rsidRDefault="00574B25" w:rsidP="00F64B5D">
            <w:pPr>
              <w:rPr>
                <w:bCs/>
                <w:color w:val="000000"/>
              </w:rPr>
            </w:pPr>
            <w:r w:rsidRPr="006F38CF">
              <w:rPr>
                <w:bCs/>
                <w:color w:val="000000"/>
              </w:rPr>
              <w:t> </w:t>
            </w:r>
          </w:p>
        </w:tc>
      </w:tr>
    </w:tbl>
    <w:p w14:paraId="41785396" w14:textId="77777777" w:rsidR="00574B25" w:rsidRPr="00902D14" w:rsidRDefault="00574B25" w:rsidP="00F64B5D">
      <w:pPr>
        <w:rPr>
          <w:i/>
          <w:color w:val="FF0000"/>
        </w:rPr>
      </w:pPr>
      <w:r w:rsidRPr="00902D14">
        <w:rPr>
          <w:i/>
          <w:color w:val="FF0000"/>
        </w:rPr>
        <w:t>Please insert rows as necessary</w:t>
      </w:r>
    </w:p>
    <w:p w14:paraId="402B81DA" w14:textId="77777777" w:rsidR="00690CED" w:rsidRPr="00690CED" w:rsidRDefault="00690CED" w:rsidP="00F64B5D"/>
    <w:p w14:paraId="6021524C" w14:textId="77777777" w:rsidR="005749A3" w:rsidRPr="006F38CF" w:rsidRDefault="005749A3" w:rsidP="00F64B5D"/>
    <w:p w14:paraId="795F2019"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15F4DE6"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503C6345" w14:textId="77777777" w:rsidR="00E00A29" w:rsidRPr="006F38CF" w:rsidRDefault="00E00A29" w:rsidP="00F64B5D"/>
    <w:p w14:paraId="37B92B6E"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55C3DAE0" w14:textId="77777777" w:rsidR="00E00A29" w:rsidRPr="00AF7989" w:rsidRDefault="00E00A29" w:rsidP="00F64B5D"/>
    <w:p w14:paraId="55B09AE4"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7332FCA9"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F8A8F8A" w14:textId="77777777" w:rsidTr="006B3976">
        <w:trPr>
          <w:trHeight w:val="567"/>
        </w:trPr>
        <w:tc>
          <w:tcPr>
            <w:tcW w:w="9639" w:type="dxa"/>
          </w:tcPr>
          <w:p w14:paraId="0613C573" w14:textId="61964DEF"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B120BB" w:rsidRPr="00B120BB">
              <w:rPr>
                <w:szCs w:val="22"/>
              </w:rPr>
              <w:t>Projekat je proizašao iz zajedničkog napora partnera koji su prepoznali potrebu za unapređenjem kvaliteta obrazovanja i bolju pripremu studenata za tržište rada. Ideja projekta razvijena je kroz saradnju sa privrednim subjektima i akademskim institucijama, sa ciljem da se poveća praktično iskustvo studenata kroz implementaciju savremenih tehnologija u obrazovni proces. Ključni doprinosi dolaze od strane akademskih partnera koji su pomogli u definisanju potreba za promenom plana i programa, kao i privrednih partnera koji su obezbedili uvid u aktuelne industrijske standarde i potrebe tržišta rada.</w:t>
            </w:r>
            <w:r w:rsidR="00B120BB">
              <w:rPr>
                <w:szCs w:val="22"/>
              </w:rPr>
              <w:t> </w:t>
            </w:r>
            <w:r w:rsidR="00B120BB">
              <w:rPr>
                <w:szCs w:val="22"/>
              </w:rPr>
              <w:t> </w:t>
            </w:r>
            <w:r w:rsidR="00B120BB">
              <w:rPr>
                <w:szCs w:val="22"/>
              </w:rPr>
              <w:t> </w:t>
            </w:r>
            <w:r w:rsidR="00B120BB">
              <w:rPr>
                <w:szCs w:val="22"/>
              </w:rPr>
              <w:t> </w:t>
            </w:r>
            <w:r w:rsidR="00B120BB">
              <w:rPr>
                <w:szCs w:val="22"/>
              </w:rPr>
              <w:t> </w:t>
            </w:r>
            <w:r w:rsidRPr="00AF7989">
              <w:rPr>
                <w:szCs w:val="22"/>
              </w:rPr>
              <w:fldChar w:fldCharType="end"/>
            </w:r>
          </w:p>
        </w:tc>
      </w:tr>
    </w:tbl>
    <w:p w14:paraId="41B174E7" w14:textId="77777777" w:rsidR="00820B10" w:rsidRPr="00AF7989" w:rsidRDefault="00820B10" w:rsidP="00F64B5D"/>
    <w:p w14:paraId="4FDE9E9B"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2A776E3C"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56FBE18" w14:textId="77777777" w:rsidTr="006B3976">
        <w:trPr>
          <w:trHeight w:val="567"/>
        </w:trPr>
        <w:tc>
          <w:tcPr>
            <w:tcW w:w="9639" w:type="dxa"/>
          </w:tcPr>
          <w:p w14:paraId="42CCCA0A" w14:textId="58419294"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B120BB" w:rsidRPr="00B120BB">
              <w:rPr>
                <w:szCs w:val="22"/>
              </w:rPr>
              <w:t>U projektu učestvuju neakademski partneri iz privrednog sektora, čiji doprinos je od suštinske važnosti za razvoj e-learning platforme i kreiranje praktičnih kurseva prilagođenih stvarnim potrebama industrije. Iskustvo ovih partnera u primeni najnovijih tehnologija i softvera osigurava da studenti dobijaju relevantne i ažurirane veštine, što direktno doprinosi povećanju njihove zapošljivosti nakon završetka studija.</w:t>
            </w:r>
            <w:r w:rsidR="00B120BB">
              <w:rPr>
                <w:szCs w:val="22"/>
              </w:rPr>
              <w:t> </w:t>
            </w:r>
            <w:r w:rsidR="00B120BB">
              <w:rPr>
                <w:szCs w:val="22"/>
              </w:rPr>
              <w:t> </w:t>
            </w:r>
            <w:r w:rsidR="00B120BB">
              <w:rPr>
                <w:szCs w:val="22"/>
              </w:rPr>
              <w:t> </w:t>
            </w:r>
            <w:r w:rsidR="00B120BB">
              <w:rPr>
                <w:szCs w:val="22"/>
              </w:rPr>
              <w:t> </w:t>
            </w:r>
            <w:r w:rsidR="00B120BB">
              <w:rPr>
                <w:szCs w:val="22"/>
              </w:rPr>
              <w:t> </w:t>
            </w:r>
            <w:r w:rsidRPr="00AF7989">
              <w:rPr>
                <w:szCs w:val="22"/>
              </w:rPr>
              <w:fldChar w:fldCharType="end"/>
            </w:r>
          </w:p>
        </w:tc>
      </w:tr>
    </w:tbl>
    <w:p w14:paraId="6ADC7E1A" w14:textId="77777777" w:rsidR="00820B10" w:rsidRPr="00AF7989" w:rsidRDefault="00820B10" w:rsidP="00F64B5D"/>
    <w:p w14:paraId="27DE8E0E"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1FFC641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EB285C0" w14:textId="77777777" w:rsidTr="006B3976">
        <w:trPr>
          <w:trHeight w:val="567"/>
        </w:trPr>
        <w:tc>
          <w:tcPr>
            <w:tcW w:w="9639" w:type="dxa"/>
          </w:tcPr>
          <w:p w14:paraId="30977D66" w14:textId="13E1BA0F"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B120BB" w:rsidRPr="00B120BB">
              <w:rPr>
                <w:noProof/>
                <w:szCs w:val="22"/>
              </w:rPr>
              <w:t>Partneri iz programskih zemalja aktivno učestvuju u svim fazama projekta, od razvoja kurikuluma do implementacije e-learning platforme. Njihova podrška se ogleda kroz stručnu ekspertizu u unapređenju obrazovnih programa, kao i kroz osiguravanje kvaliteta i usklađenosti sa međunarodnim standardima. Partneri takođe pomažu u evaluaciji i akreditaciji novih programa i kurseva, čime se obezbeđuje trajni efekat i održivost projektnih rezultata.</w:t>
            </w:r>
            <w:r w:rsidRPr="00AF7989">
              <w:rPr>
                <w:szCs w:val="22"/>
              </w:rPr>
              <w:fldChar w:fldCharType="end"/>
            </w:r>
          </w:p>
        </w:tc>
      </w:tr>
    </w:tbl>
    <w:p w14:paraId="61C1EC77" w14:textId="77777777" w:rsidR="00820B10" w:rsidRPr="00AF7989" w:rsidRDefault="00820B10" w:rsidP="00F64B5D"/>
    <w:p w14:paraId="679989A3"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08422E73" w14:textId="77777777" w:rsidR="004A3C5A" w:rsidRPr="00AF7989" w:rsidRDefault="004A3C5A" w:rsidP="00F64B5D">
      <w:pPr>
        <w:rPr>
          <w:b/>
        </w:rPr>
      </w:pPr>
    </w:p>
    <w:p w14:paraId="6DFCAB65"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114835AF"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2C3BEE80" w14:textId="77777777" w:rsidTr="000D5A9F">
        <w:trPr>
          <w:trHeight w:val="567"/>
        </w:trPr>
        <w:tc>
          <w:tcPr>
            <w:tcW w:w="9639" w:type="dxa"/>
            <w:tcBorders>
              <w:top w:val="single" w:sz="4" w:space="0" w:color="808080"/>
              <w:bottom w:val="single" w:sz="4" w:space="0" w:color="808080"/>
            </w:tcBorders>
          </w:tcPr>
          <w:p w14:paraId="1A4034F2" w14:textId="03B74D6D" w:rsidR="004A3C5A"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30280A" w:rsidRPr="0030280A">
              <w:rPr>
                <w:szCs w:val="22"/>
              </w:rPr>
              <w:t>Projekat je organizovan tako da svaki partner ima jasno definisane zadatke i odgovornosti. Akademski partneri rade na razvoju kurikuluma i implementaciji e-learning platforme koja pomaže studentima u sticanju praktičnih veština. Privredni partneri pružaju stručnu podršku, pomažu u prilagođavanju sadržaja potrebama tržišta i obezbeđuju resurse za tehničku podršku. Resursi su raspoređeni prema specifičnim potrebama aktivnosti, obezbeđujući da svaki partner doprinosi prema svojoj ekspertizi, čime se osigurava deljenje vlasništva nad projektom.</w:t>
            </w:r>
            <w:r w:rsidR="0030280A">
              <w:rPr>
                <w:szCs w:val="22"/>
              </w:rPr>
              <w:t> </w:t>
            </w:r>
            <w:r w:rsidR="0030280A">
              <w:rPr>
                <w:szCs w:val="22"/>
              </w:rPr>
              <w:t> </w:t>
            </w:r>
            <w:r w:rsidR="0030280A">
              <w:rPr>
                <w:szCs w:val="22"/>
              </w:rPr>
              <w:t> </w:t>
            </w:r>
            <w:r w:rsidR="0030280A">
              <w:rPr>
                <w:szCs w:val="22"/>
              </w:rPr>
              <w:t> </w:t>
            </w:r>
            <w:r w:rsidR="0030280A">
              <w:rPr>
                <w:szCs w:val="22"/>
              </w:rPr>
              <w:t> </w:t>
            </w:r>
            <w:r w:rsidRPr="00AF7989">
              <w:rPr>
                <w:szCs w:val="22"/>
              </w:rPr>
              <w:fldChar w:fldCharType="end"/>
            </w:r>
          </w:p>
        </w:tc>
      </w:tr>
    </w:tbl>
    <w:p w14:paraId="12395C06" w14:textId="77777777" w:rsidR="004A3C5A" w:rsidRPr="00AF7989" w:rsidRDefault="004A3C5A" w:rsidP="00F64B5D">
      <w:pPr>
        <w:tabs>
          <w:tab w:val="left" w:pos="3649"/>
          <w:tab w:val="left" w:pos="5349"/>
          <w:tab w:val="left" w:pos="7992"/>
          <w:tab w:val="left" w:pos="9409"/>
          <w:tab w:val="left" w:pos="10778"/>
        </w:tabs>
        <w:rPr>
          <w:b/>
        </w:rPr>
      </w:pPr>
    </w:p>
    <w:p w14:paraId="3D8C1C82"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432E8842"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65B825B9" w14:textId="77777777" w:rsidTr="000D5A9F">
        <w:trPr>
          <w:trHeight w:val="567"/>
        </w:trPr>
        <w:tc>
          <w:tcPr>
            <w:tcW w:w="9639" w:type="dxa"/>
          </w:tcPr>
          <w:p w14:paraId="6B2E2E6E" w14:textId="225E4D26" w:rsidR="004A3C5A"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30280A" w:rsidRPr="0030280A">
              <w:rPr>
                <w:noProof/>
                <w:szCs w:val="22"/>
              </w:rPr>
              <w:t xml:space="preserve">Upravljanje projektom sprovodi se putem redovnih sastanaka i jasno definisanih procedura za donošenje odluka. Komunikacija među partnerima je kontinuirana i efikasna, koriste se digitalni alati za kolaboraciju i redovni izveštaji kako bi svi bili u toku sa napretkom projekta. Da bi se osigurala uspešna saradnja, </w:t>
            </w:r>
            <w:r w:rsidR="0030280A" w:rsidRPr="0030280A">
              <w:rPr>
                <w:noProof/>
                <w:szCs w:val="22"/>
              </w:rPr>
              <w:lastRenderedPageBreak/>
              <w:t>implementirane su mere za rešavanje konflikata putem medijacije i arbitraže, što omogućava brzo i efikasno rešavanje bilo kakvih nesuglasica i osigurava napredak projekta bez zastoja.</w:t>
            </w:r>
            <w:r w:rsidR="0030280A">
              <w:rPr>
                <w:noProof/>
                <w:szCs w:val="22"/>
              </w:rPr>
              <w:t>–</w:t>
            </w:r>
            <w:r w:rsidRPr="00AF7989">
              <w:rPr>
                <w:szCs w:val="22"/>
              </w:rPr>
              <w:fldChar w:fldCharType="end"/>
            </w:r>
          </w:p>
        </w:tc>
      </w:tr>
    </w:tbl>
    <w:p w14:paraId="648C1C79" w14:textId="77777777" w:rsidR="004A3C5A" w:rsidRPr="006F38CF" w:rsidRDefault="004A3C5A" w:rsidP="00F64B5D">
      <w:pPr>
        <w:rPr>
          <w:b/>
        </w:rPr>
      </w:pPr>
    </w:p>
    <w:p w14:paraId="6E2D27DE" w14:textId="77777777" w:rsidR="004A3C5A" w:rsidRPr="006F38CF" w:rsidRDefault="004A3C5A" w:rsidP="00F64B5D">
      <w:pPr>
        <w:rPr>
          <w:b/>
        </w:rPr>
      </w:pPr>
    </w:p>
    <w:p w14:paraId="555F6EA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4924D203" w14:textId="77777777" w:rsidR="004A3C5A" w:rsidRPr="006F38CF" w:rsidRDefault="004A3C5A" w:rsidP="00F64B5D">
      <w:pPr>
        <w:rPr>
          <w:b/>
        </w:rPr>
      </w:pPr>
    </w:p>
    <w:p w14:paraId="249992A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329C2181"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14:paraId="2ABE2FFA"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337B5CC2" w14:textId="77777777" w:rsidTr="00144374">
        <w:trPr>
          <w:trHeight w:val="484"/>
        </w:trPr>
        <w:tc>
          <w:tcPr>
            <w:tcW w:w="2410" w:type="dxa"/>
            <w:vAlign w:val="center"/>
          </w:tcPr>
          <w:p w14:paraId="5D4342B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6254F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6F6291A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11689E1" w14:textId="77777777" w:rsidTr="000D5A9F">
        <w:tc>
          <w:tcPr>
            <w:tcW w:w="2410" w:type="dxa"/>
            <w:vAlign w:val="center"/>
          </w:tcPr>
          <w:p w14:paraId="1EA26043"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6539F63"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04E8E814" w14:textId="77777777" w:rsidTr="00865A57">
        <w:trPr>
          <w:trHeight w:val="1020"/>
        </w:trPr>
        <w:tc>
          <w:tcPr>
            <w:tcW w:w="9639" w:type="dxa"/>
            <w:gridSpan w:val="6"/>
            <w:vAlign w:val="center"/>
          </w:tcPr>
          <w:p w14:paraId="38B472AD"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7DA02CF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C8004E7" w14:textId="77777777" w:rsidTr="0070436D">
        <w:trPr>
          <w:trHeight w:val="1701"/>
        </w:trPr>
        <w:tc>
          <w:tcPr>
            <w:tcW w:w="9639" w:type="dxa"/>
            <w:gridSpan w:val="6"/>
          </w:tcPr>
          <w:p w14:paraId="761C0886" w14:textId="70EFA15D" w:rsidR="004A3C5A" w:rsidRPr="00865A57" w:rsidRDefault="0030280A" w:rsidP="00F64B5D">
            <w:pPr>
              <w:tabs>
                <w:tab w:val="left" w:pos="10778"/>
              </w:tabs>
              <w:rPr>
                <w:rFonts w:asciiTheme="minorHAnsi" w:hAnsiTheme="minorHAnsi"/>
                <w:szCs w:val="22"/>
                <w:lang w:val="en-GB"/>
              </w:rPr>
            </w:pPr>
            <w:r w:rsidRPr="0030280A">
              <w:rPr>
                <w:rFonts w:asciiTheme="minorHAnsi" w:hAnsiTheme="minorHAnsi"/>
                <w:szCs w:val="22"/>
                <w:lang w:val="en-GB"/>
              </w:rPr>
              <w:t>Organizacija P1 je visokoškolska ustanova posvećena unapređenju kvaliteta obrazovanja kroz integraciju savremenih tehnologija i inovativnih nastavnih metoda. Ključne aktivnosti uključuju razvoj e-learning platformi, saradnju sa privredom radi prilagođavanja kurikuluma potrebama tržišta rada, i podsticanje preduzetništva među studentima. Ustanova se sastoji od stručnog kadra sa iskustvom u implementaciji projekata u oblasti obrazovanja i tehnologije, a veličina organizacije omogućava fleksibilnost i brzu adaptaciju na promene.</w:t>
            </w:r>
          </w:p>
        </w:tc>
      </w:tr>
      <w:tr w:rsidR="00E057A4" w:rsidRPr="00865A57" w14:paraId="504E1D86" w14:textId="77777777" w:rsidTr="00865A57">
        <w:trPr>
          <w:trHeight w:val="3896"/>
        </w:trPr>
        <w:tc>
          <w:tcPr>
            <w:tcW w:w="9639" w:type="dxa"/>
            <w:gridSpan w:val="6"/>
          </w:tcPr>
          <w:p w14:paraId="4648CE1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7CA3562A" w14:textId="77777777" w:rsidTr="00A55F04">
              <w:tc>
                <w:tcPr>
                  <w:tcW w:w="4423" w:type="dxa"/>
                  <w:vAlign w:val="bottom"/>
                </w:tcPr>
                <w:p w14:paraId="7216F65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75F615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69C60AFD" w14:textId="77777777" w:rsidTr="00A55F04">
              <w:tc>
                <w:tcPr>
                  <w:tcW w:w="4423" w:type="dxa"/>
                  <w:vAlign w:val="bottom"/>
                </w:tcPr>
                <w:p w14:paraId="212D8FE8"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6BF67A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42A630B8" w14:textId="77777777" w:rsidTr="00A55F04">
              <w:tc>
                <w:tcPr>
                  <w:tcW w:w="4423" w:type="dxa"/>
                  <w:vAlign w:val="bottom"/>
                </w:tcPr>
                <w:p w14:paraId="6DA0763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FE4ABF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4C8D47A7" w14:textId="77777777" w:rsidTr="00A55F04">
              <w:tc>
                <w:tcPr>
                  <w:tcW w:w="4423" w:type="dxa"/>
                  <w:vAlign w:val="center"/>
                </w:tcPr>
                <w:p w14:paraId="7CA7E4B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4FFD896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ED00E35" w14:textId="77777777" w:rsidTr="00A55F04">
              <w:tc>
                <w:tcPr>
                  <w:tcW w:w="4423" w:type="dxa"/>
                  <w:vAlign w:val="center"/>
                </w:tcPr>
                <w:p w14:paraId="6302A89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780A50F0"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C45D4F5" w14:textId="77777777" w:rsidTr="00A55F04">
              <w:tc>
                <w:tcPr>
                  <w:tcW w:w="4423" w:type="dxa"/>
                  <w:vAlign w:val="center"/>
                </w:tcPr>
                <w:p w14:paraId="4EBDED6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6748922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661CD6C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B68C252" w14:textId="77777777" w:rsidR="00E057A4" w:rsidRPr="00865A57" w:rsidRDefault="00E057A4" w:rsidP="00F64B5D">
                  <w:pPr>
                    <w:rPr>
                      <w:rFonts w:asciiTheme="minorHAnsi" w:hAnsiTheme="minorHAnsi" w:cs="Times New Roman"/>
                      <w:color w:val="000000"/>
                      <w:lang w:val="en-GB"/>
                    </w:rPr>
                  </w:pPr>
                </w:p>
              </w:tc>
              <w:tc>
                <w:tcPr>
                  <w:tcW w:w="4985" w:type="dxa"/>
                </w:tcPr>
                <w:p w14:paraId="7CF3B3C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0E077CD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F5A84F7" w14:textId="77777777" w:rsidTr="00865A57">
        <w:trPr>
          <w:trHeight w:val="1020"/>
        </w:trPr>
        <w:tc>
          <w:tcPr>
            <w:tcW w:w="9639" w:type="dxa"/>
            <w:gridSpan w:val="6"/>
            <w:vAlign w:val="center"/>
          </w:tcPr>
          <w:p w14:paraId="5FCF857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373FA2E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DC7DFEA" w14:textId="77777777" w:rsidTr="0070436D">
        <w:trPr>
          <w:trHeight w:val="1701"/>
        </w:trPr>
        <w:tc>
          <w:tcPr>
            <w:tcW w:w="9639" w:type="dxa"/>
            <w:gridSpan w:val="6"/>
          </w:tcPr>
          <w:p w14:paraId="6EABBEE9" w14:textId="4AAA717A" w:rsidR="000D5A9F" w:rsidRPr="0030280A" w:rsidRDefault="0030280A" w:rsidP="00F64B5D">
            <w:pPr>
              <w:tabs>
                <w:tab w:val="left" w:pos="3649"/>
                <w:tab w:val="left" w:pos="5349"/>
                <w:tab w:val="left" w:pos="7992"/>
                <w:tab w:val="left" w:pos="9409"/>
                <w:tab w:val="left" w:pos="10778"/>
              </w:tabs>
              <w:rPr>
                <w:rFonts w:ascii="Calibri" w:hAnsi="Calibri"/>
                <w:iCs/>
                <w:lang w:val="en-GB"/>
              </w:rPr>
            </w:pPr>
            <w:r w:rsidRPr="0030280A">
              <w:rPr>
                <w:rFonts w:ascii="Calibri" w:hAnsi="Calibri"/>
                <w:iCs/>
                <w:lang w:val="en-GB"/>
              </w:rPr>
              <w:t>Uloga organizacije P1 u projektu je ključna za razvoj i implementaciju e-learning platforme, kao i za adaptaciju kurikuluma prema savremenim potrebama industrije. P1 će voditi aktivnosti razvoja obrazovnih sadržaja, koordinirati obuku nastavnog osoblja, i sarađivati sa privrednim partnerima kako bi obezbedila praktične i relevantne veštine za studente. Takođe, P1 će učestvovati u evaluaciji i akreditaciji novih programa, osiguravajući kvalitet i održivost projektnih rezultata.</w:t>
            </w:r>
          </w:p>
        </w:tc>
      </w:tr>
      <w:tr w:rsidR="00865A57" w:rsidRPr="008A7C48" w14:paraId="430113E7" w14:textId="77777777" w:rsidTr="00865A57">
        <w:trPr>
          <w:trHeight w:val="1020"/>
        </w:trPr>
        <w:tc>
          <w:tcPr>
            <w:tcW w:w="9639" w:type="dxa"/>
            <w:gridSpan w:val="6"/>
            <w:vAlign w:val="center"/>
          </w:tcPr>
          <w:p w14:paraId="07E5E3CF"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196140D6"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64DB7D6F" w14:textId="77777777" w:rsidTr="009455C4">
        <w:trPr>
          <w:trHeight w:val="680"/>
        </w:trPr>
        <w:tc>
          <w:tcPr>
            <w:tcW w:w="6663" w:type="dxa"/>
            <w:gridSpan w:val="4"/>
            <w:vAlign w:val="center"/>
          </w:tcPr>
          <w:p w14:paraId="1B656DAC"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1D2D106A"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77E2382" w14:textId="77777777" w:rsidTr="009455C4">
        <w:trPr>
          <w:trHeight w:val="567"/>
        </w:trPr>
        <w:tc>
          <w:tcPr>
            <w:tcW w:w="9639" w:type="dxa"/>
            <w:gridSpan w:val="6"/>
            <w:vAlign w:val="bottom"/>
          </w:tcPr>
          <w:p w14:paraId="5367FDB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DAE3D05" w14:textId="77777777" w:rsidTr="007167B9">
        <w:trPr>
          <w:trHeight w:val="283"/>
        </w:trPr>
        <w:tc>
          <w:tcPr>
            <w:tcW w:w="4819" w:type="dxa"/>
            <w:gridSpan w:val="3"/>
            <w:vAlign w:val="center"/>
          </w:tcPr>
          <w:p w14:paraId="1D2528FE"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35A247EE" w14:textId="2C1519A2" w:rsidR="009455C4" w:rsidRPr="009455C4" w:rsidRDefault="0030280A" w:rsidP="00F64B5D">
            <w:pPr>
              <w:tabs>
                <w:tab w:val="left" w:pos="3649"/>
                <w:tab w:val="left" w:pos="5349"/>
                <w:tab w:val="left" w:pos="7992"/>
                <w:tab w:val="left" w:pos="9409"/>
                <w:tab w:val="left" w:pos="10778"/>
              </w:tabs>
              <w:rPr>
                <w:rFonts w:ascii="Calibri" w:hAnsi="Calibri"/>
                <w:lang w:val="en-GB"/>
              </w:rPr>
            </w:pPr>
            <w:r w:rsidRPr="0030280A">
              <w:rPr>
                <w:rFonts w:ascii="Calibri" w:hAnsi="Calibri"/>
                <w:lang w:val="en-GB"/>
              </w:rPr>
              <w:t>Projekt će implementirati nekoliko novih kurseva koji integrišu e-learning metode i saradnju sa privredom. Kursevi će se fokusirati na praktične veštine i primenu savremenih tehnologija u industriji, kako bi studenti stekli kompetencije relevantne za tržište rada.</w:t>
            </w:r>
          </w:p>
        </w:tc>
      </w:tr>
      <w:tr w:rsidR="009455C4" w:rsidRPr="009455C4" w14:paraId="7492BC02" w14:textId="77777777" w:rsidTr="007167B9">
        <w:trPr>
          <w:trHeight w:val="283"/>
        </w:trPr>
        <w:tc>
          <w:tcPr>
            <w:tcW w:w="9639" w:type="dxa"/>
            <w:gridSpan w:val="6"/>
            <w:vAlign w:val="center"/>
          </w:tcPr>
          <w:p w14:paraId="1067AE34"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11E53CBA" w14:textId="77777777" w:rsidTr="009455C4">
        <w:trPr>
          <w:trHeight w:val="64"/>
        </w:trPr>
        <w:tc>
          <w:tcPr>
            <w:tcW w:w="9639" w:type="dxa"/>
            <w:gridSpan w:val="6"/>
            <w:vAlign w:val="center"/>
          </w:tcPr>
          <w:p w14:paraId="3C437EA1"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1813115" w14:textId="77777777" w:rsidTr="005E7A19">
              <w:trPr>
                <w:jc w:val="center"/>
              </w:trPr>
              <w:tc>
                <w:tcPr>
                  <w:tcW w:w="4535" w:type="dxa"/>
                  <w:vAlign w:val="center"/>
                </w:tcPr>
                <w:p w14:paraId="045DC188"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1BD6261F" w14:textId="77777777" w:rsidR="009455C4" w:rsidRPr="005E7A19" w:rsidRDefault="009455C4" w:rsidP="00F64B5D">
                  <w:pPr>
                    <w:rPr>
                      <w:rFonts w:ascii="Calibri" w:hAnsi="Calibri"/>
                      <w:b/>
                      <w:lang w:val="en-GB"/>
                    </w:rPr>
                  </w:pPr>
                </w:p>
              </w:tc>
            </w:tr>
            <w:tr w:rsidR="009455C4" w:rsidRPr="005E7A19" w14:paraId="54E0ECBD" w14:textId="77777777" w:rsidTr="005E7A19">
              <w:trPr>
                <w:jc w:val="center"/>
              </w:trPr>
              <w:tc>
                <w:tcPr>
                  <w:tcW w:w="4535" w:type="dxa"/>
                  <w:vAlign w:val="bottom"/>
                </w:tcPr>
                <w:p w14:paraId="5444A07C"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67CD952E" w14:textId="0AC52F18" w:rsidR="009455C4" w:rsidRPr="005E7A19" w:rsidRDefault="001D26AC" w:rsidP="00F64B5D">
                  <w:pPr>
                    <w:rPr>
                      <w:rFonts w:ascii="Calibri" w:hAnsi="Calibri"/>
                    </w:rPr>
                  </w:pPr>
                  <w:r w:rsidRPr="001D26AC">
                    <w:rPr>
                      <w:rFonts w:ascii="Calibri" w:hAnsi="Calibri"/>
                      <w:lang w:val="en-GB"/>
                    </w:rPr>
                    <w:t>Bachelor, Master</w:t>
                  </w:r>
                </w:p>
              </w:tc>
            </w:tr>
            <w:tr w:rsidR="009455C4" w:rsidRPr="005E7A19" w14:paraId="4EE5E50A" w14:textId="77777777" w:rsidTr="005E7A19">
              <w:trPr>
                <w:jc w:val="center"/>
              </w:trPr>
              <w:tc>
                <w:tcPr>
                  <w:tcW w:w="4535" w:type="dxa"/>
                  <w:vAlign w:val="center"/>
                </w:tcPr>
                <w:p w14:paraId="53E6DF2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65A093E" w14:textId="77777777" w:rsidR="0030280A" w:rsidRPr="0030280A" w:rsidRDefault="0030280A" w:rsidP="0030280A">
                  <w:pPr>
                    <w:rPr>
                      <w:rFonts w:ascii="Calibri" w:hAnsi="Calibri"/>
                      <w:lang w:val="en-GB"/>
                    </w:rPr>
                  </w:pPr>
                  <w:r w:rsidRPr="0030280A">
                    <w:rPr>
                      <w:rFonts w:ascii="Calibri" w:hAnsi="Calibri"/>
                      <w:lang w:val="en-GB"/>
                    </w:rPr>
                    <w:t>Predmet 1: 5 ECTS</w:t>
                  </w:r>
                </w:p>
                <w:p w14:paraId="7721921F" w14:textId="77777777" w:rsidR="0030280A" w:rsidRPr="0030280A" w:rsidRDefault="0030280A" w:rsidP="0030280A">
                  <w:pPr>
                    <w:rPr>
                      <w:rFonts w:ascii="Calibri" w:hAnsi="Calibri"/>
                      <w:lang w:val="en-GB"/>
                    </w:rPr>
                  </w:pPr>
                  <w:r w:rsidRPr="0030280A">
                    <w:rPr>
                      <w:rFonts w:ascii="Calibri" w:hAnsi="Calibri"/>
                      <w:lang w:val="en-GB"/>
                    </w:rPr>
                    <w:t>Predmet 2: 7 ECTS</w:t>
                  </w:r>
                </w:p>
                <w:p w14:paraId="5B0AF856" w14:textId="5DEFA02D" w:rsidR="009455C4" w:rsidRPr="005E7A19" w:rsidRDefault="0030280A" w:rsidP="0030280A">
                  <w:pPr>
                    <w:rPr>
                      <w:rFonts w:ascii="Calibri" w:hAnsi="Calibri"/>
                      <w:lang w:val="en-GB"/>
                    </w:rPr>
                  </w:pPr>
                  <w:r w:rsidRPr="0030280A">
                    <w:rPr>
                      <w:rFonts w:ascii="Calibri" w:hAnsi="Calibri"/>
                      <w:lang w:val="en-GB"/>
                    </w:rPr>
                    <w:t>Ukupno: 12 ECTS</w:t>
                  </w:r>
                </w:p>
              </w:tc>
            </w:tr>
            <w:tr w:rsidR="009455C4" w:rsidRPr="005E7A19" w14:paraId="49F08833" w14:textId="77777777" w:rsidTr="005E7A19">
              <w:trPr>
                <w:jc w:val="center"/>
              </w:trPr>
              <w:tc>
                <w:tcPr>
                  <w:tcW w:w="4535" w:type="dxa"/>
                  <w:vAlign w:val="center"/>
                </w:tcPr>
                <w:p w14:paraId="64909CC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ADA7613" w14:textId="29CD6FF2" w:rsidR="009455C4" w:rsidRPr="005E7A19" w:rsidRDefault="0030280A" w:rsidP="00F64B5D">
                  <w:pPr>
                    <w:rPr>
                      <w:rFonts w:ascii="Calibri" w:hAnsi="Calibri"/>
                      <w:lang w:val="en-GB"/>
                    </w:rPr>
                  </w:pPr>
                  <w:r w:rsidRPr="0030280A">
                    <w:rPr>
                      <w:rFonts w:ascii="Calibri" w:hAnsi="Calibri"/>
                      <w:lang w:val="en-GB"/>
                    </w:rPr>
                    <w:t>Decembar 2024, Nacionalno akreditaciono telo</w:t>
                  </w:r>
                </w:p>
              </w:tc>
            </w:tr>
            <w:tr w:rsidR="009455C4" w:rsidRPr="005E7A19" w14:paraId="7592C831" w14:textId="77777777" w:rsidTr="005E7A19">
              <w:trPr>
                <w:jc w:val="center"/>
              </w:trPr>
              <w:tc>
                <w:tcPr>
                  <w:tcW w:w="4535" w:type="dxa"/>
                  <w:vAlign w:val="bottom"/>
                </w:tcPr>
                <w:p w14:paraId="2BA5E97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6F95085" w14:textId="4121CE93" w:rsidR="009455C4" w:rsidRPr="005E7A19" w:rsidRDefault="0030280A" w:rsidP="00F64B5D">
                  <w:pPr>
                    <w:rPr>
                      <w:rFonts w:ascii="Calibri" w:hAnsi="Calibri"/>
                      <w:lang w:val="en-GB"/>
                    </w:rPr>
                  </w:pPr>
                  <w:r w:rsidRPr="0030280A">
                    <w:rPr>
                      <w:rFonts w:ascii="Calibri" w:hAnsi="Calibri"/>
                      <w:lang w:val="en-GB"/>
                    </w:rPr>
                    <w:t>Septembar 2025</w:t>
                  </w:r>
                </w:p>
              </w:tc>
            </w:tr>
            <w:tr w:rsidR="009455C4" w:rsidRPr="005E7A19" w14:paraId="2566D911" w14:textId="77777777" w:rsidTr="005E7A19">
              <w:trPr>
                <w:jc w:val="center"/>
              </w:trPr>
              <w:tc>
                <w:tcPr>
                  <w:tcW w:w="4535" w:type="dxa"/>
                  <w:vAlign w:val="bottom"/>
                </w:tcPr>
                <w:p w14:paraId="1B1703C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05D7E591" w14:textId="66C51A95" w:rsidR="0030280A" w:rsidRPr="0030280A" w:rsidRDefault="0030280A" w:rsidP="0030280A">
                  <w:pPr>
                    <w:rPr>
                      <w:rFonts w:ascii="Calibri" w:hAnsi="Calibri"/>
                      <w:lang w:val="en-US"/>
                    </w:rPr>
                  </w:pPr>
                  <w:r w:rsidRPr="0030280A">
                    <w:rPr>
                      <w:rFonts w:ascii="Calibri" w:hAnsi="Calibri"/>
                      <w:lang w:val="en-US"/>
                    </w:rPr>
                    <w:t>Prva godina: 30 studenata</w:t>
                  </w:r>
                </w:p>
                <w:p w14:paraId="5CF7B1A4" w14:textId="0DBC797A" w:rsidR="009455C4" w:rsidRPr="005E7A19" w:rsidRDefault="0030280A" w:rsidP="0030280A">
                  <w:pPr>
                    <w:rPr>
                      <w:rFonts w:ascii="Calibri" w:hAnsi="Calibri"/>
                      <w:lang w:val="en-GB"/>
                    </w:rPr>
                  </w:pPr>
                  <w:r w:rsidRPr="0030280A">
                    <w:rPr>
                      <w:rFonts w:ascii="Calibri" w:hAnsi="Calibri"/>
                      <w:lang w:val="en-US"/>
                    </w:rPr>
                    <w:t>Druga godina: 35 studenata</w:t>
                  </w:r>
                </w:p>
              </w:tc>
            </w:tr>
            <w:tr w:rsidR="009455C4" w:rsidRPr="005E7A19" w14:paraId="41EF9AC6" w14:textId="77777777" w:rsidTr="005E7A19">
              <w:trPr>
                <w:jc w:val="center"/>
              </w:trPr>
              <w:tc>
                <w:tcPr>
                  <w:tcW w:w="4535" w:type="dxa"/>
                  <w:vAlign w:val="bottom"/>
                </w:tcPr>
                <w:p w14:paraId="75A217A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672172A" w14:textId="5266D9C3" w:rsidR="009455C4" w:rsidRPr="005E7A19" w:rsidRDefault="0030280A" w:rsidP="00F64B5D">
                  <w:pPr>
                    <w:rPr>
                      <w:rFonts w:ascii="Calibri" w:hAnsi="Calibri"/>
                      <w:lang w:val="en-GB"/>
                    </w:rPr>
                  </w:pPr>
                  <w:r w:rsidRPr="0030280A">
                    <w:rPr>
                      <w:rFonts w:ascii="Calibri" w:hAnsi="Calibri"/>
                      <w:lang w:val="en-GB"/>
                    </w:rPr>
                    <w:t>5 nastavnika</w:t>
                  </w:r>
                </w:p>
              </w:tc>
            </w:tr>
            <w:tr w:rsidR="009455C4" w:rsidRPr="005E7A19" w14:paraId="12A8CC47" w14:textId="77777777" w:rsidTr="005E7A19">
              <w:trPr>
                <w:jc w:val="center"/>
              </w:trPr>
              <w:tc>
                <w:tcPr>
                  <w:tcW w:w="4535" w:type="dxa"/>
                  <w:vAlign w:val="bottom"/>
                </w:tcPr>
                <w:p w14:paraId="201162B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5604D694" w14:textId="14CA2AF1" w:rsidR="009455C4" w:rsidRPr="005E7A19" w:rsidRDefault="0030280A" w:rsidP="00F64B5D">
                  <w:pPr>
                    <w:rPr>
                      <w:rFonts w:ascii="Calibri" w:hAnsi="Calibri"/>
                    </w:rPr>
                  </w:pPr>
                  <w:r w:rsidRPr="0030280A">
                    <w:rPr>
                      <w:rFonts w:ascii="Calibri" w:hAnsi="Calibri"/>
                      <w:lang w:val="en-GB"/>
                    </w:rPr>
                    <w:t>Obavezne prakse u partnerskim kompanijama</w:t>
                  </w:r>
                </w:p>
              </w:tc>
            </w:tr>
            <w:tr w:rsidR="009455C4" w:rsidRPr="005E7A19" w14:paraId="562311D3" w14:textId="77777777" w:rsidTr="005E7A19">
              <w:trPr>
                <w:jc w:val="center"/>
              </w:trPr>
              <w:tc>
                <w:tcPr>
                  <w:tcW w:w="4535" w:type="dxa"/>
                  <w:vAlign w:val="bottom"/>
                </w:tcPr>
                <w:p w14:paraId="70B17178"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25AF2D7" w14:textId="631D5762" w:rsidR="009455C4" w:rsidRPr="005E7A19" w:rsidRDefault="0030280A" w:rsidP="00F64B5D">
                  <w:pPr>
                    <w:rPr>
                      <w:rFonts w:ascii="Calibri" w:hAnsi="Calibri"/>
                      <w:lang w:val="en-GB"/>
                    </w:rPr>
                  </w:pPr>
                  <w:r w:rsidRPr="0030280A">
                    <w:rPr>
                      <w:rFonts w:ascii="Calibri" w:hAnsi="Calibri"/>
                      <w:lang w:val="en-GB"/>
                    </w:rPr>
                    <w:t>Laptopovi, softverske licence za e-learning platforme</w:t>
                  </w:r>
                </w:p>
              </w:tc>
            </w:tr>
          </w:tbl>
          <w:p w14:paraId="1A6F9ED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472CCFF5"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D32B28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CF8050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F6FC3CF" w14:textId="77777777" w:rsidTr="005E7A19">
        <w:trPr>
          <w:trHeight w:val="567"/>
        </w:trPr>
        <w:tc>
          <w:tcPr>
            <w:tcW w:w="9639" w:type="dxa"/>
            <w:gridSpan w:val="6"/>
            <w:vAlign w:val="center"/>
          </w:tcPr>
          <w:p w14:paraId="22576FFB"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14:paraId="3264DCE4" w14:textId="77777777" w:rsidTr="006B3976">
        <w:trPr>
          <w:trHeight w:val="283"/>
        </w:trPr>
        <w:tc>
          <w:tcPr>
            <w:tcW w:w="4819" w:type="dxa"/>
            <w:gridSpan w:val="3"/>
            <w:vAlign w:val="center"/>
          </w:tcPr>
          <w:p w14:paraId="4DB7849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146644A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1D22B354" w14:textId="77777777" w:rsidTr="006B3976">
        <w:trPr>
          <w:trHeight w:val="283"/>
        </w:trPr>
        <w:tc>
          <w:tcPr>
            <w:tcW w:w="9639" w:type="dxa"/>
            <w:gridSpan w:val="6"/>
            <w:vAlign w:val="center"/>
          </w:tcPr>
          <w:p w14:paraId="627AD3F8"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4591903D" w14:textId="77777777" w:rsidTr="009455C4">
        <w:trPr>
          <w:trHeight w:val="574"/>
        </w:trPr>
        <w:tc>
          <w:tcPr>
            <w:tcW w:w="9639" w:type="dxa"/>
            <w:gridSpan w:val="6"/>
            <w:vAlign w:val="center"/>
          </w:tcPr>
          <w:p w14:paraId="57465603"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0263E27" w14:textId="77777777" w:rsidTr="005E7A19">
              <w:trPr>
                <w:jc w:val="center"/>
              </w:trPr>
              <w:tc>
                <w:tcPr>
                  <w:tcW w:w="4535" w:type="dxa"/>
                  <w:vAlign w:val="center"/>
                </w:tcPr>
                <w:p w14:paraId="405E8948"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05C560FB" w14:textId="77777777" w:rsidR="007167B9" w:rsidRPr="005E7A19" w:rsidRDefault="007167B9" w:rsidP="00F64B5D">
                  <w:pPr>
                    <w:rPr>
                      <w:rFonts w:ascii="Calibri" w:hAnsi="Calibri"/>
                      <w:b/>
                      <w:lang w:val="en-GB"/>
                    </w:rPr>
                  </w:pPr>
                </w:p>
              </w:tc>
            </w:tr>
            <w:tr w:rsidR="007167B9" w:rsidRPr="005E7A19" w14:paraId="05E3A9CA" w14:textId="77777777" w:rsidTr="005E7A19">
              <w:trPr>
                <w:jc w:val="center"/>
              </w:trPr>
              <w:tc>
                <w:tcPr>
                  <w:tcW w:w="4535" w:type="dxa"/>
                  <w:vAlign w:val="bottom"/>
                </w:tcPr>
                <w:p w14:paraId="562AFDC9"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4A56FAE3" w14:textId="77777777" w:rsidR="007167B9" w:rsidRPr="005E7A19" w:rsidRDefault="007167B9" w:rsidP="00F64B5D">
                  <w:pPr>
                    <w:rPr>
                      <w:rFonts w:ascii="Calibri" w:hAnsi="Calibri"/>
                    </w:rPr>
                  </w:pPr>
                </w:p>
              </w:tc>
            </w:tr>
            <w:tr w:rsidR="007167B9" w:rsidRPr="005E7A19" w14:paraId="2EB75B7C" w14:textId="77777777" w:rsidTr="005E7A19">
              <w:trPr>
                <w:jc w:val="center"/>
              </w:trPr>
              <w:tc>
                <w:tcPr>
                  <w:tcW w:w="4535" w:type="dxa"/>
                  <w:vAlign w:val="center"/>
                </w:tcPr>
                <w:p w14:paraId="09F55D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50793A1" w14:textId="77777777" w:rsidR="007167B9" w:rsidRPr="005E7A19" w:rsidRDefault="007167B9" w:rsidP="00F64B5D">
                  <w:pPr>
                    <w:rPr>
                      <w:rFonts w:ascii="Calibri" w:hAnsi="Calibri"/>
                      <w:lang w:val="en-GB"/>
                    </w:rPr>
                  </w:pPr>
                </w:p>
              </w:tc>
            </w:tr>
            <w:tr w:rsidR="007167B9" w:rsidRPr="005E7A19" w14:paraId="2AC7526D" w14:textId="77777777" w:rsidTr="005E7A19">
              <w:trPr>
                <w:jc w:val="center"/>
              </w:trPr>
              <w:tc>
                <w:tcPr>
                  <w:tcW w:w="4535" w:type="dxa"/>
                  <w:vAlign w:val="center"/>
                </w:tcPr>
                <w:p w14:paraId="4B3D6F4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0EE2B85C" w14:textId="77777777" w:rsidR="007167B9" w:rsidRPr="005E7A19" w:rsidRDefault="007167B9" w:rsidP="00F64B5D">
                  <w:pPr>
                    <w:rPr>
                      <w:rFonts w:ascii="Calibri" w:hAnsi="Calibri"/>
                      <w:lang w:val="en-GB"/>
                    </w:rPr>
                  </w:pPr>
                </w:p>
              </w:tc>
            </w:tr>
            <w:tr w:rsidR="007167B9" w:rsidRPr="005E7A19" w14:paraId="3B213D67" w14:textId="77777777" w:rsidTr="005E7A19">
              <w:trPr>
                <w:jc w:val="center"/>
              </w:trPr>
              <w:tc>
                <w:tcPr>
                  <w:tcW w:w="4535" w:type="dxa"/>
                  <w:vAlign w:val="bottom"/>
                </w:tcPr>
                <w:p w14:paraId="3BB1F17F"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348A5D12" w14:textId="77777777" w:rsidR="007167B9" w:rsidRPr="005E7A19" w:rsidRDefault="007167B9" w:rsidP="00F64B5D">
                  <w:pPr>
                    <w:rPr>
                      <w:rFonts w:ascii="Calibri" w:hAnsi="Calibri"/>
                      <w:lang w:val="en-GB"/>
                    </w:rPr>
                  </w:pPr>
                </w:p>
              </w:tc>
            </w:tr>
            <w:tr w:rsidR="007167B9" w:rsidRPr="005E7A19" w14:paraId="54166D9C" w14:textId="77777777" w:rsidTr="005E7A19">
              <w:trPr>
                <w:jc w:val="center"/>
              </w:trPr>
              <w:tc>
                <w:tcPr>
                  <w:tcW w:w="4535" w:type="dxa"/>
                  <w:vAlign w:val="bottom"/>
                </w:tcPr>
                <w:p w14:paraId="053D654C"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F63D606" w14:textId="77777777" w:rsidR="007167B9" w:rsidRPr="005E7A19" w:rsidRDefault="007167B9" w:rsidP="00F64B5D">
                  <w:pPr>
                    <w:rPr>
                      <w:rFonts w:ascii="Calibri" w:hAnsi="Calibri"/>
                      <w:lang w:val="en-GB"/>
                    </w:rPr>
                  </w:pPr>
                </w:p>
              </w:tc>
            </w:tr>
            <w:tr w:rsidR="007167B9" w:rsidRPr="005E7A19" w14:paraId="54E7FD71" w14:textId="77777777" w:rsidTr="005E7A19">
              <w:trPr>
                <w:jc w:val="center"/>
              </w:trPr>
              <w:tc>
                <w:tcPr>
                  <w:tcW w:w="4535" w:type="dxa"/>
                  <w:vAlign w:val="bottom"/>
                </w:tcPr>
                <w:p w14:paraId="7B77D3CF"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F0599BF" w14:textId="77777777" w:rsidR="007167B9" w:rsidRPr="005E7A19" w:rsidRDefault="007167B9" w:rsidP="00F64B5D">
                  <w:pPr>
                    <w:rPr>
                      <w:rFonts w:ascii="Calibri" w:hAnsi="Calibri"/>
                      <w:lang w:val="en-GB"/>
                    </w:rPr>
                  </w:pPr>
                </w:p>
              </w:tc>
            </w:tr>
            <w:tr w:rsidR="007167B9" w:rsidRPr="005E7A19" w14:paraId="58DAA550" w14:textId="77777777" w:rsidTr="005E7A19">
              <w:trPr>
                <w:jc w:val="center"/>
              </w:trPr>
              <w:tc>
                <w:tcPr>
                  <w:tcW w:w="4535" w:type="dxa"/>
                  <w:vAlign w:val="bottom"/>
                </w:tcPr>
                <w:p w14:paraId="62F2B5B6"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1431E2E8" w14:textId="77777777" w:rsidR="007167B9" w:rsidRPr="005E7A19" w:rsidRDefault="007167B9" w:rsidP="00F64B5D">
                  <w:pPr>
                    <w:rPr>
                      <w:rFonts w:ascii="Calibri" w:hAnsi="Calibri"/>
                    </w:rPr>
                  </w:pPr>
                </w:p>
              </w:tc>
            </w:tr>
            <w:tr w:rsidR="007167B9" w:rsidRPr="005E7A19" w14:paraId="6C05694F" w14:textId="77777777" w:rsidTr="005E7A19">
              <w:trPr>
                <w:jc w:val="center"/>
              </w:trPr>
              <w:tc>
                <w:tcPr>
                  <w:tcW w:w="4535" w:type="dxa"/>
                  <w:vAlign w:val="bottom"/>
                </w:tcPr>
                <w:p w14:paraId="5704CF65"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E952DA8" w14:textId="77777777" w:rsidR="007167B9" w:rsidRPr="005E7A19" w:rsidRDefault="007167B9" w:rsidP="00F64B5D">
                  <w:pPr>
                    <w:rPr>
                      <w:rFonts w:ascii="Calibri" w:hAnsi="Calibri"/>
                      <w:lang w:val="en-GB"/>
                    </w:rPr>
                  </w:pPr>
                </w:p>
              </w:tc>
            </w:tr>
          </w:tbl>
          <w:p w14:paraId="26A5EF77"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6E07422"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BD41644"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2670759"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32737A6" w14:textId="77777777" w:rsidTr="007167B9">
        <w:trPr>
          <w:trHeight w:val="1020"/>
        </w:trPr>
        <w:tc>
          <w:tcPr>
            <w:tcW w:w="9639" w:type="dxa"/>
            <w:gridSpan w:val="6"/>
            <w:vAlign w:val="center"/>
          </w:tcPr>
          <w:p w14:paraId="7C5742C2"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3AA9121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0489637F" w14:textId="77777777" w:rsidTr="005E7A19">
        <w:trPr>
          <w:trHeight w:val="1701"/>
        </w:trPr>
        <w:tc>
          <w:tcPr>
            <w:tcW w:w="9639" w:type="dxa"/>
            <w:gridSpan w:val="6"/>
          </w:tcPr>
          <w:p w14:paraId="70260B86" w14:textId="77777777" w:rsidR="001D26AC" w:rsidRPr="001D26AC" w:rsidRDefault="001D26AC" w:rsidP="001D26AC">
            <w:pPr>
              <w:tabs>
                <w:tab w:val="left" w:pos="3649"/>
                <w:tab w:val="left" w:pos="5349"/>
                <w:tab w:val="left" w:pos="7992"/>
                <w:tab w:val="left" w:pos="9409"/>
                <w:tab w:val="left" w:pos="10778"/>
              </w:tabs>
              <w:rPr>
                <w:rFonts w:ascii="Calibri" w:hAnsi="Calibri"/>
                <w:bCs/>
                <w:lang w:val="en-US"/>
              </w:rPr>
            </w:pPr>
            <w:r w:rsidRPr="001D26AC">
              <w:rPr>
                <w:rFonts w:ascii="Calibri" w:hAnsi="Calibri"/>
                <w:bCs/>
                <w:lang w:val="en-US"/>
              </w:rPr>
              <w:lastRenderedPageBreak/>
              <w:t>Cilj projekta je modernizacija upravljanja i funkcionisanja visokoškolskih ustanova kroz uvođenje naprednih digitalnih rešenja i poboljšanje institucionalnih procedura. Planirane aktivnosti uključuju:</w:t>
            </w:r>
          </w:p>
          <w:p w14:paraId="7E9509B0" w14:textId="77777777" w:rsidR="001D26AC" w:rsidRPr="001D26AC" w:rsidRDefault="001D26AC" w:rsidP="001D26AC">
            <w:pPr>
              <w:numPr>
                <w:ilvl w:val="0"/>
                <w:numId w:val="27"/>
              </w:numPr>
              <w:tabs>
                <w:tab w:val="left" w:pos="3649"/>
                <w:tab w:val="left" w:pos="5349"/>
                <w:tab w:val="left" w:pos="7992"/>
                <w:tab w:val="left" w:pos="9409"/>
                <w:tab w:val="left" w:pos="10778"/>
              </w:tabs>
              <w:rPr>
                <w:rFonts w:ascii="Calibri" w:hAnsi="Calibri"/>
                <w:bCs/>
                <w:lang w:val="en-US"/>
              </w:rPr>
            </w:pPr>
            <w:r w:rsidRPr="001D26AC">
              <w:rPr>
                <w:rFonts w:ascii="Calibri" w:hAnsi="Calibri"/>
                <w:bCs/>
                <w:lang w:val="en-US"/>
              </w:rPr>
              <w:t>Uspostavljanje novog centra za digitalno učenje: Centar će podržavati e-learning inicijative, obuku nastavnika i pružanje tehničke podrške studentima.</w:t>
            </w:r>
          </w:p>
          <w:p w14:paraId="36A1A870" w14:textId="77777777" w:rsidR="001D26AC" w:rsidRPr="001D26AC" w:rsidRDefault="001D26AC" w:rsidP="001D26AC">
            <w:pPr>
              <w:numPr>
                <w:ilvl w:val="0"/>
                <w:numId w:val="27"/>
              </w:numPr>
              <w:tabs>
                <w:tab w:val="left" w:pos="3649"/>
                <w:tab w:val="left" w:pos="5349"/>
                <w:tab w:val="left" w:pos="7992"/>
                <w:tab w:val="left" w:pos="9409"/>
                <w:tab w:val="left" w:pos="10778"/>
              </w:tabs>
              <w:rPr>
                <w:rFonts w:ascii="Calibri" w:hAnsi="Calibri"/>
                <w:bCs/>
                <w:lang w:val="en-US"/>
              </w:rPr>
            </w:pPr>
            <w:r w:rsidRPr="001D26AC">
              <w:rPr>
                <w:rFonts w:ascii="Calibri" w:hAnsi="Calibri"/>
                <w:bCs/>
                <w:lang w:val="en-US"/>
              </w:rPr>
              <w:t>Ažuriranje postojećih centara za karijerno savetovanje i podršku: Fokus je na boljoj integraciji sa privredom i pružanju relevantnih informacija i resursa studentima za njihovu karijeru.</w:t>
            </w:r>
          </w:p>
          <w:p w14:paraId="72C7A222" w14:textId="77777777" w:rsidR="001D26AC" w:rsidRPr="001D26AC" w:rsidRDefault="001D26AC" w:rsidP="001D26AC">
            <w:pPr>
              <w:numPr>
                <w:ilvl w:val="0"/>
                <w:numId w:val="27"/>
              </w:numPr>
              <w:tabs>
                <w:tab w:val="left" w:pos="3649"/>
                <w:tab w:val="left" w:pos="5349"/>
                <w:tab w:val="left" w:pos="7992"/>
                <w:tab w:val="left" w:pos="9409"/>
                <w:tab w:val="left" w:pos="10778"/>
              </w:tabs>
              <w:rPr>
                <w:rFonts w:ascii="Calibri" w:hAnsi="Calibri"/>
                <w:bCs/>
                <w:lang w:val="en-US"/>
              </w:rPr>
            </w:pPr>
            <w:r w:rsidRPr="001D26AC">
              <w:rPr>
                <w:rFonts w:ascii="Calibri" w:hAnsi="Calibri"/>
                <w:bCs/>
                <w:lang w:val="en-US"/>
              </w:rPr>
              <w:t>Implementacija novih upravljačkih softverskih rešenja: Cilj je automatizacija administrativnih procesa, povećanje efikasnosti i transparentnosti rada.</w:t>
            </w:r>
          </w:p>
          <w:p w14:paraId="128E9F7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4469B06" w14:textId="77777777" w:rsidTr="007167B9">
        <w:trPr>
          <w:trHeight w:val="412"/>
        </w:trPr>
        <w:tc>
          <w:tcPr>
            <w:tcW w:w="9639" w:type="dxa"/>
            <w:gridSpan w:val="6"/>
            <w:vAlign w:val="bottom"/>
          </w:tcPr>
          <w:p w14:paraId="25BAA487"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079F2282" w14:textId="77777777" w:rsidTr="007167B9">
        <w:trPr>
          <w:trHeight w:val="283"/>
        </w:trPr>
        <w:tc>
          <w:tcPr>
            <w:tcW w:w="4819" w:type="dxa"/>
            <w:gridSpan w:val="3"/>
          </w:tcPr>
          <w:p w14:paraId="23B5EFB3"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5B97A8D" w14:textId="412D838E"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3 postojeća centra (Centar za karijerno savetovanje, Centar za inovacije, IT centar).</w:t>
            </w:r>
          </w:p>
        </w:tc>
      </w:tr>
      <w:tr w:rsidR="007167B9" w:rsidRPr="007167B9" w14:paraId="635C49D0" w14:textId="77777777" w:rsidTr="007167B9">
        <w:trPr>
          <w:trHeight w:val="283"/>
        </w:trPr>
        <w:tc>
          <w:tcPr>
            <w:tcW w:w="4819" w:type="dxa"/>
            <w:gridSpan w:val="3"/>
          </w:tcPr>
          <w:p w14:paraId="7EFB79F0"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081EC8B" w14:textId="71B9A8DA"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Kreira se novi Centar za digitalno učenje.</w:t>
            </w:r>
          </w:p>
        </w:tc>
      </w:tr>
      <w:tr w:rsidR="007167B9" w:rsidRPr="007167B9" w14:paraId="0F908748" w14:textId="77777777" w:rsidTr="007167B9">
        <w:trPr>
          <w:trHeight w:val="283"/>
        </w:trPr>
        <w:tc>
          <w:tcPr>
            <w:tcW w:w="4819" w:type="dxa"/>
            <w:gridSpan w:val="3"/>
          </w:tcPr>
          <w:p w14:paraId="6688AF0A"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24B003DA" w14:textId="7CB79364"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Novi centar je neophodan za podršku e-learning inicijativama i obuku nastavnika u korišćenju novih tehnologija.</w:t>
            </w:r>
          </w:p>
        </w:tc>
      </w:tr>
      <w:tr w:rsidR="007167B9" w:rsidRPr="007167B9" w14:paraId="13BF879D" w14:textId="77777777" w:rsidTr="007167B9">
        <w:trPr>
          <w:trHeight w:val="283"/>
        </w:trPr>
        <w:tc>
          <w:tcPr>
            <w:tcW w:w="4819" w:type="dxa"/>
            <w:gridSpan w:val="3"/>
          </w:tcPr>
          <w:p w14:paraId="36A29AC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1718213B" w14:textId="4C0BACAE"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Centar će biti smešten</w:t>
            </w:r>
            <w:r>
              <w:rPr>
                <w:rFonts w:ascii="Calibri" w:hAnsi="Calibri"/>
                <w:lang w:val="en-GB"/>
              </w:rPr>
              <w:t xml:space="preserve"> pomocnoj</w:t>
            </w:r>
            <w:r w:rsidRPr="001D26AC">
              <w:rPr>
                <w:rFonts w:ascii="Calibri" w:hAnsi="Calibri"/>
                <w:lang w:val="en-GB"/>
              </w:rPr>
              <w:t xml:space="preserve"> zgradi fakulteta, na drugom spratu.</w:t>
            </w:r>
          </w:p>
        </w:tc>
      </w:tr>
      <w:tr w:rsidR="007167B9" w:rsidRPr="007167B9" w14:paraId="3EF2AA57" w14:textId="77777777" w:rsidTr="007167B9">
        <w:trPr>
          <w:trHeight w:val="283"/>
        </w:trPr>
        <w:tc>
          <w:tcPr>
            <w:tcW w:w="4819" w:type="dxa"/>
            <w:gridSpan w:val="3"/>
          </w:tcPr>
          <w:p w14:paraId="35C247D6"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794AA040" w14:textId="039A84D6"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Da, infrastruktura će biti dostupna centru i nakon završetka projekta.</w:t>
            </w:r>
          </w:p>
        </w:tc>
      </w:tr>
      <w:tr w:rsidR="007167B9" w:rsidRPr="007167B9" w14:paraId="13AE9D89" w14:textId="77777777" w:rsidTr="007167B9">
        <w:trPr>
          <w:trHeight w:val="283"/>
        </w:trPr>
        <w:tc>
          <w:tcPr>
            <w:tcW w:w="4819" w:type="dxa"/>
            <w:gridSpan w:val="3"/>
          </w:tcPr>
          <w:p w14:paraId="7E7DA571"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3540D816" w14:textId="37DD3C1F"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U centru će raditi 5 zaposlenih.</w:t>
            </w:r>
          </w:p>
        </w:tc>
      </w:tr>
      <w:tr w:rsidR="007167B9" w:rsidRPr="007167B9" w14:paraId="294277F3" w14:textId="77777777" w:rsidTr="007167B9">
        <w:trPr>
          <w:trHeight w:val="283"/>
        </w:trPr>
        <w:tc>
          <w:tcPr>
            <w:tcW w:w="4819" w:type="dxa"/>
            <w:gridSpan w:val="3"/>
          </w:tcPr>
          <w:p w14:paraId="2CDE469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6646128C" w14:textId="350CF3AC" w:rsidR="007167B9" w:rsidRPr="007167B9" w:rsidRDefault="001D26AC"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w:t>
            </w:r>
            <w:r w:rsidRPr="001D26AC">
              <w:rPr>
                <w:rFonts w:ascii="Calibri" w:hAnsi="Calibri"/>
                <w:lang w:val="en-GB"/>
              </w:rPr>
              <w:t>stanova će finansirati ove pozicije nakon završetka projekta.</w:t>
            </w:r>
          </w:p>
        </w:tc>
      </w:tr>
      <w:tr w:rsidR="007167B9" w:rsidRPr="007167B9" w14:paraId="47738194" w14:textId="77777777" w:rsidTr="007167B9">
        <w:trPr>
          <w:trHeight w:val="283"/>
        </w:trPr>
        <w:tc>
          <w:tcPr>
            <w:tcW w:w="4819" w:type="dxa"/>
            <w:gridSpan w:val="3"/>
          </w:tcPr>
          <w:p w14:paraId="76007F1D"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C197393" w14:textId="1244C7BB"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Planirana je obuka za 10 administrativnih radnika.</w:t>
            </w:r>
          </w:p>
        </w:tc>
      </w:tr>
      <w:tr w:rsidR="007167B9" w:rsidRPr="007167B9" w14:paraId="04284C30" w14:textId="77777777" w:rsidTr="007167B9">
        <w:trPr>
          <w:trHeight w:val="283"/>
        </w:trPr>
        <w:tc>
          <w:tcPr>
            <w:tcW w:w="4819" w:type="dxa"/>
            <w:gridSpan w:val="3"/>
          </w:tcPr>
          <w:p w14:paraId="353EE6EE"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492DFBF9" w14:textId="64440399" w:rsidR="007167B9" w:rsidRPr="007167B9" w:rsidRDefault="001D26AC" w:rsidP="00F64B5D">
            <w:pPr>
              <w:tabs>
                <w:tab w:val="left" w:pos="3649"/>
                <w:tab w:val="left" w:pos="5349"/>
                <w:tab w:val="left" w:pos="7992"/>
                <w:tab w:val="left" w:pos="9409"/>
                <w:tab w:val="left" w:pos="10778"/>
              </w:tabs>
              <w:rPr>
                <w:rFonts w:ascii="Calibri" w:hAnsi="Calibri"/>
                <w:lang w:val="en-GB"/>
              </w:rPr>
            </w:pPr>
            <w:r w:rsidRPr="001D26AC">
              <w:rPr>
                <w:rFonts w:ascii="Calibri" w:hAnsi="Calibri"/>
                <w:lang w:val="en-GB"/>
              </w:rPr>
              <w:t>Ažuriraće se procedure za upravljanje učenjem, podrška studentima i digitalna komunikacija.</w:t>
            </w:r>
          </w:p>
        </w:tc>
      </w:tr>
      <w:tr w:rsidR="0070436D" w:rsidRPr="008A7C48" w14:paraId="59338699" w14:textId="77777777" w:rsidTr="0070436D">
        <w:trPr>
          <w:trHeight w:val="1020"/>
        </w:trPr>
        <w:tc>
          <w:tcPr>
            <w:tcW w:w="9639" w:type="dxa"/>
            <w:gridSpan w:val="6"/>
            <w:vAlign w:val="center"/>
          </w:tcPr>
          <w:p w14:paraId="18FF80EA"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1D0162AF"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580AB3BC" w14:textId="77777777" w:rsidTr="005E7A19">
        <w:trPr>
          <w:trHeight w:val="1701"/>
        </w:trPr>
        <w:tc>
          <w:tcPr>
            <w:tcW w:w="9639" w:type="dxa"/>
            <w:gridSpan w:val="6"/>
          </w:tcPr>
          <w:p w14:paraId="28BF902C" w14:textId="4B194176" w:rsidR="007167B9" w:rsidRPr="0070436D" w:rsidRDefault="001D26AC" w:rsidP="00F64B5D">
            <w:pPr>
              <w:rPr>
                <w:rFonts w:ascii="Calibri" w:hAnsi="Calibri"/>
                <w:szCs w:val="22"/>
                <w:lang w:val="en-GB"/>
              </w:rPr>
            </w:pPr>
            <w:r w:rsidRPr="001D26AC">
              <w:rPr>
                <w:rFonts w:ascii="Calibri" w:hAnsi="Calibri"/>
                <w:szCs w:val="22"/>
                <w:lang w:val="en-GB"/>
              </w:rPr>
              <w:t>Cilj je unapređenje saradnje sa privrednim sektorom i lokalnom zajednicom kroz zajedničke projekte, uključivanje stručnjaka iz privrede u nastavni proces, i razvoj praksi za studente u partnerskim kompanijama. Takođe, planirana je promocija novih programa među poslodavcima i lokalnim institucijama radi boljeg prepoznavanja vrednosti stečenih veština kod studenata.</w:t>
            </w:r>
          </w:p>
        </w:tc>
      </w:tr>
      <w:tr w:rsidR="0070436D" w:rsidRPr="008A7C48" w14:paraId="2716BF19" w14:textId="77777777" w:rsidTr="009B155D">
        <w:trPr>
          <w:trHeight w:val="1020"/>
        </w:trPr>
        <w:tc>
          <w:tcPr>
            <w:tcW w:w="9639" w:type="dxa"/>
            <w:gridSpan w:val="6"/>
            <w:vAlign w:val="center"/>
          </w:tcPr>
          <w:p w14:paraId="2D9E25A4"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6AF936EE" w14:textId="77777777" w:rsidTr="006B3976">
        <w:trPr>
          <w:trHeight w:val="283"/>
        </w:trPr>
        <w:tc>
          <w:tcPr>
            <w:tcW w:w="4819" w:type="dxa"/>
            <w:gridSpan w:val="3"/>
          </w:tcPr>
          <w:p w14:paraId="2EADF69A"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62DA4796" w14:textId="358BC7B7" w:rsidR="00951A69" w:rsidRPr="00951A69" w:rsidRDefault="00DE0469" w:rsidP="00F64B5D">
            <w:pPr>
              <w:tabs>
                <w:tab w:val="left" w:pos="3649"/>
                <w:tab w:val="left" w:pos="5349"/>
                <w:tab w:val="left" w:pos="7992"/>
                <w:tab w:val="left" w:pos="9409"/>
                <w:tab w:val="left" w:pos="10778"/>
              </w:tabs>
              <w:rPr>
                <w:rFonts w:ascii="Calibri" w:hAnsi="Calibri"/>
                <w:lang w:val="en-GB"/>
              </w:rPr>
            </w:pPr>
            <w:r w:rsidRPr="00DE0469">
              <w:rPr>
                <w:rFonts w:ascii="Calibri" w:hAnsi="Calibri"/>
                <w:lang w:val="en-GB"/>
              </w:rPr>
              <w:t>Očekivani rezultati uključuju uspešno uspostavljanje novog Centra za digitalno učenje, modernizaciju postojećih kurikuluma kroz e-learning module, i povećanje kompetencija nastavnog osoblja u korišćenju savremenih tehnologija. Takođe, očekujemo povećanje zapošljivosti studenata kroz jaču vezu sa privredom i relevantnim praktičnim znanjima.</w:t>
            </w:r>
          </w:p>
        </w:tc>
      </w:tr>
      <w:tr w:rsidR="00951A69" w:rsidRPr="00951A69" w14:paraId="6B7DD013" w14:textId="77777777" w:rsidTr="006B3976">
        <w:trPr>
          <w:trHeight w:val="283"/>
        </w:trPr>
        <w:tc>
          <w:tcPr>
            <w:tcW w:w="4819" w:type="dxa"/>
            <w:gridSpan w:val="3"/>
          </w:tcPr>
          <w:p w14:paraId="75BD48CF"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99F333E" w14:textId="090D8769" w:rsidR="00951A69" w:rsidRPr="00951A69" w:rsidRDefault="00DE0469" w:rsidP="00F64B5D">
            <w:pPr>
              <w:tabs>
                <w:tab w:val="left" w:pos="3649"/>
                <w:tab w:val="left" w:pos="5349"/>
                <w:tab w:val="left" w:pos="7992"/>
                <w:tab w:val="left" w:pos="9409"/>
                <w:tab w:val="left" w:pos="10778"/>
              </w:tabs>
              <w:rPr>
                <w:rFonts w:ascii="Calibri" w:hAnsi="Calibri"/>
                <w:lang w:val="en-GB"/>
              </w:rPr>
            </w:pPr>
            <w:r w:rsidRPr="00DE0469">
              <w:rPr>
                <w:rFonts w:ascii="Calibri" w:hAnsi="Calibri"/>
                <w:lang w:val="en-GB"/>
              </w:rPr>
              <w:t>Uticaj će biti meren kroz evaluaciju performansi novog centra, praćenje uspešnosti implementacije novih kurikuluma, povratne informacije studenata i nastavnog osoblja, kao i statistike zapošljivosti diplomiranih studenata. Takođe, merenje će uključivati broj realizovanih praksi i saradnji sa privrednim partnerima.</w:t>
            </w:r>
          </w:p>
        </w:tc>
      </w:tr>
      <w:tr w:rsidR="00951A69" w:rsidRPr="00951A69" w14:paraId="75840988" w14:textId="77777777" w:rsidTr="006B3976">
        <w:trPr>
          <w:trHeight w:val="283"/>
        </w:trPr>
        <w:tc>
          <w:tcPr>
            <w:tcW w:w="4819" w:type="dxa"/>
            <w:gridSpan w:val="3"/>
          </w:tcPr>
          <w:p w14:paraId="54A46129" w14:textId="77777777" w:rsidR="00951A69" w:rsidRPr="00F64B5D" w:rsidRDefault="00951A69" w:rsidP="00F64B5D">
            <w:pPr>
              <w:rPr>
                <w:rFonts w:ascii="Calibri" w:hAnsi="Calibri"/>
                <w:lang w:val="en-GB"/>
              </w:rPr>
            </w:pPr>
            <w:r w:rsidRPr="00F64B5D">
              <w:rPr>
                <w:rFonts w:ascii="Calibri" w:hAnsi="Calibri"/>
                <w:lang w:val="en-GB"/>
              </w:rPr>
              <w:lastRenderedPageBreak/>
              <w:t xml:space="preserve">What financial means and human and other resources will be provided to sustain these results after the project ends? </w:t>
            </w:r>
          </w:p>
        </w:tc>
        <w:tc>
          <w:tcPr>
            <w:tcW w:w="4820" w:type="dxa"/>
            <w:gridSpan w:val="3"/>
          </w:tcPr>
          <w:p w14:paraId="41305044" w14:textId="759369C7" w:rsidR="00951A69" w:rsidRPr="00951A69" w:rsidRDefault="00DE0469" w:rsidP="00F64B5D">
            <w:pPr>
              <w:tabs>
                <w:tab w:val="left" w:pos="3649"/>
                <w:tab w:val="left" w:pos="5349"/>
                <w:tab w:val="left" w:pos="7992"/>
                <w:tab w:val="left" w:pos="9409"/>
                <w:tab w:val="left" w:pos="10778"/>
              </w:tabs>
              <w:rPr>
                <w:rFonts w:ascii="Calibri" w:hAnsi="Calibri"/>
                <w:lang w:val="en-GB"/>
              </w:rPr>
            </w:pPr>
            <w:r w:rsidRPr="00DE0469">
              <w:rPr>
                <w:rFonts w:ascii="Calibri" w:hAnsi="Calibri"/>
                <w:lang w:val="en-GB"/>
              </w:rPr>
              <w:t>Za održivost rezultata, ustanova će alocirati budžetska sredstva za kontinuirano finansiranje rada centra i plata zaposlenih. Osigurana je podrška univerzitetske uprave za dugoročno ulaganje u održavanje i ažuriranje tehničke opreme. Planirano je i dodatno usavršavanje nastavnog osoblja kroz periodične obuke i seminare.</w:t>
            </w:r>
          </w:p>
        </w:tc>
      </w:tr>
      <w:tr w:rsidR="004A3C5A" w:rsidRPr="008A7C48" w14:paraId="4E671A28" w14:textId="77777777" w:rsidTr="00951A69">
        <w:trPr>
          <w:trHeight w:val="1020"/>
        </w:trPr>
        <w:tc>
          <w:tcPr>
            <w:tcW w:w="9639" w:type="dxa"/>
            <w:gridSpan w:val="6"/>
            <w:vAlign w:val="center"/>
          </w:tcPr>
          <w:p w14:paraId="656E9586"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5E6B1DE7"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6CBC0420" w14:textId="77777777" w:rsidTr="00951A69">
        <w:trPr>
          <w:trHeight w:val="283"/>
        </w:trPr>
        <w:tc>
          <w:tcPr>
            <w:tcW w:w="2552" w:type="dxa"/>
            <w:gridSpan w:val="2"/>
            <w:vAlign w:val="center"/>
          </w:tcPr>
          <w:p w14:paraId="6463584E"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523F9821"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7DC9EF4A" w14:textId="77777777" w:rsidTr="00951A69">
        <w:trPr>
          <w:trHeight w:val="283"/>
        </w:trPr>
        <w:tc>
          <w:tcPr>
            <w:tcW w:w="2552" w:type="dxa"/>
            <w:gridSpan w:val="2"/>
            <w:vAlign w:val="center"/>
          </w:tcPr>
          <w:p w14:paraId="03F72D2D" w14:textId="6377BFAE" w:rsidR="004A3C5A" w:rsidRPr="008A7C48" w:rsidRDefault="00DE0469" w:rsidP="00F64B5D">
            <w:pPr>
              <w:rPr>
                <w:rFonts w:ascii="Calibri" w:hAnsi="Calibri"/>
                <w:szCs w:val="22"/>
                <w:lang w:val="en-GB"/>
              </w:rPr>
            </w:pPr>
            <w:r w:rsidRPr="00DE0469">
              <w:rPr>
                <w:rFonts w:ascii="Calibri" w:hAnsi="Calibri"/>
                <w:szCs w:val="22"/>
                <w:lang w:val="en-GB"/>
              </w:rPr>
              <w:t>Prof. Dr. Dragan Domazet</w:t>
            </w:r>
          </w:p>
        </w:tc>
        <w:tc>
          <w:tcPr>
            <w:tcW w:w="7087" w:type="dxa"/>
            <w:gridSpan w:val="4"/>
            <w:vAlign w:val="center"/>
          </w:tcPr>
          <w:p w14:paraId="3C8CBA0A" w14:textId="4940C913" w:rsidR="004A3C5A" w:rsidRPr="008A7C48" w:rsidRDefault="00DE0469" w:rsidP="00F64B5D">
            <w:pPr>
              <w:tabs>
                <w:tab w:val="left" w:pos="3649"/>
                <w:tab w:val="left" w:pos="5349"/>
                <w:tab w:val="left" w:pos="7992"/>
                <w:tab w:val="left" w:pos="9409"/>
                <w:tab w:val="left" w:pos="10778"/>
              </w:tabs>
              <w:rPr>
                <w:rFonts w:ascii="Calibri" w:hAnsi="Calibri"/>
                <w:szCs w:val="22"/>
                <w:lang w:val="en-GB"/>
              </w:rPr>
            </w:pPr>
            <w:r w:rsidRPr="00DE0469">
              <w:rPr>
                <w:rFonts w:ascii="Calibri" w:hAnsi="Calibri"/>
                <w:szCs w:val="22"/>
                <w:lang w:val="en-GB"/>
              </w:rPr>
              <w:t>Prof. Dr. Dragan Domazet je profesor i stručnjak u oblasti informacionih tehnologija i digitalizacije obrazovnog procesa. Trenutno je rektor Univerziteta Metropolitan u Beogradu i ima preko 20 godina iskustva u implementaciji obrazovnih projekata koji koriste savremene tehnologije. Objavio je više od 50 naučnih radova i bio je vođa ili učesnik u brojnim međunarodnim projektima.</w:t>
            </w:r>
          </w:p>
        </w:tc>
      </w:tr>
      <w:tr w:rsidR="004A3C5A" w:rsidRPr="008A7C48" w14:paraId="7407372C" w14:textId="77777777" w:rsidTr="00951A69">
        <w:trPr>
          <w:trHeight w:val="283"/>
        </w:trPr>
        <w:tc>
          <w:tcPr>
            <w:tcW w:w="2552" w:type="dxa"/>
            <w:gridSpan w:val="2"/>
            <w:vAlign w:val="center"/>
          </w:tcPr>
          <w:p w14:paraId="46EDEC08" w14:textId="77777777" w:rsidR="004A3C5A" w:rsidRPr="008A7C48" w:rsidRDefault="004A3C5A" w:rsidP="00F64B5D">
            <w:pPr>
              <w:rPr>
                <w:rFonts w:ascii="Calibri" w:hAnsi="Calibri"/>
                <w:szCs w:val="22"/>
                <w:lang w:val="en-GB"/>
              </w:rPr>
            </w:pPr>
          </w:p>
        </w:tc>
        <w:tc>
          <w:tcPr>
            <w:tcW w:w="7087" w:type="dxa"/>
            <w:gridSpan w:val="4"/>
            <w:vAlign w:val="center"/>
          </w:tcPr>
          <w:p w14:paraId="3084DC6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5180562E" w14:textId="77777777" w:rsidTr="00951A69">
        <w:trPr>
          <w:trHeight w:val="283"/>
        </w:trPr>
        <w:tc>
          <w:tcPr>
            <w:tcW w:w="2552" w:type="dxa"/>
            <w:gridSpan w:val="2"/>
            <w:vAlign w:val="center"/>
          </w:tcPr>
          <w:p w14:paraId="53DC8D3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F21748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DF3674C" w14:textId="77777777" w:rsidTr="00951A69">
        <w:trPr>
          <w:trHeight w:val="283"/>
        </w:trPr>
        <w:tc>
          <w:tcPr>
            <w:tcW w:w="2552" w:type="dxa"/>
            <w:gridSpan w:val="2"/>
            <w:vAlign w:val="center"/>
          </w:tcPr>
          <w:p w14:paraId="4376F53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5A9CB92"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1ABB2B5" w14:textId="77777777" w:rsidTr="00951A69">
        <w:trPr>
          <w:trHeight w:val="283"/>
        </w:trPr>
        <w:tc>
          <w:tcPr>
            <w:tcW w:w="2552" w:type="dxa"/>
            <w:gridSpan w:val="2"/>
            <w:vAlign w:val="center"/>
          </w:tcPr>
          <w:p w14:paraId="1DCE9E7C"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1AA2C6A7"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62F3B2E0" w14:textId="77777777" w:rsidR="004A3C5A" w:rsidRPr="00E84E0C" w:rsidRDefault="004A3C5A" w:rsidP="00902D14"/>
    <w:p w14:paraId="3A223595" w14:textId="77777777" w:rsidR="004A3C5A" w:rsidRPr="00902D14" w:rsidRDefault="004A3C5A" w:rsidP="00F64B5D">
      <w:pPr>
        <w:rPr>
          <w:i/>
          <w:color w:val="FF0000"/>
        </w:rPr>
      </w:pPr>
      <w:r w:rsidRPr="00902D14">
        <w:rPr>
          <w:i/>
          <w:color w:val="FF0000"/>
        </w:rPr>
        <w:t>Please copy and paste tables as necessary</w:t>
      </w:r>
    </w:p>
    <w:p w14:paraId="4D6E78C8" w14:textId="77777777" w:rsidR="00DD01CF" w:rsidRPr="00951A69" w:rsidRDefault="00DD01CF" w:rsidP="00902D14"/>
    <w:p w14:paraId="221C80D3" w14:textId="77777777" w:rsidR="00E84E0C" w:rsidRPr="00E84E0C" w:rsidRDefault="00E84E0C" w:rsidP="00902D14"/>
    <w:p w14:paraId="3A86F54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667C3101" w14:textId="77777777" w:rsidR="00574B25" w:rsidRPr="006F38CF" w:rsidRDefault="00574B25" w:rsidP="00F64B5D">
      <w:pPr>
        <w:jc w:val="both"/>
        <w:rPr>
          <w:b/>
        </w:rPr>
      </w:pPr>
    </w:p>
    <w:p w14:paraId="4570E481"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6FB0D58" w14:textId="77777777" w:rsidR="00770930" w:rsidRPr="00AF7989" w:rsidRDefault="00770930" w:rsidP="00F64B5D">
      <w:pPr>
        <w:jc w:val="both"/>
        <w:rPr>
          <w:i/>
        </w:rPr>
      </w:pPr>
      <w:r w:rsidRPr="00C1178D">
        <w:rPr>
          <w:i/>
          <w:color w:val="FF0000"/>
        </w:rPr>
        <w:t>(Where applicable)</w:t>
      </w:r>
    </w:p>
    <w:p w14:paraId="383BB2B3" w14:textId="77777777" w:rsidR="00770930" w:rsidRPr="00AF7989" w:rsidRDefault="00770930" w:rsidP="00F64B5D">
      <w:pPr>
        <w:jc w:val="both"/>
        <w:rPr>
          <w:i/>
        </w:rPr>
      </w:pPr>
    </w:p>
    <w:p w14:paraId="65434CAD"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1E165E8"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14:paraId="1F0F660D"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797ECC8D" w14:textId="77777777" w:rsidTr="007A50D9">
        <w:trPr>
          <w:trHeight w:val="750"/>
        </w:trPr>
        <w:tc>
          <w:tcPr>
            <w:tcW w:w="2977" w:type="dxa"/>
            <w:shd w:val="clear" w:color="auto" w:fill="DBE5F1" w:themeFill="accent1" w:themeFillTint="33"/>
            <w:vAlign w:val="center"/>
          </w:tcPr>
          <w:p w14:paraId="2CCAC25D"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798F21C1"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030EDD42"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6C4ACF11"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0CF6B1D2"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6F108C65"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68E6E6FD" w14:textId="77777777" w:rsidR="00770930" w:rsidRPr="00AF7989" w:rsidRDefault="00770930" w:rsidP="00F64B5D">
            <w:pPr>
              <w:jc w:val="center"/>
              <w:rPr>
                <w:b/>
                <w:bCs/>
              </w:rPr>
            </w:pPr>
            <w:r w:rsidRPr="00AF7989">
              <w:rPr>
                <w:b/>
                <w:bCs/>
              </w:rPr>
              <w:t xml:space="preserve">Activities and </w:t>
            </w:r>
          </w:p>
          <w:p w14:paraId="7D38721D" w14:textId="77777777" w:rsidR="00770930" w:rsidRPr="00AF7989" w:rsidRDefault="00770930" w:rsidP="00F64B5D">
            <w:pPr>
              <w:jc w:val="center"/>
              <w:rPr>
                <w:b/>
                <w:bCs/>
              </w:rPr>
            </w:pPr>
            <w:r w:rsidRPr="00AF7989">
              <w:rPr>
                <w:b/>
                <w:bCs/>
              </w:rPr>
              <w:t>related Work Packages</w:t>
            </w:r>
          </w:p>
        </w:tc>
      </w:tr>
      <w:tr w:rsidR="00770930" w:rsidRPr="00AF7989" w14:paraId="6A8566CD" w14:textId="77777777" w:rsidTr="00AF7989">
        <w:trPr>
          <w:trHeight w:val="283"/>
        </w:trPr>
        <w:tc>
          <w:tcPr>
            <w:tcW w:w="2977" w:type="dxa"/>
            <w:vAlign w:val="center"/>
          </w:tcPr>
          <w:p w14:paraId="107A2D8B" w14:textId="64BD2FCE" w:rsidR="00770930" w:rsidRPr="00AF7989" w:rsidRDefault="00DE0469" w:rsidP="00F64B5D">
            <w:pPr>
              <w:rPr>
                <w:szCs w:val="22"/>
              </w:rPr>
            </w:pPr>
            <w:r w:rsidRPr="00DE0469">
              <w:rPr>
                <w:szCs w:val="22"/>
              </w:rPr>
              <w:t>Privredna komora Srbije</w:t>
            </w:r>
          </w:p>
        </w:tc>
        <w:tc>
          <w:tcPr>
            <w:tcW w:w="1701" w:type="dxa"/>
            <w:vAlign w:val="center"/>
          </w:tcPr>
          <w:p w14:paraId="3A31EBC3" w14:textId="0F5BA2EA" w:rsidR="00770930" w:rsidRPr="00AF7989" w:rsidRDefault="00E67353" w:rsidP="00F64B5D">
            <w:pPr>
              <w:rPr>
                <w:szCs w:val="22"/>
              </w:rPr>
            </w:pPr>
            <w:r w:rsidRPr="00E67353">
              <w:rPr>
                <w:szCs w:val="22"/>
              </w:rPr>
              <w:t>Poslovno udruženje</w:t>
            </w:r>
          </w:p>
        </w:tc>
        <w:tc>
          <w:tcPr>
            <w:tcW w:w="1418" w:type="dxa"/>
            <w:vAlign w:val="center"/>
          </w:tcPr>
          <w:p w14:paraId="282E6F82" w14:textId="5F5E04CB" w:rsidR="00770930" w:rsidRPr="00AF7989" w:rsidRDefault="00E67353" w:rsidP="00F64B5D">
            <w:pPr>
              <w:rPr>
                <w:szCs w:val="22"/>
              </w:rPr>
            </w:pPr>
            <w:r w:rsidRPr="00E67353">
              <w:rPr>
                <w:szCs w:val="22"/>
              </w:rPr>
              <w:t>www.pks.rs</w:t>
            </w:r>
          </w:p>
        </w:tc>
        <w:tc>
          <w:tcPr>
            <w:tcW w:w="1134" w:type="dxa"/>
            <w:vAlign w:val="center"/>
          </w:tcPr>
          <w:p w14:paraId="187895A3" w14:textId="3E9FFBE9" w:rsidR="00770930" w:rsidRPr="00AF7989" w:rsidRDefault="00E67353" w:rsidP="00F64B5D">
            <w:pPr>
              <w:rPr>
                <w:szCs w:val="22"/>
              </w:rPr>
            </w:pPr>
            <w:r w:rsidRPr="00E67353">
              <w:rPr>
                <w:szCs w:val="22"/>
              </w:rPr>
              <w:t>Beograd</w:t>
            </w:r>
          </w:p>
        </w:tc>
        <w:tc>
          <w:tcPr>
            <w:tcW w:w="992" w:type="dxa"/>
            <w:vAlign w:val="center"/>
          </w:tcPr>
          <w:p w14:paraId="651145A9" w14:textId="22D1730E" w:rsidR="00770930" w:rsidRPr="00AF7989" w:rsidRDefault="00E67353" w:rsidP="00F64B5D">
            <w:pPr>
              <w:rPr>
                <w:szCs w:val="22"/>
              </w:rPr>
            </w:pPr>
            <w:r w:rsidRPr="00E67353">
              <w:rPr>
                <w:szCs w:val="22"/>
              </w:rPr>
              <w:t>Srbija</w:t>
            </w:r>
          </w:p>
        </w:tc>
        <w:tc>
          <w:tcPr>
            <w:tcW w:w="2126" w:type="dxa"/>
            <w:vAlign w:val="center"/>
          </w:tcPr>
          <w:p w14:paraId="62AA4E1E" w14:textId="5204ACEF" w:rsidR="00770930" w:rsidRPr="00AF7989" w:rsidRDefault="00E67353" w:rsidP="00F64B5D">
            <w:pPr>
              <w:rPr>
                <w:szCs w:val="22"/>
              </w:rPr>
            </w:pPr>
            <w:r w:rsidRPr="00E67353">
              <w:rPr>
                <w:szCs w:val="22"/>
              </w:rPr>
              <w:t>Povezivanje sa privredom, podrška u razvoju kurikuluma</w:t>
            </w:r>
          </w:p>
        </w:tc>
        <w:tc>
          <w:tcPr>
            <w:tcW w:w="4536" w:type="dxa"/>
            <w:vAlign w:val="center"/>
          </w:tcPr>
          <w:p w14:paraId="3A83BA0D" w14:textId="5325830E" w:rsidR="00770930" w:rsidRPr="00AF7989" w:rsidRDefault="00E67353" w:rsidP="00F64B5D">
            <w:pPr>
              <w:rPr>
                <w:szCs w:val="22"/>
              </w:rPr>
            </w:pPr>
            <w:r w:rsidRPr="00E67353">
              <w:rPr>
                <w:szCs w:val="22"/>
              </w:rPr>
              <w:t>Diseminacija, saradnja sa industrijom</w:t>
            </w:r>
          </w:p>
        </w:tc>
      </w:tr>
      <w:tr w:rsidR="00770930" w:rsidRPr="00AF7989" w14:paraId="3BAF7AC0" w14:textId="77777777" w:rsidTr="00AF7989">
        <w:trPr>
          <w:trHeight w:val="283"/>
        </w:trPr>
        <w:tc>
          <w:tcPr>
            <w:tcW w:w="2977" w:type="dxa"/>
            <w:vAlign w:val="center"/>
          </w:tcPr>
          <w:p w14:paraId="1AC5BDC3" w14:textId="24A3A14D" w:rsidR="00770930" w:rsidRPr="00AF7989" w:rsidRDefault="00DE0469" w:rsidP="00F64B5D">
            <w:pPr>
              <w:rPr>
                <w:szCs w:val="22"/>
              </w:rPr>
            </w:pPr>
            <w:r w:rsidRPr="00DE0469">
              <w:rPr>
                <w:szCs w:val="22"/>
              </w:rPr>
              <w:t>Univerzitet u Beogradu</w:t>
            </w:r>
          </w:p>
        </w:tc>
        <w:tc>
          <w:tcPr>
            <w:tcW w:w="1701" w:type="dxa"/>
            <w:vAlign w:val="center"/>
          </w:tcPr>
          <w:p w14:paraId="2F0D9BE9" w14:textId="0D4F584F" w:rsidR="00770930" w:rsidRPr="00AF7989" w:rsidRDefault="00E67353" w:rsidP="00F64B5D">
            <w:pPr>
              <w:rPr>
                <w:szCs w:val="22"/>
              </w:rPr>
            </w:pPr>
            <w:r w:rsidRPr="00E67353">
              <w:rPr>
                <w:szCs w:val="22"/>
              </w:rPr>
              <w:t>Visokoškolska ustanova</w:t>
            </w:r>
          </w:p>
        </w:tc>
        <w:tc>
          <w:tcPr>
            <w:tcW w:w="1418" w:type="dxa"/>
            <w:vAlign w:val="center"/>
          </w:tcPr>
          <w:p w14:paraId="38230AB8" w14:textId="0F3E3197" w:rsidR="00770930" w:rsidRPr="00AF7989" w:rsidRDefault="00E67353" w:rsidP="00F64B5D">
            <w:pPr>
              <w:rPr>
                <w:szCs w:val="22"/>
              </w:rPr>
            </w:pPr>
            <w:r w:rsidRPr="00E67353">
              <w:rPr>
                <w:szCs w:val="22"/>
              </w:rPr>
              <w:t>www.bg.ac.rs</w:t>
            </w:r>
          </w:p>
        </w:tc>
        <w:tc>
          <w:tcPr>
            <w:tcW w:w="1134" w:type="dxa"/>
            <w:vAlign w:val="center"/>
          </w:tcPr>
          <w:p w14:paraId="335EFCDA" w14:textId="3A614982" w:rsidR="00770930" w:rsidRPr="00AF7989" w:rsidRDefault="00E67353" w:rsidP="00F64B5D">
            <w:pPr>
              <w:rPr>
                <w:szCs w:val="22"/>
              </w:rPr>
            </w:pPr>
            <w:r w:rsidRPr="00E67353">
              <w:rPr>
                <w:szCs w:val="22"/>
              </w:rPr>
              <w:t>Beograd</w:t>
            </w:r>
          </w:p>
        </w:tc>
        <w:tc>
          <w:tcPr>
            <w:tcW w:w="992" w:type="dxa"/>
            <w:vAlign w:val="center"/>
          </w:tcPr>
          <w:p w14:paraId="5E170006" w14:textId="7DA67905" w:rsidR="00770930" w:rsidRPr="00AF7989" w:rsidRDefault="00E67353" w:rsidP="00F64B5D">
            <w:pPr>
              <w:rPr>
                <w:szCs w:val="22"/>
              </w:rPr>
            </w:pPr>
            <w:r w:rsidRPr="00E67353">
              <w:rPr>
                <w:szCs w:val="22"/>
              </w:rPr>
              <w:t>Srbija</w:t>
            </w:r>
          </w:p>
        </w:tc>
        <w:tc>
          <w:tcPr>
            <w:tcW w:w="2126" w:type="dxa"/>
            <w:vAlign w:val="center"/>
          </w:tcPr>
          <w:p w14:paraId="3368D54D" w14:textId="33D05543" w:rsidR="00770930" w:rsidRPr="00AF7989" w:rsidRDefault="00E67353" w:rsidP="00F64B5D">
            <w:pPr>
              <w:rPr>
                <w:szCs w:val="22"/>
              </w:rPr>
            </w:pPr>
            <w:r w:rsidRPr="00E67353">
              <w:rPr>
                <w:szCs w:val="22"/>
              </w:rPr>
              <w:t>Ekspertska podrška u razvoju e-learning platformi</w:t>
            </w:r>
          </w:p>
        </w:tc>
        <w:tc>
          <w:tcPr>
            <w:tcW w:w="4536" w:type="dxa"/>
            <w:vAlign w:val="center"/>
          </w:tcPr>
          <w:p w14:paraId="57CBACC2" w14:textId="66869DF0" w:rsidR="00770930" w:rsidRPr="00AF7989" w:rsidRDefault="00E67353" w:rsidP="00F64B5D">
            <w:pPr>
              <w:rPr>
                <w:szCs w:val="22"/>
              </w:rPr>
            </w:pPr>
            <w:r w:rsidRPr="00E67353">
              <w:rPr>
                <w:szCs w:val="22"/>
              </w:rPr>
              <w:t>Razvoj kurikuluma, podrška za e-learning</w:t>
            </w:r>
          </w:p>
        </w:tc>
      </w:tr>
      <w:tr w:rsidR="00770930" w:rsidRPr="00AF7989" w14:paraId="7719D9D5" w14:textId="77777777" w:rsidTr="00AF7989">
        <w:trPr>
          <w:trHeight w:val="283"/>
        </w:trPr>
        <w:tc>
          <w:tcPr>
            <w:tcW w:w="2977" w:type="dxa"/>
            <w:vAlign w:val="center"/>
          </w:tcPr>
          <w:p w14:paraId="5604DD48" w14:textId="41231A89" w:rsidR="00770930" w:rsidRPr="00AF7989" w:rsidRDefault="00DE0469" w:rsidP="00F64B5D">
            <w:pPr>
              <w:rPr>
                <w:szCs w:val="22"/>
              </w:rPr>
            </w:pPr>
            <w:r w:rsidRPr="00DE0469">
              <w:rPr>
                <w:szCs w:val="22"/>
              </w:rPr>
              <w:t>Institut Mihajlo Pupin</w:t>
            </w:r>
          </w:p>
        </w:tc>
        <w:tc>
          <w:tcPr>
            <w:tcW w:w="1701" w:type="dxa"/>
            <w:vAlign w:val="center"/>
          </w:tcPr>
          <w:p w14:paraId="13AA0294" w14:textId="7894BE86" w:rsidR="00770930" w:rsidRPr="00AF7989" w:rsidRDefault="00E67353" w:rsidP="00F64B5D">
            <w:pPr>
              <w:rPr>
                <w:szCs w:val="22"/>
              </w:rPr>
            </w:pPr>
            <w:r w:rsidRPr="00E67353">
              <w:rPr>
                <w:szCs w:val="22"/>
              </w:rPr>
              <w:t>Istraživački institut</w:t>
            </w:r>
          </w:p>
        </w:tc>
        <w:tc>
          <w:tcPr>
            <w:tcW w:w="1418" w:type="dxa"/>
            <w:vAlign w:val="center"/>
          </w:tcPr>
          <w:p w14:paraId="7C319F0F" w14:textId="38CE1761" w:rsidR="00770930" w:rsidRPr="00AF7989" w:rsidRDefault="00E67353" w:rsidP="00F64B5D">
            <w:pPr>
              <w:rPr>
                <w:szCs w:val="22"/>
              </w:rPr>
            </w:pPr>
            <w:r w:rsidRPr="00E67353">
              <w:rPr>
                <w:szCs w:val="22"/>
              </w:rPr>
              <w:t>www.pupin.rs</w:t>
            </w:r>
          </w:p>
        </w:tc>
        <w:tc>
          <w:tcPr>
            <w:tcW w:w="1134" w:type="dxa"/>
            <w:vAlign w:val="center"/>
          </w:tcPr>
          <w:p w14:paraId="16B0049A" w14:textId="391F1E10" w:rsidR="00770930" w:rsidRPr="00AF7989" w:rsidRDefault="00E67353" w:rsidP="00F64B5D">
            <w:pPr>
              <w:rPr>
                <w:szCs w:val="22"/>
              </w:rPr>
            </w:pPr>
            <w:r w:rsidRPr="00E67353">
              <w:rPr>
                <w:szCs w:val="22"/>
              </w:rPr>
              <w:t>Beograd</w:t>
            </w:r>
          </w:p>
        </w:tc>
        <w:tc>
          <w:tcPr>
            <w:tcW w:w="992" w:type="dxa"/>
            <w:vAlign w:val="center"/>
          </w:tcPr>
          <w:p w14:paraId="79AD4F0D" w14:textId="3E991067" w:rsidR="00770930" w:rsidRPr="00AF7989" w:rsidRDefault="00E67353" w:rsidP="00F64B5D">
            <w:pPr>
              <w:rPr>
                <w:szCs w:val="22"/>
              </w:rPr>
            </w:pPr>
            <w:r w:rsidRPr="00E67353">
              <w:rPr>
                <w:szCs w:val="22"/>
              </w:rPr>
              <w:t>Srbija</w:t>
            </w:r>
          </w:p>
        </w:tc>
        <w:tc>
          <w:tcPr>
            <w:tcW w:w="2126" w:type="dxa"/>
            <w:vAlign w:val="center"/>
          </w:tcPr>
          <w:p w14:paraId="08BE8E07" w14:textId="2FC7E5DB" w:rsidR="00770930" w:rsidRPr="00AF7989" w:rsidRDefault="00E67353" w:rsidP="00F64B5D">
            <w:pPr>
              <w:rPr>
                <w:szCs w:val="22"/>
              </w:rPr>
            </w:pPr>
            <w:r w:rsidRPr="00E67353">
              <w:rPr>
                <w:szCs w:val="22"/>
              </w:rPr>
              <w:t>Tehnička podrška i istraživanje u oblasti digitalizacije</w:t>
            </w:r>
          </w:p>
        </w:tc>
        <w:tc>
          <w:tcPr>
            <w:tcW w:w="4536" w:type="dxa"/>
            <w:vAlign w:val="center"/>
          </w:tcPr>
          <w:p w14:paraId="115B5007" w14:textId="5669F647" w:rsidR="00770930" w:rsidRPr="00AF7989" w:rsidRDefault="00E67353" w:rsidP="00F64B5D">
            <w:pPr>
              <w:rPr>
                <w:szCs w:val="22"/>
              </w:rPr>
            </w:pPr>
            <w:r w:rsidRPr="00E67353">
              <w:rPr>
                <w:szCs w:val="22"/>
              </w:rPr>
              <w:t>Istraživanje, tehnička podrška</w:t>
            </w:r>
          </w:p>
        </w:tc>
      </w:tr>
      <w:tr w:rsidR="00770930" w:rsidRPr="00AF7989" w14:paraId="7C26273C" w14:textId="77777777" w:rsidTr="00AF7989">
        <w:trPr>
          <w:trHeight w:val="283"/>
        </w:trPr>
        <w:tc>
          <w:tcPr>
            <w:tcW w:w="2977" w:type="dxa"/>
            <w:vAlign w:val="center"/>
          </w:tcPr>
          <w:p w14:paraId="35C6B08C" w14:textId="1D59C983" w:rsidR="00770930" w:rsidRPr="00AF7989" w:rsidRDefault="00DE0469" w:rsidP="00F64B5D">
            <w:pPr>
              <w:rPr>
                <w:szCs w:val="22"/>
              </w:rPr>
            </w:pPr>
            <w:r w:rsidRPr="00DE0469">
              <w:rPr>
                <w:szCs w:val="22"/>
              </w:rPr>
              <w:t>NALED (Nacionalna Alijansa za Lokalni Ekonomski Razvoj)</w:t>
            </w:r>
          </w:p>
        </w:tc>
        <w:tc>
          <w:tcPr>
            <w:tcW w:w="1701" w:type="dxa"/>
            <w:vAlign w:val="center"/>
          </w:tcPr>
          <w:p w14:paraId="226FC18E" w14:textId="00D33E0B" w:rsidR="00770930" w:rsidRPr="00AF7989" w:rsidRDefault="00E67353" w:rsidP="00F64B5D">
            <w:pPr>
              <w:rPr>
                <w:szCs w:val="22"/>
              </w:rPr>
            </w:pPr>
            <w:r w:rsidRPr="00E67353">
              <w:rPr>
                <w:szCs w:val="22"/>
              </w:rPr>
              <w:t>Nevladina organizacija</w:t>
            </w:r>
          </w:p>
        </w:tc>
        <w:tc>
          <w:tcPr>
            <w:tcW w:w="1418" w:type="dxa"/>
            <w:vAlign w:val="center"/>
          </w:tcPr>
          <w:p w14:paraId="34611E22" w14:textId="4D48657C" w:rsidR="00770930" w:rsidRPr="00AF7989" w:rsidRDefault="00E67353" w:rsidP="00F64B5D">
            <w:pPr>
              <w:rPr>
                <w:szCs w:val="22"/>
              </w:rPr>
            </w:pPr>
            <w:r w:rsidRPr="00E67353">
              <w:rPr>
                <w:szCs w:val="22"/>
              </w:rPr>
              <w:t>www.naled.rs</w:t>
            </w:r>
          </w:p>
        </w:tc>
        <w:tc>
          <w:tcPr>
            <w:tcW w:w="1134" w:type="dxa"/>
            <w:vAlign w:val="center"/>
          </w:tcPr>
          <w:p w14:paraId="0CCDC503" w14:textId="1BDCE6B9" w:rsidR="00770930" w:rsidRPr="00AF7989" w:rsidRDefault="00E67353" w:rsidP="00F64B5D">
            <w:pPr>
              <w:rPr>
                <w:szCs w:val="22"/>
              </w:rPr>
            </w:pPr>
            <w:r w:rsidRPr="00E67353">
              <w:rPr>
                <w:szCs w:val="22"/>
              </w:rPr>
              <w:t>Beograd</w:t>
            </w:r>
          </w:p>
        </w:tc>
        <w:tc>
          <w:tcPr>
            <w:tcW w:w="992" w:type="dxa"/>
            <w:vAlign w:val="center"/>
          </w:tcPr>
          <w:p w14:paraId="4D0BC294" w14:textId="78ADDAEC" w:rsidR="00770930" w:rsidRPr="00AF7989" w:rsidRDefault="00E67353" w:rsidP="00F64B5D">
            <w:pPr>
              <w:rPr>
                <w:szCs w:val="22"/>
              </w:rPr>
            </w:pPr>
            <w:r w:rsidRPr="00E67353">
              <w:rPr>
                <w:szCs w:val="22"/>
              </w:rPr>
              <w:t>Srbija</w:t>
            </w:r>
          </w:p>
        </w:tc>
        <w:tc>
          <w:tcPr>
            <w:tcW w:w="2126" w:type="dxa"/>
            <w:vAlign w:val="center"/>
          </w:tcPr>
          <w:p w14:paraId="57349456" w14:textId="2F873262" w:rsidR="00770930" w:rsidRPr="00AF7989" w:rsidRDefault="00E67353" w:rsidP="00F64B5D">
            <w:pPr>
              <w:rPr>
                <w:szCs w:val="22"/>
              </w:rPr>
            </w:pPr>
            <w:r w:rsidRPr="00E67353">
              <w:rPr>
                <w:szCs w:val="22"/>
              </w:rPr>
              <w:t>Povezivanje sa lokalnim zajednicama i promocija</w:t>
            </w:r>
          </w:p>
        </w:tc>
        <w:tc>
          <w:tcPr>
            <w:tcW w:w="4536" w:type="dxa"/>
            <w:vAlign w:val="center"/>
          </w:tcPr>
          <w:p w14:paraId="172B88A7" w14:textId="0F47D3A0" w:rsidR="00770930" w:rsidRPr="00AF7989" w:rsidRDefault="00E67353" w:rsidP="00F64B5D">
            <w:pPr>
              <w:rPr>
                <w:szCs w:val="22"/>
              </w:rPr>
            </w:pPr>
            <w:r w:rsidRPr="00E67353">
              <w:rPr>
                <w:szCs w:val="22"/>
              </w:rPr>
              <w:t>Uključivanje lokalnih zajednica, diseminacija</w:t>
            </w:r>
          </w:p>
        </w:tc>
      </w:tr>
      <w:tr w:rsidR="00770930" w:rsidRPr="00AF7989" w14:paraId="04CAAEFF" w14:textId="77777777" w:rsidTr="00AF7989">
        <w:trPr>
          <w:trHeight w:val="283"/>
        </w:trPr>
        <w:tc>
          <w:tcPr>
            <w:tcW w:w="2977" w:type="dxa"/>
            <w:vAlign w:val="center"/>
          </w:tcPr>
          <w:p w14:paraId="5EBC2E51" w14:textId="2F3AE994" w:rsidR="00770930" w:rsidRPr="00AF7989" w:rsidRDefault="00DE0469" w:rsidP="00F64B5D">
            <w:pPr>
              <w:rPr>
                <w:szCs w:val="22"/>
              </w:rPr>
            </w:pPr>
            <w:r w:rsidRPr="00DE0469">
              <w:rPr>
                <w:szCs w:val="22"/>
              </w:rPr>
              <w:t>Telekom Srbija</w:t>
            </w:r>
          </w:p>
        </w:tc>
        <w:tc>
          <w:tcPr>
            <w:tcW w:w="1701" w:type="dxa"/>
            <w:vAlign w:val="center"/>
          </w:tcPr>
          <w:p w14:paraId="7449CDA3" w14:textId="718DD3A0" w:rsidR="00770930" w:rsidRPr="00AF7989" w:rsidRDefault="00E67353" w:rsidP="00F64B5D">
            <w:pPr>
              <w:rPr>
                <w:szCs w:val="22"/>
              </w:rPr>
            </w:pPr>
            <w:r w:rsidRPr="00E67353">
              <w:rPr>
                <w:szCs w:val="22"/>
              </w:rPr>
              <w:t>Telekomunikaciona kompanija</w:t>
            </w:r>
          </w:p>
        </w:tc>
        <w:tc>
          <w:tcPr>
            <w:tcW w:w="1418" w:type="dxa"/>
            <w:vAlign w:val="center"/>
          </w:tcPr>
          <w:p w14:paraId="4E62DBDA" w14:textId="117510A6" w:rsidR="00770930" w:rsidRPr="00AF7989" w:rsidRDefault="00E67353" w:rsidP="00F64B5D">
            <w:pPr>
              <w:rPr>
                <w:szCs w:val="22"/>
              </w:rPr>
            </w:pPr>
            <w:r w:rsidRPr="00E67353">
              <w:rPr>
                <w:szCs w:val="22"/>
              </w:rPr>
              <w:t>www.telekom.rs</w:t>
            </w:r>
          </w:p>
        </w:tc>
        <w:tc>
          <w:tcPr>
            <w:tcW w:w="1134" w:type="dxa"/>
            <w:vAlign w:val="center"/>
          </w:tcPr>
          <w:p w14:paraId="41991AEE" w14:textId="4360668A" w:rsidR="00770930" w:rsidRPr="00AF7989" w:rsidRDefault="00E67353" w:rsidP="00F64B5D">
            <w:pPr>
              <w:rPr>
                <w:szCs w:val="22"/>
              </w:rPr>
            </w:pPr>
            <w:r w:rsidRPr="00E67353">
              <w:rPr>
                <w:szCs w:val="22"/>
              </w:rPr>
              <w:t>Beograd</w:t>
            </w:r>
          </w:p>
        </w:tc>
        <w:tc>
          <w:tcPr>
            <w:tcW w:w="992" w:type="dxa"/>
            <w:vAlign w:val="center"/>
          </w:tcPr>
          <w:p w14:paraId="29AAE30C" w14:textId="726573E3" w:rsidR="00770930" w:rsidRPr="00AF7989" w:rsidRDefault="00E67353" w:rsidP="00F64B5D">
            <w:pPr>
              <w:rPr>
                <w:szCs w:val="22"/>
              </w:rPr>
            </w:pPr>
            <w:r w:rsidRPr="00E67353">
              <w:rPr>
                <w:szCs w:val="22"/>
              </w:rPr>
              <w:t>Srbija</w:t>
            </w:r>
          </w:p>
        </w:tc>
        <w:tc>
          <w:tcPr>
            <w:tcW w:w="2126" w:type="dxa"/>
            <w:vAlign w:val="center"/>
          </w:tcPr>
          <w:p w14:paraId="1BD4FAE2" w14:textId="03091960" w:rsidR="00770930" w:rsidRPr="00AF7989" w:rsidRDefault="00E67353" w:rsidP="00F64B5D">
            <w:pPr>
              <w:rPr>
                <w:szCs w:val="22"/>
              </w:rPr>
            </w:pPr>
            <w:r w:rsidRPr="00E67353">
              <w:rPr>
                <w:szCs w:val="22"/>
              </w:rPr>
              <w:t>Tehnička podrška u implementaciji IT infrastrukture</w:t>
            </w:r>
          </w:p>
        </w:tc>
        <w:tc>
          <w:tcPr>
            <w:tcW w:w="4536" w:type="dxa"/>
            <w:vAlign w:val="center"/>
          </w:tcPr>
          <w:p w14:paraId="09264A19" w14:textId="77777777" w:rsidR="00E67353" w:rsidRDefault="00E67353" w:rsidP="00E67353">
            <w:pPr>
              <w:rPr>
                <w:rFonts w:eastAsia="Times New Roman" w:cs="Times New Roman"/>
                <w:lang w:eastAsia="en-US"/>
              </w:rPr>
            </w:pPr>
            <w:r>
              <w:t>IT infrastruktura, tehnička implementacija</w:t>
            </w:r>
          </w:p>
          <w:p w14:paraId="54A97A6E" w14:textId="77777777" w:rsidR="00770930" w:rsidRPr="00AF7989" w:rsidRDefault="00770930" w:rsidP="00F64B5D">
            <w:pPr>
              <w:rPr>
                <w:szCs w:val="22"/>
              </w:rPr>
            </w:pPr>
          </w:p>
        </w:tc>
      </w:tr>
      <w:tr w:rsidR="00770930" w:rsidRPr="00AF7989" w14:paraId="0394B3DA" w14:textId="77777777" w:rsidTr="00AF7989">
        <w:trPr>
          <w:trHeight w:val="283"/>
        </w:trPr>
        <w:tc>
          <w:tcPr>
            <w:tcW w:w="2977" w:type="dxa"/>
            <w:vAlign w:val="center"/>
          </w:tcPr>
          <w:p w14:paraId="6EA828BA" w14:textId="77777777" w:rsidR="00770930" w:rsidRPr="00AF7989" w:rsidRDefault="00770930" w:rsidP="00F64B5D">
            <w:pPr>
              <w:rPr>
                <w:szCs w:val="22"/>
              </w:rPr>
            </w:pPr>
          </w:p>
        </w:tc>
        <w:tc>
          <w:tcPr>
            <w:tcW w:w="1701" w:type="dxa"/>
            <w:vAlign w:val="center"/>
          </w:tcPr>
          <w:p w14:paraId="442F5B56" w14:textId="77777777" w:rsidR="00770930" w:rsidRPr="00AF7989" w:rsidRDefault="00770930" w:rsidP="00F64B5D">
            <w:pPr>
              <w:rPr>
                <w:szCs w:val="22"/>
              </w:rPr>
            </w:pPr>
          </w:p>
        </w:tc>
        <w:tc>
          <w:tcPr>
            <w:tcW w:w="1418" w:type="dxa"/>
            <w:vAlign w:val="center"/>
          </w:tcPr>
          <w:p w14:paraId="67CFBE24" w14:textId="77777777" w:rsidR="00770930" w:rsidRPr="00AF7989" w:rsidRDefault="00770930" w:rsidP="00F64B5D">
            <w:pPr>
              <w:rPr>
                <w:szCs w:val="22"/>
              </w:rPr>
            </w:pPr>
          </w:p>
        </w:tc>
        <w:tc>
          <w:tcPr>
            <w:tcW w:w="1134" w:type="dxa"/>
            <w:vAlign w:val="center"/>
          </w:tcPr>
          <w:p w14:paraId="27BE6B5B" w14:textId="77777777" w:rsidR="00770930" w:rsidRPr="00AF7989" w:rsidRDefault="00770930" w:rsidP="00F64B5D">
            <w:pPr>
              <w:rPr>
                <w:szCs w:val="22"/>
              </w:rPr>
            </w:pPr>
          </w:p>
        </w:tc>
        <w:tc>
          <w:tcPr>
            <w:tcW w:w="992" w:type="dxa"/>
            <w:vAlign w:val="center"/>
          </w:tcPr>
          <w:p w14:paraId="4F295AB3" w14:textId="77777777" w:rsidR="00770930" w:rsidRPr="00AF7989" w:rsidRDefault="00770930" w:rsidP="00F64B5D">
            <w:pPr>
              <w:rPr>
                <w:szCs w:val="22"/>
              </w:rPr>
            </w:pPr>
          </w:p>
        </w:tc>
        <w:tc>
          <w:tcPr>
            <w:tcW w:w="2126" w:type="dxa"/>
            <w:vAlign w:val="center"/>
          </w:tcPr>
          <w:p w14:paraId="00895A4D" w14:textId="77777777" w:rsidR="00770930" w:rsidRPr="00AF7989" w:rsidRDefault="00770930" w:rsidP="00F64B5D">
            <w:pPr>
              <w:rPr>
                <w:szCs w:val="22"/>
              </w:rPr>
            </w:pPr>
          </w:p>
        </w:tc>
        <w:tc>
          <w:tcPr>
            <w:tcW w:w="4536" w:type="dxa"/>
            <w:vAlign w:val="center"/>
          </w:tcPr>
          <w:p w14:paraId="3059E436" w14:textId="77777777" w:rsidR="00770930" w:rsidRPr="00AF7989" w:rsidRDefault="00770930" w:rsidP="00F64B5D">
            <w:pPr>
              <w:rPr>
                <w:szCs w:val="22"/>
              </w:rPr>
            </w:pPr>
          </w:p>
        </w:tc>
      </w:tr>
      <w:tr w:rsidR="00770930" w:rsidRPr="00AF7989" w14:paraId="039413F7" w14:textId="77777777" w:rsidTr="00AF7989">
        <w:trPr>
          <w:trHeight w:val="283"/>
        </w:trPr>
        <w:tc>
          <w:tcPr>
            <w:tcW w:w="2977" w:type="dxa"/>
            <w:vAlign w:val="center"/>
          </w:tcPr>
          <w:p w14:paraId="7AC47511" w14:textId="77777777" w:rsidR="00770930" w:rsidRPr="00AF7989" w:rsidRDefault="00770930" w:rsidP="00F64B5D">
            <w:pPr>
              <w:rPr>
                <w:szCs w:val="22"/>
              </w:rPr>
            </w:pPr>
          </w:p>
        </w:tc>
        <w:tc>
          <w:tcPr>
            <w:tcW w:w="1701" w:type="dxa"/>
            <w:vAlign w:val="center"/>
          </w:tcPr>
          <w:p w14:paraId="5DCBFE94" w14:textId="77777777" w:rsidR="00770930" w:rsidRPr="00AF7989" w:rsidRDefault="00770930" w:rsidP="00F64B5D">
            <w:pPr>
              <w:rPr>
                <w:szCs w:val="22"/>
              </w:rPr>
            </w:pPr>
          </w:p>
        </w:tc>
        <w:tc>
          <w:tcPr>
            <w:tcW w:w="1418" w:type="dxa"/>
            <w:vAlign w:val="center"/>
          </w:tcPr>
          <w:p w14:paraId="75F25D7D" w14:textId="77777777" w:rsidR="00770930" w:rsidRPr="00AF7989" w:rsidRDefault="00770930" w:rsidP="00F64B5D">
            <w:pPr>
              <w:rPr>
                <w:szCs w:val="22"/>
              </w:rPr>
            </w:pPr>
          </w:p>
        </w:tc>
        <w:tc>
          <w:tcPr>
            <w:tcW w:w="1134" w:type="dxa"/>
            <w:vAlign w:val="center"/>
          </w:tcPr>
          <w:p w14:paraId="6DF96990" w14:textId="77777777" w:rsidR="00770930" w:rsidRPr="00AF7989" w:rsidRDefault="00770930" w:rsidP="00F64B5D">
            <w:pPr>
              <w:rPr>
                <w:szCs w:val="22"/>
              </w:rPr>
            </w:pPr>
          </w:p>
        </w:tc>
        <w:tc>
          <w:tcPr>
            <w:tcW w:w="992" w:type="dxa"/>
            <w:vAlign w:val="center"/>
          </w:tcPr>
          <w:p w14:paraId="14539B8C" w14:textId="77777777" w:rsidR="00770930" w:rsidRPr="00AF7989" w:rsidRDefault="00770930" w:rsidP="00F64B5D">
            <w:pPr>
              <w:rPr>
                <w:szCs w:val="22"/>
              </w:rPr>
            </w:pPr>
          </w:p>
        </w:tc>
        <w:tc>
          <w:tcPr>
            <w:tcW w:w="2126" w:type="dxa"/>
            <w:vAlign w:val="center"/>
          </w:tcPr>
          <w:p w14:paraId="6683026E" w14:textId="77777777" w:rsidR="00770930" w:rsidRPr="00AF7989" w:rsidRDefault="00770930" w:rsidP="00F64B5D">
            <w:pPr>
              <w:rPr>
                <w:szCs w:val="22"/>
              </w:rPr>
            </w:pPr>
          </w:p>
        </w:tc>
        <w:tc>
          <w:tcPr>
            <w:tcW w:w="4536" w:type="dxa"/>
            <w:vAlign w:val="center"/>
          </w:tcPr>
          <w:p w14:paraId="4B01151F" w14:textId="77777777" w:rsidR="00770930" w:rsidRPr="00AF7989" w:rsidRDefault="00770930" w:rsidP="00F64B5D">
            <w:pPr>
              <w:rPr>
                <w:szCs w:val="22"/>
              </w:rPr>
            </w:pPr>
          </w:p>
        </w:tc>
      </w:tr>
    </w:tbl>
    <w:p w14:paraId="62CEAC11" w14:textId="77777777" w:rsidR="00770930" w:rsidRPr="00AF7989" w:rsidRDefault="00770930" w:rsidP="00F64B5D">
      <w:pPr>
        <w:jc w:val="both"/>
        <w:rPr>
          <w:b/>
        </w:rPr>
      </w:pPr>
    </w:p>
    <w:p w14:paraId="2DABF100" w14:textId="77777777" w:rsidR="00770930" w:rsidRPr="00902D14" w:rsidRDefault="00770930" w:rsidP="00F64B5D">
      <w:pPr>
        <w:rPr>
          <w:i/>
          <w:color w:val="FF0000"/>
        </w:rPr>
      </w:pPr>
      <w:r w:rsidRPr="00902D14">
        <w:rPr>
          <w:i/>
          <w:color w:val="FF0000"/>
        </w:rPr>
        <w:t>Please insert rows as necessary</w:t>
      </w:r>
    </w:p>
    <w:p w14:paraId="38496B43" w14:textId="77777777" w:rsidR="009B09C0" w:rsidRPr="00AF7989" w:rsidRDefault="009B09C0" w:rsidP="00F64B5D">
      <w:pPr>
        <w:rPr>
          <w:i/>
        </w:rPr>
      </w:pPr>
    </w:p>
    <w:p w14:paraId="73A4B025"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10066E3C"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61BFB1C3" w14:textId="77777777" w:rsidR="00861494" w:rsidRPr="006F38CF" w:rsidRDefault="00861494" w:rsidP="00F64B5D">
      <w:pPr>
        <w:tabs>
          <w:tab w:val="left" w:pos="3649"/>
          <w:tab w:val="left" w:pos="5349"/>
          <w:tab w:val="left" w:pos="7992"/>
          <w:tab w:val="left" w:pos="9409"/>
          <w:tab w:val="left" w:pos="10778"/>
        </w:tabs>
        <w:rPr>
          <w:b/>
        </w:rPr>
      </w:pPr>
    </w:p>
    <w:p w14:paraId="12136800"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0D897988" w14:textId="77777777" w:rsidR="00770930" w:rsidRPr="006F38CF" w:rsidRDefault="00770930" w:rsidP="00F64B5D">
      <w:pPr>
        <w:tabs>
          <w:tab w:val="left" w:pos="3649"/>
          <w:tab w:val="left" w:pos="5349"/>
          <w:tab w:val="left" w:pos="7992"/>
          <w:tab w:val="left" w:pos="9639"/>
          <w:tab w:val="left" w:pos="10778"/>
        </w:tabs>
        <w:jc w:val="both"/>
        <w:rPr>
          <w:i/>
        </w:rPr>
      </w:pPr>
    </w:p>
    <w:p w14:paraId="6E080C5A"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45CED081" w14:textId="77777777" w:rsidR="00EC334A" w:rsidRPr="006F38CF" w:rsidRDefault="00EC334A" w:rsidP="00F64B5D">
      <w:pPr>
        <w:rPr>
          <w:b/>
        </w:rPr>
      </w:pPr>
    </w:p>
    <w:p w14:paraId="2A21CFCA"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14:paraId="6E2D3393"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595C5B3E"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207B46"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426036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15E1BA8"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257B234"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1A74B16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7253802"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9E2807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1662F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482A511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1F79E2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9C577A9"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778C425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AD918E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59D63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88BC74"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37BDAF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218C45E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D6227F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9A3733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B224A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EB2B16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784D12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3FC55D7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1A03BC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06F57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D8D876A"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3990F59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92A033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BC9FD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72214A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902F00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10BF1FA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F2EEF3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69CC44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42BD6F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17F547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5CD80E2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7A2EAF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01D03E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8193FA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0E37D8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72547BA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2E1902C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08B391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87EB4F5"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BABDAE3"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5AF8FB8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CD715D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26D5C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8D5DBA"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FF0F72A"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0A47072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1E98D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7E1768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6D51A15A"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FA7F267" w14:textId="77777777" w:rsidR="009B09C0" w:rsidRDefault="009B09C0" w:rsidP="00F64B5D">
      <w:pPr>
        <w:tabs>
          <w:tab w:val="left" w:pos="3649"/>
          <w:tab w:val="left" w:pos="5349"/>
          <w:tab w:val="left" w:pos="7992"/>
          <w:tab w:val="left" w:pos="9639"/>
          <w:tab w:val="left" w:pos="10778"/>
        </w:tabs>
        <w:jc w:val="both"/>
        <w:rPr>
          <w:i/>
        </w:rPr>
      </w:pPr>
    </w:p>
    <w:p w14:paraId="190B4B3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1521356"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24BCC294"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14:paraId="788176A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0769D29" w14:textId="77777777" w:rsidTr="007A50D9">
        <w:tc>
          <w:tcPr>
            <w:tcW w:w="2268" w:type="dxa"/>
            <w:shd w:val="clear" w:color="auto" w:fill="DBE5F1" w:themeFill="accent1" w:themeFillTint="33"/>
            <w:vAlign w:val="center"/>
          </w:tcPr>
          <w:p w14:paraId="19B23BDD"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65AF5A89"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13311E07"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5E59A75E" w14:textId="77777777" w:rsidR="00574B25" w:rsidRPr="006F38CF" w:rsidRDefault="00574B25" w:rsidP="00F64B5D">
            <w:pPr>
              <w:jc w:val="center"/>
              <w:rPr>
                <w:b/>
              </w:rPr>
            </w:pPr>
            <w:r w:rsidRPr="006F38CF">
              <w:rPr>
                <w:b/>
              </w:rPr>
              <w:t>Qualitative indicators</w:t>
            </w:r>
          </w:p>
        </w:tc>
      </w:tr>
      <w:tr w:rsidR="00574B25" w:rsidRPr="006F38CF" w14:paraId="1D86D184" w14:textId="77777777" w:rsidTr="00AF7989">
        <w:trPr>
          <w:trHeight w:val="283"/>
        </w:trPr>
        <w:tc>
          <w:tcPr>
            <w:tcW w:w="2268" w:type="dxa"/>
            <w:vAlign w:val="center"/>
          </w:tcPr>
          <w:p w14:paraId="517809D5" w14:textId="77777777" w:rsidR="00574B25" w:rsidRPr="006F38CF" w:rsidRDefault="00574B25" w:rsidP="00F64B5D">
            <w:pPr>
              <w:rPr>
                <w:b/>
                <w:szCs w:val="22"/>
              </w:rPr>
            </w:pPr>
          </w:p>
        </w:tc>
        <w:tc>
          <w:tcPr>
            <w:tcW w:w="2268" w:type="dxa"/>
            <w:vAlign w:val="center"/>
          </w:tcPr>
          <w:p w14:paraId="051E055A" w14:textId="77777777" w:rsidR="00574B25" w:rsidRPr="006F38CF" w:rsidRDefault="00574B25" w:rsidP="00F64B5D">
            <w:pPr>
              <w:rPr>
                <w:b/>
                <w:szCs w:val="22"/>
              </w:rPr>
            </w:pPr>
          </w:p>
        </w:tc>
        <w:tc>
          <w:tcPr>
            <w:tcW w:w="2268" w:type="dxa"/>
            <w:vAlign w:val="center"/>
          </w:tcPr>
          <w:p w14:paraId="6BC0006B" w14:textId="77777777" w:rsidR="00574B25" w:rsidRPr="006F38CF" w:rsidRDefault="00574B25" w:rsidP="00F64B5D">
            <w:pPr>
              <w:rPr>
                <w:b/>
                <w:szCs w:val="22"/>
              </w:rPr>
            </w:pPr>
          </w:p>
        </w:tc>
        <w:tc>
          <w:tcPr>
            <w:tcW w:w="2268" w:type="dxa"/>
            <w:vAlign w:val="center"/>
          </w:tcPr>
          <w:p w14:paraId="3FDD07F3" w14:textId="77777777" w:rsidR="00574B25" w:rsidRPr="006F38CF" w:rsidRDefault="00574B25" w:rsidP="00F64B5D">
            <w:pPr>
              <w:rPr>
                <w:b/>
                <w:szCs w:val="22"/>
              </w:rPr>
            </w:pPr>
          </w:p>
        </w:tc>
      </w:tr>
      <w:tr w:rsidR="00574B25" w:rsidRPr="006F38CF" w14:paraId="247018C9" w14:textId="77777777" w:rsidTr="00AF7989">
        <w:trPr>
          <w:trHeight w:val="283"/>
        </w:trPr>
        <w:tc>
          <w:tcPr>
            <w:tcW w:w="2268" w:type="dxa"/>
            <w:tcBorders>
              <w:bottom w:val="single" w:sz="4" w:space="0" w:color="auto"/>
            </w:tcBorders>
            <w:vAlign w:val="center"/>
          </w:tcPr>
          <w:p w14:paraId="58207F6E" w14:textId="77777777" w:rsidR="00574B25" w:rsidRPr="006F38CF" w:rsidRDefault="00574B25" w:rsidP="00F64B5D">
            <w:pPr>
              <w:rPr>
                <w:b/>
                <w:szCs w:val="22"/>
              </w:rPr>
            </w:pPr>
          </w:p>
        </w:tc>
        <w:tc>
          <w:tcPr>
            <w:tcW w:w="2268" w:type="dxa"/>
            <w:tcBorders>
              <w:bottom w:val="single" w:sz="4" w:space="0" w:color="auto"/>
            </w:tcBorders>
            <w:vAlign w:val="center"/>
          </w:tcPr>
          <w:p w14:paraId="71C58DED" w14:textId="77777777" w:rsidR="00574B25" w:rsidRPr="006F38CF" w:rsidRDefault="00574B25" w:rsidP="00F64B5D">
            <w:pPr>
              <w:rPr>
                <w:b/>
                <w:szCs w:val="22"/>
              </w:rPr>
            </w:pPr>
          </w:p>
        </w:tc>
        <w:tc>
          <w:tcPr>
            <w:tcW w:w="2268" w:type="dxa"/>
            <w:tcBorders>
              <w:bottom w:val="single" w:sz="4" w:space="0" w:color="auto"/>
            </w:tcBorders>
            <w:vAlign w:val="center"/>
          </w:tcPr>
          <w:p w14:paraId="42E2BDAD" w14:textId="77777777" w:rsidR="00574B25" w:rsidRPr="006F38CF" w:rsidRDefault="00574B25" w:rsidP="00F64B5D">
            <w:pPr>
              <w:rPr>
                <w:b/>
                <w:szCs w:val="22"/>
              </w:rPr>
            </w:pPr>
          </w:p>
        </w:tc>
        <w:tc>
          <w:tcPr>
            <w:tcW w:w="2268" w:type="dxa"/>
            <w:tcBorders>
              <w:bottom w:val="single" w:sz="4" w:space="0" w:color="auto"/>
            </w:tcBorders>
            <w:vAlign w:val="center"/>
          </w:tcPr>
          <w:p w14:paraId="0F936400" w14:textId="77777777" w:rsidR="00574B25" w:rsidRPr="006F38CF" w:rsidRDefault="00574B25" w:rsidP="00F64B5D">
            <w:pPr>
              <w:rPr>
                <w:b/>
                <w:szCs w:val="22"/>
              </w:rPr>
            </w:pPr>
          </w:p>
        </w:tc>
      </w:tr>
      <w:tr w:rsidR="00574B25" w:rsidRPr="006F38CF" w14:paraId="41C2D87D" w14:textId="77777777" w:rsidTr="00AF7989">
        <w:trPr>
          <w:trHeight w:val="283"/>
        </w:trPr>
        <w:tc>
          <w:tcPr>
            <w:tcW w:w="2268" w:type="dxa"/>
            <w:tcBorders>
              <w:bottom w:val="single" w:sz="4" w:space="0" w:color="auto"/>
            </w:tcBorders>
            <w:vAlign w:val="center"/>
          </w:tcPr>
          <w:p w14:paraId="7B73A71D" w14:textId="77777777" w:rsidR="00574B25" w:rsidRPr="006F38CF" w:rsidRDefault="00574B25" w:rsidP="00F64B5D">
            <w:pPr>
              <w:rPr>
                <w:b/>
                <w:szCs w:val="22"/>
              </w:rPr>
            </w:pPr>
          </w:p>
        </w:tc>
        <w:tc>
          <w:tcPr>
            <w:tcW w:w="2268" w:type="dxa"/>
            <w:tcBorders>
              <w:bottom w:val="single" w:sz="4" w:space="0" w:color="auto"/>
            </w:tcBorders>
            <w:vAlign w:val="center"/>
          </w:tcPr>
          <w:p w14:paraId="1EDF0A69" w14:textId="77777777" w:rsidR="00574B25" w:rsidRPr="006F38CF" w:rsidRDefault="00574B25" w:rsidP="00F64B5D">
            <w:pPr>
              <w:rPr>
                <w:b/>
                <w:szCs w:val="22"/>
              </w:rPr>
            </w:pPr>
          </w:p>
        </w:tc>
        <w:tc>
          <w:tcPr>
            <w:tcW w:w="2268" w:type="dxa"/>
            <w:tcBorders>
              <w:bottom w:val="single" w:sz="4" w:space="0" w:color="auto"/>
            </w:tcBorders>
            <w:vAlign w:val="center"/>
          </w:tcPr>
          <w:p w14:paraId="6D9F0FD2" w14:textId="77777777" w:rsidR="00574B25" w:rsidRPr="006F38CF" w:rsidRDefault="00574B25" w:rsidP="00F64B5D">
            <w:pPr>
              <w:rPr>
                <w:b/>
                <w:szCs w:val="22"/>
              </w:rPr>
            </w:pPr>
          </w:p>
        </w:tc>
        <w:tc>
          <w:tcPr>
            <w:tcW w:w="2268" w:type="dxa"/>
            <w:tcBorders>
              <w:bottom w:val="single" w:sz="4" w:space="0" w:color="auto"/>
            </w:tcBorders>
            <w:vAlign w:val="center"/>
          </w:tcPr>
          <w:p w14:paraId="0A2ED58A" w14:textId="77777777" w:rsidR="00574B25" w:rsidRPr="006F38CF" w:rsidRDefault="00574B25" w:rsidP="00F64B5D">
            <w:pPr>
              <w:rPr>
                <w:b/>
                <w:szCs w:val="22"/>
              </w:rPr>
            </w:pPr>
          </w:p>
        </w:tc>
      </w:tr>
      <w:tr w:rsidR="00574B25" w:rsidRPr="006F38CF" w14:paraId="2A876A00" w14:textId="77777777" w:rsidTr="00AF7989">
        <w:trPr>
          <w:trHeight w:val="283"/>
        </w:trPr>
        <w:tc>
          <w:tcPr>
            <w:tcW w:w="2268" w:type="dxa"/>
            <w:tcBorders>
              <w:bottom w:val="single" w:sz="4" w:space="0" w:color="auto"/>
            </w:tcBorders>
            <w:vAlign w:val="center"/>
          </w:tcPr>
          <w:p w14:paraId="6AF80694" w14:textId="77777777" w:rsidR="00574B25" w:rsidRPr="006F38CF" w:rsidRDefault="00574B25" w:rsidP="00F64B5D">
            <w:pPr>
              <w:rPr>
                <w:b/>
                <w:szCs w:val="22"/>
              </w:rPr>
            </w:pPr>
          </w:p>
        </w:tc>
        <w:tc>
          <w:tcPr>
            <w:tcW w:w="2268" w:type="dxa"/>
            <w:tcBorders>
              <w:bottom w:val="single" w:sz="4" w:space="0" w:color="auto"/>
            </w:tcBorders>
            <w:vAlign w:val="center"/>
          </w:tcPr>
          <w:p w14:paraId="48214D6F" w14:textId="77777777" w:rsidR="00574B25" w:rsidRPr="006F38CF" w:rsidRDefault="00574B25" w:rsidP="00F64B5D">
            <w:pPr>
              <w:rPr>
                <w:b/>
                <w:szCs w:val="22"/>
              </w:rPr>
            </w:pPr>
          </w:p>
        </w:tc>
        <w:tc>
          <w:tcPr>
            <w:tcW w:w="2268" w:type="dxa"/>
            <w:tcBorders>
              <w:bottom w:val="single" w:sz="4" w:space="0" w:color="auto"/>
            </w:tcBorders>
            <w:vAlign w:val="center"/>
          </w:tcPr>
          <w:p w14:paraId="40A463EE" w14:textId="77777777" w:rsidR="00574B25" w:rsidRPr="006F38CF" w:rsidRDefault="00574B25" w:rsidP="00F64B5D">
            <w:pPr>
              <w:rPr>
                <w:b/>
                <w:szCs w:val="22"/>
              </w:rPr>
            </w:pPr>
          </w:p>
        </w:tc>
        <w:tc>
          <w:tcPr>
            <w:tcW w:w="2268" w:type="dxa"/>
            <w:tcBorders>
              <w:bottom w:val="single" w:sz="4" w:space="0" w:color="auto"/>
            </w:tcBorders>
            <w:vAlign w:val="center"/>
          </w:tcPr>
          <w:p w14:paraId="7D9A7BAC" w14:textId="77777777" w:rsidR="00574B25" w:rsidRPr="006F38CF" w:rsidRDefault="00574B25" w:rsidP="00F64B5D">
            <w:pPr>
              <w:rPr>
                <w:b/>
                <w:szCs w:val="22"/>
              </w:rPr>
            </w:pPr>
          </w:p>
        </w:tc>
      </w:tr>
      <w:tr w:rsidR="00574B25" w:rsidRPr="006F38CF" w14:paraId="4D213AE8" w14:textId="77777777" w:rsidTr="00AF7989">
        <w:trPr>
          <w:trHeight w:val="283"/>
        </w:trPr>
        <w:tc>
          <w:tcPr>
            <w:tcW w:w="2268" w:type="dxa"/>
            <w:tcBorders>
              <w:bottom w:val="single" w:sz="4" w:space="0" w:color="auto"/>
            </w:tcBorders>
            <w:vAlign w:val="center"/>
          </w:tcPr>
          <w:p w14:paraId="27FA46DC" w14:textId="77777777" w:rsidR="00574B25" w:rsidRPr="006F38CF" w:rsidRDefault="00574B25" w:rsidP="00F64B5D">
            <w:pPr>
              <w:rPr>
                <w:b/>
                <w:szCs w:val="22"/>
              </w:rPr>
            </w:pPr>
          </w:p>
        </w:tc>
        <w:tc>
          <w:tcPr>
            <w:tcW w:w="2268" w:type="dxa"/>
            <w:tcBorders>
              <w:bottom w:val="single" w:sz="4" w:space="0" w:color="auto"/>
            </w:tcBorders>
            <w:vAlign w:val="center"/>
          </w:tcPr>
          <w:p w14:paraId="477D3CFD" w14:textId="77777777" w:rsidR="00574B25" w:rsidRPr="006F38CF" w:rsidRDefault="00574B25" w:rsidP="00F64B5D">
            <w:pPr>
              <w:rPr>
                <w:b/>
                <w:szCs w:val="22"/>
              </w:rPr>
            </w:pPr>
          </w:p>
        </w:tc>
        <w:tc>
          <w:tcPr>
            <w:tcW w:w="2268" w:type="dxa"/>
            <w:tcBorders>
              <w:bottom w:val="single" w:sz="4" w:space="0" w:color="auto"/>
            </w:tcBorders>
            <w:vAlign w:val="center"/>
          </w:tcPr>
          <w:p w14:paraId="2A99924C" w14:textId="77777777" w:rsidR="00574B25" w:rsidRPr="006F38CF" w:rsidRDefault="00574B25" w:rsidP="00F64B5D">
            <w:pPr>
              <w:rPr>
                <w:b/>
                <w:szCs w:val="22"/>
              </w:rPr>
            </w:pPr>
          </w:p>
        </w:tc>
        <w:tc>
          <w:tcPr>
            <w:tcW w:w="2268" w:type="dxa"/>
            <w:tcBorders>
              <w:bottom w:val="single" w:sz="4" w:space="0" w:color="auto"/>
            </w:tcBorders>
            <w:vAlign w:val="center"/>
          </w:tcPr>
          <w:p w14:paraId="608E4606" w14:textId="77777777" w:rsidR="00574B25" w:rsidRPr="006F38CF" w:rsidRDefault="00574B25" w:rsidP="00F64B5D">
            <w:pPr>
              <w:rPr>
                <w:b/>
                <w:szCs w:val="22"/>
              </w:rPr>
            </w:pPr>
          </w:p>
        </w:tc>
      </w:tr>
      <w:tr w:rsidR="00574B25" w:rsidRPr="006F38CF" w14:paraId="53FA2F8A" w14:textId="77777777" w:rsidTr="00AF7989">
        <w:trPr>
          <w:trHeight w:val="283"/>
        </w:trPr>
        <w:tc>
          <w:tcPr>
            <w:tcW w:w="2268" w:type="dxa"/>
            <w:tcBorders>
              <w:bottom w:val="single" w:sz="4" w:space="0" w:color="auto"/>
            </w:tcBorders>
            <w:vAlign w:val="center"/>
          </w:tcPr>
          <w:p w14:paraId="0EDDB13F" w14:textId="77777777" w:rsidR="00574B25" w:rsidRPr="006F38CF" w:rsidRDefault="00574B25" w:rsidP="00F64B5D">
            <w:pPr>
              <w:rPr>
                <w:b/>
                <w:szCs w:val="22"/>
              </w:rPr>
            </w:pPr>
          </w:p>
        </w:tc>
        <w:tc>
          <w:tcPr>
            <w:tcW w:w="2268" w:type="dxa"/>
            <w:tcBorders>
              <w:bottom w:val="single" w:sz="4" w:space="0" w:color="auto"/>
            </w:tcBorders>
            <w:vAlign w:val="center"/>
          </w:tcPr>
          <w:p w14:paraId="69E584FE" w14:textId="77777777" w:rsidR="00574B25" w:rsidRPr="006F38CF" w:rsidRDefault="00574B25" w:rsidP="00F64B5D">
            <w:pPr>
              <w:rPr>
                <w:b/>
                <w:szCs w:val="22"/>
              </w:rPr>
            </w:pPr>
          </w:p>
        </w:tc>
        <w:tc>
          <w:tcPr>
            <w:tcW w:w="2268" w:type="dxa"/>
            <w:tcBorders>
              <w:bottom w:val="single" w:sz="4" w:space="0" w:color="auto"/>
            </w:tcBorders>
            <w:vAlign w:val="center"/>
          </w:tcPr>
          <w:p w14:paraId="252BEC93" w14:textId="77777777" w:rsidR="00574B25" w:rsidRPr="006F38CF" w:rsidRDefault="00574B25" w:rsidP="00F64B5D">
            <w:pPr>
              <w:rPr>
                <w:b/>
                <w:szCs w:val="22"/>
              </w:rPr>
            </w:pPr>
          </w:p>
        </w:tc>
        <w:tc>
          <w:tcPr>
            <w:tcW w:w="2268" w:type="dxa"/>
            <w:tcBorders>
              <w:bottom w:val="single" w:sz="4" w:space="0" w:color="auto"/>
            </w:tcBorders>
            <w:vAlign w:val="center"/>
          </w:tcPr>
          <w:p w14:paraId="211F9740" w14:textId="77777777" w:rsidR="00574B25" w:rsidRPr="006F38CF" w:rsidRDefault="00574B25" w:rsidP="00F64B5D">
            <w:pPr>
              <w:rPr>
                <w:b/>
                <w:szCs w:val="22"/>
              </w:rPr>
            </w:pPr>
          </w:p>
        </w:tc>
      </w:tr>
    </w:tbl>
    <w:p w14:paraId="3FFEB14D"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8E4AD97" w14:textId="77777777" w:rsidR="009B09C0" w:rsidRDefault="009B09C0" w:rsidP="00F64B5D">
      <w:pPr>
        <w:tabs>
          <w:tab w:val="left" w:pos="3649"/>
          <w:tab w:val="left" w:pos="5349"/>
          <w:tab w:val="left" w:pos="7992"/>
          <w:tab w:val="left" w:pos="9639"/>
          <w:tab w:val="left" w:pos="10778"/>
        </w:tabs>
        <w:jc w:val="both"/>
        <w:rPr>
          <w:i/>
        </w:rPr>
      </w:pPr>
    </w:p>
    <w:p w14:paraId="67E452CB"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3D4926E3"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3A65B6F2"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14:paraId="6B282BA4"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5F5B8BE3" w14:textId="77777777" w:rsidTr="007A50D9">
        <w:tc>
          <w:tcPr>
            <w:tcW w:w="2268" w:type="dxa"/>
            <w:tcBorders>
              <w:bottom w:val="single" w:sz="4" w:space="0" w:color="auto"/>
            </w:tcBorders>
            <w:shd w:val="clear" w:color="auto" w:fill="DBE5F1" w:themeFill="accent1" w:themeFillTint="33"/>
            <w:vAlign w:val="center"/>
          </w:tcPr>
          <w:p w14:paraId="7F1F2896"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696505FD"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63A3B2B8"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1A0C27B2" w14:textId="77777777" w:rsidR="00574B25" w:rsidRPr="006F38CF" w:rsidRDefault="00574B25" w:rsidP="00F64B5D">
            <w:pPr>
              <w:jc w:val="center"/>
              <w:rPr>
                <w:b/>
              </w:rPr>
            </w:pPr>
            <w:r w:rsidRPr="006F38CF">
              <w:rPr>
                <w:b/>
              </w:rPr>
              <w:t>Qualitative indicators</w:t>
            </w:r>
          </w:p>
        </w:tc>
      </w:tr>
      <w:tr w:rsidR="00574B25" w:rsidRPr="006F38CF" w14:paraId="69C0D265" w14:textId="77777777" w:rsidTr="00AF7989">
        <w:trPr>
          <w:trHeight w:val="283"/>
        </w:trPr>
        <w:tc>
          <w:tcPr>
            <w:tcW w:w="2268" w:type="dxa"/>
            <w:tcBorders>
              <w:bottom w:val="single" w:sz="4" w:space="0" w:color="auto"/>
            </w:tcBorders>
            <w:vAlign w:val="center"/>
          </w:tcPr>
          <w:p w14:paraId="56127475" w14:textId="77777777" w:rsidR="00574B25" w:rsidRPr="006F38CF" w:rsidRDefault="00574B25" w:rsidP="00F64B5D">
            <w:pPr>
              <w:rPr>
                <w:b/>
                <w:szCs w:val="22"/>
              </w:rPr>
            </w:pPr>
          </w:p>
        </w:tc>
        <w:tc>
          <w:tcPr>
            <w:tcW w:w="2268" w:type="dxa"/>
            <w:tcBorders>
              <w:bottom w:val="single" w:sz="4" w:space="0" w:color="auto"/>
            </w:tcBorders>
            <w:vAlign w:val="center"/>
          </w:tcPr>
          <w:p w14:paraId="1D0A830C" w14:textId="77777777" w:rsidR="00574B25" w:rsidRPr="006F38CF" w:rsidRDefault="00574B25" w:rsidP="00F64B5D">
            <w:pPr>
              <w:rPr>
                <w:b/>
                <w:szCs w:val="22"/>
              </w:rPr>
            </w:pPr>
          </w:p>
        </w:tc>
        <w:tc>
          <w:tcPr>
            <w:tcW w:w="2268" w:type="dxa"/>
            <w:tcBorders>
              <w:bottom w:val="single" w:sz="4" w:space="0" w:color="auto"/>
            </w:tcBorders>
            <w:vAlign w:val="center"/>
          </w:tcPr>
          <w:p w14:paraId="37523555" w14:textId="77777777" w:rsidR="00574B25" w:rsidRPr="006F38CF" w:rsidRDefault="00574B25" w:rsidP="00F64B5D">
            <w:pPr>
              <w:rPr>
                <w:b/>
                <w:szCs w:val="22"/>
              </w:rPr>
            </w:pPr>
          </w:p>
        </w:tc>
        <w:tc>
          <w:tcPr>
            <w:tcW w:w="2268" w:type="dxa"/>
            <w:tcBorders>
              <w:bottom w:val="single" w:sz="4" w:space="0" w:color="auto"/>
            </w:tcBorders>
            <w:vAlign w:val="center"/>
          </w:tcPr>
          <w:p w14:paraId="67D4CCC7" w14:textId="77777777" w:rsidR="00574B25" w:rsidRPr="006F38CF" w:rsidRDefault="00574B25" w:rsidP="00F64B5D">
            <w:pPr>
              <w:rPr>
                <w:b/>
                <w:szCs w:val="22"/>
              </w:rPr>
            </w:pPr>
          </w:p>
        </w:tc>
      </w:tr>
      <w:tr w:rsidR="00574B25" w:rsidRPr="006F38CF" w14:paraId="3FA402AA" w14:textId="77777777" w:rsidTr="00AF7989">
        <w:trPr>
          <w:trHeight w:val="283"/>
        </w:trPr>
        <w:tc>
          <w:tcPr>
            <w:tcW w:w="2268" w:type="dxa"/>
            <w:tcBorders>
              <w:bottom w:val="single" w:sz="4" w:space="0" w:color="auto"/>
            </w:tcBorders>
            <w:vAlign w:val="center"/>
          </w:tcPr>
          <w:p w14:paraId="2554604F" w14:textId="77777777" w:rsidR="00574B25" w:rsidRPr="006F38CF" w:rsidRDefault="00574B25" w:rsidP="00F64B5D">
            <w:pPr>
              <w:rPr>
                <w:b/>
                <w:szCs w:val="22"/>
              </w:rPr>
            </w:pPr>
          </w:p>
        </w:tc>
        <w:tc>
          <w:tcPr>
            <w:tcW w:w="2268" w:type="dxa"/>
            <w:tcBorders>
              <w:bottom w:val="single" w:sz="4" w:space="0" w:color="auto"/>
            </w:tcBorders>
            <w:vAlign w:val="center"/>
          </w:tcPr>
          <w:p w14:paraId="30FF7497" w14:textId="77777777" w:rsidR="00574B25" w:rsidRPr="006F38CF" w:rsidRDefault="00574B25" w:rsidP="00F64B5D">
            <w:pPr>
              <w:rPr>
                <w:b/>
                <w:szCs w:val="22"/>
              </w:rPr>
            </w:pPr>
          </w:p>
        </w:tc>
        <w:tc>
          <w:tcPr>
            <w:tcW w:w="2268" w:type="dxa"/>
            <w:tcBorders>
              <w:bottom w:val="single" w:sz="4" w:space="0" w:color="auto"/>
            </w:tcBorders>
            <w:vAlign w:val="center"/>
          </w:tcPr>
          <w:p w14:paraId="5328A00B" w14:textId="77777777" w:rsidR="00574B25" w:rsidRPr="006F38CF" w:rsidRDefault="00574B25" w:rsidP="00F64B5D">
            <w:pPr>
              <w:rPr>
                <w:b/>
                <w:szCs w:val="22"/>
              </w:rPr>
            </w:pPr>
          </w:p>
        </w:tc>
        <w:tc>
          <w:tcPr>
            <w:tcW w:w="2268" w:type="dxa"/>
            <w:tcBorders>
              <w:bottom w:val="single" w:sz="4" w:space="0" w:color="auto"/>
            </w:tcBorders>
            <w:vAlign w:val="center"/>
          </w:tcPr>
          <w:p w14:paraId="5890A202" w14:textId="77777777" w:rsidR="00574B25" w:rsidRPr="006F38CF" w:rsidRDefault="00574B25" w:rsidP="00F64B5D">
            <w:pPr>
              <w:rPr>
                <w:b/>
                <w:szCs w:val="22"/>
              </w:rPr>
            </w:pPr>
          </w:p>
        </w:tc>
      </w:tr>
      <w:tr w:rsidR="00574B25" w:rsidRPr="006F38CF" w14:paraId="5758489F" w14:textId="77777777" w:rsidTr="00AF7989">
        <w:trPr>
          <w:trHeight w:val="283"/>
        </w:trPr>
        <w:tc>
          <w:tcPr>
            <w:tcW w:w="2268" w:type="dxa"/>
            <w:tcBorders>
              <w:bottom w:val="single" w:sz="4" w:space="0" w:color="auto"/>
            </w:tcBorders>
            <w:vAlign w:val="center"/>
          </w:tcPr>
          <w:p w14:paraId="120708BB" w14:textId="77777777" w:rsidR="00574B25" w:rsidRPr="006F38CF" w:rsidRDefault="00574B25" w:rsidP="00F64B5D">
            <w:pPr>
              <w:rPr>
                <w:b/>
                <w:szCs w:val="22"/>
              </w:rPr>
            </w:pPr>
          </w:p>
        </w:tc>
        <w:tc>
          <w:tcPr>
            <w:tcW w:w="2268" w:type="dxa"/>
            <w:tcBorders>
              <w:bottom w:val="single" w:sz="4" w:space="0" w:color="auto"/>
            </w:tcBorders>
            <w:vAlign w:val="center"/>
          </w:tcPr>
          <w:p w14:paraId="32E6A0A9" w14:textId="77777777" w:rsidR="00574B25" w:rsidRPr="006F38CF" w:rsidRDefault="00574B25" w:rsidP="00F64B5D">
            <w:pPr>
              <w:rPr>
                <w:b/>
                <w:szCs w:val="22"/>
              </w:rPr>
            </w:pPr>
          </w:p>
        </w:tc>
        <w:tc>
          <w:tcPr>
            <w:tcW w:w="2268" w:type="dxa"/>
            <w:tcBorders>
              <w:bottom w:val="single" w:sz="4" w:space="0" w:color="auto"/>
            </w:tcBorders>
            <w:vAlign w:val="center"/>
          </w:tcPr>
          <w:p w14:paraId="54AE4C1C" w14:textId="77777777" w:rsidR="00574B25" w:rsidRPr="006F38CF" w:rsidRDefault="00574B25" w:rsidP="00F64B5D">
            <w:pPr>
              <w:rPr>
                <w:b/>
                <w:szCs w:val="22"/>
              </w:rPr>
            </w:pPr>
          </w:p>
        </w:tc>
        <w:tc>
          <w:tcPr>
            <w:tcW w:w="2268" w:type="dxa"/>
            <w:tcBorders>
              <w:bottom w:val="single" w:sz="4" w:space="0" w:color="auto"/>
            </w:tcBorders>
            <w:vAlign w:val="center"/>
          </w:tcPr>
          <w:p w14:paraId="3DAAAA69" w14:textId="77777777" w:rsidR="00574B25" w:rsidRPr="006F38CF" w:rsidRDefault="00574B25" w:rsidP="00F64B5D">
            <w:pPr>
              <w:rPr>
                <w:b/>
                <w:szCs w:val="22"/>
              </w:rPr>
            </w:pPr>
          </w:p>
        </w:tc>
      </w:tr>
      <w:tr w:rsidR="00574B25" w:rsidRPr="006F38CF" w14:paraId="6A26E57B" w14:textId="77777777" w:rsidTr="00AF7989">
        <w:trPr>
          <w:trHeight w:val="283"/>
        </w:trPr>
        <w:tc>
          <w:tcPr>
            <w:tcW w:w="2268" w:type="dxa"/>
            <w:tcBorders>
              <w:bottom w:val="single" w:sz="4" w:space="0" w:color="auto"/>
            </w:tcBorders>
            <w:vAlign w:val="center"/>
          </w:tcPr>
          <w:p w14:paraId="70E6EABA" w14:textId="77777777" w:rsidR="00574B25" w:rsidRPr="006F38CF" w:rsidRDefault="00574B25" w:rsidP="00F64B5D">
            <w:pPr>
              <w:rPr>
                <w:b/>
                <w:szCs w:val="22"/>
              </w:rPr>
            </w:pPr>
          </w:p>
        </w:tc>
        <w:tc>
          <w:tcPr>
            <w:tcW w:w="2268" w:type="dxa"/>
            <w:tcBorders>
              <w:bottom w:val="single" w:sz="4" w:space="0" w:color="auto"/>
            </w:tcBorders>
            <w:vAlign w:val="center"/>
          </w:tcPr>
          <w:p w14:paraId="65C7E225" w14:textId="77777777" w:rsidR="00574B25" w:rsidRPr="006F38CF" w:rsidRDefault="00574B25" w:rsidP="00F64B5D">
            <w:pPr>
              <w:rPr>
                <w:b/>
                <w:szCs w:val="22"/>
              </w:rPr>
            </w:pPr>
          </w:p>
        </w:tc>
        <w:tc>
          <w:tcPr>
            <w:tcW w:w="2268" w:type="dxa"/>
            <w:tcBorders>
              <w:bottom w:val="single" w:sz="4" w:space="0" w:color="auto"/>
            </w:tcBorders>
            <w:vAlign w:val="center"/>
          </w:tcPr>
          <w:p w14:paraId="403B99F5" w14:textId="77777777" w:rsidR="00574B25" w:rsidRPr="006F38CF" w:rsidRDefault="00574B25" w:rsidP="00F64B5D">
            <w:pPr>
              <w:rPr>
                <w:b/>
                <w:szCs w:val="22"/>
              </w:rPr>
            </w:pPr>
          </w:p>
        </w:tc>
        <w:tc>
          <w:tcPr>
            <w:tcW w:w="2268" w:type="dxa"/>
            <w:tcBorders>
              <w:bottom w:val="single" w:sz="4" w:space="0" w:color="auto"/>
            </w:tcBorders>
            <w:vAlign w:val="center"/>
          </w:tcPr>
          <w:p w14:paraId="498E10CA" w14:textId="77777777" w:rsidR="00574B25" w:rsidRPr="006F38CF" w:rsidRDefault="00574B25" w:rsidP="00F64B5D">
            <w:pPr>
              <w:rPr>
                <w:b/>
                <w:szCs w:val="22"/>
              </w:rPr>
            </w:pPr>
          </w:p>
        </w:tc>
      </w:tr>
      <w:tr w:rsidR="00574B25" w:rsidRPr="006F38CF" w14:paraId="772BB8F9" w14:textId="77777777" w:rsidTr="00AF7989">
        <w:trPr>
          <w:trHeight w:val="283"/>
        </w:trPr>
        <w:tc>
          <w:tcPr>
            <w:tcW w:w="2268" w:type="dxa"/>
            <w:tcBorders>
              <w:bottom w:val="single" w:sz="4" w:space="0" w:color="auto"/>
            </w:tcBorders>
            <w:vAlign w:val="center"/>
          </w:tcPr>
          <w:p w14:paraId="713E8030" w14:textId="77777777" w:rsidR="00574B25" w:rsidRPr="006F38CF" w:rsidRDefault="00574B25" w:rsidP="00F64B5D">
            <w:pPr>
              <w:rPr>
                <w:b/>
                <w:szCs w:val="22"/>
              </w:rPr>
            </w:pPr>
          </w:p>
        </w:tc>
        <w:tc>
          <w:tcPr>
            <w:tcW w:w="2268" w:type="dxa"/>
            <w:tcBorders>
              <w:bottom w:val="single" w:sz="4" w:space="0" w:color="auto"/>
            </w:tcBorders>
            <w:vAlign w:val="center"/>
          </w:tcPr>
          <w:p w14:paraId="05C8AFD8" w14:textId="77777777" w:rsidR="00574B25" w:rsidRPr="006F38CF" w:rsidRDefault="00574B25" w:rsidP="00F64B5D">
            <w:pPr>
              <w:rPr>
                <w:b/>
                <w:szCs w:val="22"/>
              </w:rPr>
            </w:pPr>
          </w:p>
        </w:tc>
        <w:tc>
          <w:tcPr>
            <w:tcW w:w="2268" w:type="dxa"/>
            <w:tcBorders>
              <w:bottom w:val="single" w:sz="4" w:space="0" w:color="auto"/>
            </w:tcBorders>
            <w:vAlign w:val="center"/>
          </w:tcPr>
          <w:p w14:paraId="7F0EB56D" w14:textId="77777777" w:rsidR="00574B25" w:rsidRPr="006F38CF" w:rsidRDefault="00574B25" w:rsidP="00F64B5D">
            <w:pPr>
              <w:rPr>
                <w:b/>
                <w:szCs w:val="22"/>
              </w:rPr>
            </w:pPr>
          </w:p>
        </w:tc>
        <w:tc>
          <w:tcPr>
            <w:tcW w:w="2268" w:type="dxa"/>
            <w:tcBorders>
              <w:bottom w:val="single" w:sz="4" w:space="0" w:color="auto"/>
            </w:tcBorders>
            <w:vAlign w:val="center"/>
          </w:tcPr>
          <w:p w14:paraId="72530D22" w14:textId="77777777" w:rsidR="00574B25" w:rsidRPr="006F38CF" w:rsidRDefault="00574B25" w:rsidP="00F64B5D">
            <w:pPr>
              <w:rPr>
                <w:b/>
                <w:szCs w:val="22"/>
              </w:rPr>
            </w:pPr>
          </w:p>
        </w:tc>
      </w:tr>
    </w:tbl>
    <w:p w14:paraId="636430C0"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5AF1F2D" w14:textId="77777777" w:rsidR="009B09C0" w:rsidRDefault="009B09C0" w:rsidP="00F64B5D">
      <w:pPr>
        <w:tabs>
          <w:tab w:val="left" w:pos="3649"/>
          <w:tab w:val="left" w:pos="5349"/>
          <w:tab w:val="left" w:pos="7992"/>
          <w:tab w:val="left" w:pos="9639"/>
          <w:tab w:val="left" w:pos="10778"/>
        </w:tabs>
        <w:jc w:val="both"/>
        <w:rPr>
          <w:i/>
        </w:rPr>
      </w:pPr>
    </w:p>
    <w:p w14:paraId="7A4BCAA0"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8A94EB1" w14:textId="77777777" w:rsidR="008502AC" w:rsidRPr="00F24DEA" w:rsidRDefault="008502AC" w:rsidP="00F64B5D">
      <w:pPr>
        <w:jc w:val="both"/>
      </w:pPr>
    </w:p>
    <w:p w14:paraId="223CABCD"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0C97A69A" w14:textId="77777777" w:rsidR="00EC334A" w:rsidRPr="006F38CF" w:rsidRDefault="00EC334A" w:rsidP="00F64B5D">
      <w:pPr>
        <w:tabs>
          <w:tab w:val="left" w:pos="3649"/>
          <w:tab w:val="left" w:pos="5349"/>
          <w:tab w:val="left" w:pos="7992"/>
          <w:tab w:val="left" w:pos="9639"/>
          <w:tab w:val="left" w:pos="10778"/>
        </w:tabs>
        <w:jc w:val="both"/>
      </w:pPr>
    </w:p>
    <w:p w14:paraId="30DF0E3B"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7831AE52" w14:textId="77777777" w:rsidR="00384C65" w:rsidRDefault="00000000"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14:paraId="24F9652B"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699420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0EAAF352"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F455C5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32F36CD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FA4212B"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3E54384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08673A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10FFCE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D66E47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57974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61CFE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0006E7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B9B71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565B40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B8157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8F1FEC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15F470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F34105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B64843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3045C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915F78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6C7A1B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947EC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2D0EEE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4695C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C35B52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C5A7D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BC5E7D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25BBDB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898EB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022EA0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73D13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D2D22D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79E441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DA6B9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BB11AE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679BB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7193CF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E4491D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79AE0D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4A963F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4621EF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4A6D5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950FE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342CC6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6C6701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16BCF1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FF3D1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A81F6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7C90B6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4356512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5C6F2C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C5BAC2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E75BE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DBDBF0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E490B1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174F8D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F7A897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AF7CF9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E4241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821D5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33AC2C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04E1A5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F55463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74425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6E03E5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50B5DA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01526D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680B98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5AA10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747FA8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3C5783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9A278C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900421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F5018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1F62AACB"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73EE592" w14:textId="77777777" w:rsidR="009B09C0" w:rsidRDefault="009B09C0" w:rsidP="00F64B5D">
      <w:pPr>
        <w:tabs>
          <w:tab w:val="left" w:pos="3649"/>
          <w:tab w:val="left" w:pos="5349"/>
          <w:tab w:val="left" w:pos="7992"/>
          <w:tab w:val="left" w:pos="9639"/>
          <w:tab w:val="left" w:pos="10778"/>
        </w:tabs>
        <w:jc w:val="both"/>
        <w:rPr>
          <w:i/>
        </w:rPr>
      </w:pPr>
    </w:p>
    <w:p w14:paraId="32F9D1E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34F5754A" w14:textId="77777777" w:rsidR="001456C2" w:rsidRPr="001456C2" w:rsidRDefault="001456C2" w:rsidP="00F64B5D">
      <w:pPr>
        <w:jc w:val="both"/>
      </w:pPr>
    </w:p>
    <w:p w14:paraId="47A15579"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1358E8A3" w14:textId="77777777" w:rsidR="00574B25" w:rsidRPr="006F38CF" w:rsidRDefault="00574B25" w:rsidP="00F64B5D">
      <w:pPr>
        <w:jc w:val="both"/>
        <w:rPr>
          <w:i/>
        </w:rPr>
      </w:pPr>
    </w:p>
    <w:p w14:paraId="54E17B59"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6945DFC5" w14:textId="77777777" w:rsidR="00E875DF" w:rsidRDefault="00E875DF" w:rsidP="00F64B5D">
      <w:pPr>
        <w:tabs>
          <w:tab w:val="left" w:pos="3649"/>
          <w:tab w:val="left" w:pos="5349"/>
          <w:tab w:val="left" w:pos="7992"/>
          <w:tab w:val="left" w:pos="9639"/>
          <w:tab w:val="left" w:pos="10778"/>
        </w:tabs>
        <w:jc w:val="both"/>
        <w:rPr>
          <w:i/>
        </w:rPr>
      </w:pPr>
    </w:p>
    <w:p w14:paraId="38A66B9F"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14:paraId="637B918B"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070D3725"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8B791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FB0F091"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209F7FE"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37B94EE"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139F76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10941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B19715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A1F0EA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482A92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F952B2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952E4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11D7F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3B27C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15FB45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DE9FE4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8A5DCB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127A3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E70F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4BAAF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F4359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4CBAC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49811E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F3E4E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FA1097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52EC59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6B930F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99802F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B5AC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A8436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D06B14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E5E553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F9183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623F1D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02A8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C1E516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4CAEF6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84EB4E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7FF3F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DC00F7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06A5CD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2268C7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BE801E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E9DF61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CF7259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F4D5CE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B785A2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53267C6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67F622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E5006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F39B89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F158C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6E72B0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D6B4F0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C316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829E84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46B78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9ED87A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87AB6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6A94E3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435DCE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AC1896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DC1B79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AD27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CC49B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5B49B7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167A24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C9E91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FFF188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85BD2D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C146CB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CBDB6E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51F2B2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7C7C34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9B262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769B25DB"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908350D" w14:textId="77777777" w:rsidR="009B09C0" w:rsidRDefault="009B09C0" w:rsidP="00F64B5D">
      <w:pPr>
        <w:tabs>
          <w:tab w:val="left" w:pos="3649"/>
          <w:tab w:val="left" w:pos="5349"/>
          <w:tab w:val="left" w:pos="7992"/>
          <w:tab w:val="left" w:pos="9639"/>
          <w:tab w:val="left" w:pos="10778"/>
        </w:tabs>
        <w:jc w:val="both"/>
        <w:rPr>
          <w:i/>
        </w:rPr>
      </w:pPr>
    </w:p>
    <w:p w14:paraId="0AE7FC2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0C23CFE"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36AA8C4E" w14:textId="77777777" w:rsidR="00B7517F" w:rsidRPr="00B7517F" w:rsidRDefault="00B7517F" w:rsidP="00E875DF"/>
    <w:p w14:paraId="47D5505F"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D792F1E"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14:paraId="0D116D3D"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09880BE"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502C70FE" w14:textId="77777777" w:rsidTr="007A50D9">
        <w:tc>
          <w:tcPr>
            <w:tcW w:w="2268" w:type="dxa"/>
            <w:shd w:val="clear" w:color="auto" w:fill="DBE5F1" w:themeFill="accent1" w:themeFillTint="33"/>
          </w:tcPr>
          <w:p w14:paraId="258FF315"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1E6D426D"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609A023F"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0F552300"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2858DCD0" w14:textId="77777777" w:rsidTr="00AF7989">
        <w:trPr>
          <w:trHeight w:val="283"/>
        </w:trPr>
        <w:tc>
          <w:tcPr>
            <w:tcW w:w="2268" w:type="dxa"/>
          </w:tcPr>
          <w:p w14:paraId="53F7B0B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44352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B7E1A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057836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7194E2D" w14:textId="77777777" w:rsidTr="00AF7989">
        <w:trPr>
          <w:trHeight w:val="283"/>
        </w:trPr>
        <w:tc>
          <w:tcPr>
            <w:tcW w:w="2268" w:type="dxa"/>
          </w:tcPr>
          <w:p w14:paraId="741BDB9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BC453B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5CCC3A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B7A1F8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3520970" w14:textId="77777777" w:rsidTr="00AF7989">
        <w:trPr>
          <w:trHeight w:val="283"/>
        </w:trPr>
        <w:tc>
          <w:tcPr>
            <w:tcW w:w="2268" w:type="dxa"/>
          </w:tcPr>
          <w:p w14:paraId="40D8C1D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690C5A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AFC214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595EA8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93E48AC" w14:textId="77777777" w:rsidTr="00AF7989">
        <w:trPr>
          <w:trHeight w:val="283"/>
        </w:trPr>
        <w:tc>
          <w:tcPr>
            <w:tcW w:w="2268" w:type="dxa"/>
          </w:tcPr>
          <w:p w14:paraId="5D40FED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17CEF7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FCA4D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74DA84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759F172" w14:textId="77777777" w:rsidTr="00AF7989">
        <w:trPr>
          <w:trHeight w:val="283"/>
        </w:trPr>
        <w:tc>
          <w:tcPr>
            <w:tcW w:w="2268" w:type="dxa"/>
          </w:tcPr>
          <w:p w14:paraId="7576B8E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69FC47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A40E79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700737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5090871E"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539C6888"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3263130E" w14:textId="77777777" w:rsidR="00B7517F" w:rsidRPr="00E875DF" w:rsidRDefault="00B7517F" w:rsidP="00E875DF"/>
    <w:p w14:paraId="1DDEDE46"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A01E346" w14:textId="77777777" w:rsidR="009B09C0" w:rsidRPr="00E875DF" w:rsidRDefault="00000000"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14:paraId="05789E9E"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7F69D0FC"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6DCBC847" w14:textId="77777777" w:rsidTr="007A50D9">
        <w:tc>
          <w:tcPr>
            <w:tcW w:w="3024" w:type="dxa"/>
            <w:shd w:val="clear" w:color="auto" w:fill="DBE5F1" w:themeFill="accent1" w:themeFillTint="33"/>
          </w:tcPr>
          <w:p w14:paraId="19835F97"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5FF6EA10"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1E7E4939"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43DC99F1" w14:textId="77777777" w:rsidTr="00AF7989">
        <w:trPr>
          <w:trHeight w:val="283"/>
        </w:trPr>
        <w:tc>
          <w:tcPr>
            <w:tcW w:w="3024" w:type="dxa"/>
          </w:tcPr>
          <w:p w14:paraId="3DCF2AF4" w14:textId="77777777" w:rsidR="00E875DF" w:rsidRPr="00E875DF" w:rsidRDefault="00E875DF" w:rsidP="00B7517F">
            <w:pPr>
              <w:rPr>
                <w:rFonts w:ascii="Calibri" w:hAnsi="Calibri"/>
                <w:b/>
                <w:sz w:val="22"/>
                <w:szCs w:val="22"/>
              </w:rPr>
            </w:pPr>
          </w:p>
        </w:tc>
        <w:tc>
          <w:tcPr>
            <w:tcW w:w="3024" w:type="dxa"/>
          </w:tcPr>
          <w:p w14:paraId="4FAFA07E" w14:textId="77777777" w:rsidR="00E875DF" w:rsidRPr="00E875DF" w:rsidRDefault="00E875DF" w:rsidP="00B7517F">
            <w:pPr>
              <w:rPr>
                <w:rFonts w:ascii="Calibri" w:hAnsi="Calibri"/>
                <w:b/>
                <w:sz w:val="22"/>
                <w:szCs w:val="22"/>
              </w:rPr>
            </w:pPr>
          </w:p>
        </w:tc>
        <w:tc>
          <w:tcPr>
            <w:tcW w:w="3024" w:type="dxa"/>
          </w:tcPr>
          <w:p w14:paraId="1FACD10D" w14:textId="77777777" w:rsidR="00E875DF" w:rsidRPr="00E875DF" w:rsidRDefault="00E875DF" w:rsidP="00B7517F">
            <w:pPr>
              <w:rPr>
                <w:rFonts w:ascii="Calibri" w:hAnsi="Calibri"/>
                <w:b/>
                <w:sz w:val="22"/>
                <w:szCs w:val="22"/>
              </w:rPr>
            </w:pPr>
          </w:p>
        </w:tc>
      </w:tr>
      <w:tr w:rsidR="00E875DF" w:rsidRPr="00E875DF" w14:paraId="630DC30B" w14:textId="77777777" w:rsidTr="00AF7989">
        <w:trPr>
          <w:trHeight w:val="283"/>
        </w:trPr>
        <w:tc>
          <w:tcPr>
            <w:tcW w:w="3024" w:type="dxa"/>
          </w:tcPr>
          <w:p w14:paraId="010A9190" w14:textId="77777777" w:rsidR="00E875DF" w:rsidRPr="00E875DF" w:rsidRDefault="00E875DF" w:rsidP="00B7517F">
            <w:pPr>
              <w:rPr>
                <w:rFonts w:ascii="Calibri" w:hAnsi="Calibri"/>
                <w:b/>
                <w:sz w:val="22"/>
                <w:szCs w:val="22"/>
              </w:rPr>
            </w:pPr>
          </w:p>
        </w:tc>
        <w:tc>
          <w:tcPr>
            <w:tcW w:w="3024" w:type="dxa"/>
          </w:tcPr>
          <w:p w14:paraId="0D7F0114" w14:textId="77777777" w:rsidR="00E875DF" w:rsidRPr="00E875DF" w:rsidRDefault="00E875DF" w:rsidP="00B7517F">
            <w:pPr>
              <w:rPr>
                <w:rFonts w:ascii="Calibri" w:hAnsi="Calibri"/>
                <w:b/>
                <w:sz w:val="22"/>
                <w:szCs w:val="22"/>
              </w:rPr>
            </w:pPr>
          </w:p>
        </w:tc>
        <w:tc>
          <w:tcPr>
            <w:tcW w:w="3024" w:type="dxa"/>
          </w:tcPr>
          <w:p w14:paraId="5C5925D8" w14:textId="77777777" w:rsidR="00E875DF" w:rsidRPr="00E875DF" w:rsidRDefault="00E875DF" w:rsidP="00B7517F">
            <w:pPr>
              <w:rPr>
                <w:rFonts w:ascii="Calibri" w:hAnsi="Calibri"/>
                <w:b/>
                <w:sz w:val="22"/>
                <w:szCs w:val="22"/>
              </w:rPr>
            </w:pPr>
          </w:p>
        </w:tc>
      </w:tr>
      <w:tr w:rsidR="00E875DF" w:rsidRPr="00E875DF" w14:paraId="5D71748B" w14:textId="77777777" w:rsidTr="00AF7989">
        <w:trPr>
          <w:trHeight w:val="283"/>
        </w:trPr>
        <w:tc>
          <w:tcPr>
            <w:tcW w:w="3024" w:type="dxa"/>
          </w:tcPr>
          <w:p w14:paraId="220070FD" w14:textId="77777777" w:rsidR="00E875DF" w:rsidRPr="00E875DF" w:rsidRDefault="00E875DF" w:rsidP="00B7517F">
            <w:pPr>
              <w:rPr>
                <w:rFonts w:ascii="Calibri" w:hAnsi="Calibri"/>
                <w:b/>
                <w:sz w:val="22"/>
                <w:szCs w:val="22"/>
              </w:rPr>
            </w:pPr>
          </w:p>
        </w:tc>
        <w:tc>
          <w:tcPr>
            <w:tcW w:w="3024" w:type="dxa"/>
          </w:tcPr>
          <w:p w14:paraId="05FB5448" w14:textId="77777777" w:rsidR="00E875DF" w:rsidRPr="00E875DF" w:rsidRDefault="00E875DF" w:rsidP="00B7517F">
            <w:pPr>
              <w:rPr>
                <w:rFonts w:ascii="Calibri" w:hAnsi="Calibri"/>
                <w:b/>
                <w:sz w:val="22"/>
                <w:szCs w:val="22"/>
              </w:rPr>
            </w:pPr>
          </w:p>
        </w:tc>
        <w:tc>
          <w:tcPr>
            <w:tcW w:w="3024" w:type="dxa"/>
          </w:tcPr>
          <w:p w14:paraId="15DD14BE" w14:textId="77777777" w:rsidR="00E875DF" w:rsidRPr="00E875DF" w:rsidRDefault="00E875DF" w:rsidP="00B7517F">
            <w:pPr>
              <w:rPr>
                <w:rFonts w:ascii="Calibri" w:hAnsi="Calibri"/>
                <w:b/>
                <w:sz w:val="22"/>
                <w:szCs w:val="22"/>
              </w:rPr>
            </w:pPr>
          </w:p>
        </w:tc>
      </w:tr>
      <w:tr w:rsidR="00E875DF" w:rsidRPr="00E875DF" w14:paraId="44221520" w14:textId="77777777" w:rsidTr="00AF7989">
        <w:trPr>
          <w:trHeight w:val="283"/>
        </w:trPr>
        <w:tc>
          <w:tcPr>
            <w:tcW w:w="3024" w:type="dxa"/>
          </w:tcPr>
          <w:p w14:paraId="6490E930" w14:textId="77777777" w:rsidR="00E875DF" w:rsidRPr="00E875DF" w:rsidRDefault="00E875DF" w:rsidP="00B7517F">
            <w:pPr>
              <w:rPr>
                <w:rFonts w:ascii="Calibri" w:hAnsi="Calibri"/>
                <w:b/>
                <w:sz w:val="22"/>
                <w:szCs w:val="22"/>
              </w:rPr>
            </w:pPr>
          </w:p>
        </w:tc>
        <w:tc>
          <w:tcPr>
            <w:tcW w:w="3024" w:type="dxa"/>
          </w:tcPr>
          <w:p w14:paraId="264EB779" w14:textId="77777777" w:rsidR="00E875DF" w:rsidRPr="00E875DF" w:rsidRDefault="00E875DF" w:rsidP="00B7517F">
            <w:pPr>
              <w:rPr>
                <w:rFonts w:ascii="Calibri" w:hAnsi="Calibri"/>
                <w:b/>
                <w:sz w:val="22"/>
                <w:szCs w:val="22"/>
              </w:rPr>
            </w:pPr>
          </w:p>
        </w:tc>
        <w:tc>
          <w:tcPr>
            <w:tcW w:w="3024" w:type="dxa"/>
          </w:tcPr>
          <w:p w14:paraId="34E1590D" w14:textId="77777777" w:rsidR="00E875DF" w:rsidRPr="00E875DF" w:rsidRDefault="00E875DF" w:rsidP="00B7517F">
            <w:pPr>
              <w:rPr>
                <w:rFonts w:ascii="Calibri" w:hAnsi="Calibri"/>
                <w:b/>
                <w:sz w:val="22"/>
                <w:szCs w:val="22"/>
              </w:rPr>
            </w:pPr>
          </w:p>
        </w:tc>
      </w:tr>
    </w:tbl>
    <w:p w14:paraId="6A91387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602F8D16"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1B4461C2"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2966FE02" w14:textId="77777777" w:rsidR="009B09C0" w:rsidRDefault="009B09C0" w:rsidP="00B1210A">
      <w:pPr>
        <w:pStyle w:val="Text1"/>
        <w:spacing w:after="0"/>
        <w:ind w:left="0"/>
        <w:rPr>
          <w:rFonts w:asciiTheme="minorHAnsi" w:eastAsia="Calibri" w:hAnsiTheme="minorHAnsi"/>
          <w:b/>
          <w:color w:val="000000"/>
          <w:sz w:val="22"/>
          <w:szCs w:val="22"/>
        </w:rPr>
      </w:pPr>
    </w:p>
    <w:p w14:paraId="6F2B64D8"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6EC8B5AA"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14:paraId="24EE3D0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62A93D7E"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11A8EAD6"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1845C1FA"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472F4A11"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C395B7E"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F77F180"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777897BC"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6861F823"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117945D6"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7478E487"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5CE3FB50"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4461A" w14:textId="77777777" w:rsidR="00DB77A8" w:rsidRDefault="00DB77A8" w:rsidP="00574B25">
      <w:r>
        <w:separator/>
      </w:r>
    </w:p>
  </w:endnote>
  <w:endnote w:type="continuationSeparator" w:id="0">
    <w:p w14:paraId="115E99D5" w14:textId="77777777" w:rsidR="00DB77A8" w:rsidRDefault="00DB77A8"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2A5C8" w14:textId="4E24E191" w:rsidR="00AF3DC0" w:rsidRDefault="00000000" w:rsidP="00CD773F">
    <w:pPr>
      <w:tabs>
        <w:tab w:val="center" w:pos="5103"/>
        <w:tab w:val="right" w:pos="9540"/>
        <w:tab w:val="right" w:pos="15168"/>
      </w:tabs>
      <w:suppressAutoHyphens/>
      <w:jc w:val="center"/>
    </w:pPr>
    <w:fldSimple w:instr=" STYLEREF  SelPlus  \* MERGEFORMAT ">
      <w:r w:rsidR="00E67353" w:rsidRPr="00E67353">
        <w:rPr>
          <w:bCs/>
          <w:i/>
          <w:noProof/>
          <w:sz w:val="18"/>
          <w:szCs w:val="18"/>
        </w:rPr>
        <w:t xml:space="preserve">Blockhain </w:t>
      </w:r>
      <w:r w:rsidR="00E67353">
        <w:rPr>
          <w:noProof/>
        </w:rPr>
        <w:t>is future</w:t>
      </w:r>
      <w:r w:rsidR="00E67353">
        <w:rPr>
          <w:noProof/>
        </w:rPr>
        <w:cr/>
      </w:r>
    </w:fldSimple>
    <w:r w:rsidR="00AF3DC0" w:rsidRPr="00A859B1">
      <w:rPr>
        <w:bCs/>
        <w:i/>
        <w:sz w:val="18"/>
        <w:szCs w:val="18"/>
      </w:rPr>
      <w:t xml:space="preserve">Page </w:t>
    </w:r>
    <w:r w:rsidR="000A491B" w:rsidRPr="007A6607">
      <w:rPr>
        <w:rStyle w:val="PageNumber"/>
        <w:i/>
        <w:sz w:val="18"/>
        <w:szCs w:val="18"/>
      </w:rPr>
      <w:fldChar w:fldCharType="begin"/>
    </w:r>
    <w:r w:rsidR="00AF3DC0" w:rsidRPr="00A859B1">
      <w:rPr>
        <w:rStyle w:val="PageNumber"/>
        <w:i/>
        <w:sz w:val="18"/>
        <w:szCs w:val="18"/>
      </w:rPr>
      <w:instrText xml:space="preserve"> PAGE  \* Arabic </w:instrText>
    </w:r>
    <w:r w:rsidR="000A491B" w:rsidRPr="007A6607">
      <w:rPr>
        <w:rStyle w:val="PageNumber"/>
        <w:i/>
        <w:sz w:val="18"/>
        <w:szCs w:val="18"/>
      </w:rPr>
      <w:fldChar w:fldCharType="separate"/>
    </w:r>
    <w:r w:rsidR="00FA0F57">
      <w:rPr>
        <w:rStyle w:val="PageNumber"/>
        <w:i/>
        <w:noProof/>
        <w:sz w:val="18"/>
        <w:szCs w:val="18"/>
      </w:rPr>
      <w:t>18</w:t>
    </w:r>
    <w:r w:rsidR="000A491B" w:rsidRPr="007A6607">
      <w:rPr>
        <w:rStyle w:val="PageNumber"/>
        <w:i/>
        <w:sz w:val="18"/>
        <w:szCs w:val="18"/>
      </w:rPr>
      <w:fldChar w:fldCharType="end"/>
    </w:r>
    <w:r w:rsidR="00AF3DC0" w:rsidRPr="00A859B1">
      <w:rPr>
        <w:rStyle w:val="PageNumber"/>
        <w:i/>
        <w:sz w:val="18"/>
        <w:szCs w:val="18"/>
      </w:rPr>
      <w:t xml:space="preserve"> of </w:t>
    </w:r>
    <w:r w:rsidR="000A491B" w:rsidRPr="007A6607">
      <w:rPr>
        <w:rStyle w:val="PageNumber"/>
        <w:i/>
        <w:sz w:val="18"/>
        <w:szCs w:val="18"/>
      </w:rPr>
      <w:fldChar w:fldCharType="begin"/>
    </w:r>
    <w:r w:rsidR="00AF3DC0" w:rsidRPr="00A859B1">
      <w:rPr>
        <w:rStyle w:val="PageNumber"/>
        <w:i/>
        <w:sz w:val="18"/>
        <w:szCs w:val="18"/>
      </w:rPr>
      <w:instrText xml:space="preserve"> NUMPAGES </w:instrText>
    </w:r>
    <w:r w:rsidR="000A491B" w:rsidRPr="007A6607">
      <w:rPr>
        <w:rStyle w:val="PageNumber"/>
        <w:i/>
        <w:sz w:val="18"/>
        <w:szCs w:val="18"/>
      </w:rPr>
      <w:fldChar w:fldCharType="separate"/>
    </w:r>
    <w:r w:rsidR="00FA0F57">
      <w:rPr>
        <w:rStyle w:val="PageNumber"/>
        <w:i/>
        <w:noProof/>
        <w:sz w:val="18"/>
        <w:szCs w:val="18"/>
      </w:rPr>
      <w:t>18</w:t>
    </w:r>
    <w:r w:rsidR="000A491B"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1D0DE" w14:textId="77777777" w:rsidR="00DB77A8" w:rsidRDefault="00DB77A8" w:rsidP="00574B25">
      <w:r>
        <w:separator/>
      </w:r>
    </w:p>
  </w:footnote>
  <w:footnote w:type="continuationSeparator" w:id="0">
    <w:p w14:paraId="0E6046B5" w14:textId="77777777" w:rsidR="00DB77A8" w:rsidRDefault="00DB77A8" w:rsidP="00574B25">
      <w:r>
        <w:continuationSeparator/>
      </w:r>
    </w:p>
  </w:footnote>
  <w:footnote w:id="1">
    <w:p w14:paraId="0B0E2833"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71F11"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9A107BA"/>
    <w:multiLevelType w:val="multilevel"/>
    <w:tmpl w:val="1FC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149B2032"/>
    <w:multiLevelType w:val="hybridMultilevel"/>
    <w:tmpl w:val="29DA0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8" w15:restartNumberingAfterBreak="0">
    <w:nsid w:val="25CC405E"/>
    <w:multiLevelType w:val="multilevel"/>
    <w:tmpl w:val="4CA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1"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92E2B92"/>
    <w:multiLevelType w:val="multilevel"/>
    <w:tmpl w:val="0409001F"/>
    <w:lvl w:ilvl="0">
      <w:start w:val="1"/>
      <w:numFmt w:val="decimal"/>
      <w:lvlText w:val="%1."/>
      <w:lvlJc w:val="left"/>
      <w:pPr>
        <w:ind w:left="588" w:hanging="360"/>
      </w:pPr>
    </w:lvl>
    <w:lvl w:ilvl="1">
      <w:start w:val="1"/>
      <w:numFmt w:val="decimal"/>
      <w:lvlText w:val="%1.%2."/>
      <w:lvlJc w:val="left"/>
      <w:pPr>
        <w:ind w:left="1020" w:hanging="432"/>
      </w:pPr>
    </w:lvl>
    <w:lvl w:ilvl="2">
      <w:start w:val="1"/>
      <w:numFmt w:val="decimal"/>
      <w:lvlText w:val="%1.%2.%3."/>
      <w:lvlJc w:val="left"/>
      <w:pPr>
        <w:ind w:left="1452" w:hanging="504"/>
      </w:pPr>
    </w:lvl>
    <w:lvl w:ilvl="3">
      <w:start w:val="1"/>
      <w:numFmt w:val="decimal"/>
      <w:lvlText w:val="%1.%2.%3.%4."/>
      <w:lvlJc w:val="left"/>
      <w:pPr>
        <w:ind w:left="1956" w:hanging="648"/>
      </w:pPr>
    </w:lvl>
    <w:lvl w:ilvl="4">
      <w:start w:val="1"/>
      <w:numFmt w:val="decimal"/>
      <w:lvlText w:val="%1.%2.%3.%4.%5."/>
      <w:lvlJc w:val="left"/>
      <w:pPr>
        <w:ind w:left="2460" w:hanging="792"/>
      </w:pPr>
    </w:lvl>
    <w:lvl w:ilvl="5">
      <w:start w:val="1"/>
      <w:numFmt w:val="decimal"/>
      <w:lvlText w:val="%1.%2.%3.%4.%5.%6."/>
      <w:lvlJc w:val="left"/>
      <w:pPr>
        <w:ind w:left="2964" w:hanging="936"/>
      </w:pPr>
    </w:lvl>
    <w:lvl w:ilvl="6">
      <w:start w:val="1"/>
      <w:numFmt w:val="decimal"/>
      <w:lvlText w:val="%1.%2.%3.%4.%5.%6.%7."/>
      <w:lvlJc w:val="left"/>
      <w:pPr>
        <w:ind w:left="3468" w:hanging="1080"/>
      </w:pPr>
    </w:lvl>
    <w:lvl w:ilvl="7">
      <w:start w:val="1"/>
      <w:numFmt w:val="decimal"/>
      <w:lvlText w:val="%1.%2.%3.%4.%5.%6.%7.%8."/>
      <w:lvlJc w:val="left"/>
      <w:pPr>
        <w:ind w:left="3972" w:hanging="1224"/>
      </w:pPr>
    </w:lvl>
    <w:lvl w:ilvl="8">
      <w:start w:val="1"/>
      <w:numFmt w:val="decimal"/>
      <w:lvlText w:val="%1.%2.%3.%4.%5.%6.%7.%8.%9."/>
      <w:lvlJc w:val="left"/>
      <w:pPr>
        <w:ind w:left="4548" w:hanging="1440"/>
      </w:pPr>
    </w:lvl>
  </w:abstractNum>
  <w:abstractNum w:abstractNumId="18" w15:restartNumberingAfterBreak="0">
    <w:nsid w:val="4C2B632A"/>
    <w:multiLevelType w:val="multilevel"/>
    <w:tmpl w:val="1780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1"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2"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3"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4"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5"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6"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3634604">
    <w:abstractNumId w:val="20"/>
  </w:num>
  <w:num w:numId="2" w16cid:durableId="1860004116">
    <w:abstractNumId w:val="15"/>
  </w:num>
  <w:num w:numId="3" w16cid:durableId="354040531">
    <w:abstractNumId w:val="11"/>
  </w:num>
  <w:num w:numId="4" w16cid:durableId="1434546622">
    <w:abstractNumId w:val="0"/>
  </w:num>
  <w:num w:numId="5" w16cid:durableId="2065836484">
    <w:abstractNumId w:val="19"/>
  </w:num>
  <w:num w:numId="6" w16cid:durableId="705299977">
    <w:abstractNumId w:val="10"/>
  </w:num>
  <w:num w:numId="7" w16cid:durableId="978150106">
    <w:abstractNumId w:val="9"/>
  </w:num>
  <w:num w:numId="8" w16cid:durableId="495730465">
    <w:abstractNumId w:val="5"/>
  </w:num>
  <w:num w:numId="9" w16cid:durableId="1614510637">
    <w:abstractNumId w:val="4"/>
  </w:num>
  <w:num w:numId="10" w16cid:durableId="2120106638">
    <w:abstractNumId w:val="21"/>
  </w:num>
  <w:num w:numId="11" w16cid:durableId="1621912031">
    <w:abstractNumId w:val="23"/>
  </w:num>
  <w:num w:numId="12" w16cid:durableId="808791639">
    <w:abstractNumId w:val="22"/>
  </w:num>
  <w:num w:numId="13" w16cid:durableId="597951594">
    <w:abstractNumId w:val="24"/>
  </w:num>
  <w:num w:numId="14" w16cid:durableId="789740381">
    <w:abstractNumId w:val="7"/>
  </w:num>
  <w:num w:numId="15" w16cid:durableId="1167793131">
    <w:abstractNumId w:val="12"/>
  </w:num>
  <w:num w:numId="16" w16cid:durableId="2094742482">
    <w:abstractNumId w:val="14"/>
  </w:num>
  <w:num w:numId="17" w16cid:durableId="1372152155">
    <w:abstractNumId w:val="13"/>
  </w:num>
  <w:num w:numId="18" w16cid:durableId="175507430">
    <w:abstractNumId w:val="1"/>
  </w:num>
  <w:num w:numId="19" w16cid:durableId="1111583573">
    <w:abstractNumId w:val="16"/>
  </w:num>
  <w:num w:numId="20" w16cid:durableId="1481772157">
    <w:abstractNumId w:val="3"/>
  </w:num>
  <w:num w:numId="21" w16cid:durableId="1898475099">
    <w:abstractNumId w:val="26"/>
  </w:num>
  <w:num w:numId="22" w16cid:durableId="1759448025">
    <w:abstractNumId w:val="25"/>
  </w:num>
  <w:num w:numId="23" w16cid:durableId="1407923136">
    <w:abstractNumId w:val="17"/>
  </w:num>
  <w:num w:numId="24" w16cid:durableId="1324698074">
    <w:abstractNumId w:val="2"/>
  </w:num>
  <w:num w:numId="25" w16cid:durableId="280042244">
    <w:abstractNumId w:val="8"/>
  </w:num>
  <w:num w:numId="26" w16cid:durableId="57091264">
    <w:abstractNumId w:val="6"/>
  </w:num>
  <w:num w:numId="27" w16cid:durableId="13291595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656"/>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4CE"/>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1"/>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6B9"/>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3ABB"/>
    <w:rsid w:val="00114A83"/>
    <w:rsid w:val="00114CB1"/>
    <w:rsid w:val="0011543F"/>
    <w:rsid w:val="001155C5"/>
    <w:rsid w:val="00115B54"/>
    <w:rsid w:val="00115C53"/>
    <w:rsid w:val="00115C86"/>
    <w:rsid w:val="00116D0D"/>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0E69"/>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3F6"/>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B16"/>
    <w:rsid w:val="001A0F0D"/>
    <w:rsid w:val="001A12E0"/>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6AC"/>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5F0F"/>
    <w:rsid w:val="002760EF"/>
    <w:rsid w:val="002762AC"/>
    <w:rsid w:val="002764E9"/>
    <w:rsid w:val="002769A6"/>
    <w:rsid w:val="00277F7C"/>
    <w:rsid w:val="002806F1"/>
    <w:rsid w:val="00280A54"/>
    <w:rsid w:val="0028124A"/>
    <w:rsid w:val="002815B8"/>
    <w:rsid w:val="00281A54"/>
    <w:rsid w:val="0028264B"/>
    <w:rsid w:val="00282776"/>
    <w:rsid w:val="002827DF"/>
    <w:rsid w:val="00282E1D"/>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3E"/>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35D9"/>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80A"/>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17E5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9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E7CE8"/>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2F21"/>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16AF4"/>
    <w:rsid w:val="00420A13"/>
    <w:rsid w:val="00420C5E"/>
    <w:rsid w:val="00423F80"/>
    <w:rsid w:val="00424813"/>
    <w:rsid w:val="00424960"/>
    <w:rsid w:val="0042524A"/>
    <w:rsid w:val="00426C65"/>
    <w:rsid w:val="00427DA3"/>
    <w:rsid w:val="0043009D"/>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E7E14"/>
    <w:rsid w:val="004F0922"/>
    <w:rsid w:val="004F0FAE"/>
    <w:rsid w:val="004F11B7"/>
    <w:rsid w:val="004F2176"/>
    <w:rsid w:val="004F4543"/>
    <w:rsid w:val="004F5430"/>
    <w:rsid w:val="004F6074"/>
    <w:rsid w:val="004F6935"/>
    <w:rsid w:val="004F6FED"/>
    <w:rsid w:val="004F79DA"/>
    <w:rsid w:val="00500050"/>
    <w:rsid w:val="00500553"/>
    <w:rsid w:val="00500AFF"/>
    <w:rsid w:val="00501A76"/>
    <w:rsid w:val="00503A00"/>
    <w:rsid w:val="00503B9C"/>
    <w:rsid w:val="00503C4B"/>
    <w:rsid w:val="00503CC4"/>
    <w:rsid w:val="00503E07"/>
    <w:rsid w:val="00503E5F"/>
    <w:rsid w:val="00506784"/>
    <w:rsid w:val="00506F8E"/>
    <w:rsid w:val="00506FA3"/>
    <w:rsid w:val="00507DC8"/>
    <w:rsid w:val="005106C6"/>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7A8"/>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2FDB"/>
    <w:rsid w:val="005630F9"/>
    <w:rsid w:val="005640C1"/>
    <w:rsid w:val="0056485A"/>
    <w:rsid w:val="00564F7B"/>
    <w:rsid w:val="0056550A"/>
    <w:rsid w:val="005666F7"/>
    <w:rsid w:val="00567F24"/>
    <w:rsid w:val="00570112"/>
    <w:rsid w:val="00570A79"/>
    <w:rsid w:val="00570B25"/>
    <w:rsid w:val="00570BDA"/>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2C2"/>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6BB5"/>
    <w:rsid w:val="006470E5"/>
    <w:rsid w:val="00647B9E"/>
    <w:rsid w:val="0065074D"/>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742"/>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6A7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2D9"/>
    <w:rsid w:val="007258DE"/>
    <w:rsid w:val="00725B2E"/>
    <w:rsid w:val="007275FD"/>
    <w:rsid w:val="00727766"/>
    <w:rsid w:val="007310A7"/>
    <w:rsid w:val="007318B6"/>
    <w:rsid w:val="00731C5F"/>
    <w:rsid w:val="00732220"/>
    <w:rsid w:val="00732983"/>
    <w:rsid w:val="007357A8"/>
    <w:rsid w:val="00735807"/>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4AB7"/>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0AF"/>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361"/>
    <w:rsid w:val="007C5EC0"/>
    <w:rsid w:val="007C66BF"/>
    <w:rsid w:val="007D0068"/>
    <w:rsid w:val="007D018D"/>
    <w:rsid w:val="007D0C67"/>
    <w:rsid w:val="007D2277"/>
    <w:rsid w:val="007D2358"/>
    <w:rsid w:val="007D2E6D"/>
    <w:rsid w:val="007D2EC1"/>
    <w:rsid w:val="007D3B7F"/>
    <w:rsid w:val="007D40FC"/>
    <w:rsid w:val="007D439A"/>
    <w:rsid w:val="007D441C"/>
    <w:rsid w:val="007D4DA7"/>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679F"/>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4A9B"/>
    <w:rsid w:val="00845736"/>
    <w:rsid w:val="00846D9F"/>
    <w:rsid w:val="0084712C"/>
    <w:rsid w:val="00847B0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03CF"/>
    <w:rsid w:val="00871CA1"/>
    <w:rsid w:val="008725E3"/>
    <w:rsid w:val="00872A33"/>
    <w:rsid w:val="0087395C"/>
    <w:rsid w:val="008739DE"/>
    <w:rsid w:val="008747D1"/>
    <w:rsid w:val="008748CE"/>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17E"/>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1EEB"/>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1E0"/>
    <w:rsid w:val="00931770"/>
    <w:rsid w:val="0093454F"/>
    <w:rsid w:val="00934D8A"/>
    <w:rsid w:val="009354B9"/>
    <w:rsid w:val="00937F06"/>
    <w:rsid w:val="009402D5"/>
    <w:rsid w:val="009409C9"/>
    <w:rsid w:val="009411F0"/>
    <w:rsid w:val="00941591"/>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68E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46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BF0"/>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AF4"/>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4E8"/>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B7336"/>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0BB"/>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1A1B"/>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0D1D"/>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1BDC"/>
    <w:rsid w:val="00C92167"/>
    <w:rsid w:val="00C9271A"/>
    <w:rsid w:val="00C93290"/>
    <w:rsid w:val="00C93525"/>
    <w:rsid w:val="00C93F1C"/>
    <w:rsid w:val="00C94D14"/>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143"/>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28"/>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27DC0"/>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AE2"/>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281"/>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0B0"/>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7A8"/>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469"/>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5"/>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0A6A"/>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353"/>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1C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2F18"/>
    <w:rsid w:val="00F13455"/>
    <w:rsid w:val="00F145FD"/>
    <w:rsid w:val="00F14882"/>
    <w:rsid w:val="00F15F60"/>
    <w:rsid w:val="00F16262"/>
    <w:rsid w:val="00F174C8"/>
    <w:rsid w:val="00F20507"/>
    <w:rsid w:val="00F2075A"/>
    <w:rsid w:val="00F20B38"/>
    <w:rsid w:val="00F20BF7"/>
    <w:rsid w:val="00F213ED"/>
    <w:rsid w:val="00F21F3D"/>
    <w:rsid w:val="00F21F92"/>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0D8F"/>
    <w:rsid w:val="00F51090"/>
    <w:rsid w:val="00F5432A"/>
    <w:rsid w:val="00F54533"/>
    <w:rsid w:val="00F54F28"/>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67A"/>
    <w:rsid w:val="00F94E0A"/>
    <w:rsid w:val="00F966DB"/>
    <w:rsid w:val="00F966FD"/>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1C6"/>
    <w:rsid w:val="00FD3474"/>
    <w:rsid w:val="00FD3A8C"/>
    <w:rsid w:val="00FD454F"/>
    <w:rsid w:val="00FD4B9B"/>
    <w:rsid w:val="00FD4F18"/>
    <w:rsid w:val="00FD5C1A"/>
    <w:rsid w:val="00FD5FB1"/>
    <w:rsid w:val="00FD62D9"/>
    <w:rsid w:val="00FD66B2"/>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D6518"/>
  <w15:docId w15:val="{C4E88CAB-35B2-41D5-B4E4-F8B534E2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5870">
      <w:bodyDiv w:val="1"/>
      <w:marLeft w:val="0"/>
      <w:marRight w:val="0"/>
      <w:marTop w:val="0"/>
      <w:marBottom w:val="0"/>
      <w:divBdr>
        <w:top w:val="none" w:sz="0" w:space="0" w:color="auto"/>
        <w:left w:val="none" w:sz="0" w:space="0" w:color="auto"/>
        <w:bottom w:val="none" w:sz="0" w:space="0" w:color="auto"/>
        <w:right w:val="none" w:sz="0" w:space="0" w:color="auto"/>
      </w:divBdr>
    </w:div>
    <w:div w:id="159390318">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12814918">
      <w:bodyDiv w:val="1"/>
      <w:marLeft w:val="0"/>
      <w:marRight w:val="0"/>
      <w:marTop w:val="0"/>
      <w:marBottom w:val="0"/>
      <w:divBdr>
        <w:top w:val="none" w:sz="0" w:space="0" w:color="auto"/>
        <w:left w:val="none" w:sz="0" w:space="0" w:color="auto"/>
        <w:bottom w:val="none" w:sz="0" w:space="0" w:color="auto"/>
        <w:right w:val="none" w:sz="0" w:space="0" w:color="auto"/>
      </w:divBdr>
    </w:div>
    <w:div w:id="220991726">
      <w:bodyDiv w:val="1"/>
      <w:marLeft w:val="0"/>
      <w:marRight w:val="0"/>
      <w:marTop w:val="0"/>
      <w:marBottom w:val="0"/>
      <w:divBdr>
        <w:top w:val="none" w:sz="0" w:space="0" w:color="auto"/>
        <w:left w:val="none" w:sz="0" w:space="0" w:color="auto"/>
        <w:bottom w:val="none" w:sz="0" w:space="0" w:color="auto"/>
        <w:right w:val="none" w:sz="0" w:space="0" w:color="auto"/>
      </w:divBdr>
    </w:div>
    <w:div w:id="311251534">
      <w:bodyDiv w:val="1"/>
      <w:marLeft w:val="0"/>
      <w:marRight w:val="0"/>
      <w:marTop w:val="0"/>
      <w:marBottom w:val="0"/>
      <w:divBdr>
        <w:top w:val="none" w:sz="0" w:space="0" w:color="auto"/>
        <w:left w:val="none" w:sz="0" w:space="0" w:color="auto"/>
        <w:bottom w:val="none" w:sz="0" w:space="0" w:color="auto"/>
        <w:right w:val="none" w:sz="0" w:space="0" w:color="auto"/>
      </w:divBdr>
    </w:div>
    <w:div w:id="326984912">
      <w:bodyDiv w:val="1"/>
      <w:marLeft w:val="0"/>
      <w:marRight w:val="0"/>
      <w:marTop w:val="0"/>
      <w:marBottom w:val="0"/>
      <w:divBdr>
        <w:top w:val="none" w:sz="0" w:space="0" w:color="auto"/>
        <w:left w:val="none" w:sz="0" w:space="0" w:color="auto"/>
        <w:bottom w:val="none" w:sz="0" w:space="0" w:color="auto"/>
        <w:right w:val="none" w:sz="0" w:space="0" w:color="auto"/>
      </w:divBdr>
    </w:div>
    <w:div w:id="383063314">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613515249">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1044336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91044580">
      <w:bodyDiv w:val="1"/>
      <w:marLeft w:val="0"/>
      <w:marRight w:val="0"/>
      <w:marTop w:val="0"/>
      <w:marBottom w:val="0"/>
      <w:divBdr>
        <w:top w:val="none" w:sz="0" w:space="0" w:color="auto"/>
        <w:left w:val="none" w:sz="0" w:space="0" w:color="auto"/>
        <w:bottom w:val="none" w:sz="0" w:space="0" w:color="auto"/>
        <w:right w:val="none" w:sz="0" w:space="0" w:color="auto"/>
      </w:divBdr>
    </w:div>
    <w:div w:id="987786422">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43333967">
      <w:bodyDiv w:val="1"/>
      <w:marLeft w:val="0"/>
      <w:marRight w:val="0"/>
      <w:marTop w:val="0"/>
      <w:marBottom w:val="0"/>
      <w:divBdr>
        <w:top w:val="none" w:sz="0" w:space="0" w:color="auto"/>
        <w:left w:val="none" w:sz="0" w:space="0" w:color="auto"/>
        <w:bottom w:val="none" w:sz="0" w:space="0" w:color="auto"/>
        <w:right w:val="none" w:sz="0" w:space="0" w:color="auto"/>
      </w:divBdr>
    </w:div>
    <w:div w:id="1060790202">
      <w:bodyDiv w:val="1"/>
      <w:marLeft w:val="0"/>
      <w:marRight w:val="0"/>
      <w:marTop w:val="0"/>
      <w:marBottom w:val="0"/>
      <w:divBdr>
        <w:top w:val="none" w:sz="0" w:space="0" w:color="auto"/>
        <w:left w:val="none" w:sz="0" w:space="0" w:color="auto"/>
        <w:bottom w:val="none" w:sz="0" w:space="0" w:color="auto"/>
        <w:right w:val="none" w:sz="0" w:space="0" w:color="auto"/>
      </w:divBdr>
    </w:div>
    <w:div w:id="1128277827">
      <w:bodyDiv w:val="1"/>
      <w:marLeft w:val="0"/>
      <w:marRight w:val="0"/>
      <w:marTop w:val="0"/>
      <w:marBottom w:val="0"/>
      <w:divBdr>
        <w:top w:val="none" w:sz="0" w:space="0" w:color="auto"/>
        <w:left w:val="none" w:sz="0" w:space="0" w:color="auto"/>
        <w:bottom w:val="none" w:sz="0" w:space="0" w:color="auto"/>
        <w:right w:val="none" w:sz="0" w:space="0" w:color="auto"/>
      </w:divBdr>
    </w:div>
    <w:div w:id="1174299256">
      <w:bodyDiv w:val="1"/>
      <w:marLeft w:val="0"/>
      <w:marRight w:val="0"/>
      <w:marTop w:val="0"/>
      <w:marBottom w:val="0"/>
      <w:divBdr>
        <w:top w:val="none" w:sz="0" w:space="0" w:color="auto"/>
        <w:left w:val="none" w:sz="0" w:space="0" w:color="auto"/>
        <w:bottom w:val="none" w:sz="0" w:space="0" w:color="auto"/>
        <w:right w:val="none" w:sz="0" w:space="0" w:color="auto"/>
      </w:divBdr>
    </w:div>
    <w:div w:id="1289775226">
      <w:bodyDiv w:val="1"/>
      <w:marLeft w:val="0"/>
      <w:marRight w:val="0"/>
      <w:marTop w:val="0"/>
      <w:marBottom w:val="0"/>
      <w:divBdr>
        <w:top w:val="none" w:sz="0" w:space="0" w:color="auto"/>
        <w:left w:val="none" w:sz="0" w:space="0" w:color="auto"/>
        <w:bottom w:val="none" w:sz="0" w:space="0" w:color="auto"/>
        <w:right w:val="none" w:sz="0" w:space="0" w:color="auto"/>
      </w:divBdr>
    </w:div>
    <w:div w:id="138185510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72555195">
      <w:bodyDiv w:val="1"/>
      <w:marLeft w:val="0"/>
      <w:marRight w:val="0"/>
      <w:marTop w:val="0"/>
      <w:marBottom w:val="0"/>
      <w:divBdr>
        <w:top w:val="none" w:sz="0" w:space="0" w:color="auto"/>
        <w:left w:val="none" w:sz="0" w:space="0" w:color="auto"/>
        <w:bottom w:val="none" w:sz="0" w:space="0" w:color="auto"/>
        <w:right w:val="none" w:sz="0" w:space="0" w:color="auto"/>
      </w:divBdr>
    </w:div>
    <w:div w:id="1524242922">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96014994">
      <w:bodyDiv w:val="1"/>
      <w:marLeft w:val="0"/>
      <w:marRight w:val="0"/>
      <w:marTop w:val="0"/>
      <w:marBottom w:val="0"/>
      <w:divBdr>
        <w:top w:val="none" w:sz="0" w:space="0" w:color="auto"/>
        <w:left w:val="none" w:sz="0" w:space="0" w:color="auto"/>
        <w:bottom w:val="none" w:sz="0" w:space="0" w:color="auto"/>
        <w:right w:val="none" w:sz="0" w:space="0" w:color="auto"/>
      </w:divBdr>
    </w:div>
    <w:div w:id="1619289893">
      <w:bodyDiv w:val="1"/>
      <w:marLeft w:val="0"/>
      <w:marRight w:val="0"/>
      <w:marTop w:val="0"/>
      <w:marBottom w:val="0"/>
      <w:divBdr>
        <w:top w:val="none" w:sz="0" w:space="0" w:color="auto"/>
        <w:left w:val="none" w:sz="0" w:space="0" w:color="auto"/>
        <w:bottom w:val="none" w:sz="0" w:space="0" w:color="auto"/>
        <w:right w:val="none" w:sz="0" w:space="0" w:color="auto"/>
      </w:divBdr>
    </w:div>
    <w:div w:id="1635670448">
      <w:bodyDiv w:val="1"/>
      <w:marLeft w:val="0"/>
      <w:marRight w:val="0"/>
      <w:marTop w:val="0"/>
      <w:marBottom w:val="0"/>
      <w:divBdr>
        <w:top w:val="none" w:sz="0" w:space="0" w:color="auto"/>
        <w:left w:val="none" w:sz="0" w:space="0" w:color="auto"/>
        <w:bottom w:val="none" w:sz="0" w:space="0" w:color="auto"/>
        <w:right w:val="none" w:sz="0" w:space="0" w:color="auto"/>
      </w:divBdr>
    </w:div>
    <w:div w:id="1707757333">
      <w:bodyDiv w:val="1"/>
      <w:marLeft w:val="0"/>
      <w:marRight w:val="0"/>
      <w:marTop w:val="0"/>
      <w:marBottom w:val="0"/>
      <w:divBdr>
        <w:top w:val="none" w:sz="0" w:space="0" w:color="auto"/>
        <w:left w:val="none" w:sz="0" w:space="0" w:color="auto"/>
        <w:bottom w:val="none" w:sz="0" w:space="0" w:color="auto"/>
        <w:right w:val="none" w:sz="0" w:space="0" w:color="auto"/>
      </w:divBdr>
    </w:div>
    <w:div w:id="1730112836">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5F3B2-366B-4F4B-9521-36665EAB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879</TotalTime>
  <Pages>54</Pages>
  <Words>15863</Words>
  <Characters>90423</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106074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\s-eaceap</dc:creator>
  <cp:keywords/>
  <dc:description/>
  <cp:lastModifiedBy>Dina</cp:lastModifiedBy>
  <cp:revision>3</cp:revision>
  <cp:lastPrinted>2018-11-24T15:05:00Z</cp:lastPrinted>
  <dcterms:created xsi:type="dcterms:W3CDTF">2024-08-23T23:58:00Z</dcterms:created>
  <dcterms:modified xsi:type="dcterms:W3CDTF">2024-09-01T10:49:00Z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